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800137" w:rsidRDefault="00800137">
            <w:pPr>
              <w:rPr>
                <w:rStyle w:val="Huisstijl-Sjabloonnaam"/>
              </w:rPr>
            </w:pPr>
            <w:bookmarkStart w:id="1" w:name="bmTitel1" w:colFirst="0" w:colLast="0"/>
            <w:r w:rsidRPr="00800137">
              <w:rPr>
                <w:rStyle w:val="Huisstijl-Sjabloonnaam"/>
                <w:b/>
              </w:rPr>
              <w:t>Storingsanalyse 2e Coentunnel Q1 2019</w:t>
            </w:r>
          </w:p>
        </w:tc>
      </w:tr>
      <w:tr w:rsidR="00AB5CD7">
        <w:trPr>
          <w:trHeight w:val="480"/>
        </w:trPr>
        <w:tc>
          <w:tcPr>
            <w:tcW w:w="7036" w:type="dxa"/>
          </w:tcPr>
          <w:p w:rsidR="00800137" w:rsidRPr="00800137" w:rsidRDefault="00800137">
            <w:pPr>
              <w:rPr>
                <w:rStyle w:val="Huisstijl-Kopje"/>
              </w:rPr>
            </w:pPr>
            <w:bookmarkStart w:id="2" w:name="bmAuteur1" w:colFirst="0" w:colLast="0"/>
            <w:bookmarkEnd w:id="1"/>
            <w:r w:rsidRPr="00800137">
              <w:rPr>
                <w:rStyle w:val="Huisstijl-Kopje"/>
              </w:rPr>
              <w:t>Auteur(s)</w:t>
            </w:r>
          </w:p>
          <w:p w:rsidR="00AB5CD7" w:rsidRPr="00800137" w:rsidRDefault="00800137">
            <w:pPr>
              <w:rPr>
                <w:rStyle w:val="Huisstijl-Gegeven"/>
              </w:rPr>
            </w:pPr>
            <w:r w:rsidRPr="00800137">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800137">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D338D5">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D338D5">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D338D5">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800137"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800137">
        <w:t>1</w:t>
      </w:r>
      <w:r w:rsidR="00800137">
        <w:tab/>
        <w:t>Inleiding</w:t>
      </w:r>
      <w:r w:rsidR="00800137">
        <w:rPr>
          <w:webHidden/>
        </w:rPr>
        <w:tab/>
      </w:r>
      <w:r w:rsidR="00800137">
        <w:rPr>
          <w:webHidden/>
        </w:rPr>
        <w:fldChar w:fldCharType="begin"/>
      </w:r>
      <w:r w:rsidR="00800137">
        <w:rPr>
          <w:webHidden/>
        </w:rPr>
        <w:instrText xml:space="preserve"> PAGEREF _Toc8634517 \h </w:instrText>
      </w:r>
      <w:r w:rsidR="00800137">
        <w:rPr>
          <w:webHidden/>
        </w:rPr>
      </w:r>
      <w:r w:rsidR="00800137">
        <w:rPr>
          <w:webHidden/>
        </w:rPr>
        <w:fldChar w:fldCharType="separate"/>
      </w:r>
      <w:r w:rsidR="00997C14">
        <w:rPr>
          <w:webHidden/>
        </w:rPr>
        <w:t>4</w:t>
      </w:r>
      <w:r w:rsidR="00800137">
        <w:rPr>
          <w:webHidden/>
        </w:rPr>
        <w:fldChar w:fldCharType="end"/>
      </w:r>
    </w:p>
    <w:p w:rsidR="00800137" w:rsidRDefault="00800137">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_Toc8634518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_Toc8634519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_Toc8634520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_Toc8634521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_Toc8634522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_Toc8634523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_Toc8634524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_Toc8634525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_Toc8634526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_Toc8634527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4.1.1</w:t>
      </w:r>
      <w:r>
        <w:tab/>
        <w:t>Probleem</w:t>
      </w:r>
      <w:r>
        <w:rPr>
          <w:webHidden/>
        </w:rPr>
        <w:tab/>
      </w:r>
      <w:r>
        <w:rPr>
          <w:webHidden/>
        </w:rPr>
        <w:fldChar w:fldCharType="begin"/>
      </w:r>
      <w:r>
        <w:rPr>
          <w:webHidden/>
        </w:rPr>
        <w:instrText xml:space="preserve"> PAGEREF _Toc8634528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4.1.2</w:t>
      </w:r>
      <w:r>
        <w:tab/>
        <w:t>Oorzaak</w:t>
      </w:r>
      <w:r>
        <w:rPr>
          <w:webHidden/>
        </w:rPr>
        <w:tab/>
      </w:r>
      <w:r>
        <w:rPr>
          <w:webHidden/>
        </w:rPr>
        <w:fldChar w:fldCharType="begin"/>
      </w:r>
      <w:r>
        <w:rPr>
          <w:webHidden/>
        </w:rPr>
        <w:instrText xml:space="preserve"> PAGEREF _Toc8634529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4.1.3</w:t>
      </w:r>
      <w:r>
        <w:tab/>
        <w:t>Oplossing</w:t>
      </w:r>
      <w:r>
        <w:rPr>
          <w:webHidden/>
        </w:rPr>
        <w:tab/>
      </w:r>
      <w:r>
        <w:rPr>
          <w:webHidden/>
        </w:rPr>
        <w:fldChar w:fldCharType="begin"/>
      </w:r>
      <w:r>
        <w:rPr>
          <w:webHidden/>
        </w:rPr>
        <w:instrText xml:space="preserve"> PAGEREF _Toc8634530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4.2</w:t>
      </w:r>
      <w:r>
        <w:tab/>
        <w:t>CCTV-camerasysteem</w:t>
      </w:r>
      <w:r>
        <w:rPr>
          <w:webHidden/>
        </w:rPr>
        <w:tab/>
      </w:r>
      <w:r>
        <w:rPr>
          <w:webHidden/>
        </w:rPr>
        <w:fldChar w:fldCharType="begin"/>
      </w:r>
      <w:r>
        <w:rPr>
          <w:webHidden/>
        </w:rPr>
        <w:instrText xml:space="preserve"> PAGEREF _Toc8634531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_Toc8634532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_Toc8634533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_Toc8634534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4.4</w:t>
      </w:r>
      <w:r>
        <w:tab/>
        <w:t>Telefoon en intercomsysteem</w:t>
      </w:r>
      <w:r>
        <w:rPr>
          <w:webHidden/>
        </w:rPr>
        <w:tab/>
      </w:r>
      <w:r>
        <w:rPr>
          <w:webHidden/>
        </w:rPr>
        <w:fldChar w:fldCharType="begin"/>
      </w:r>
      <w:r>
        <w:rPr>
          <w:webHidden/>
        </w:rPr>
        <w:instrText xml:space="preserve"> PAGEREF _Toc8634535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_Toc8634536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4.5</w:t>
      </w:r>
      <w:r>
        <w:tab/>
        <w:t>Verkeersdetectiesysteem (SOS/SDS)</w:t>
      </w:r>
      <w:r>
        <w:rPr>
          <w:webHidden/>
        </w:rPr>
        <w:tab/>
      </w:r>
      <w:r>
        <w:rPr>
          <w:webHidden/>
        </w:rPr>
        <w:fldChar w:fldCharType="begin"/>
      </w:r>
      <w:r>
        <w:rPr>
          <w:webHidden/>
        </w:rPr>
        <w:instrText xml:space="preserve"> PAGEREF _Toc8634537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_Toc8634538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4.6</w:t>
      </w:r>
      <w:r>
        <w:tab/>
        <w:t>Vloeistoffenafvoersysteem</w:t>
      </w:r>
      <w:r>
        <w:rPr>
          <w:webHidden/>
        </w:rPr>
        <w:tab/>
      </w:r>
      <w:r>
        <w:rPr>
          <w:webHidden/>
        </w:rPr>
        <w:fldChar w:fldCharType="begin"/>
      </w:r>
      <w:r>
        <w:rPr>
          <w:webHidden/>
        </w:rPr>
        <w:instrText xml:space="preserve"> PAGEREF _Toc8634539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_Toc8634540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4.7</w:t>
      </w:r>
      <w:r>
        <w:tab/>
        <w:t>Verkeerssignaleringssysteem (MTM)</w:t>
      </w:r>
      <w:r>
        <w:rPr>
          <w:webHidden/>
        </w:rPr>
        <w:tab/>
      </w:r>
      <w:r>
        <w:rPr>
          <w:webHidden/>
        </w:rPr>
        <w:fldChar w:fldCharType="begin"/>
      </w:r>
      <w:r>
        <w:rPr>
          <w:webHidden/>
        </w:rPr>
        <w:instrText xml:space="preserve"> PAGEREF _Toc8634541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_Toc8634542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4.8</w:t>
      </w:r>
      <w:r>
        <w:tab/>
        <w:t>No break voorziening</w:t>
      </w:r>
      <w:r>
        <w:rPr>
          <w:webHidden/>
        </w:rPr>
        <w:tab/>
      </w:r>
      <w:r>
        <w:rPr>
          <w:webHidden/>
        </w:rPr>
        <w:fldChar w:fldCharType="begin"/>
      </w:r>
      <w:r>
        <w:rPr>
          <w:webHidden/>
        </w:rPr>
        <w:instrText xml:space="preserve"> PAGEREF _Toc8634543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_Toc8634544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5</w:t>
      </w:r>
      <w:r>
        <w:tab/>
        <w:t>Assets met de meeste melding</w:t>
      </w:r>
      <w:r>
        <w:rPr>
          <w:webHidden/>
        </w:rPr>
        <w:tab/>
      </w:r>
      <w:r>
        <w:rPr>
          <w:webHidden/>
        </w:rPr>
        <w:fldChar w:fldCharType="begin"/>
      </w:r>
      <w:r>
        <w:rPr>
          <w:webHidden/>
        </w:rPr>
        <w:instrText xml:space="preserve"> PAGEREF _Toc8634545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5.1</w:t>
      </w:r>
      <w:r>
        <w:tab/>
        <w:t>Algemeen</w:t>
      </w:r>
      <w:r>
        <w:rPr>
          <w:webHidden/>
        </w:rPr>
        <w:tab/>
      </w:r>
      <w:r>
        <w:rPr>
          <w:webHidden/>
        </w:rPr>
        <w:fldChar w:fldCharType="begin"/>
      </w:r>
      <w:r>
        <w:rPr>
          <w:webHidden/>
        </w:rPr>
        <w:instrText xml:space="preserve"> PAGEREF _Toc8634546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5.2</w:t>
      </w:r>
      <w:r>
        <w:tab/>
        <w:t>Uitwerking meldingen</w:t>
      </w:r>
      <w:r>
        <w:rPr>
          <w:webHidden/>
        </w:rPr>
        <w:tab/>
      </w:r>
      <w:r>
        <w:rPr>
          <w:webHidden/>
        </w:rPr>
        <w:fldChar w:fldCharType="begin"/>
      </w:r>
      <w:r>
        <w:rPr>
          <w:webHidden/>
        </w:rPr>
        <w:instrText xml:space="preserve"> PAGEREF _Toc8634547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5.3</w:t>
      </w:r>
      <w:r>
        <w:tab/>
        <w:t>Conclusie</w:t>
      </w:r>
      <w:r>
        <w:rPr>
          <w:webHidden/>
        </w:rPr>
        <w:tab/>
      </w:r>
      <w:r>
        <w:rPr>
          <w:webHidden/>
        </w:rPr>
        <w:fldChar w:fldCharType="begin"/>
      </w:r>
      <w:r>
        <w:rPr>
          <w:webHidden/>
        </w:rPr>
        <w:instrText xml:space="preserve"> PAGEREF _Toc8634548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5.3.1</w:t>
      </w:r>
      <w:r>
        <w:tab/>
        <w:t>Aanbevelingen</w:t>
      </w:r>
      <w:r>
        <w:rPr>
          <w:webHidden/>
        </w:rPr>
        <w:tab/>
      </w:r>
      <w:r>
        <w:rPr>
          <w:webHidden/>
        </w:rPr>
        <w:fldChar w:fldCharType="begin"/>
      </w:r>
      <w:r>
        <w:rPr>
          <w:webHidden/>
        </w:rPr>
        <w:instrText xml:space="preserve"> PAGEREF _Toc8634549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6</w:t>
      </w:r>
      <w:r>
        <w:tab/>
        <w:t>Locaties met de meeste melding</w:t>
      </w:r>
      <w:r>
        <w:rPr>
          <w:webHidden/>
        </w:rPr>
        <w:tab/>
      </w:r>
      <w:r>
        <w:rPr>
          <w:webHidden/>
        </w:rPr>
        <w:fldChar w:fldCharType="begin"/>
      </w:r>
      <w:r>
        <w:rPr>
          <w:webHidden/>
        </w:rPr>
        <w:instrText xml:space="preserve"> PAGEREF _Toc8634550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6.1</w:t>
      </w:r>
      <w:r>
        <w:tab/>
        <w:t>Algemeen</w:t>
      </w:r>
      <w:r>
        <w:rPr>
          <w:webHidden/>
        </w:rPr>
        <w:tab/>
      </w:r>
      <w:r>
        <w:rPr>
          <w:webHidden/>
        </w:rPr>
        <w:fldChar w:fldCharType="begin"/>
      </w:r>
      <w:r>
        <w:rPr>
          <w:webHidden/>
        </w:rPr>
        <w:instrText xml:space="preserve"> PAGEREF _Toc8634551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6.2</w:t>
      </w:r>
      <w:r>
        <w:tab/>
        <w:t>Uitwerking meldingen</w:t>
      </w:r>
      <w:r>
        <w:rPr>
          <w:webHidden/>
        </w:rPr>
        <w:tab/>
      </w:r>
      <w:r>
        <w:rPr>
          <w:webHidden/>
        </w:rPr>
        <w:fldChar w:fldCharType="begin"/>
      </w:r>
      <w:r>
        <w:rPr>
          <w:webHidden/>
        </w:rPr>
        <w:instrText xml:space="preserve"> PAGEREF _Toc8634552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6.3</w:t>
      </w:r>
      <w:r>
        <w:tab/>
        <w:t>Conclusie</w:t>
      </w:r>
      <w:r>
        <w:rPr>
          <w:webHidden/>
        </w:rPr>
        <w:tab/>
      </w:r>
      <w:r>
        <w:rPr>
          <w:webHidden/>
        </w:rPr>
        <w:fldChar w:fldCharType="begin"/>
      </w:r>
      <w:r>
        <w:rPr>
          <w:webHidden/>
        </w:rPr>
        <w:instrText xml:space="preserve"> PAGEREF _Toc8634553 \h </w:instrText>
      </w:r>
      <w:r>
        <w:rPr>
          <w:webHidden/>
        </w:rPr>
      </w:r>
      <w:r>
        <w:rPr>
          <w:webHidden/>
        </w:rPr>
        <w:fldChar w:fldCharType="separate"/>
      </w:r>
      <w:r w:rsidR="00997C14">
        <w:rPr>
          <w:webHidden/>
        </w:rPr>
        <w:t>5</w:t>
      </w:r>
      <w:r>
        <w:rPr>
          <w:webHidden/>
        </w:rPr>
        <w:fldChar w:fldCharType="end"/>
      </w:r>
    </w:p>
    <w:p w:rsidR="00800137" w:rsidRDefault="00800137">
      <w:pPr>
        <w:pStyle w:val="TOC3"/>
        <w:rPr>
          <w:rFonts w:asciiTheme="minorHAnsi" w:eastAsiaTheme="minorEastAsia" w:hAnsiTheme="minorHAnsi" w:cstheme="minorBidi"/>
          <w:sz w:val="22"/>
          <w:szCs w:val="22"/>
        </w:rPr>
      </w:pPr>
      <w:r>
        <w:t>6.3.1</w:t>
      </w:r>
      <w:r>
        <w:tab/>
        <w:t>Aanbevelingen</w:t>
      </w:r>
      <w:r>
        <w:rPr>
          <w:webHidden/>
        </w:rPr>
        <w:tab/>
      </w:r>
      <w:r>
        <w:rPr>
          <w:webHidden/>
        </w:rPr>
        <w:fldChar w:fldCharType="begin"/>
      </w:r>
      <w:r>
        <w:rPr>
          <w:webHidden/>
        </w:rPr>
        <w:instrText xml:space="preserve"> PAGEREF _Toc8634554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7</w:t>
      </w:r>
      <w:r>
        <w:tab/>
        <w:t>Aanbevelingen</w:t>
      </w:r>
      <w:r>
        <w:rPr>
          <w:webHidden/>
        </w:rPr>
        <w:tab/>
      </w:r>
      <w:r>
        <w:rPr>
          <w:webHidden/>
        </w:rPr>
        <w:fldChar w:fldCharType="begin"/>
      </w:r>
      <w:r>
        <w:rPr>
          <w:webHidden/>
        </w:rPr>
        <w:instrText xml:space="preserve"> PAGEREF _Toc8634555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7.1</w:t>
      </w:r>
      <w:r>
        <w:tab/>
        <w:t>Aanbevelingenlijst</w:t>
      </w:r>
      <w:r>
        <w:rPr>
          <w:webHidden/>
        </w:rPr>
        <w:tab/>
      </w:r>
      <w:r>
        <w:rPr>
          <w:webHidden/>
        </w:rPr>
        <w:fldChar w:fldCharType="begin"/>
      </w:r>
      <w:r>
        <w:rPr>
          <w:webHidden/>
        </w:rPr>
        <w:instrText xml:space="preserve"> PAGEREF _Toc8634556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7.2</w:t>
      </w:r>
      <w:r>
        <w:tab/>
        <w:t>Resultaten aanbevelingenlijst</w:t>
      </w:r>
      <w:r>
        <w:rPr>
          <w:webHidden/>
        </w:rPr>
        <w:tab/>
      </w:r>
      <w:r>
        <w:rPr>
          <w:webHidden/>
        </w:rPr>
        <w:fldChar w:fldCharType="begin"/>
      </w:r>
      <w:r>
        <w:rPr>
          <w:webHidden/>
        </w:rPr>
        <w:instrText xml:space="preserve"> PAGEREF _Toc8634557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8</w:t>
      </w:r>
      <w:r>
        <w:tab/>
        <w:t>Besluiten</w:t>
      </w:r>
      <w:r>
        <w:rPr>
          <w:webHidden/>
        </w:rPr>
        <w:tab/>
      </w:r>
      <w:r>
        <w:rPr>
          <w:webHidden/>
        </w:rPr>
        <w:fldChar w:fldCharType="begin"/>
      </w:r>
      <w:r>
        <w:rPr>
          <w:webHidden/>
        </w:rPr>
        <w:instrText xml:space="preserve"> PAGEREF _Toc8634558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8.1</w:t>
      </w:r>
      <w:r>
        <w:tab/>
        <w:t>Besluitenlijst</w:t>
      </w:r>
      <w:r>
        <w:rPr>
          <w:webHidden/>
        </w:rPr>
        <w:tab/>
      </w:r>
      <w:r>
        <w:rPr>
          <w:webHidden/>
        </w:rPr>
        <w:fldChar w:fldCharType="begin"/>
      </w:r>
      <w:r>
        <w:rPr>
          <w:webHidden/>
        </w:rPr>
        <w:instrText xml:space="preserve"> PAGEREF _Toc8634559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9</w:t>
      </w:r>
      <w:r>
        <w:tab/>
        <w:t>Acties</w:t>
      </w:r>
      <w:r>
        <w:rPr>
          <w:webHidden/>
        </w:rPr>
        <w:tab/>
      </w:r>
      <w:r>
        <w:rPr>
          <w:webHidden/>
        </w:rPr>
        <w:fldChar w:fldCharType="begin"/>
      </w:r>
      <w:r>
        <w:rPr>
          <w:webHidden/>
        </w:rPr>
        <w:instrText xml:space="preserve"> PAGEREF _Toc8634560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9.1</w:t>
      </w:r>
      <w:r>
        <w:tab/>
        <w:t>Actielijst</w:t>
      </w:r>
      <w:r>
        <w:rPr>
          <w:webHidden/>
        </w:rPr>
        <w:tab/>
      </w:r>
      <w:r>
        <w:rPr>
          <w:webHidden/>
        </w:rPr>
        <w:fldChar w:fldCharType="begin"/>
      </w:r>
      <w:r>
        <w:rPr>
          <w:webHidden/>
        </w:rPr>
        <w:instrText xml:space="preserve"> PAGEREF _Toc8634561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t>9.2</w:t>
      </w:r>
      <w:r>
        <w:tab/>
        <w:t>Resultaat actielijst</w:t>
      </w:r>
      <w:r>
        <w:rPr>
          <w:webHidden/>
        </w:rPr>
        <w:tab/>
      </w:r>
      <w:r>
        <w:rPr>
          <w:webHidden/>
        </w:rPr>
        <w:fldChar w:fldCharType="begin"/>
      </w:r>
      <w:r>
        <w:rPr>
          <w:webHidden/>
        </w:rPr>
        <w:instrText xml:space="preserve"> PAGEREF _Toc8634562 \h </w:instrText>
      </w:r>
      <w:r>
        <w:rPr>
          <w:webHidden/>
        </w:rPr>
      </w:r>
      <w:r>
        <w:rPr>
          <w:webHidden/>
        </w:rPr>
        <w:fldChar w:fldCharType="separate"/>
      </w:r>
      <w:r w:rsidR="00997C14">
        <w:rPr>
          <w:webHidden/>
        </w:rPr>
        <w:t>5</w:t>
      </w:r>
      <w:r>
        <w:rPr>
          <w:webHidden/>
        </w:rPr>
        <w:fldChar w:fldCharType="end"/>
      </w:r>
    </w:p>
    <w:p w:rsidR="00800137" w:rsidRDefault="00800137">
      <w:pPr>
        <w:pStyle w:val="TOC1"/>
        <w:rPr>
          <w:rFonts w:asciiTheme="minorHAnsi" w:eastAsiaTheme="minorEastAsia" w:hAnsiTheme="minorHAnsi" w:cstheme="minorBidi"/>
          <w:sz w:val="22"/>
          <w:szCs w:val="22"/>
        </w:rPr>
      </w:pPr>
      <w:r>
        <w:t>10</w:t>
      </w:r>
      <w:r>
        <w:tab/>
        <w:t>Bijlagen</w:t>
      </w:r>
      <w:r>
        <w:rPr>
          <w:webHidden/>
        </w:rPr>
        <w:tab/>
      </w:r>
      <w:r>
        <w:rPr>
          <w:webHidden/>
        </w:rPr>
        <w:fldChar w:fldCharType="begin"/>
      </w:r>
      <w:r>
        <w:rPr>
          <w:webHidden/>
        </w:rPr>
        <w:instrText xml:space="preserve"> PAGEREF _Toc8634563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w:t>
      </w:r>
      <w:r w:rsidRPr="00D44AA0">
        <w:tab/>
        <w:t>Bijlage 1: Totaal aantal meldingen.</w:t>
      </w:r>
      <w:r>
        <w:rPr>
          <w:webHidden/>
        </w:rPr>
        <w:tab/>
      </w:r>
      <w:r>
        <w:rPr>
          <w:webHidden/>
        </w:rPr>
        <w:fldChar w:fldCharType="begin"/>
      </w:r>
      <w:r>
        <w:rPr>
          <w:webHidden/>
        </w:rPr>
        <w:instrText xml:space="preserve"> PAGEREF _Toc8634564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10.2</w:t>
      </w:r>
      <w:r w:rsidRPr="00D44AA0">
        <w:tab/>
        <w:t>Bijlage 2: Aantal storingen.</w:t>
      </w:r>
      <w:r>
        <w:rPr>
          <w:webHidden/>
        </w:rPr>
        <w:tab/>
      </w:r>
      <w:r>
        <w:rPr>
          <w:webHidden/>
        </w:rPr>
        <w:fldChar w:fldCharType="begin"/>
      </w:r>
      <w:r>
        <w:rPr>
          <w:webHidden/>
        </w:rPr>
        <w:instrText xml:space="preserve"> PAGEREF _Toc8634565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10.3</w:t>
      </w:r>
      <w:r w:rsidRPr="00D44AA0">
        <w:tab/>
        <w:t>Bijlage 3: Aantal onterechte meldingen.</w:t>
      </w:r>
      <w:r>
        <w:rPr>
          <w:webHidden/>
        </w:rPr>
        <w:tab/>
      </w:r>
      <w:r>
        <w:rPr>
          <w:webHidden/>
        </w:rPr>
        <w:fldChar w:fldCharType="begin"/>
      </w:r>
      <w:r>
        <w:rPr>
          <w:webHidden/>
        </w:rPr>
        <w:instrText xml:space="preserve"> PAGEREF _Toc8634566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10.4</w:t>
      </w:r>
      <w:r w:rsidRPr="00D44AA0">
        <w:tab/>
        <w:t>Bijlage 4: Aantal preventief onderhoud / modificaties.</w:t>
      </w:r>
      <w:r>
        <w:rPr>
          <w:webHidden/>
        </w:rPr>
        <w:tab/>
      </w:r>
      <w:r>
        <w:rPr>
          <w:webHidden/>
        </w:rPr>
        <w:fldChar w:fldCharType="begin"/>
      </w:r>
      <w:r>
        <w:rPr>
          <w:webHidden/>
        </w:rPr>
        <w:instrText xml:space="preserve"> PAGEREF _Toc8634567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10.5</w:t>
      </w:r>
      <w:r w:rsidRPr="00D44AA0">
        <w:tab/>
        <w:t>Bijlage 5: Aantal incidenten.</w:t>
      </w:r>
      <w:r>
        <w:rPr>
          <w:webHidden/>
        </w:rPr>
        <w:tab/>
      </w:r>
      <w:r>
        <w:rPr>
          <w:webHidden/>
        </w:rPr>
        <w:fldChar w:fldCharType="begin"/>
      </w:r>
      <w:r>
        <w:rPr>
          <w:webHidden/>
        </w:rPr>
        <w:instrText xml:space="preserve"> PAGEREF _Toc8634568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10.6</w:t>
      </w:r>
      <w:r w:rsidRPr="00D44AA0">
        <w:tab/>
        <w:t>Bijlage 6: Totaal aantal onterechte meldingen.</w:t>
      </w:r>
      <w:r>
        <w:rPr>
          <w:webHidden/>
        </w:rPr>
        <w:tab/>
      </w:r>
      <w:r>
        <w:rPr>
          <w:webHidden/>
        </w:rPr>
        <w:fldChar w:fldCharType="begin"/>
      </w:r>
      <w:r>
        <w:rPr>
          <w:webHidden/>
        </w:rPr>
        <w:instrText xml:space="preserve"> PAGEREF _Toc8634569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10.7</w:t>
      </w:r>
      <w:r w:rsidRPr="00D44AA0">
        <w:tab/>
        <w:t>Bijlage 7: Vergelijking aantal meldingen Q1 2018 – Q1 2019.</w:t>
      </w:r>
      <w:r>
        <w:rPr>
          <w:webHidden/>
        </w:rPr>
        <w:tab/>
      </w:r>
      <w:r>
        <w:rPr>
          <w:webHidden/>
        </w:rPr>
        <w:fldChar w:fldCharType="begin"/>
      </w:r>
      <w:r>
        <w:rPr>
          <w:webHidden/>
        </w:rPr>
        <w:instrText xml:space="preserve"> PAGEREF _Toc8634570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10.8</w:t>
      </w:r>
      <w:r w:rsidRPr="00D44AA0">
        <w:tab/>
        <w:t>Bijlage 8: Vergelijking aantal meldingen Q4 2018 – Q1 2019.</w:t>
      </w:r>
      <w:r>
        <w:rPr>
          <w:webHidden/>
        </w:rPr>
        <w:tab/>
      </w:r>
      <w:r>
        <w:rPr>
          <w:webHidden/>
        </w:rPr>
        <w:fldChar w:fldCharType="begin"/>
      </w:r>
      <w:r>
        <w:rPr>
          <w:webHidden/>
        </w:rPr>
        <w:instrText xml:space="preserve"> PAGEREF _Toc8634571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10.9</w:t>
      </w:r>
      <w:r w:rsidRPr="00D44AA0">
        <w:tab/>
        <w:t>Bijlage 9: Vergelijking aantal storingen Q1 2018 – Q1 2019.</w:t>
      </w:r>
      <w:r>
        <w:rPr>
          <w:webHidden/>
        </w:rPr>
        <w:tab/>
      </w:r>
      <w:r>
        <w:rPr>
          <w:webHidden/>
        </w:rPr>
        <w:fldChar w:fldCharType="begin"/>
      </w:r>
      <w:r>
        <w:rPr>
          <w:webHidden/>
        </w:rPr>
        <w:instrText xml:space="preserve"> PAGEREF _Toc8634572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10.10</w:t>
      </w:r>
      <w:r w:rsidRPr="00D44AA0">
        <w:tab/>
        <w:t>Bijlage 10: Vergelijking aantal storingen Q4 2018 – Q1 2019.</w:t>
      </w:r>
      <w:r>
        <w:rPr>
          <w:webHidden/>
        </w:rPr>
        <w:tab/>
      </w:r>
      <w:r>
        <w:rPr>
          <w:webHidden/>
        </w:rPr>
        <w:fldChar w:fldCharType="begin"/>
      </w:r>
      <w:r>
        <w:rPr>
          <w:webHidden/>
        </w:rPr>
        <w:instrText xml:space="preserve"> PAGEREF _Toc8634573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10.11</w:t>
      </w:r>
      <w:r w:rsidRPr="00D44AA0">
        <w:tab/>
        <w:t>Bijlage 11: Aantal meldingen CCTV-camerasysteem Q1 2019.</w:t>
      </w:r>
      <w:r>
        <w:rPr>
          <w:webHidden/>
        </w:rPr>
        <w:tab/>
      </w:r>
      <w:r>
        <w:rPr>
          <w:webHidden/>
        </w:rPr>
        <w:fldChar w:fldCharType="begin"/>
      </w:r>
      <w:r>
        <w:rPr>
          <w:webHidden/>
        </w:rPr>
        <w:instrText xml:space="preserve"> PAGEREF _Toc8634574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10.12</w:t>
      </w:r>
      <w:r w:rsidRPr="00D44AA0">
        <w:tab/>
        <w:t>Bijlage 12: Aantal meldingen Afsluitbomen (AB) Q1 2019.</w:t>
      </w:r>
      <w:r>
        <w:rPr>
          <w:webHidden/>
        </w:rPr>
        <w:tab/>
      </w:r>
      <w:r>
        <w:rPr>
          <w:webHidden/>
        </w:rPr>
        <w:fldChar w:fldCharType="begin"/>
      </w:r>
      <w:r>
        <w:rPr>
          <w:webHidden/>
        </w:rPr>
        <w:instrText xml:space="preserve"> PAGEREF _Toc8634575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10.13</w:t>
      </w:r>
      <w:r w:rsidRPr="00D44AA0">
        <w:tab/>
        <w:t>Bijlage 13: Aantal meldingen Telefoon en intercominstallatie Q1 2019.</w:t>
      </w:r>
      <w:r>
        <w:rPr>
          <w:webHidden/>
        </w:rPr>
        <w:tab/>
      </w:r>
      <w:r>
        <w:rPr>
          <w:webHidden/>
        </w:rPr>
        <w:fldChar w:fldCharType="begin"/>
      </w:r>
      <w:r>
        <w:rPr>
          <w:webHidden/>
        </w:rPr>
        <w:instrText xml:space="preserve"> PAGEREF _Toc8634576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10.14</w:t>
      </w:r>
      <w:r w:rsidRPr="00D44AA0">
        <w:tab/>
        <w:t>Bijlage 14: Aantal meldingen Verkeersdetectiesysteem (SOS/SDS) Q1 2019.</w:t>
      </w:r>
      <w:r>
        <w:rPr>
          <w:webHidden/>
        </w:rPr>
        <w:tab/>
      </w:r>
      <w:r>
        <w:rPr>
          <w:webHidden/>
        </w:rPr>
        <w:fldChar w:fldCharType="begin"/>
      </w:r>
      <w:r>
        <w:rPr>
          <w:webHidden/>
        </w:rPr>
        <w:instrText xml:space="preserve"> PAGEREF _Toc8634577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10.15</w:t>
      </w:r>
      <w:r w:rsidRPr="00D44AA0">
        <w:tab/>
        <w:t>Bijlage 15: Aantal meldingen Vloeistofafvoersysteem Q1 2019.</w:t>
      </w:r>
      <w:r>
        <w:rPr>
          <w:webHidden/>
        </w:rPr>
        <w:tab/>
      </w:r>
      <w:r>
        <w:rPr>
          <w:webHidden/>
        </w:rPr>
        <w:fldChar w:fldCharType="begin"/>
      </w:r>
      <w:r>
        <w:rPr>
          <w:webHidden/>
        </w:rPr>
        <w:instrText xml:space="preserve"> PAGEREF _Toc8634578 \h </w:instrText>
      </w:r>
      <w:r>
        <w:rPr>
          <w:webHidden/>
        </w:rPr>
      </w:r>
      <w:r>
        <w:rPr>
          <w:webHidden/>
        </w:rPr>
        <w:fldChar w:fldCharType="separate"/>
      </w:r>
      <w:r w:rsidR="00997C14">
        <w:rPr>
          <w:webHidden/>
        </w:rPr>
        <w:t>5</w:t>
      </w:r>
      <w:r>
        <w:rPr>
          <w:webHidden/>
        </w:rPr>
        <w:fldChar w:fldCharType="end"/>
      </w:r>
    </w:p>
    <w:p w:rsidR="00800137" w:rsidRDefault="00800137">
      <w:pPr>
        <w:pStyle w:val="TOC2"/>
        <w:rPr>
          <w:rFonts w:asciiTheme="minorHAnsi" w:eastAsiaTheme="minorEastAsia" w:hAnsiTheme="minorHAnsi" w:cstheme="minorBidi"/>
          <w:sz w:val="22"/>
          <w:szCs w:val="22"/>
        </w:rPr>
      </w:pPr>
      <w:r w:rsidRPr="00D44AA0">
        <w:t>10.16</w:t>
      </w:r>
      <w:r w:rsidRPr="00D44AA0">
        <w:tab/>
        <w:t>Bijlage 16: Aantal meldingen Verkeerssignaleringssysteem (MTM) Q1 2019.</w:t>
      </w:r>
      <w:r>
        <w:rPr>
          <w:webHidden/>
        </w:rPr>
        <w:tab/>
      </w:r>
      <w:r>
        <w:rPr>
          <w:webHidden/>
        </w:rPr>
        <w:fldChar w:fldCharType="begin"/>
      </w:r>
      <w:r>
        <w:rPr>
          <w:webHidden/>
        </w:rPr>
        <w:instrText xml:space="preserve"> PAGEREF _Toc8634579 \h </w:instrText>
      </w:r>
      <w:r>
        <w:rPr>
          <w:webHidden/>
        </w:rPr>
      </w:r>
      <w:r>
        <w:rPr>
          <w:webHidden/>
        </w:rPr>
        <w:fldChar w:fldCharType="separate"/>
      </w:r>
      <w:r w:rsidR="00997C14">
        <w:rPr>
          <w:webHidden/>
        </w:rPr>
        <w:t>5</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8634517"/>
      <w:bookmarkStart w:id="39" w:name="_Toc505782882"/>
      <w:bookmarkStart w:id="40" w:name="_Toc473645798"/>
      <w:bookmarkStart w:id="41" w:name="_Toc468258308"/>
      <w:bookmarkStart w:id="42" w:name="_Toc393178638"/>
      <w:bookmarkStart w:id="43" w:name="_Toc392576524"/>
      <w:bookmarkStart w:id="44" w:name="_Toc390244721"/>
      <w:r w:rsidR="00D338D5">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rsidR="0078170C">
        <w:t>eerst</w:t>
      </w:r>
      <w:r w:rsidR="001C4095">
        <w:t>e</w:t>
      </w:r>
      <w:r>
        <w:t xml:space="preserve"> </w:t>
      </w:r>
      <w:r w:rsidR="00900321">
        <w:t>kwartaal van 201</w:t>
      </w:r>
      <w:r w:rsidR="0078170C">
        <w:t>9</w:t>
      </w:r>
      <w:r>
        <w:t xml:space="preserve"> (</w:t>
      </w:r>
      <w:r w:rsidR="0078170C">
        <w:t>januari</w:t>
      </w:r>
      <w:r w:rsidR="001C4095">
        <w:t xml:space="preserve"> t/m </w:t>
      </w:r>
      <w:r w:rsidR="0078170C">
        <w:t>maart</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8634518"/>
      <w:bookmarkStart w:id="46" w:name="_Toc505782883"/>
      <w:bookmarkStart w:id="47" w:name="_Toc473645799"/>
      <w:bookmarkStart w:id="48" w:name="_Toc468258309"/>
      <w:bookmarkStart w:id="49" w:name="_Toc393178639"/>
      <w:bookmarkStart w:id="50" w:name="_Toc390244722"/>
      <w:r w:rsidR="00D338D5">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8634519"/>
      <w:bookmarkStart w:id="54" w:name="_Toc505782884"/>
      <w:bookmarkStart w:id="55" w:name="_Toc473645800"/>
      <w:bookmarkStart w:id="56" w:name="_Toc468258310"/>
      <w:bookmarkStart w:id="57" w:name="_Toc393178640"/>
      <w:bookmarkStart w:id="58" w:name="_Toc390244723"/>
      <w:r w:rsidR="00D338D5">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8634520"/>
      <w:bookmarkStart w:id="60" w:name="_Toc505782885"/>
      <w:bookmarkStart w:id="61" w:name="_Toc473645801"/>
      <w:bookmarkStart w:id="62" w:name="_Toc468258311"/>
      <w:r w:rsidR="00D338D5">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8634521"/>
      <w:bookmarkStart w:id="64" w:name="_Toc505782886"/>
      <w:bookmarkStart w:id="65" w:name="_Toc473645802"/>
      <w:bookmarkStart w:id="66" w:name="_Toc468258312"/>
      <w:r w:rsidR="00D338D5">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78170C">
        <w:t>1</w:t>
      </w:r>
      <w:r w:rsidRPr="001C5E32">
        <w:t xml:space="preserve"> 201</w:t>
      </w:r>
      <w:r w:rsidR="0078170C">
        <w:t>9</w:t>
      </w:r>
      <w:r w:rsidRPr="001C5E32">
        <w:tab/>
      </w:r>
      <w:r w:rsidRPr="001C5E32">
        <w:tab/>
      </w:r>
      <w:r w:rsidRPr="001C5E32">
        <w:tab/>
      </w:r>
      <w:r>
        <w:tab/>
      </w:r>
      <w:r w:rsidRPr="001C5E32">
        <w:t>:</w:t>
      </w:r>
      <w:r w:rsidRPr="001C5E32">
        <w:tab/>
      </w:r>
      <w:r w:rsidR="0078170C">
        <w:t>71</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3D1F2A">
        <w:t>2</w:t>
      </w:r>
      <w:r w:rsidR="0078170C">
        <w:t>4</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78170C">
        <w:t>februari</w:t>
      </w:r>
      <w:r w:rsidR="0078170C">
        <w:tab/>
      </w:r>
      <w:r w:rsidR="00900321">
        <w:tab/>
      </w:r>
      <w:r w:rsidRPr="001C5E32">
        <w:tab/>
        <w:t>:</w:t>
      </w:r>
      <w:r w:rsidRPr="001C5E32">
        <w:tab/>
      </w:r>
      <w:r w:rsidR="003D1F2A">
        <w:t>27</w:t>
      </w:r>
    </w:p>
    <w:p w:rsidR="00B426C4" w:rsidRDefault="00B426C4" w:rsidP="00B426C4">
      <w:pPr>
        <w:pStyle w:val="ListBullet"/>
        <w:spacing w:line="240" w:lineRule="exact"/>
      </w:pPr>
      <w:r w:rsidRPr="001C5E32">
        <w:t>Laag</w:t>
      </w:r>
      <w:r w:rsidR="0078170C">
        <w:t>ste aantal meldingen in de maanden januari en maart</w:t>
      </w:r>
      <w:r>
        <w:tab/>
      </w:r>
      <w:r w:rsidRPr="001C5E32">
        <w:t>:</w:t>
      </w:r>
      <w:r w:rsidRPr="001C5E32">
        <w:tab/>
      </w:r>
      <w:r w:rsidR="0078170C">
        <w:t>2</w:t>
      </w:r>
      <w:r w:rsidR="003D1F2A">
        <w:t>2</w:t>
      </w:r>
    </w:p>
    <w:p w:rsidR="00E75F93" w:rsidRPr="001C5E32" w:rsidRDefault="00E75F93" w:rsidP="00E75F93">
      <w:pPr>
        <w:pStyle w:val="ListBullet"/>
        <w:spacing w:line="240" w:lineRule="exact"/>
      </w:pPr>
      <w:r>
        <w:t xml:space="preserve">Het gemiddelde aantal meldingen per kwartaal vanaf Q1 2016 </w:t>
      </w:r>
      <w:r>
        <w:tab/>
        <w:t>:</w:t>
      </w:r>
      <w:r>
        <w:tab/>
        <w:t>1</w:t>
      </w:r>
      <w:r w:rsidR="003D1F2A">
        <w:t>2</w:t>
      </w:r>
      <w:r w:rsidR="0078170C">
        <w:t>3</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78170C">
        <w:t>1</w:t>
      </w:r>
      <w:r w:rsidR="00900321">
        <w:t xml:space="preserve"> 201</w:t>
      </w:r>
      <w:r w:rsidR="0078170C">
        <w:t>8</w:t>
      </w:r>
      <w:r w:rsidR="00900321">
        <w:t xml:space="preserve"> waren in totaal </w:t>
      </w:r>
      <w:r w:rsidR="0078170C">
        <w:t>100</w:t>
      </w:r>
      <w:r w:rsidRPr="001C5E32">
        <w:t xml:space="preserve"> meldingen gemaakt. In Q</w:t>
      </w:r>
      <w:r w:rsidR="0078170C">
        <w:t>1</w:t>
      </w:r>
      <w:r w:rsidRPr="001C5E32">
        <w:t xml:space="preserve"> 201</w:t>
      </w:r>
      <w:r w:rsidR="0078170C">
        <w:t>9</w:t>
      </w:r>
      <w:r w:rsidRPr="001C5E32">
        <w:t xml:space="preserve"> zijn </w:t>
      </w:r>
      <w:r w:rsidR="0078170C">
        <w:t>29</w:t>
      </w:r>
      <w:r w:rsidR="00900321">
        <w:t xml:space="preserve"> </w:t>
      </w:r>
      <w:r w:rsidRPr="001C5E32">
        <w:t>meldingen</w:t>
      </w:r>
      <w:r>
        <w:t xml:space="preserve"> m</w:t>
      </w:r>
      <w:r w:rsidR="009C6F25">
        <w:t>inder</w:t>
      </w:r>
      <w:r w:rsidRPr="001C5E32">
        <w:t xml:space="preserve"> t.o.v. Q</w:t>
      </w:r>
      <w:r w:rsidR="0078170C">
        <w:t>1</w:t>
      </w:r>
      <w:r w:rsidRPr="001C5E32">
        <w:t xml:space="preserve"> 201</w:t>
      </w:r>
      <w:r w:rsidR="0078170C">
        <w:t>8</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78170C">
        <w:t>4</w:t>
      </w:r>
      <w:r w:rsidRPr="001C5E32">
        <w:t xml:space="preserve"> 201</w:t>
      </w:r>
      <w:r w:rsidR="005535AC">
        <w:t>8</w:t>
      </w:r>
      <w:r w:rsidRPr="001C5E32">
        <w:t xml:space="preserve"> waren in totaal </w:t>
      </w:r>
      <w:r w:rsidR="0078170C">
        <w:t>60</w:t>
      </w:r>
      <w:r w:rsidRPr="001C5E32">
        <w:t xml:space="preserve"> meldingen gemaakt.</w:t>
      </w:r>
      <w:r w:rsidR="00A500EC" w:rsidRPr="001C5E32">
        <w:t xml:space="preserve"> In Q</w:t>
      </w:r>
      <w:r w:rsidR="0078170C">
        <w:t>1</w:t>
      </w:r>
      <w:r w:rsidR="00A500EC" w:rsidRPr="001C5E32">
        <w:t xml:space="preserve"> 201</w:t>
      </w:r>
      <w:r w:rsidR="0078170C">
        <w:t>9</w:t>
      </w:r>
      <w:r w:rsidR="00A500EC" w:rsidRPr="001C5E32">
        <w:t xml:space="preserve"> zijn </w:t>
      </w:r>
      <w:r w:rsidR="0078170C">
        <w:t>11</w:t>
      </w:r>
      <w:r w:rsidR="00A500EC">
        <w:t xml:space="preserve"> </w:t>
      </w:r>
      <w:r w:rsidR="00A500EC" w:rsidRPr="001C5E32">
        <w:t>meldingen</w:t>
      </w:r>
      <w:r w:rsidR="00A500EC">
        <w:t xml:space="preserve"> m</w:t>
      </w:r>
      <w:r w:rsidR="0078170C">
        <w:t>eer</w:t>
      </w:r>
      <w:r w:rsidRPr="001C5E32">
        <w:t xml:space="preserve"> t.o.v. Q</w:t>
      </w:r>
      <w:r w:rsidR="0078170C">
        <w:t>4</w:t>
      </w:r>
      <w:r w:rsidRPr="001C5E32">
        <w:t xml:space="preserve"> 201</w:t>
      </w:r>
      <w:r w:rsidR="005535AC">
        <w:t>8</w:t>
      </w:r>
      <w:r w:rsidRPr="001C5E32">
        <w:t xml:space="preserve">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78170C">
              <w:rPr>
                <w:b/>
              </w:rPr>
              <w:t>1</w:t>
            </w:r>
            <w:r w:rsidR="00900321">
              <w:rPr>
                <w:b/>
              </w:rPr>
              <w:t xml:space="preserve"> 201</w:t>
            </w:r>
            <w:r w:rsidR="0078170C">
              <w:rPr>
                <w:b/>
              </w:rPr>
              <w:t>8</w:t>
            </w:r>
          </w:p>
          <w:p w:rsidR="00CC4D08" w:rsidRPr="001C5E32" w:rsidRDefault="0078170C" w:rsidP="0078170C">
            <w:pPr>
              <w:jc w:val="center"/>
              <w:rPr>
                <w:b/>
              </w:rPr>
            </w:pPr>
            <w:r>
              <w:rPr>
                <w:b/>
                <w:color w:val="92D050"/>
                <w:sz w:val="52"/>
              </w:rPr>
              <w:t>71</w:t>
            </w:r>
            <w:r w:rsidR="009C6F25" w:rsidRPr="001C5E32">
              <w:rPr>
                <w:b/>
                <w:color w:val="92D050"/>
                <w:sz w:val="52"/>
              </w:rPr>
              <w:t xml:space="preserve"> </w:t>
            </w:r>
            <w:r w:rsidR="009C6F25" w:rsidRPr="001C5E32">
              <w:rPr>
                <w:b/>
                <w:sz w:val="28"/>
                <w:szCs w:val="28"/>
              </w:rPr>
              <w:t>(</w:t>
            </w:r>
            <w:r>
              <w:rPr>
                <w:b/>
                <w:sz w:val="28"/>
                <w:szCs w:val="28"/>
              </w:rPr>
              <w:t>100</w:t>
            </w:r>
            <w:r w:rsidR="009C6F25" w:rsidRPr="00042E94">
              <w:rPr>
                <w:rFonts w:cs="Calibri"/>
                <w:b/>
                <w:color w:val="92D050"/>
                <w:sz w:val="28"/>
                <w:szCs w:val="28"/>
              </w:rPr>
              <w:t>↓</w:t>
            </w:r>
            <w:r w:rsidR="009C6F25" w:rsidRPr="001C5E32">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78170C">
              <w:rPr>
                <w:b/>
              </w:rPr>
              <w:t>4</w:t>
            </w:r>
            <w:r w:rsidR="001C4095">
              <w:rPr>
                <w:b/>
              </w:rPr>
              <w:t xml:space="preserve"> 2018</w:t>
            </w:r>
          </w:p>
          <w:p w:rsidR="00CC4D08" w:rsidRPr="001C5E32" w:rsidRDefault="0078170C" w:rsidP="0078170C">
            <w:pPr>
              <w:jc w:val="center"/>
              <w:rPr>
                <w:b/>
              </w:rPr>
            </w:pPr>
            <w:r>
              <w:rPr>
                <w:b/>
                <w:color w:val="C00000"/>
                <w:sz w:val="52"/>
              </w:rPr>
              <w:t>71</w:t>
            </w:r>
            <w:r w:rsidRPr="00B260B9">
              <w:rPr>
                <w:b/>
                <w:color w:val="92D050"/>
                <w:sz w:val="52"/>
              </w:rPr>
              <w:t xml:space="preserve"> </w:t>
            </w:r>
            <w:r w:rsidRPr="00B260B9">
              <w:rPr>
                <w:b/>
                <w:sz w:val="28"/>
                <w:szCs w:val="28"/>
              </w:rPr>
              <w:t>(</w:t>
            </w:r>
            <w:r>
              <w:rPr>
                <w:b/>
                <w:sz w:val="28"/>
                <w:szCs w:val="28"/>
              </w:rPr>
              <w:t>60</w:t>
            </w:r>
            <w:r w:rsidRPr="00B260B9">
              <w:rPr>
                <w:rFonts w:cs="Calibri"/>
                <w:b/>
                <w:color w:val="C00000"/>
                <w:sz w:val="28"/>
                <w:szCs w:val="28"/>
              </w:rPr>
              <w:t>↑</w:t>
            </w:r>
            <w:r w:rsidRPr="00B260B9">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78170C" w:rsidP="0078170C">
            <w:pPr>
              <w:jc w:val="center"/>
              <w:rPr>
                <w:b/>
              </w:rPr>
            </w:pPr>
            <w:r>
              <w:rPr>
                <w:b/>
                <w:color w:val="92D050"/>
                <w:sz w:val="52"/>
              </w:rPr>
              <w:t>71</w:t>
            </w:r>
            <w:r w:rsidR="00CC4D08" w:rsidRPr="001C5E32">
              <w:rPr>
                <w:b/>
                <w:color w:val="92D050"/>
                <w:sz w:val="52"/>
              </w:rPr>
              <w:t xml:space="preserve"> </w:t>
            </w:r>
            <w:r w:rsidR="00CC4D08" w:rsidRPr="001C5E32">
              <w:rPr>
                <w:b/>
                <w:sz w:val="28"/>
                <w:szCs w:val="28"/>
              </w:rPr>
              <w:t>(</w:t>
            </w:r>
            <w:r w:rsidR="00900321">
              <w:rPr>
                <w:b/>
                <w:sz w:val="28"/>
                <w:szCs w:val="28"/>
              </w:rPr>
              <w:t>1</w:t>
            </w:r>
            <w:r w:rsidR="00A500EC">
              <w:rPr>
                <w:b/>
                <w:sz w:val="28"/>
                <w:szCs w:val="28"/>
              </w:rPr>
              <w:t>2</w:t>
            </w:r>
            <w:r>
              <w:rPr>
                <w:b/>
                <w:sz w:val="28"/>
                <w:szCs w:val="28"/>
              </w:rPr>
              <w:t>3</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8634522"/>
      <w:bookmarkStart w:id="68" w:name="_Toc505782887"/>
      <w:bookmarkStart w:id="69" w:name="_Toc473645803"/>
      <w:bookmarkStart w:id="70" w:name="_Toc468258313"/>
      <w:r w:rsidR="00D338D5">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0B58A4">
        <w:t>1</w:t>
      </w:r>
      <w:r w:rsidRPr="001C5E32">
        <w:t xml:space="preserve"> 201</w:t>
      </w:r>
      <w:r w:rsidR="000B58A4">
        <w:t>9</w:t>
      </w:r>
      <w:r w:rsidRPr="001C5E32">
        <w:t xml:space="preserve"> een totaal van </w:t>
      </w:r>
      <w:r w:rsidR="000B58A4">
        <w:t>71</w:t>
      </w:r>
      <w:r w:rsidRPr="001C5E32">
        <w:t xml:space="preserve"> meldingen zijn gemeld, intern dan wel extern. Voor het overzicht zijn de meldingen bekeken met </w:t>
      </w:r>
      <w:r w:rsidR="00323F4A">
        <w:t>5</w:t>
      </w:r>
      <w:r w:rsidRPr="001C5E32">
        <w:t xml:space="preserve"> of meer meldingen. Dit is de top </w:t>
      </w:r>
      <w:r w:rsidR="000B58A4">
        <w:t>6</w:t>
      </w:r>
      <w:r w:rsidRPr="001C5E32">
        <w:t xml:space="preserve"> en heeft een totaal van </w:t>
      </w:r>
      <w:r w:rsidR="00F42E58">
        <w:t>4</w:t>
      </w:r>
      <w:r w:rsidR="001E1640">
        <w:t>3</w:t>
      </w:r>
      <w:r w:rsidRPr="001C5E32">
        <w:t xml:space="preserve"> meldingen van de in totaal </w:t>
      </w:r>
      <w:r w:rsidR="00F42E58">
        <w:t>71</w:t>
      </w:r>
      <w:r w:rsidR="0058105B">
        <w:t xml:space="preserve"> (dit is </w:t>
      </w:r>
      <w:r w:rsidR="001E1640">
        <w:t>60</w:t>
      </w:r>
      <w:r w:rsidRPr="001C5E32">
        <w:t>% van het totaal).</w:t>
      </w:r>
    </w:p>
    <w:p w:rsidR="00B426C4" w:rsidRPr="001C5E32" w:rsidRDefault="00B426C4" w:rsidP="00B426C4">
      <w:r w:rsidRPr="001C5E32">
        <w:t>Hieronder staan de deelinstallatie:</w:t>
      </w:r>
    </w:p>
    <w:p w:rsidR="00323F4A" w:rsidRDefault="00323F4A" w:rsidP="000A363A">
      <w:pPr>
        <w:pStyle w:val="ListParagraph"/>
        <w:numPr>
          <w:ilvl w:val="0"/>
          <w:numId w:val="16"/>
        </w:numPr>
      </w:pPr>
      <w:r w:rsidRPr="009C6F25">
        <w:t>CCTV-camerasysteem - 1</w:t>
      </w:r>
      <w:r w:rsidR="00F42E58">
        <w:t>2</w:t>
      </w:r>
      <w:r w:rsidRPr="009C6F25">
        <w:t xml:space="preserve"> meldingen (</w:t>
      </w:r>
      <w:r w:rsidR="00F42E58">
        <w:t>1</w:t>
      </w:r>
      <w:r>
        <w:t>7</w:t>
      </w:r>
      <w:r w:rsidRPr="009C6F25">
        <w:t>% van het aantal meldingen);</w:t>
      </w:r>
    </w:p>
    <w:p w:rsidR="00B426C4" w:rsidRPr="009C6F25" w:rsidRDefault="001C4095" w:rsidP="000A363A">
      <w:pPr>
        <w:pStyle w:val="ListParagraph"/>
        <w:numPr>
          <w:ilvl w:val="0"/>
          <w:numId w:val="16"/>
        </w:numPr>
      </w:pPr>
      <w:r w:rsidRPr="009C6F25">
        <w:t xml:space="preserve">Afsluitbomen (AB) - </w:t>
      </w:r>
      <w:r w:rsidR="00B426C4" w:rsidRPr="009C6F25">
        <w:t xml:space="preserve"> </w:t>
      </w:r>
      <w:r w:rsidR="00F42E58">
        <w:t>7</w:t>
      </w:r>
      <w:r w:rsidRPr="009C6F25">
        <w:t xml:space="preserve"> </w:t>
      </w:r>
      <w:r w:rsidR="00B426C4" w:rsidRPr="009C6F25">
        <w:t>meldingen (</w:t>
      </w:r>
      <w:r w:rsidR="00F42E58">
        <w:t>10</w:t>
      </w:r>
      <w:r w:rsidR="00B426C4" w:rsidRPr="009C6F25">
        <w:t>% van het aantal meldingen);</w:t>
      </w:r>
    </w:p>
    <w:p w:rsidR="00F42E58" w:rsidRDefault="00F42E58" w:rsidP="00F42E58">
      <w:pPr>
        <w:pStyle w:val="ListParagraph"/>
        <w:numPr>
          <w:ilvl w:val="0"/>
          <w:numId w:val="16"/>
        </w:numPr>
      </w:pPr>
      <w:r w:rsidRPr="009C6F25">
        <w:t xml:space="preserve">Telefoon en intercominstallatie - </w:t>
      </w:r>
      <w:r>
        <w:t>7 meldingen (10% van het aantal meldingen).</w:t>
      </w:r>
    </w:p>
    <w:p w:rsidR="00F42E58" w:rsidRDefault="00F42E58" w:rsidP="00F42E58">
      <w:pPr>
        <w:pStyle w:val="ListParagraph"/>
        <w:numPr>
          <w:ilvl w:val="0"/>
          <w:numId w:val="16"/>
        </w:numPr>
      </w:pPr>
      <w:r w:rsidRPr="00F42E58">
        <w:t>Verkeersdetectiesysteem (SOS/SDS)</w:t>
      </w:r>
      <w:r>
        <w:t xml:space="preserve"> </w:t>
      </w:r>
      <w:r w:rsidRPr="009C6F25">
        <w:t xml:space="preserve">- </w:t>
      </w:r>
      <w:r>
        <w:t>6</w:t>
      </w:r>
      <w:r w:rsidRPr="009C6F25">
        <w:t xml:space="preserve"> meldingen (</w:t>
      </w:r>
      <w:r>
        <w:t>8</w:t>
      </w:r>
      <w:r w:rsidRPr="009C6F25">
        <w:t>% van het aantal meldingen)</w:t>
      </w:r>
      <w:r>
        <w:t>;</w:t>
      </w:r>
    </w:p>
    <w:p w:rsidR="00F42E58" w:rsidRDefault="00F42E58" w:rsidP="00F42E58">
      <w:pPr>
        <w:pStyle w:val="ListParagraph"/>
        <w:numPr>
          <w:ilvl w:val="0"/>
          <w:numId w:val="16"/>
        </w:numPr>
      </w:pPr>
      <w:r w:rsidRPr="00F42E58">
        <w:t>Vloeistoffenafvoersysteem</w:t>
      </w:r>
      <w:r>
        <w:t xml:space="preserve"> </w:t>
      </w:r>
      <w:r w:rsidRPr="009C6F25">
        <w:t xml:space="preserve">- </w:t>
      </w:r>
      <w:r w:rsidR="001E1640">
        <w:t>6</w:t>
      </w:r>
      <w:r w:rsidRPr="009C6F25">
        <w:t xml:space="preserve"> meldingen (</w:t>
      </w:r>
      <w:r w:rsidR="001E1640">
        <w:t>8</w:t>
      </w:r>
      <w:r w:rsidRPr="009C6F25">
        <w:t>% van het aantal meldingen)</w:t>
      </w:r>
      <w:r>
        <w:t>;</w:t>
      </w:r>
    </w:p>
    <w:p w:rsidR="00323F4A" w:rsidRDefault="00323F4A" w:rsidP="00F42E58">
      <w:pPr>
        <w:pStyle w:val="ListParagraph"/>
        <w:numPr>
          <w:ilvl w:val="0"/>
          <w:numId w:val="16"/>
        </w:numPr>
      </w:pPr>
      <w:r w:rsidRPr="00323F4A">
        <w:t>Verkeerssignaleringssysteem (MTM)</w:t>
      </w:r>
      <w:r>
        <w:t xml:space="preserve"> </w:t>
      </w:r>
      <w:r w:rsidRPr="009C6F25">
        <w:t xml:space="preserve">- </w:t>
      </w:r>
      <w:r w:rsidR="00F42E58">
        <w:t>5</w:t>
      </w:r>
      <w:r w:rsidRPr="009C6F25">
        <w:t xml:space="preserve"> meldingen (</w:t>
      </w:r>
      <w:r w:rsidR="00F42E58">
        <w:t>7</w:t>
      </w:r>
      <w:r w:rsidRPr="009C6F25">
        <w:t>% van het aantal meldingen)</w:t>
      </w:r>
      <w:r w:rsidR="00F42E58">
        <w:t>.</w:t>
      </w:r>
    </w:p>
    <w:p w:rsidR="00B426C4" w:rsidRPr="001C5E32" w:rsidRDefault="00323F4A" w:rsidP="00323F4A">
      <w:pPr>
        <w:pStyle w:val="ListParagraph"/>
      </w:pPr>
      <w:r w:rsidRPr="001C5E32">
        <w:t xml:space="preserve"> </w:t>
      </w:r>
    </w:p>
    <w:p w:rsidR="00B426C4" w:rsidRPr="001C5E32" w:rsidRDefault="00B426C4" w:rsidP="00B426C4">
      <w:r w:rsidRPr="0077072D">
        <w:t xml:space="preserve">De </w:t>
      </w:r>
      <w:r w:rsidR="00F42E58">
        <w:t>71</w:t>
      </w:r>
      <w:r w:rsidRPr="0077072D">
        <w:t xml:space="preserve"> meldingen van Q</w:t>
      </w:r>
      <w:r w:rsidR="00F42E58">
        <w:t>1</w:t>
      </w:r>
      <w:r w:rsidR="0058105B">
        <w:t xml:space="preserve"> 201</w:t>
      </w:r>
      <w:r w:rsidR="00F42E58">
        <w:t>9</w:t>
      </w:r>
      <w:r w:rsidRPr="0077072D">
        <w:t xml:space="preserve"> zijn onder te verdelen in </w:t>
      </w:r>
      <w:r w:rsidR="00F42E58">
        <w:t>43</w:t>
      </w:r>
      <w:r w:rsidRPr="0077072D">
        <w:t xml:space="preserve"> storingen, </w:t>
      </w:r>
      <w:r w:rsidR="00750DB3">
        <w:t>2</w:t>
      </w:r>
      <w:r w:rsidR="00F42E58">
        <w:t>0</w:t>
      </w:r>
      <w:r w:rsidR="00660A7A">
        <w:t xml:space="preserve"> </w:t>
      </w:r>
      <w:r w:rsidRPr="0077072D">
        <w:t xml:space="preserve">onterechte meldingen, </w:t>
      </w:r>
      <w:r w:rsidR="00F42E58">
        <w:t>3</w:t>
      </w:r>
      <w:r w:rsidRPr="0077072D">
        <w:t xml:space="preserve"> preventief onderhoud / modificatie en </w:t>
      </w:r>
      <w:r w:rsidR="00F42E58">
        <w:t>5</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8634523"/>
      <w:bookmarkStart w:id="72" w:name="_Toc505782888"/>
      <w:bookmarkStart w:id="73" w:name="_Toc473645804"/>
      <w:bookmarkStart w:id="74" w:name="_Toc468258314"/>
      <w:r w:rsidR="00D338D5">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8634524"/>
      <w:bookmarkStart w:id="76" w:name="_Toc505782889"/>
      <w:bookmarkStart w:id="77" w:name="_Toc473645805"/>
      <w:bookmarkStart w:id="78" w:name="_Toc468258315"/>
      <w:r w:rsidR="00D338D5">
        <w:rPr>
          <w:noProof/>
        </w:rPr>
        <w:t>Aantal storingen per maand</w:t>
      </w:r>
      <w:bookmarkEnd w:id="75"/>
      <w:bookmarkEnd w:id="76"/>
      <w:bookmarkEnd w:id="77"/>
      <w:bookmarkEnd w:id="78"/>
      <w:r w:rsidRPr="001C5E32">
        <w:fldChar w:fldCharType="end"/>
      </w:r>
    </w:p>
    <w:p w:rsidR="00B426C4" w:rsidRPr="001C5E32" w:rsidRDefault="00B426C4" w:rsidP="00B426C4">
      <w:r w:rsidRPr="005535AC">
        <w:t>Om te kunnen bepalen</w:t>
      </w:r>
      <w:r w:rsidRPr="001C5E32">
        <w:t xml:space="preserve">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F42E58">
        <w:t>1</w:t>
      </w:r>
      <w:r w:rsidRPr="001C5E32">
        <w:t xml:space="preserve"> 201</w:t>
      </w:r>
      <w:r w:rsidR="00F42E58">
        <w:t>9</w:t>
      </w:r>
      <w:r w:rsidRPr="001C5E32">
        <w:tab/>
      </w:r>
      <w:r w:rsidRPr="001C5E32">
        <w:tab/>
      </w:r>
      <w:r w:rsidRPr="001C5E32">
        <w:tab/>
      </w:r>
      <w:r w:rsidR="00E75F93">
        <w:tab/>
      </w:r>
      <w:r w:rsidRPr="001C5E32">
        <w:t>:</w:t>
      </w:r>
      <w:r w:rsidRPr="001C5E32">
        <w:tab/>
      </w:r>
      <w:r w:rsidR="00F42E58">
        <w:t>43</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660A7A">
        <w:t>1</w:t>
      </w:r>
      <w:r w:rsidR="00F42E58">
        <w:t>4</w:t>
      </w:r>
    </w:p>
    <w:p w:rsidR="00B426C4" w:rsidRPr="001C5E32" w:rsidRDefault="00B426C4" w:rsidP="00B426C4">
      <w:pPr>
        <w:pStyle w:val="ListBullet"/>
        <w:spacing w:line="240" w:lineRule="exact"/>
      </w:pPr>
      <w:r w:rsidRPr="001C5E32">
        <w:t xml:space="preserve">Hoogste aantal storingen in de maand </w:t>
      </w:r>
      <w:r w:rsidR="00F42E58">
        <w:t>januari</w:t>
      </w:r>
      <w:r w:rsidR="00F42E58">
        <w:tab/>
      </w:r>
      <w:r w:rsidR="00AD1EF7">
        <w:tab/>
      </w:r>
      <w:r w:rsidR="00E75F93">
        <w:tab/>
      </w:r>
      <w:r w:rsidRPr="001C5E32">
        <w:t>:</w:t>
      </w:r>
      <w:r w:rsidRPr="001C5E32">
        <w:tab/>
      </w:r>
      <w:r w:rsidR="00750DB3">
        <w:t>1</w:t>
      </w:r>
      <w:r w:rsidR="00F42E58">
        <w:t>7</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F42E58">
        <w:t>maart</w:t>
      </w:r>
      <w:r w:rsidR="00F42E58">
        <w:tab/>
      </w:r>
      <w:r w:rsidRPr="001C5E32">
        <w:tab/>
      </w:r>
      <w:r w:rsidR="00E75F93">
        <w:tab/>
      </w:r>
      <w:r w:rsidR="00F42E58">
        <w:t>:</w:t>
      </w:r>
      <w:r w:rsidR="00F42E58">
        <w:tab/>
        <w:t>11</w:t>
      </w:r>
    </w:p>
    <w:p w:rsidR="00E75F93" w:rsidRPr="001C5E32" w:rsidRDefault="00E75F93" w:rsidP="00B426C4">
      <w:pPr>
        <w:pStyle w:val="ListBullet"/>
        <w:spacing w:line="240" w:lineRule="exact"/>
      </w:pPr>
      <w:r>
        <w:t xml:space="preserve">Het gemiddelde aantal storingen per kwartaal vanaf Q1 2016 </w:t>
      </w:r>
      <w:r>
        <w:tab/>
        <w:t>:</w:t>
      </w:r>
      <w:r>
        <w:tab/>
      </w:r>
      <w:r w:rsidR="00F42E58">
        <w:t>60</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F42E58">
        <w:t>1</w:t>
      </w:r>
      <w:r w:rsidRPr="001C5E32">
        <w:t xml:space="preserve"> 201</w:t>
      </w:r>
      <w:r w:rsidR="00F42E58">
        <w:t>8</w:t>
      </w:r>
      <w:r w:rsidRPr="001C5E32">
        <w:t xml:space="preserve"> waren in totaal </w:t>
      </w:r>
      <w:r w:rsidR="00F42E58">
        <w:t>60</w:t>
      </w:r>
      <w:r w:rsidRPr="001C5E32">
        <w:t xml:space="preserve"> storingen. In Q</w:t>
      </w:r>
      <w:r w:rsidR="00F42E58">
        <w:t>1</w:t>
      </w:r>
      <w:r w:rsidRPr="001C5E32">
        <w:t xml:space="preserve"> 201</w:t>
      </w:r>
      <w:r w:rsidR="00F42E58">
        <w:t>9</w:t>
      </w:r>
      <w:r w:rsidRPr="001C5E32">
        <w:t xml:space="preserve"> </w:t>
      </w:r>
      <w:r w:rsidR="00C47B5C" w:rsidRPr="001C5E32">
        <w:t xml:space="preserve">zijn </w:t>
      </w:r>
      <w:r w:rsidR="00F42E58">
        <w:t>17</w:t>
      </w:r>
      <w:r w:rsidR="00750DB3">
        <w:t xml:space="preserve"> </w:t>
      </w:r>
      <w:r w:rsidR="00C47B5C">
        <w:t xml:space="preserve">storingen </w:t>
      </w:r>
      <w:r w:rsidR="00750DB3">
        <w:t xml:space="preserve">minder </w:t>
      </w:r>
      <w:r w:rsidR="00AD1EF7">
        <w:t>t.o.v. Q</w:t>
      </w:r>
      <w:r w:rsidR="00F42E58">
        <w:t>1</w:t>
      </w:r>
      <w:r w:rsidRPr="001C5E32">
        <w:t xml:space="preserve"> 201</w:t>
      </w:r>
      <w:r w:rsidR="00F42E58">
        <w:t>8</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F42E58">
        <w:t>4</w:t>
      </w:r>
      <w:r w:rsidRPr="001C5E32">
        <w:t xml:space="preserve"> 201</w:t>
      </w:r>
      <w:r w:rsidR="005535AC">
        <w:t>8</w:t>
      </w:r>
      <w:r w:rsidRPr="001C5E32">
        <w:t xml:space="preserve"> waren in totaal</w:t>
      </w:r>
      <w:r w:rsidR="00AD1EF7">
        <w:t xml:space="preserve"> </w:t>
      </w:r>
      <w:r w:rsidR="00F42E58">
        <w:t>29</w:t>
      </w:r>
      <w:r w:rsidRPr="001C5E32">
        <w:t xml:space="preserve"> storingen. In Q</w:t>
      </w:r>
      <w:r w:rsidR="00F42E58">
        <w:t>1</w:t>
      </w:r>
      <w:r w:rsidRPr="001C5E32">
        <w:t xml:space="preserve"> 201</w:t>
      </w:r>
      <w:r w:rsidR="00F42E58">
        <w:t>9</w:t>
      </w:r>
      <w:r w:rsidRPr="001C5E32">
        <w:t xml:space="preserve"> zijn </w:t>
      </w:r>
      <w:r w:rsidR="00F42E58">
        <w:t>14</w:t>
      </w:r>
      <w:r w:rsidRPr="001C5E32">
        <w:t xml:space="preserve"> storingen m</w:t>
      </w:r>
      <w:r w:rsidR="00750DB3">
        <w:t>inder</w:t>
      </w:r>
      <w:r w:rsidRPr="001C5E32">
        <w:t xml:space="preserve"> </w:t>
      </w:r>
      <w:r w:rsidR="00AD1EF7">
        <w:t>t.o.v. Q</w:t>
      </w:r>
      <w:r w:rsidR="00F42E58">
        <w:t>4</w:t>
      </w:r>
      <w:r w:rsidRPr="001C5E32">
        <w:t xml:space="preserve"> 201</w:t>
      </w:r>
      <w:r w:rsidR="005535AC">
        <w:t>8</w:t>
      </w:r>
      <w:r w:rsidRPr="001C5E32">
        <w:t xml:space="preserve">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Aantal storingen t.o.v. Q</w:t>
            </w:r>
            <w:r w:rsidR="00F42E58">
              <w:rPr>
                <w:b/>
              </w:rPr>
              <w:t>1</w:t>
            </w:r>
            <w:r>
              <w:rPr>
                <w:b/>
              </w:rPr>
              <w:t xml:space="preserve"> 201</w:t>
            </w:r>
            <w:r w:rsidR="00F42E58">
              <w:rPr>
                <w:b/>
              </w:rPr>
              <w:t>8</w:t>
            </w:r>
          </w:p>
          <w:p w:rsidR="00CC4D08" w:rsidRPr="001C5E32" w:rsidRDefault="00F42E58" w:rsidP="00F42E58">
            <w:pPr>
              <w:jc w:val="center"/>
              <w:rPr>
                <w:b/>
              </w:rPr>
            </w:pPr>
            <w:r>
              <w:rPr>
                <w:b/>
                <w:color w:val="92D050"/>
                <w:sz w:val="52"/>
              </w:rPr>
              <w:t>43</w:t>
            </w:r>
            <w:r w:rsidR="002D5440" w:rsidRPr="001C5E32">
              <w:rPr>
                <w:b/>
                <w:color w:val="92D050"/>
                <w:sz w:val="52"/>
              </w:rPr>
              <w:t xml:space="preserve"> </w:t>
            </w:r>
            <w:r w:rsidR="002D5440" w:rsidRPr="001C5E32">
              <w:rPr>
                <w:b/>
                <w:sz w:val="28"/>
                <w:szCs w:val="28"/>
              </w:rPr>
              <w:t>(</w:t>
            </w:r>
            <w:r>
              <w:rPr>
                <w:b/>
                <w:sz w:val="28"/>
                <w:szCs w:val="28"/>
              </w:rPr>
              <w:t>60</w:t>
            </w:r>
            <w:r w:rsidR="002D5440" w:rsidRPr="00042E94">
              <w:rPr>
                <w:rFonts w:cs="Calibri"/>
                <w:b/>
                <w:color w:val="92D050"/>
                <w:sz w:val="28"/>
                <w:szCs w:val="28"/>
              </w:rPr>
              <w:t>↓</w:t>
            </w:r>
            <w:r w:rsidR="002D5440" w:rsidRPr="001C5E32">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sidR="00F42E58">
              <w:rPr>
                <w:b/>
              </w:rPr>
              <w:t>4</w:t>
            </w:r>
            <w:r w:rsidR="005535AC">
              <w:rPr>
                <w:b/>
              </w:rPr>
              <w:t xml:space="preserve"> 2018</w:t>
            </w:r>
          </w:p>
          <w:p w:rsidR="00CC4D08" w:rsidRPr="001C5E32" w:rsidRDefault="00F42E58" w:rsidP="00F42E58">
            <w:pPr>
              <w:jc w:val="center"/>
              <w:rPr>
                <w:b/>
              </w:rPr>
            </w:pPr>
            <w:r>
              <w:rPr>
                <w:b/>
                <w:color w:val="C00000"/>
                <w:sz w:val="52"/>
              </w:rPr>
              <w:t>43</w:t>
            </w:r>
            <w:r w:rsidRPr="00B260B9">
              <w:rPr>
                <w:b/>
                <w:color w:val="92D050"/>
                <w:sz w:val="52"/>
              </w:rPr>
              <w:t xml:space="preserve"> </w:t>
            </w:r>
            <w:r w:rsidRPr="00B260B9">
              <w:rPr>
                <w:b/>
                <w:sz w:val="28"/>
                <w:szCs w:val="28"/>
              </w:rPr>
              <w:t>(</w:t>
            </w:r>
            <w:r>
              <w:rPr>
                <w:b/>
                <w:sz w:val="28"/>
                <w:szCs w:val="28"/>
              </w:rPr>
              <w:t>29</w:t>
            </w:r>
            <w:r w:rsidRPr="00B260B9">
              <w:rPr>
                <w:rFonts w:cs="Calibri"/>
                <w:b/>
                <w:color w:val="C00000"/>
                <w:sz w:val="28"/>
                <w:szCs w:val="28"/>
              </w:rPr>
              <w:t>↑</w:t>
            </w:r>
            <w:r w:rsidRPr="00B260B9">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F42E58" w:rsidP="00F42E58">
            <w:pPr>
              <w:jc w:val="center"/>
              <w:rPr>
                <w:b/>
              </w:rPr>
            </w:pPr>
            <w:r>
              <w:rPr>
                <w:b/>
                <w:color w:val="92D050"/>
                <w:sz w:val="52"/>
              </w:rPr>
              <w:t>43</w:t>
            </w:r>
            <w:r w:rsidR="00C47B5C" w:rsidRPr="00B260B9">
              <w:rPr>
                <w:b/>
                <w:color w:val="92D050"/>
                <w:sz w:val="52"/>
              </w:rPr>
              <w:t xml:space="preserve"> </w:t>
            </w:r>
            <w:r w:rsidR="00C47B5C" w:rsidRPr="00B260B9">
              <w:rPr>
                <w:b/>
                <w:sz w:val="28"/>
                <w:szCs w:val="28"/>
              </w:rPr>
              <w:t>(</w:t>
            </w:r>
            <w:r>
              <w:rPr>
                <w:b/>
                <w:sz w:val="28"/>
                <w:szCs w:val="28"/>
              </w:rPr>
              <w:t>60</w:t>
            </w:r>
            <w:r w:rsidR="002D5440" w:rsidRPr="00042E94">
              <w:rPr>
                <w:rFonts w:cs="Calibri"/>
                <w:b/>
                <w:color w:val="92D050"/>
                <w:sz w:val="28"/>
                <w:szCs w:val="28"/>
              </w:rPr>
              <w:t>↓</w:t>
            </w:r>
            <w:r w:rsidR="00C47B5C" w:rsidRPr="00B260B9">
              <w:rPr>
                <w:b/>
                <w:sz w:val="28"/>
                <w:szCs w:val="28"/>
              </w:rPr>
              <w:t>)</w:t>
            </w:r>
          </w:p>
        </w:tc>
      </w:tr>
    </w:tbl>
    <w:p w:rsidR="00B426C4" w:rsidRPr="008B0AB4" w:rsidRDefault="00B426C4" w:rsidP="00B426C4">
      <w:pPr>
        <w:pStyle w:val="Heading3"/>
        <w:numPr>
          <w:ilvl w:val="2"/>
          <w:numId w:val="1"/>
        </w:numPr>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8634525"/>
      <w:bookmarkStart w:id="80" w:name="_Toc505782890"/>
      <w:bookmarkStart w:id="81" w:name="_Toc473645806"/>
      <w:bookmarkStart w:id="82" w:name="_Toc468258316"/>
      <w:r w:rsidR="00D338D5">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Default="00B426C4" w:rsidP="00B426C4">
      <w:r w:rsidRPr="00B260B9">
        <w:t xml:space="preserve">Uit de pareto blijkt dat </w:t>
      </w:r>
      <w:r w:rsidR="00660A7A">
        <w:t>4</w:t>
      </w:r>
      <w:r w:rsidRPr="00B260B9">
        <w:t xml:space="preserve"> deelsystemen </w:t>
      </w:r>
      <w:r w:rsidR="00DC33B6">
        <w:t>4</w:t>
      </w:r>
      <w:r w:rsidRPr="00B260B9">
        <w:t xml:space="preserve"> of meer storingen hebben gehad in Q</w:t>
      </w:r>
      <w:r w:rsidR="00DC33B6">
        <w:t>1</w:t>
      </w:r>
      <w:r w:rsidRPr="00B260B9">
        <w:t xml:space="preserve"> 201</w:t>
      </w:r>
      <w:r w:rsidR="00DC33B6">
        <w:t>9</w:t>
      </w:r>
      <w:r w:rsidRPr="00B260B9">
        <w:t xml:space="preserve">. Deze </w:t>
      </w:r>
      <w:r w:rsidR="00660A7A">
        <w:t>4</w:t>
      </w:r>
      <w:r w:rsidR="00BC4F4B">
        <w:t xml:space="preserve"> </w:t>
      </w:r>
      <w:r w:rsidRPr="00B260B9">
        <w:t xml:space="preserve">deelsystemen zijn goed voor </w:t>
      </w:r>
      <w:r w:rsidR="00DC33B6">
        <w:t>22</w:t>
      </w:r>
      <w:r w:rsidRPr="00B260B9">
        <w:t xml:space="preserve"> storingen van de in totaal </w:t>
      </w:r>
      <w:r w:rsidR="00DC33B6">
        <w:t>43</w:t>
      </w:r>
      <w:r w:rsidRPr="00B260B9">
        <w:t xml:space="preserve"> storingen</w:t>
      </w:r>
      <w:r w:rsidR="00CB4E96">
        <w:t xml:space="preserve">, dit is </w:t>
      </w:r>
      <w:r w:rsidR="00B53F07">
        <w:t>5</w:t>
      </w:r>
      <w:r w:rsidR="00DC33B6">
        <w:t>1</w:t>
      </w:r>
      <w:r w:rsidR="00CB4E96" w:rsidRPr="00B260B9">
        <w:t xml:space="preserve">% van alle storingen. </w:t>
      </w:r>
    </w:p>
    <w:p w:rsidR="00C47B5C" w:rsidRPr="001C5E32" w:rsidRDefault="00C47B5C" w:rsidP="00C47B5C">
      <w:r w:rsidRPr="001C5E32">
        <w:t>Hieronder staan de deelinstallatie:</w:t>
      </w:r>
    </w:p>
    <w:p w:rsidR="00B53F07" w:rsidRDefault="00B53F07" w:rsidP="000A363A">
      <w:pPr>
        <w:pStyle w:val="ListParagraph"/>
        <w:numPr>
          <w:ilvl w:val="0"/>
          <w:numId w:val="17"/>
        </w:numPr>
      </w:pPr>
      <w:r w:rsidRPr="00B260B9">
        <w:t xml:space="preserve">CCTV-camerasysteem - </w:t>
      </w:r>
      <w:r w:rsidR="00DC33B6">
        <w:t>10</w:t>
      </w:r>
      <w:r w:rsidRPr="00B260B9">
        <w:t xml:space="preserve"> storin</w:t>
      </w:r>
      <w:r w:rsidR="00DC33B6">
        <w:t>gen (23</w:t>
      </w:r>
      <w:r w:rsidRPr="00B260B9">
        <w:t>% van het aantal storingen)</w:t>
      </w:r>
      <w:r>
        <w:t>;</w:t>
      </w:r>
    </w:p>
    <w:p w:rsidR="00B53F07" w:rsidRDefault="00B53F07" w:rsidP="000A363A">
      <w:pPr>
        <w:pStyle w:val="ListParagraph"/>
        <w:numPr>
          <w:ilvl w:val="0"/>
          <w:numId w:val="17"/>
        </w:numPr>
      </w:pPr>
      <w:r w:rsidRPr="00B260B9">
        <w:t xml:space="preserve">Verkeerssignaleringssysteem (MTM) - </w:t>
      </w:r>
      <w:r>
        <w:t>4</w:t>
      </w:r>
      <w:r w:rsidRPr="00B260B9">
        <w:t xml:space="preserve"> storingen (</w:t>
      </w:r>
      <w:r w:rsidR="00DC33B6">
        <w:t>9</w:t>
      </w:r>
      <w:r w:rsidRPr="00B260B9">
        <w:t>% van het aantal storingen)</w:t>
      </w:r>
      <w:r>
        <w:t>;</w:t>
      </w:r>
    </w:p>
    <w:p w:rsidR="00B53F07" w:rsidRDefault="00B53F07" w:rsidP="000A363A">
      <w:pPr>
        <w:pStyle w:val="ListParagraph"/>
        <w:numPr>
          <w:ilvl w:val="0"/>
          <w:numId w:val="17"/>
        </w:numPr>
      </w:pPr>
      <w:r w:rsidRPr="00B260B9">
        <w:t xml:space="preserve">Telefoon en intercominstallatie </w:t>
      </w:r>
      <w:r w:rsidRPr="009C6F25">
        <w:t xml:space="preserve">- </w:t>
      </w:r>
      <w:r>
        <w:t>4</w:t>
      </w:r>
      <w:r w:rsidRPr="009C6F25">
        <w:t xml:space="preserve"> </w:t>
      </w:r>
      <w:r>
        <w:t>storingen</w:t>
      </w:r>
      <w:r w:rsidRPr="009C6F25">
        <w:t xml:space="preserve"> (</w:t>
      </w:r>
      <w:r w:rsidR="00DC33B6">
        <w:t>9</w:t>
      </w:r>
      <w:r w:rsidRPr="009C6F25">
        <w:t xml:space="preserve">% van het aantal </w:t>
      </w:r>
      <w:r>
        <w:t>storingen</w:t>
      </w:r>
      <w:r w:rsidRPr="009C6F25">
        <w:t>)</w:t>
      </w:r>
      <w:r>
        <w:t>;</w:t>
      </w:r>
    </w:p>
    <w:p w:rsidR="00CB4E96" w:rsidRDefault="00B53F07" w:rsidP="000A363A">
      <w:pPr>
        <w:pStyle w:val="ListParagraph"/>
        <w:numPr>
          <w:ilvl w:val="0"/>
          <w:numId w:val="17"/>
        </w:numPr>
      </w:pPr>
      <w:r>
        <w:t xml:space="preserve">Afsluitbomen (AB) - </w:t>
      </w:r>
      <w:r w:rsidR="00DC33B6">
        <w:t>9</w:t>
      </w:r>
      <w:r w:rsidR="00660A7A" w:rsidRPr="008B0AB4">
        <w:t xml:space="preserve"> storingen (</w:t>
      </w:r>
      <w:r w:rsidR="00DC33B6">
        <w:t>9</w:t>
      </w:r>
      <w:r>
        <w:t>% van het aantal storingen).</w:t>
      </w:r>
    </w:p>
    <w:p w:rsidR="00B53F07" w:rsidRPr="009C6F25" w:rsidRDefault="00B53F07" w:rsidP="00B53F07">
      <w:pPr>
        <w:pStyle w:val="ListParagraph"/>
      </w:pPr>
    </w:p>
    <w:p w:rsidR="00CB4E96" w:rsidRDefault="00CB4E96" w:rsidP="00BE4D20">
      <w:r w:rsidRPr="00B260B9">
        <w:t xml:space="preserve">In totaal hebben </w:t>
      </w:r>
      <w:r w:rsidR="00CE4B89">
        <w:t>1</w:t>
      </w:r>
      <w:r w:rsidR="00DC33B6">
        <w:t>7</w:t>
      </w:r>
      <w:r w:rsidRPr="00B260B9">
        <w:t xml:space="preserve"> deelsystemen één of meerdere storingen gehad in Q</w:t>
      </w:r>
      <w:r w:rsidR="00DC33B6">
        <w:t>1</w:t>
      </w:r>
      <w:r w:rsidRPr="00B260B9">
        <w:t xml:space="preserve"> 201</w:t>
      </w:r>
      <w:r w:rsidR="00DC33B6">
        <w:t>9</w:t>
      </w:r>
      <w:r w:rsidRPr="00B260B9">
        <w:t>. Deze deelinstallatie zijn te zien in bijlage 2</w:t>
      </w:r>
      <w:r>
        <w:t>.</w:t>
      </w:r>
    </w:p>
    <w:p w:rsidR="00CB4E96" w:rsidRPr="00B260B9" w:rsidRDefault="00CB4E96" w:rsidP="00DC33B6"/>
    <w:p w:rsidR="00B426C4" w:rsidRDefault="00DC33B6" w:rsidP="00B426C4">
      <w:r>
        <w:t>Als wordt gekeken naar het totaal aantal storingen vanaf Q1 2016, zijn de hierboven genoemde deelinstallatie ook de top vier.</w:t>
      </w:r>
    </w:p>
    <w:p w:rsidR="00BE4D20" w:rsidRDefault="00BE4D20"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8634526"/>
      <w:bookmarkStart w:id="84" w:name="_Toc505782891"/>
      <w:bookmarkStart w:id="85" w:name="_Toc473645807"/>
      <w:bookmarkStart w:id="86" w:name="_Toc468258317"/>
      <w:bookmarkStart w:id="87" w:name="_Toc393178644"/>
      <w:bookmarkStart w:id="88" w:name="_Toc390244727"/>
      <w:r w:rsidR="00D338D5">
        <w:rPr>
          <w:noProof/>
        </w:rPr>
        <w:t>Conclusies / aanbevelingen</w:t>
      </w:r>
      <w:bookmarkEnd w:id="83"/>
      <w:r w:rsidR="00D338D5">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8634527"/>
      <w:bookmarkStart w:id="90" w:name="_Toc505782892"/>
      <w:bookmarkStart w:id="91" w:name="_Toc473645808"/>
      <w:bookmarkStart w:id="92" w:name="_Toc468258318"/>
      <w:bookmarkStart w:id="93" w:name="_Toc393178645"/>
      <w:bookmarkStart w:id="94" w:name="_Toc390244728"/>
      <w:r w:rsidR="00D338D5">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72673E">
        <w:t>Er heeft een analyse van de storingen plaatsgevonden. Uit deze analyse is niet naar voren gekomen dat verbeteren aan het onderhoudsplan en/of procedures en/of hardware noodzakelijk zijn om het faalgedrag te verbeteren.</w:t>
      </w:r>
    </w:p>
    <w:p w:rsidR="00B426C4" w:rsidRPr="008B0AB4" w:rsidRDefault="00B426C4" w:rsidP="00B426C4"/>
    <w:p w:rsidR="00B426C4" w:rsidRPr="008B0AB4" w:rsidRDefault="00B426C4" w:rsidP="00B426C4">
      <w:r w:rsidRPr="008B0AB4">
        <w:t>Alle meldingen moeten aan een asset / sub niveau van een DI worden gekoppeld. Zodat altijd is te herleiden wat precies is gefaald.</w:t>
      </w:r>
      <w:r w:rsidR="004A1A2F">
        <w:t xml:space="preserve"> Aan</w:t>
      </w:r>
      <w:r w:rsidRPr="008B0AB4">
        <w:t xml:space="preserve"> </w:t>
      </w:r>
      <w:r w:rsidR="004A1A2F">
        <w:t xml:space="preserve">drie </w:t>
      </w:r>
      <w:r w:rsidR="005343CD">
        <w:t xml:space="preserve">meldingen </w:t>
      </w:r>
      <w:r w:rsidR="004A1A2F">
        <w:t>is geen</w:t>
      </w:r>
      <w:r w:rsidR="005343CD">
        <w:t xml:space="preserve"> DI gekoppeld. Aan 2</w:t>
      </w:r>
      <w:r w:rsidR="004A1A2F">
        <w:t>6</w:t>
      </w:r>
      <w:r w:rsidR="005343CD">
        <w:t xml:space="preserve"> werkorders zit geen asset gekoppeld.</w:t>
      </w:r>
      <w:r w:rsidRPr="008B0AB4">
        <w:t xml:space="preserve"> (zie besluit 5).</w:t>
      </w:r>
    </w:p>
    <w:p w:rsidR="00B426C4" w:rsidRPr="008B0AB4" w:rsidRDefault="00B426C4" w:rsidP="00B426C4"/>
    <w:p w:rsidR="00B426C4" w:rsidRDefault="00B426C4" w:rsidP="00B426C4">
      <w:r w:rsidRPr="00B260B9">
        <w:t xml:space="preserve">De </w:t>
      </w:r>
      <w:r w:rsidR="00D7591B">
        <w:t>71</w:t>
      </w:r>
      <w:r w:rsidR="00190F08">
        <w:t xml:space="preserve"> </w:t>
      </w:r>
      <w:r w:rsidRPr="00B260B9">
        <w:t xml:space="preserve">meldingen zijn gekoppeld aan </w:t>
      </w:r>
      <w:r w:rsidR="00F61EED">
        <w:t>een probleem,</w:t>
      </w:r>
      <w:r w:rsidRPr="00B260B9">
        <w:t xml:space="preserve"> oorzaak</w:t>
      </w:r>
      <w:r w:rsidR="00F61EED">
        <w:t xml:space="preserve"> en oplossing</w:t>
      </w:r>
      <w:r w:rsidR="00B241E4">
        <w:t>.</w:t>
      </w:r>
    </w:p>
    <w:p w:rsidR="00F817B6" w:rsidRDefault="00F817B6" w:rsidP="00B426C4"/>
    <w:p w:rsidR="00B241E4" w:rsidRPr="00B260B9" w:rsidRDefault="00B241E4" w:rsidP="00B426C4">
      <w:r>
        <w:t xml:space="preserve">Vanaf </w:t>
      </w:r>
      <w:r w:rsidR="00F817B6">
        <w:t xml:space="preserve">1 </w:t>
      </w:r>
      <w:r>
        <w:t>september 2018 heeft een update plaats gevonden van het onderhoudsmanagementsysteem. Bij deze update is het invullen van probleem, oorzaak en oplossing toegevoegd in het systeem. Vanaf Q4 2018 zal dit ook worden meegenomen in de analyse.</w:t>
      </w:r>
      <w:r w:rsidR="00F276AB">
        <w:t xml:space="preserve"> In de volgende paragrafen staat de uitwerking hiervan. Daarbij zie je het aantal van de huidige Q, het totaal aantal en het gemiddelde per Q vanaf Q4 2018.</w:t>
      </w:r>
    </w:p>
    <w:p w:rsidR="00D16F49" w:rsidRDefault="00955B6D" w:rsidP="00955B6D">
      <w:pPr>
        <w:pStyle w:val="Heading3"/>
      </w:pPr>
      <w:bookmarkStart w:id="95" w:name="_Toc8634528"/>
      <w:r>
        <w:t>Probleem</w:t>
      </w:r>
      <w:bookmarkEnd w:id="95"/>
    </w:p>
    <w:p w:rsidR="00B241E4" w:rsidRPr="00B241E4" w:rsidRDefault="00B241E4" w:rsidP="00B241E4">
      <w:r>
        <w:t>Hieronder staat het overzicht van het gekozen probleem van de meldingen</w:t>
      </w:r>
    </w:p>
    <w:tbl>
      <w:tblPr>
        <w:tblW w:w="7779" w:type="dxa"/>
        <w:tblCellMar>
          <w:left w:w="70" w:type="dxa"/>
          <w:right w:w="70" w:type="dxa"/>
        </w:tblCellMar>
        <w:tblLook w:val="04A0" w:firstRow="1" w:lastRow="0" w:firstColumn="1" w:lastColumn="0" w:noHBand="0" w:noVBand="1"/>
      </w:tblPr>
      <w:tblGrid>
        <w:gridCol w:w="954"/>
        <w:gridCol w:w="4312"/>
        <w:gridCol w:w="679"/>
        <w:gridCol w:w="669"/>
        <w:gridCol w:w="1165"/>
      </w:tblGrid>
      <w:tr w:rsidR="003338C8" w:rsidRPr="00955B6D" w:rsidTr="003338C8">
        <w:trPr>
          <w:trHeight w:val="255"/>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Probleem</w:t>
            </w:r>
          </w:p>
        </w:tc>
        <w:tc>
          <w:tcPr>
            <w:tcW w:w="4312"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669"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P01</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Niet beschikbaar</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9</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21</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10,5</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P02</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Geen / slecht / afwijkend beeld</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8</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16</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8</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P03</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Aangereden</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2</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8</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4</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P04</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In storing</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13</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18</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9</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P05</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Blijft hangen</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3</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8</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4</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P06</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Fatale fout</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3</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5</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2,5</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P07</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Gewenste stand komt niet overeen (niet mogelijk)</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2</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2</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1</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P08</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Geen communicatie (mogelijk)</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2</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4</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2</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P09</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Oproep actief</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1</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1</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0,5</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P10</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Niet bedienbaar</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1</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5</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2,5</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P11</w:t>
            </w:r>
          </w:p>
        </w:tc>
        <w:tc>
          <w:tcPr>
            <w:tcW w:w="4312" w:type="dxa"/>
            <w:tcBorders>
              <w:top w:val="nil"/>
              <w:left w:val="nil"/>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tcPr>
          <w:p w:rsidR="003338C8" w:rsidRPr="004821D1" w:rsidRDefault="003338C8" w:rsidP="003338C8">
            <w:pPr>
              <w:jc w:val="center"/>
            </w:pPr>
            <w:r w:rsidRPr="004821D1">
              <w:t>21</w:t>
            </w:r>
          </w:p>
        </w:tc>
        <w:tc>
          <w:tcPr>
            <w:tcW w:w="669" w:type="dxa"/>
            <w:tcBorders>
              <w:top w:val="nil"/>
              <w:left w:val="nil"/>
              <w:bottom w:val="single" w:sz="4" w:space="0" w:color="auto"/>
              <w:right w:val="single" w:sz="4" w:space="0" w:color="auto"/>
            </w:tcBorders>
          </w:tcPr>
          <w:p w:rsidR="003338C8" w:rsidRPr="004821D1" w:rsidRDefault="003338C8" w:rsidP="003338C8">
            <w:pPr>
              <w:jc w:val="center"/>
            </w:pPr>
            <w:r w:rsidRPr="004821D1">
              <w:t>37</w:t>
            </w:r>
          </w:p>
        </w:tc>
        <w:tc>
          <w:tcPr>
            <w:tcW w:w="1165" w:type="dxa"/>
            <w:tcBorders>
              <w:top w:val="nil"/>
              <w:left w:val="nil"/>
              <w:bottom w:val="single" w:sz="4" w:space="0" w:color="auto"/>
              <w:right w:val="single" w:sz="4" w:space="0" w:color="auto"/>
            </w:tcBorders>
          </w:tcPr>
          <w:p w:rsidR="003338C8" w:rsidRPr="00FD0352" w:rsidRDefault="003338C8" w:rsidP="003338C8">
            <w:pPr>
              <w:jc w:val="center"/>
            </w:pPr>
            <w:r w:rsidRPr="00FD0352">
              <w:t>18,5</w:t>
            </w:r>
          </w:p>
        </w:tc>
      </w:tr>
      <w:tr w:rsidR="003338C8" w:rsidRPr="00955B6D" w:rsidTr="003338C8">
        <w:trPr>
          <w:trHeight w:val="255"/>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Pr>
                <w:rFonts w:cs="Arial"/>
                <w:color w:val="000000"/>
                <w:szCs w:val="19"/>
              </w:rPr>
              <w:t>Leeg</w:t>
            </w:r>
          </w:p>
        </w:tc>
        <w:tc>
          <w:tcPr>
            <w:tcW w:w="4312"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hideMark/>
          </w:tcPr>
          <w:p w:rsidR="003338C8" w:rsidRPr="004821D1" w:rsidRDefault="003338C8" w:rsidP="003338C8">
            <w:pPr>
              <w:jc w:val="center"/>
            </w:pPr>
            <w:r w:rsidRPr="004821D1">
              <w:t>6</w:t>
            </w:r>
          </w:p>
        </w:tc>
        <w:tc>
          <w:tcPr>
            <w:tcW w:w="669" w:type="dxa"/>
            <w:tcBorders>
              <w:top w:val="nil"/>
              <w:left w:val="nil"/>
              <w:bottom w:val="single" w:sz="4" w:space="0" w:color="auto"/>
              <w:right w:val="single" w:sz="4" w:space="0" w:color="auto"/>
            </w:tcBorders>
          </w:tcPr>
          <w:p w:rsidR="003338C8" w:rsidRDefault="003338C8" w:rsidP="003338C8">
            <w:pPr>
              <w:jc w:val="center"/>
            </w:pPr>
            <w:r w:rsidRPr="004821D1">
              <w:t>26</w:t>
            </w:r>
          </w:p>
        </w:tc>
        <w:tc>
          <w:tcPr>
            <w:tcW w:w="1165" w:type="dxa"/>
            <w:tcBorders>
              <w:top w:val="nil"/>
              <w:left w:val="nil"/>
              <w:bottom w:val="single" w:sz="4" w:space="0" w:color="auto"/>
              <w:right w:val="single" w:sz="4" w:space="0" w:color="auto"/>
            </w:tcBorders>
          </w:tcPr>
          <w:p w:rsidR="003338C8" w:rsidRDefault="003338C8" w:rsidP="003338C8">
            <w:pPr>
              <w:jc w:val="center"/>
            </w:pPr>
            <w:r w:rsidRPr="00FD0352">
              <w:t>13</w:t>
            </w:r>
          </w:p>
        </w:tc>
      </w:tr>
    </w:tbl>
    <w:p w:rsidR="00955B6D" w:rsidRDefault="00955B6D" w:rsidP="00955B6D">
      <w:pPr>
        <w:pStyle w:val="Heading3"/>
      </w:pPr>
      <w:bookmarkStart w:id="96" w:name="_Toc8634529"/>
      <w:r>
        <w:t>Oorzaak</w:t>
      </w:r>
      <w:bookmarkEnd w:id="96"/>
    </w:p>
    <w:p w:rsidR="00B241E4" w:rsidRPr="00B241E4" w:rsidRDefault="00B241E4" w:rsidP="00B241E4">
      <w:r>
        <w:t>Hieronder staat het overzicht van de gekozen oorzaak van de meldingen</w:t>
      </w:r>
    </w:p>
    <w:tbl>
      <w:tblPr>
        <w:tblW w:w="7792" w:type="dxa"/>
        <w:tblCellMar>
          <w:left w:w="70" w:type="dxa"/>
          <w:right w:w="70" w:type="dxa"/>
        </w:tblCellMar>
        <w:tblLook w:val="04A0" w:firstRow="1" w:lastRow="0" w:firstColumn="1" w:lastColumn="0" w:noHBand="0" w:noVBand="1"/>
      </w:tblPr>
      <w:tblGrid>
        <w:gridCol w:w="980"/>
        <w:gridCol w:w="4260"/>
        <w:gridCol w:w="709"/>
        <w:gridCol w:w="678"/>
        <w:gridCol w:w="1165"/>
      </w:tblGrid>
      <w:tr w:rsidR="003338C8" w:rsidRPr="00955B6D" w:rsidTr="003338C8">
        <w:trPr>
          <w:trHeight w:val="25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Oorzaak</w:t>
            </w:r>
          </w:p>
        </w:tc>
        <w:tc>
          <w:tcPr>
            <w:tcW w:w="4260"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678"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C01</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Corrosie</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0</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2</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1</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C02</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Mechanische slijtage, - breuk, - vervorming</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4</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6</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3</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C03</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Molest / diefstal</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1</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1</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0,5</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C04</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Ongedierte</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0</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0</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0</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C05</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Schade</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2</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4</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2</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C06</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Random / software / applicatie fout</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0</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0</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0</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C07</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Thermische vervorming</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0</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0</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0</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C08</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Veroudering</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6</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17</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8,5</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C09</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Vervuiling</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2</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2</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1</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C10</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Weersomstandigheden</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4</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4</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2</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C11</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Externe oorzaak</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5</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14</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7</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C12</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Aanlegkwaliteit</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1</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1</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0,5</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C13</w:t>
            </w:r>
          </w:p>
        </w:tc>
        <w:tc>
          <w:tcPr>
            <w:tcW w:w="4260"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Overige</w:t>
            </w:r>
          </w:p>
        </w:tc>
        <w:tc>
          <w:tcPr>
            <w:tcW w:w="709" w:type="dxa"/>
            <w:tcBorders>
              <w:top w:val="nil"/>
              <w:left w:val="nil"/>
              <w:bottom w:val="single" w:sz="4" w:space="0" w:color="auto"/>
              <w:right w:val="single" w:sz="4" w:space="0" w:color="auto"/>
            </w:tcBorders>
            <w:shd w:val="clear" w:color="auto" w:fill="auto"/>
            <w:noWrap/>
            <w:hideMark/>
          </w:tcPr>
          <w:p w:rsidR="003338C8" w:rsidRPr="005E5AC5" w:rsidRDefault="003338C8" w:rsidP="003338C8">
            <w:pPr>
              <w:jc w:val="center"/>
            </w:pPr>
            <w:r w:rsidRPr="005E5AC5">
              <w:t>32</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64</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32</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C14</w:t>
            </w:r>
          </w:p>
        </w:tc>
        <w:tc>
          <w:tcPr>
            <w:tcW w:w="4260" w:type="dxa"/>
            <w:tcBorders>
              <w:top w:val="nil"/>
              <w:left w:val="nil"/>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Bedienfout</w:t>
            </w:r>
          </w:p>
        </w:tc>
        <w:tc>
          <w:tcPr>
            <w:tcW w:w="709" w:type="dxa"/>
            <w:tcBorders>
              <w:top w:val="nil"/>
              <w:left w:val="nil"/>
              <w:bottom w:val="single" w:sz="4" w:space="0" w:color="auto"/>
              <w:right w:val="single" w:sz="4" w:space="0" w:color="auto"/>
            </w:tcBorders>
            <w:shd w:val="clear" w:color="auto" w:fill="auto"/>
            <w:noWrap/>
          </w:tcPr>
          <w:p w:rsidR="003338C8" w:rsidRPr="005E5AC5" w:rsidRDefault="003338C8" w:rsidP="003338C8">
            <w:pPr>
              <w:jc w:val="center"/>
            </w:pPr>
            <w:r w:rsidRPr="005E5AC5">
              <w:t>6</w:t>
            </w:r>
          </w:p>
        </w:tc>
        <w:tc>
          <w:tcPr>
            <w:tcW w:w="678" w:type="dxa"/>
            <w:tcBorders>
              <w:top w:val="nil"/>
              <w:left w:val="nil"/>
              <w:bottom w:val="single" w:sz="4" w:space="0" w:color="auto"/>
              <w:right w:val="single" w:sz="4" w:space="0" w:color="auto"/>
            </w:tcBorders>
          </w:tcPr>
          <w:p w:rsidR="003338C8" w:rsidRPr="005E5AC5" w:rsidRDefault="003338C8" w:rsidP="003338C8">
            <w:pPr>
              <w:jc w:val="center"/>
            </w:pPr>
            <w:r w:rsidRPr="005E5AC5">
              <w:t>8</w:t>
            </w:r>
          </w:p>
        </w:tc>
        <w:tc>
          <w:tcPr>
            <w:tcW w:w="1165" w:type="dxa"/>
            <w:tcBorders>
              <w:top w:val="nil"/>
              <w:left w:val="nil"/>
              <w:bottom w:val="single" w:sz="4" w:space="0" w:color="auto"/>
              <w:right w:val="single" w:sz="4" w:space="0" w:color="auto"/>
            </w:tcBorders>
          </w:tcPr>
          <w:p w:rsidR="003338C8" w:rsidRPr="007C4782" w:rsidRDefault="003338C8" w:rsidP="003338C8">
            <w:pPr>
              <w:jc w:val="center"/>
            </w:pPr>
            <w:r w:rsidRPr="007C4782">
              <w:t>4</w:t>
            </w:r>
          </w:p>
        </w:tc>
      </w:tr>
      <w:tr w:rsidR="003338C8" w:rsidRPr="00955B6D" w:rsidTr="003338C8">
        <w:trPr>
          <w:trHeight w:val="255"/>
        </w:trPr>
        <w:tc>
          <w:tcPr>
            <w:tcW w:w="980" w:type="dxa"/>
            <w:tcBorders>
              <w:top w:val="nil"/>
              <w:left w:val="single" w:sz="4" w:space="0" w:color="auto"/>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Pr>
                <w:rFonts w:cs="Arial"/>
                <w:color w:val="000000"/>
                <w:szCs w:val="19"/>
              </w:rPr>
              <w:t>Leeg</w:t>
            </w:r>
          </w:p>
        </w:tc>
        <w:tc>
          <w:tcPr>
            <w:tcW w:w="4260" w:type="dxa"/>
            <w:tcBorders>
              <w:top w:val="nil"/>
              <w:left w:val="nil"/>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Pr>
                <w:rFonts w:cs="Arial"/>
                <w:color w:val="000000"/>
                <w:szCs w:val="19"/>
              </w:rPr>
              <w:t>Niet ingevuld</w:t>
            </w:r>
          </w:p>
        </w:tc>
        <w:tc>
          <w:tcPr>
            <w:tcW w:w="709" w:type="dxa"/>
            <w:tcBorders>
              <w:top w:val="nil"/>
              <w:left w:val="nil"/>
              <w:bottom w:val="single" w:sz="4" w:space="0" w:color="auto"/>
              <w:right w:val="single" w:sz="4" w:space="0" w:color="auto"/>
            </w:tcBorders>
            <w:shd w:val="clear" w:color="auto" w:fill="auto"/>
            <w:noWrap/>
          </w:tcPr>
          <w:p w:rsidR="003338C8" w:rsidRPr="005E5AC5" w:rsidRDefault="003338C8" w:rsidP="003338C8">
            <w:pPr>
              <w:jc w:val="center"/>
            </w:pPr>
            <w:r w:rsidRPr="005E5AC5">
              <w:t>8</w:t>
            </w:r>
          </w:p>
        </w:tc>
        <w:tc>
          <w:tcPr>
            <w:tcW w:w="678" w:type="dxa"/>
            <w:tcBorders>
              <w:top w:val="nil"/>
              <w:left w:val="nil"/>
              <w:bottom w:val="single" w:sz="4" w:space="0" w:color="auto"/>
              <w:right w:val="single" w:sz="4" w:space="0" w:color="auto"/>
            </w:tcBorders>
          </w:tcPr>
          <w:p w:rsidR="003338C8" w:rsidRDefault="003338C8" w:rsidP="003338C8">
            <w:pPr>
              <w:jc w:val="center"/>
            </w:pPr>
            <w:r w:rsidRPr="005E5AC5">
              <w:t>28</w:t>
            </w:r>
          </w:p>
        </w:tc>
        <w:tc>
          <w:tcPr>
            <w:tcW w:w="1165" w:type="dxa"/>
            <w:tcBorders>
              <w:top w:val="nil"/>
              <w:left w:val="nil"/>
              <w:bottom w:val="single" w:sz="4" w:space="0" w:color="auto"/>
              <w:right w:val="single" w:sz="4" w:space="0" w:color="auto"/>
            </w:tcBorders>
          </w:tcPr>
          <w:p w:rsidR="003338C8" w:rsidRDefault="003338C8" w:rsidP="003338C8">
            <w:pPr>
              <w:jc w:val="center"/>
            </w:pPr>
            <w:r w:rsidRPr="007C4782">
              <w:t>14</w:t>
            </w:r>
          </w:p>
        </w:tc>
      </w:tr>
    </w:tbl>
    <w:p w:rsidR="00955B6D" w:rsidRDefault="00955B6D" w:rsidP="00955B6D">
      <w:pPr>
        <w:pStyle w:val="Heading3"/>
      </w:pPr>
      <w:bookmarkStart w:id="97" w:name="_Toc8634530"/>
      <w:r>
        <w:t>Oplossing</w:t>
      </w:r>
      <w:bookmarkEnd w:id="97"/>
    </w:p>
    <w:p w:rsidR="00B241E4" w:rsidRPr="00B241E4" w:rsidRDefault="00B241E4" w:rsidP="00B241E4">
      <w:r>
        <w:t>Hieronder staat het overzicht van de gekozen oplossing van de meldingen</w:t>
      </w:r>
    </w:p>
    <w:tbl>
      <w:tblPr>
        <w:tblW w:w="7792" w:type="dxa"/>
        <w:tblCellMar>
          <w:left w:w="70" w:type="dxa"/>
          <w:right w:w="70" w:type="dxa"/>
        </w:tblCellMar>
        <w:tblLook w:val="04A0" w:firstRow="1" w:lastRow="0" w:firstColumn="1" w:lastColumn="0" w:noHBand="0" w:noVBand="1"/>
      </w:tblPr>
      <w:tblGrid>
        <w:gridCol w:w="985"/>
        <w:gridCol w:w="4255"/>
        <w:gridCol w:w="679"/>
        <w:gridCol w:w="708"/>
        <w:gridCol w:w="1165"/>
      </w:tblGrid>
      <w:tr w:rsidR="003338C8" w:rsidRPr="00955B6D" w:rsidTr="003338C8">
        <w:trPr>
          <w:trHeight w:val="25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Oplossing</w:t>
            </w:r>
          </w:p>
        </w:tc>
        <w:tc>
          <w:tcPr>
            <w:tcW w:w="4255"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Beschrijving</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jc w:val="center"/>
              <w:rPr>
                <w:rFonts w:cs="Arial"/>
                <w:color w:val="000000"/>
                <w:szCs w:val="19"/>
              </w:rPr>
            </w:pPr>
            <w:r w:rsidRPr="00955B6D">
              <w:rPr>
                <w:rFonts w:cs="Arial"/>
                <w:color w:val="000000"/>
                <w:szCs w:val="19"/>
              </w:rPr>
              <w:t>Aantal</w:t>
            </w:r>
          </w:p>
        </w:tc>
        <w:tc>
          <w:tcPr>
            <w:tcW w:w="708"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Totaal</w:t>
            </w:r>
          </w:p>
        </w:tc>
        <w:tc>
          <w:tcPr>
            <w:tcW w:w="1165" w:type="dxa"/>
            <w:tcBorders>
              <w:top w:val="single" w:sz="4" w:space="0" w:color="auto"/>
              <w:left w:val="nil"/>
              <w:bottom w:val="single" w:sz="4" w:space="0" w:color="auto"/>
              <w:right w:val="single" w:sz="4" w:space="0" w:color="auto"/>
            </w:tcBorders>
            <w:vAlign w:val="bottom"/>
          </w:tcPr>
          <w:p w:rsidR="003338C8" w:rsidRPr="00955B6D" w:rsidRDefault="003338C8" w:rsidP="003338C8">
            <w:pPr>
              <w:spacing w:line="240" w:lineRule="auto"/>
              <w:jc w:val="center"/>
              <w:rPr>
                <w:rFonts w:cs="Arial"/>
                <w:color w:val="000000"/>
                <w:szCs w:val="19"/>
              </w:rPr>
            </w:pPr>
            <w:r>
              <w:rPr>
                <w:rFonts w:cs="Arial"/>
                <w:color w:val="000000"/>
                <w:szCs w:val="19"/>
              </w:rPr>
              <w:t>Gemiddelde</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S01</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Reinigen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5</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6</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3</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S02</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Vervangen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17</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44</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22</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S03</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Resetten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16</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28</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14</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S04</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Afstellen/vastzetten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3</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4</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2</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S05</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Bijvullen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0</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0</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0</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S06</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Repareren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2</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2</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1</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S07</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sidRPr="00955B6D">
              <w:rPr>
                <w:rFonts w:cs="Arial"/>
                <w:color w:val="000000"/>
                <w:szCs w:val="19"/>
              </w:rPr>
              <w:t>Smeren / bijvullen / bijwerken</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1</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1</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0,5</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S08</w:t>
            </w:r>
          </w:p>
        </w:tc>
        <w:tc>
          <w:tcPr>
            <w:tcW w:w="4255" w:type="dxa"/>
            <w:tcBorders>
              <w:top w:val="nil"/>
              <w:left w:val="nil"/>
              <w:bottom w:val="single" w:sz="4" w:space="0" w:color="auto"/>
              <w:right w:val="single" w:sz="4" w:space="0" w:color="auto"/>
            </w:tcBorders>
            <w:shd w:val="clear" w:color="auto" w:fill="auto"/>
            <w:noWrap/>
            <w:vAlign w:val="bottom"/>
          </w:tcPr>
          <w:p w:rsidR="003338C8" w:rsidRPr="00955B6D" w:rsidRDefault="003338C8" w:rsidP="003338C8">
            <w:pPr>
              <w:spacing w:line="240" w:lineRule="auto"/>
              <w:rPr>
                <w:rFonts w:cs="Arial"/>
                <w:color w:val="000000"/>
                <w:szCs w:val="19"/>
              </w:rPr>
            </w:pPr>
            <w:r w:rsidRPr="00955B6D">
              <w:rPr>
                <w:rFonts w:cs="Arial"/>
                <w:color w:val="000000"/>
                <w:szCs w:val="19"/>
              </w:rPr>
              <w:t>Overige</w:t>
            </w:r>
          </w:p>
        </w:tc>
        <w:tc>
          <w:tcPr>
            <w:tcW w:w="679" w:type="dxa"/>
            <w:tcBorders>
              <w:top w:val="nil"/>
              <w:left w:val="nil"/>
              <w:bottom w:val="single" w:sz="4" w:space="0" w:color="auto"/>
              <w:right w:val="single" w:sz="4" w:space="0" w:color="auto"/>
            </w:tcBorders>
            <w:shd w:val="clear" w:color="auto" w:fill="auto"/>
            <w:noWrap/>
          </w:tcPr>
          <w:p w:rsidR="003338C8" w:rsidRPr="007A524E" w:rsidRDefault="003338C8" w:rsidP="003338C8">
            <w:pPr>
              <w:jc w:val="center"/>
            </w:pPr>
            <w:r w:rsidRPr="007A524E">
              <w:t>19</w:t>
            </w:r>
          </w:p>
        </w:tc>
        <w:tc>
          <w:tcPr>
            <w:tcW w:w="708" w:type="dxa"/>
            <w:tcBorders>
              <w:top w:val="nil"/>
              <w:left w:val="nil"/>
              <w:bottom w:val="single" w:sz="4" w:space="0" w:color="auto"/>
              <w:right w:val="single" w:sz="4" w:space="0" w:color="auto"/>
            </w:tcBorders>
          </w:tcPr>
          <w:p w:rsidR="003338C8" w:rsidRPr="007A524E" w:rsidRDefault="003338C8" w:rsidP="003338C8">
            <w:pPr>
              <w:jc w:val="center"/>
            </w:pPr>
            <w:r w:rsidRPr="007A524E">
              <w:t>38</w:t>
            </w:r>
          </w:p>
        </w:tc>
        <w:tc>
          <w:tcPr>
            <w:tcW w:w="1165" w:type="dxa"/>
            <w:tcBorders>
              <w:top w:val="nil"/>
              <w:left w:val="nil"/>
              <w:bottom w:val="single" w:sz="4" w:space="0" w:color="auto"/>
              <w:right w:val="single" w:sz="4" w:space="0" w:color="auto"/>
            </w:tcBorders>
          </w:tcPr>
          <w:p w:rsidR="003338C8" w:rsidRPr="00FD6225" w:rsidRDefault="003338C8" w:rsidP="003338C8">
            <w:pPr>
              <w:jc w:val="center"/>
            </w:pPr>
            <w:r w:rsidRPr="00FD6225">
              <w:t>19</w:t>
            </w:r>
          </w:p>
        </w:tc>
      </w:tr>
      <w:tr w:rsidR="003338C8" w:rsidRPr="00955B6D" w:rsidTr="003338C8">
        <w:trPr>
          <w:trHeight w:val="25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Pr>
                <w:rFonts w:cs="Arial"/>
                <w:color w:val="000000"/>
                <w:szCs w:val="19"/>
              </w:rPr>
              <w:t>Leeg</w:t>
            </w:r>
          </w:p>
        </w:tc>
        <w:tc>
          <w:tcPr>
            <w:tcW w:w="4255" w:type="dxa"/>
            <w:tcBorders>
              <w:top w:val="nil"/>
              <w:left w:val="nil"/>
              <w:bottom w:val="single" w:sz="4" w:space="0" w:color="auto"/>
              <w:right w:val="single" w:sz="4" w:space="0" w:color="auto"/>
            </w:tcBorders>
            <w:shd w:val="clear" w:color="auto" w:fill="auto"/>
            <w:noWrap/>
            <w:vAlign w:val="bottom"/>
            <w:hideMark/>
          </w:tcPr>
          <w:p w:rsidR="003338C8" w:rsidRPr="00955B6D" w:rsidRDefault="003338C8" w:rsidP="003338C8">
            <w:pPr>
              <w:spacing w:line="240" w:lineRule="auto"/>
              <w:rPr>
                <w:rFonts w:cs="Arial"/>
                <w:color w:val="000000"/>
                <w:szCs w:val="19"/>
              </w:rPr>
            </w:pPr>
            <w:r>
              <w:rPr>
                <w:rFonts w:cs="Arial"/>
                <w:color w:val="000000"/>
                <w:szCs w:val="19"/>
              </w:rPr>
              <w:t>Niet ingevuld</w:t>
            </w:r>
          </w:p>
        </w:tc>
        <w:tc>
          <w:tcPr>
            <w:tcW w:w="679" w:type="dxa"/>
            <w:tcBorders>
              <w:top w:val="nil"/>
              <w:left w:val="nil"/>
              <w:bottom w:val="single" w:sz="4" w:space="0" w:color="auto"/>
              <w:right w:val="single" w:sz="4" w:space="0" w:color="auto"/>
            </w:tcBorders>
            <w:shd w:val="clear" w:color="auto" w:fill="auto"/>
            <w:noWrap/>
            <w:hideMark/>
          </w:tcPr>
          <w:p w:rsidR="003338C8" w:rsidRPr="007A524E" w:rsidRDefault="003338C8" w:rsidP="003338C8">
            <w:pPr>
              <w:jc w:val="center"/>
            </w:pPr>
            <w:r w:rsidRPr="007A524E">
              <w:t>8</w:t>
            </w:r>
          </w:p>
        </w:tc>
        <w:tc>
          <w:tcPr>
            <w:tcW w:w="708" w:type="dxa"/>
            <w:tcBorders>
              <w:top w:val="nil"/>
              <w:left w:val="nil"/>
              <w:bottom w:val="single" w:sz="4" w:space="0" w:color="auto"/>
              <w:right w:val="single" w:sz="4" w:space="0" w:color="auto"/>
            </w:tcBorders>
          </w:tcPr>
          <w:p w:rsidR="003338C8" w:rsidRDefault="003338C8" w:rsidP="003338C8">
            <w:pPr>
              <w:jc w:val="center"/>
            </w:pPr>
            <w:r w:rsidRPr="007A524E">
              <w:t>28</w:t>
            </w:r>
          </w:p>
        </w:tc>
        <w:tc>
          <w:tcPr>
            <w:tcW w:w="1165" w:type="dxa"/>
            <w:tcBorders>
              <w:top w:val="nil"/>
              <w:left w:val="nil"/>
              <w:bottom w:val="single" w:sz="4" w:space="0" w:color="auto"/>
              <w:right w:val="single" w:sz="4" w:space="0" w:color="auto"/>
            </w:tcBorders>
          </w:tcPr>
          <w:p w:rsidR="003338C8" w:rsidRDefault="003338C8" w:rsidP="003338C8">
            <w:pPr>
              <w:jc w:val="center"/>
            </w:pPr>
            <w:r w:rsidRPr="00FD6225">
              <w:t>14</w:t>
            </w:r>
          </w:p>
        </w:tc>
      </w:tr>
    </w:tbl>
    <w:p w:rsidR="00E64E82" w:rsidRDefault="00E64E82" w:rsidP="007E423C"/>
    <w:p w:rsidR="007E423C" w:rsidRDefault="007E423C" w:rsidP="007E423C">
      <w:r>
        <w:t>In de volgende paragrafen zijn de deelinstallatie uitgewerkt welke de meeste meldingen / storingen hadden in het kwartaal</w:t>
      </w:r>
      <w:r w:rsidR="00B829D0">
        <w:t>.</w:t>
      </w:r>
    </w:p>
    <w:p w:rsidR="00017CFF" w:rsidRPr="0091526B" w:rsidRDefault="00017CFF" w:rsidP="00017CFF">
      <w:pPr>
        <w:pStyle w:val="Heading2"/>
        <w:numPr>
          <w:ilvl w:val="1"/>
          <w:numId w:val="1"/>
        </w:numPr>
        <w:spacing w:line="240" w:lineRule="exact"/>
        <w:rPr>
          <w:sz w:val="20"/>
        </w:rPr>
      </w:pPr>
      <w:bookmarkStart w:id="98" w:name="_Toc8634531"/>
      <w:r w:rsidRPr="0091526B">
        <w:t>CCTV</w:t>
      </w:r>
      <w:r w:rsidRPr="0091526B">
        <w:rPr>
          <w:sz w:val="20"/>
        </w:rPr>
        <w:t>-camerasysteem</w:t>
      </w:r>
      <w:bookmarkEnd w:id="98"/>
    </w:p>
    <w:p w:rsidR="00B829D0" w:rsidRDefault="00587188" w:rsidP="00587188">
      <w:r w:rsidRPr="00B260B9">
        <w:t>Hieronder is een vergelijking gemaakt van het aantal storingen van deze installatie t.o.v. andere kwartalen (hetzelfde kwartaal van vorig jaar en vorig kwartaal)</w:t>
      </w:r>
      <w:r>
        <w:t xml:space="preserve"> en t.o.v. </w:t>
      </w:r>
    </w:p>
    <w:p w:rsidR="00587188" w:rsidRDefault="00587188" w:rsidP="00587188">
      <w:r>
        <w:t>het gemiddelde vanaf Q1 2016</w:t>
      </w:r>
      <w:r w:rsidRPr="00B260B9">
        <w:t>.</w:t>
      </w:r>
    </w:p>
    <w:p w:rsidR="00B829D0" w:rsidRDefault="00B829D0" w:rsidP="00587188"/>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17CFF" w:rsidRPr="001C5E32" w:rsidTr="0071773D">
        <w:trPr>
          <w:trHeight w:val="518"/>
        </w:trPr>
        <w:tc>
          <w:tcPr>
            <w:tcW w:w="2408" w:type="dxa"/>
          </w:tcPr>
          <w:p w:rsidR="00017CFF" w:rsidRPr="001C5E32" w:rsidRDefault="00017CFF" w:rsidP="0071773D">
            <w:pPr>
              <w:jc w:val="center"/>
              <w:rPr>
                <w:b/>
              </w:rPr>
            </w:pPr>
            <w:r>
              <w:rPr>
                <w:b/>
              </w:rPr>
              <w:t>Aantal storingen t.o.v. Q</w:t>
            </w:r>
            <w:r w:rsidR="00F276AB">
              <w:rPr>
                <w:b/>
              </w:rPr>
              <w:t>1 2018</w:t>
            </w:r>
          </w:p>
          <w:p w:rsidR="00017CFF" w:rsidRPr="001C5E32" w:rsidRDefault="00F276AB" w:rsidP="0071773D">
            <w:pPr>
              <w:jc w:val="center"/>
              <w:rPr>
                <w:b/>
              </w:rPr>
            </w:pPr>
            <w:r>
              <w:rPr>
                <w:b/>
                <w:color w:val="C00000"/>
                <w:sz w:val="52"/>
              </w:rPr>
              <w:t>10</w:t>
            </w:r>
            <w:r w:rsidR="00017CFF" w:rsidRPr="00B260B9">
              <w:rPr>
                <w:b/>
                <w:color w:val="92D050"/>
                <w:sz w:val="52"/>
              </w:rPr>
              <w:t xml:space="preserve"> </w:t>
            </w:r>
            <w:r w:rsidR="00017CFF" w:rsidRPr="00B260B9">
              <w:rPr>
                <w:b/>
                <w:sz w:val="28"/>
                <w:szCs w:val="28"/>
              </w:rPr>
              <w:t>(</w:t>
            </w:r>
            <w:r w:rsidR="00017CFF">
              <w:rPr>
                <w:b/>
                <w:sz w:val="28"/>
                <w:szCs w:val="28"/>
              </w:rPr>
              <w:t>4</w:t>
            </w:r>
            <w:r w:rsidR="00017CFF" w:rsidRPr="00B260B9">
              <w:rPr>
                <w:rFonts w:cs="Calibri"/>
                <w:b/>
                <w:color w:val="C00000"/>
                <w:sz w:val="28"/>
                <w:szCs w:val="28"/>
              </w:rPr>
              <w:t>↑</w:t>
            </w:r>
            <w:r w:rsidR="00017CFF" w:rsidRPr="00B260B9">
              <w:rPr>
                <w:b/>
                <w:sz w:val="28"/>
                <w:szCs w:val="28"/>
              </w:rPr>
              <w:t>)</w:t>
            </w:r>
          </w:p>
        </w:tc>
        <w:tc>
          <w:tcPr>
            <w:tcW w:w="2408" w:type="dxa"/>
          </w:tcPr>
          <w:p w:rsidR="00017CFF" w:rsidRDefault="00017CFF" w:rsidP="0071773D">
            <w:pPr>
              <w:jc w:val="center"/>
              <w:rPr>
                <w:b/>
              </w:rPr>
            </w:pPr>
            <w:r w:rsidRPr="001C5E32">
              <w:rPr>
                <w:b/>
              </w:rPr>
              <w:t xml:space="preserve">Aantal </w:t>
            </w:r>
            <w:r>
              <w:rPr>
                <w:b/>
              </w:rPr>
              <w:t>storingen</w:t>
            </w:r>
            <w:r w:rsidRPr="001C5E32">
              <w:rPr>
                <w:b/>
              </w:rPr>
              <w:t xml:space="preserve"> t.o.v. Q</w:t>
            </w:r>
            <w:r w:rsidR="00F276AB">
              <w:rPr>
                <w:b/>
              </w:rPr>
              <w:t>4</w:t>
            </w:r>
            <w:r>
              <w:rPr>
                <w:b/>
              </w:rPr>
              <w:t xml:space="preserve"> 2018</w:t>
            </w:r>
          </w:p>
          <w:p w:rsidR="00017CFF" w:rsidRPr="001C5E32" w:rsidRDefault="00F276AB" w:rsidP="0071773D">
            <w:pPr>
              <w:jc w:val="center"/>
              <w:rPr>
                <w:b/>
              </w:rPr>
            </w:pPr>
            <w:r>
              <w:rPr>
                <w:b/>
                <w:color w:val="C00000"/>
                <w:sz w:val="52"/>
              </w:rPr>
              <w:t>10</w:t>
            </w:r>
            <w:r w:rsidR="00017CFF" w:rsidRPr="00B260B9">
              <w:rPr>
                <w:b/>
                <w:color w:val="92D050"/>
                <w:sz w:val="52"/>
              </w:rPr>
              <w:t xml:space="preserve"> </w:t>
            </w:r>
            <w:r w:rsidR="00017CFF" w:rsidRPr="00B260B9">
              <w:rPr>
                <w:b/>
                <w:sz w:val="28"/>
                <w:szCs w:val="28"/>
              </w:rPr>
              <w:t>(</w:t>
            </w:r>
            <w:r>
              <w:rPr>
                <w:b/>
                <w:sz w:val="28"/>
                <w:szCs w:val="28"/>
              </w:rPr>
              <w:t>5</w:t>
            </w:r>
            <w:r w:rsidR="00017CFF" w:rsidRPr="00B260B9">
              <w:rPr>
                <w:rFonts w:cs="Calibri"/>
                <w:b/>
                <w:color w:val="C00000"/>
                <w:sz w:val="28"/>
                <w:szCs w:val="28"/>
              </w:rPr>
              <w:t>↑</w:t>
            </w:r>
            <w:r w:rsidR="00017CFF" w:rsidRPr="00B260B9">
              <w:rPr>
                <w:b/>
                <w:sz w:val="28"/>
                <w:szCs w:val="28"/>
              </w:rPr>
              <w:t>)</w:t>
            </w:r>
          </w:p>
        </w:tc>
        <w:tc>
          <w:tcPr>
            <w:tcW w:w="2409" w:type="dxa"/>
          </w:tcPr>
          <w:p w:rsidR="00017CFF" w:rsidRDefault="00247F48" w:rsidP="0071773D">
            <w:pPr>
              <w:jc w:val="center"/>
              <w:rPr>
                <w:b/>
              </w:rPr>
            </w:pPr>
            <w:r>
              <w:rPr>
                <w:b/>
              </w:rPr>
              <w:t>Aantal storingen</w:t>
            </w:r>
            <w:r w:rsidR="00017CFF" w:rsidRPr="001C5E32">
              <w:rPr>
                <w:b/>
              </w:rPr>
              <w:t xml:space="preserve"> t.o.v. </w:t>
            </w:r>
            <w:r w:rsidR="00017CFF">
              <w:rPr>
                <w:b/>
              </w:rPr>
              <w:t>het gemiddelde</w:t>
            </w:r>
          </w:p>
          <w:p w:rsidR="00017CFF" w:rsidRPr="001C5E32" w:rsidRDefault="00F276AB" w:rsidP="0071773D">
            <w:pPr>
              <w:jc w:val="center"/>
              <w:rPr>
                <w:b/>
              </w:rPr>
            </w:pPr>
            <w:r>
              <w:rPr>
                <w:b/>
                <w:color w:val="C00000"/>
                <w:sz w:val="52"/>
              </w:rPr>
              <w:t>10</w:t>
            </w:r>
            <w:r w:rsidR="00017CFF" w:rsidRPr="00B260B9">
              <w:rPr>
                <w:b/>
                <w:color w:val="92D050"/>
                <w:sz w:val="52"/>
              </w:rPr>
              <w:t xml:space="preserve"> </w:t>
            </w:r>
            <w:r w:rsidR="00017CFF" w:rsidRPr="00B260B9">
              <w:rPr>
                <w:b/>
                <w:sz w:val="28"/>
                <w:szCs w:val="28"/>
              </w:rPr>
              <w:t>(</w:t>
            </w:r>
            <w:r w:rsidR="00017CFF">
              <w:rPr>
                <w:b/>
                <w:sz w:val="28"/>
                <w:szCs w:val="28"/>
              </w:rPr>
              <w:t>8.</w:t>
            </w:r>
            <w:r>
              <w:rPr>
                <w:b/>
                <w:sz w:val="28"/>
                <w:szCs w:val="28"/>
              </w:rPr>
              <w:t>7</w:t>
            </w:r>
            <w:r w:rsidR="00017CFF">
              <w:rPr>
                <w:b/>
                <w:sz w:val="28"/>
                <w:szCs w:val="28"/>
              </w:rPr>
              <w:t>7</w:t>
            </w:r>
            <w:r w:rsidRPr="00B260B9">
              <w:rPr>
                <w:rFonts w:cs="Calibri"/>
                <w:b/>
                <w:color w:val="C00000"/>
                <w:sz w:val="28"/>
                <w:szCs w:val="28"/>
              </w:rPr>
              <w:t>↑</w:t>
            </w:r>
            <w:r w:rsidR="00017CFF" w:rsidRPr="00B260B9">
              <w:rPr>
                <w:b/>
                <w:sz w:val="28"/>
                <w:szCs w:val="28"/>
              </w:rPr>
              <w:t>)</w:t>
            </w:r>
          </w:p>
        </w:tc>
      </w:tr>
    </w:tbl>
    <w:p w:rsidR="00017CFF" w:rsidRPr="008B0AB4" w:rsidRDefault="00017CFF" w:rsidP="00017CFF">
      <w:r>
        <w:t>Het CCTV-camera</w:t>
      </w:r>
      <w:r w:rsidRPr="008B0AB4">
        <w:t xml:space="preserve"> staat met </w:t>
      </w:r>
      <w:r>
        <w:t>1</w:t>
      </w:r>
      <w:r w:rsidR="00F276AB">
        <w:t>2</w:t>
      </w:r>
      <w:r w:rsidRPr="008B0AB4">
        <w:t xml:space="preserve"> meldingen op de </w:t>
      </w:r>
      <w:r w:rsidR="00110DB8">
        <w:t>eerste</w:t>
      </w:r>
      <w:r w:rsidRPr="008B0AB4">
        <w:t xml:space="preserve"> plaats. Het aantal meldingen w</w:t>
      </w:r>
      <w:r>
        <w:t xml:space="preserve">aar het gaat om een storing is </w:t>
      </w:r>
      <w:r w:rsidR="00F276AB">
        <w:t>10</w:t>
      </w:r>
      <w:r w:rsidRPr="008B0AB4">
        <w:t xml:space="preserve">, dit is </w:t>
      </w:r>
      <w:r w:rsidR="00110DB8">
        <w:t xml:space="preserve">ook </w:t>
      </w:r>
      <w:r>
        <w:t xml:space="preserve">de </w:t>
      </w:r>
      <w:r w:rsidR="00110DB8">
        <w:t>eerste</w:t>
      </w:r>
      <w:r w:rsidRPr="008B0AB4">
        <w:t xml:space="preserve"> plaats bij het aantal storingen, zie bijlage </w:t>
      </w:r>
      <w:r>
        <w:t>1</w:t>
      </w:r>
      <w:r w:rsidR="00110DB8">
        <w:t>1</w:t>
      </w:r>
      <w:r w:rsidRPr="008B0AB4">
        <w:t xml:space="preserve">. </w:t>
      </w:r>
    </w:p>
    <w:p w:rsidR="00017CFF" w:rsidRPr="00E13547" w:rsidRDefault="00017CFF" w:rsidP="00017CFF">
      <w:r w:rsidRPr="00C74651">
        <w:t>Een nadere</w:t>
      </w:r>
      <w:r w:rsidRPr="00E13547">
        <w:t xml:space="preserve"> analyse leert het volgende:</w:t>
      </w:r>
    </w:p>
    <w:p w:rsidR="00110DB8" w:rsidRDefault="000B58A4" w:rsidP="000A363A">
      <w:pPr>
        <w:pStyle w:val="ListParagraph"/>
        <w:numPr>
          <w:ilvl w:val="0"/>
          <w:numId w:val="15"/>
        </w:numPr>
      </w:pPr>
      <w:r>
        <w:t>3</w:t>
      </w:r>
      <w:r w:rsidR="00110DB8" w:rsidRPr="00E13547">
        <w:t xml:space="preserve"> storingsmelding</w:t>
      </w:r>
      <w:r w:rsidR="00110DB8">
        <w:t>en</w:t>
      </w:r>
      <w:r w:rsidR="00110DB8" w:rsidRPr="00E13547">
        <w:t xml:space="preserve"> betreffende</w:t>
      </w:r>
      <w:r w:rsidR="00110DB8">
        <w:t xml:space="preserve"> camera </w:t>
      </w:r>
      <w:r>
        <w:t>vies</w:t>
      </w:r>
      <w:r w:rsidR="00110DB8">
        <w:t>;</w:t>
      </w:r>
    </w:p>
    <w:p w:rsidR="00110DB8" w:rsidRPr="00E13547" w:rsidRDefault="000B58A4" w:rsidP="000A363A">
      <w:pPr>
        <w:pStyle w:val="ListParagraph"/>
        <w:numPr>
          <w:ilvl w:val="0"/>
          <w:numId w:val="15"/>
        </w:numPr>
      </w:pPr>
      <w:r>
        <w:t>2</w:t>
      </w:r>
      <w:r w:rsidR="00110DB8" w:rsidRPr="00E13547">
        <w:t xml:space="preserve"> storingsmelding</w:t>
      </w:r>
      <w:r w:rsidR="00110DB8">
        <w:t>en</w:t>
      </w:r>
      <w:r w:rsidR="00110DB8" w:rsidRPr="00E13547">
        <w:t xml:space="preserve"> betreffende </w:t>
      </w:r>
      <w:r>
        <w:t>preset is niet goed, opnieuw ingesteld</w:t>
      </w:r>
      <w:r w:rsidR="00110DB8" w:rsidRPr="00E13547">
        <w:t xml:space="preserve">; </w:t>
      </w:r>
    </w:p>
    <w:p w:rsidR="00110DB8" w:rsidRDefault="000B58A4" w:rsidP="000A363A">
      <w:pPr>
        <w:pStyle w:val="ListParagraph"/>
        <w:numPr>
          <w:ilvl w:val="0"/>
          <w:numId w:val="15"/>
        </w:numPr>
      </w:pPr>
      <w:r>
        <w:t>1</w:t>
      </w:r>
      <w:r w:rsidR="00110DB8" w:rsidRPr="00E13547">
        <w:t xml:space="preserve"> storingsmelding betreffende</w:t>
      </w:r>
      <w:r w:rsidR="00110DB8">
        <w:t xml:space="preserve"> een dubbele melding</w:t>
      </w:r>
      <w:r w:rsidR="0071773D">
        <w:t>;</w:t>
      </w:r>
    </w:p>
    <w:p w:rsidR="00C74651" w:rsidRDefault="000B58A4" w:rsidP="000A363A">
      <w:pPr>
        <w:pStyle w:val="ListParagraph"/>
        <w:numPr>
          <w:ilvl w:val="0"/>
          <w:numId w:val="15"/>
        </w:numPr>
      </w:pPr>
      <w:r>
        <w:t>1</w:t>
      </w:r>
      <w:r w:rsidR="00C74651" w:rsidRPr="00E13547">
        <w:t xml:space="preserve"> storingsmelding betreffende </w:t>
      </w:r>
      <w:r w:rsidR="00C74651">
        <w:t>camera defect</w:t>
      </w:r>
      <w:r>
        <w:t xml:space="preserve"> (iris)</w:t>
      </w:r>
      <w:r w:rsidR="00C74651">
        <w:t>, c</w:t>
      </w:r>
      <w:r w:rsidR="00C74651" w:rsidRPr="00E13547">
        <w:t>amera vervangen;</w:t>
      </w:r>
    </w:p>
    <w:p w:rsidR="000B58A4" w:rsidRDefault="000B58A4" w:rsidP="000B58A4">
      <w:pPr>
        <w:pStyle w:val="ListParagraph"/>
        <w:numPr>
          <w:ilvl w:val="0"/>
          <w:numId w:val="15"/>
        </w:numPr>
      </w:pPr>
      <w:r>
        <w:t>1</w:t>
      </w:r>
      <w:r w:rsidRPr="00E13547">
        <w:t xml:space="preserve"> storingsmelding betreffende </w:t>
      </w:r>
      <w:r>
        <w:t>PTZ defect, c</w:t>
      </w:r>
      <w:r w:rsidRPr="00E13547">
        <w:t>amera vervangen;</w:t>
      </w:r>
    </w:p>
    <w:p w:rsidR="000B58A4" w:rsidRDefault="000B58A4" w:rsidP="000B58A4">
      <w:pPr>
        <w:pStyle w:val="ListParagraph"/>
        <w:numPr>
          <w:ilvl w:val="0"/>
          <w:numId w:val="15"/>
        </w:numPr>
      </w:pPr>
      <w:r>
        <w:t>1</w:t>
      </w:r>
      <w:r w:rsidRPr="00E13547">
        <w:t xml:space="preserve"> storingsmelding betreffende </w:t>
      </w:r>
      <w:r>
        <w:t>preset kan niet me</w:t>
      </w:r>
      <w:r w:rsidR="00844E69">
        <w:t>e</w:t>
      </w:r>
      <w:r>
        <w:t>r worden opgeslagen, c</w:t>
      </w:r>
      <w:r w:rsidRPr="00E13547">
        <w:t>amera vervangen;</w:t>
      </w:r>
    </w:p>
    <w:p w:rsidR="00C74651" w:rsidRDefault="00C74651" w:rsidP="000A363A">
      <w:pPr>
        <w:pStyle w:val="ListParagraph"/>
        <w:numPr>
          <w:ilvl w:val="0"/>
          <w:numId w:val="15"/>
        </w:numPr>
      </w:pPr>
      <w:r>
        <w:t>1</w:t>
      </w:r>
      <w:r w:rsidRPr="00E13547">
        <w:t xml:space="preserve"> storingsmelding betreffende</w:t>
      </w:r>
      <w:r>
        <w:t xml:space="preserve"> </w:t>
      </w:r>
      <w:r w:rsidR="00844E69">
        <w:t>harddisk defect</w:t>
      </w:r>
      <w:r>
        <w:t>;</w:t>
      </w:r>
    </w:p>
    <w:p w:rsidR="00C74651" w:rsidRDefault="00C74651" w:rsidP="000A363A">
      <w:pPr>
        <w:pStyle w:val="ListParagraph"/>
        <w:numPr>
          <w:ilvl w:val="0"/>
          <w:numId w:val="15"/>
        </w:numPr>
      </w:pPr>
      <w:r>
        <w:t>1</w:t>
      </w:r>
      <w:r w:rsidRPr="00E13547">
        <w:t xml:space="preserve"> storingsmelding betreffende</w:t>
      </w:r>
      <w:r>
        <w:t xml:space="preserve"> </w:t>
      </w:r>
      <w:r w:rsidR="00844E69">
        <w:t>diva server heeft geen verbinding, reset</w:t>
      </w:r>
      <w:r>
        <w:t>;</w:t>
      </w:r>
    </w:p>
    <w:p w:rsidR="00844E69" w:rsidRDefault="00C74651" w:rsidP="00844E69">
      <w:pPr>
        <w:pStyle w:val="ListParagraph"/>
        <w:numPr>
          <w:ilvl w:val="0"/>
          <w:numId w:val="15"/>
        </w:numPr>
      </w:pPr>
      <w:r>
        <w:t>1</w:t>
      </w:r>
      <w:r w:rsidRPr="00E13547">
        <w:t xml:space="preserve"> storingsmelding betreffende</w:t>
      </w:r>
      <w:r>
        <w:t xml:space="preserve"> </w:t>
      </w:r>
      <w:r w:rsidR="00844E69">
        <w:t>preset niet goed, bij controle was alles goed.</w:t>
      </w:r>
    </w:p>
    <w:p w:rsidR="00110DB8" w:rsidRDefault="00844E69" w:rsidP="00844E69">
      <w:r>
        <w:t xml:space="preserve"> </w:t>
      </w:r>
    </w:p>
    <w:p w:rsidR="00017CFF" w:rsidRPr="00F074FC" w:rsidRDefault="00017CFF" w:rsidP="00017CFF">
      <w:r w:rsidRPr="00F074FC">
        <w:t>In bijlage 1</w:t>
      </w:r>
      <w:r w:rsidR="00110DB8">
        <w:t>1</w:t>
      </w:r>
      <w:r w:rsidRPr="00F074FC">
        <w:t xml:space="preserve"> staan de meldingen verdeeld over de maanden. </w:t>
      </w:r>
      <w:r>
        <w:t xml:space="preserve">In de maand </w:t>
      </w:r>
      <w:r w:rsidR="00844E69">
        <w:t>februari</w:t>
      </w:r>
      <w:r w:rsidRPr="00B260B9">
        <w:t xml:space="preserve"> zijn </w:t>
      </w:r>
      <w:r w:rsidR="00844E69">
        <w:t>5</w:t>
      </w:r>
      <w:r w:rsidRPr="00B260B9">
        <w:t xml:space="preserve"> meldingen binnengekomen en </w:t>
      </w:r>
      <w:r w:rsidR="00844E69">
        <w:t>3</w:t>
      </w:r>
      <w:r w:rsidRPr="00B260B9">
        <w:t xml:space="preserve"> in </w:t>
      </w:r>
      <w:r w:rsidR="00844E69">
        <w:t>januari</w:t>
      </w:r>
      <w:r w:rsidRPr="00B260B9">
        <w:t>.</w:t>
      </w:r>
    </w:p>
    <w:p w:rsidR="00017CFF" w:rsidRPr="003765CF" w:rsidRDefault="00017CFF" w:rsidP="00017CFF">
      <w:pPr>
        <w:pStyle w:val="Heading3"/>
        <w:numPr>
          <w:ilvl w:val="2"/>
          <w:numId w:val="1"/>
        </w:numPr>
        <w:rPr>
          <w:sz w:val="18"/>
          <w:szCs w:val="18"/>
        </w:rPr>
      </w:pPr>
      <w:bookmarkStart w:id="99" w:name="_Toc505782900"/>
      <w:bookmarkStart w:id="100" w:name="_Toc8634532"/>
      <w:r w:rsidRPr="003765CF">
        <w:rPr>
          <w:sz w:val="18"/>
          <w:szCs w:val="18"/>
        </w:rPr>
        <w:t>Aanbevelingen</w:t>
      </w:r>
      <w:bookmarkEnd w:id="99"/>
      <w:bookmarkEnd w:id="100"/>
    </w:p>
    <w:p w:rsidR="00017CFF" w:rsidRPr="003F6853" w:rsidRDefault="00017CFF" w:rsidP="000A363A">
      <w:pPr>
        <w:pStyle w:val="ListParagraph"/>
        <w:numPr>
          <w:ilvl w:val="0"/>
          <w:numId w:val="18"/>
        </w:numPr>
      </w:pPr>
      <w:r w:rsidRPr="003F6853">
        <w:t>Geen nieuwe aanbevelingen</w:t>
      </w:r>
      <w:r>
        <w:t>.</w:t>
      </w:r>
    </w:p>
    <w:p w:rsidR="000F3BB4" w:rsidRPr="007E423C" w:rsidRDefault="000F3BB4" w:rsidP="000F3BB4">
      <w:pPr>
        <w:pStyle w:val="Heading2"/>
        <w:numPr>
          <w:ilvl w:val="1"/>
          <w:numId w:val="1"/>
        </w:numPr>
        <w:spacing w:line="240" w:lineRule="exact"/>
        <w:rPr>
          <w:sz w:val="20"/>
        </w:rPr>
      </w:pPr>
      <w:bookmarkStart w:id="101" w:name="_Toc8634533"/>
      <w:bookmarkStart w:id="102" w:name="_Toc505782895"/>
      <w:bookmarkStart w:id="103" w:name="_Toc505782893"/>
      <w:bookmarkStart w:id="104" w:name="_Toc468258321"/>
      <w:bookmarkStart w:id="105" w:name="_Toc473645813"/>
      <w:bookmarkStart w:id="106" w:name="_Toc468258319"/>
      <w:bookmarkStart w:id="107" w:name="_Toc473645809"/>
      <w:r w:rsidRPr="007E423C">
        <w:rPr>
          <w:sz w:val="20"/>
        </w:rPr>
        <w:t>Afsluitbomen (AB)</w:t>
      </w:r>
      <w:bookmarkEnd w:id="101"/>
    </w:p>
    <w:p w:rsidR="000F3BB4" w:rsidRDefault="000F3BB4" w:rsidP="000F3BB4">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0F3BB4" w:rsidRDefault="000F3BB4" w:rsidP="000F3BB4"/>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F3BB4" w:rsidRPr="001C5E32" w:rsidTr="00DD0032">
        <w:trPr>
          <w:trHeight w:val="518"/>
        </w:trPr>
        <w:tc>
          <w:tcPr>
            <w:tcW w:w="2408" w:type="dxa"/>
          </w:tcPr>
          <w:p w:rsidR="000F3BB4" w:rsidRPr="001C5E32" w:rsidRDefault="000F3BB4" w:rsidP="00DD0032">
            <w:pPr>
              <w:jc w:val="center"/>
              <w:rPr>
                <w:b/>
              </w:rPr>
            </w:pPr>
            <w:r>
              <w:rPr>
                <w:b/>
              </w:rPr>
              <w:t>Aantal storingen t.o.v. Q1 2018</w:t>
            </w:r>
          </w:p>
          <w:p w:rsidR="000F3BB4" w:rsidRPr="001C5E32" w:rsidRDefault="000F3BB4" w:rsidP="00DD0032">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3</w:t>
            </w:r>
            <w:r w:rsidRPr="00B260B9">
              <w:rPr>
                <w:rFonts w:cs="Calibri"/>
                <w:b/>
                <w:color w:val="C00000"/>
                <w:sz w:val="28"/>
                <w:szCs w:val="28"/>
              </w:rPr>
              <w:t>↑</w:t>
            </w:r>
            <w:r w:rsidRPr="00B260B9">
              <w:rPr>
                <w:b/>
                <w:sz w:val="28"/>
                <w:szCs w:val="28"/>
              </w:rPr>
              <w:t>)</w:t>
            </w:r>
          </w:p>
        </w:tc>
        <w:tc>
          <w:tcPr>
            <w:tcW w:w="2408" w:type="dxa"/>
          </w:tcPr>
          <w:p w:rsidR="000F3BB4" w:rsidRDefault="000F3BB4" w:rsidP="00DD0032">
            <w:pPr>
              <w:jc w:val="center"/>
              <w:rPr>
                <w:b/>
              </w:rPr>
            </w:pPr>
            <w:r w:rsidRPr="001C5E32">
              <w:rPr>
                <w:b/>
              </w:rPr>
              <w:t xml:space="preserve">Aantal </w:t>
            </w:r>
            <w:r>
              <w:rPr>
                <w:b/>
              </w:rPr>
              <w:t>storingen</w:t>
            </w:r>
            <w:r w:rsidRPr="001C5E32">
              <w:rPr>
                <w:b/>
              </w:rPr>
              <w:t xml:space="preserve"> t.o.v. Q</w:t>
            </w:r>
            <w:r>
              <w:rPr>
                <w:b/>
              </w:rPr>
              <w:t>4 2018</w:t>
            </w:r>
          </w:p>
          <w:p w:rsidR="000F3BB4" w:rsidRPr="001C5E32" w:rsidRDefault="000F3BB4" w:rsidP="00DD0032">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3</w:t>
            </w:r>
            <w:r w:rsidRPr="00B260B9">
              <w:rPr>
                <w:rFonts w:cs="Calibri"/>
                <w:b/>
                <w:color w:val="C00000"/>
                <w:sz w:val="28"/>
                <w:szCs w:val="28"/>
              </w:rPr>
              <w:t>↑</w:t>
            </w:r>
            <w:r w:rsidRPr="00B260B9">
              <w:rPr>
                <w:b/>
                <w:sz w:val="28"/>
                <w:szCs w:val="28"/>
              </w:rPr>
              <w:t>)</w:t>
            </w:r>
          </w:p>
        </w:tc>
        <w:tc>
          <w:tcPr>
            <w:tcW w:w="2409" w:type="dxa"/>
          </w:tcPr>
          <w:p w:rsidR="000F3BB4" w:rsidRDefault="000F3BB4" w:rsidP="00DD0032">
            <w:pPr>
              <w:jc w:val="center"/>
              <w:rPr>
                <w:b/>
              </w:rPr>
            </w:pPr>
            <w:r>
              <w:rPr>
                <w:b/>
              </w:rPr>
              <w:t>Aantal storingen</w:t>
            </w:r>
            <w:r w:rsidRPr="001C5E32">
              <w:rPr>
                <w:b/>
              </w:rPr>
              <w:t xml:space="preserve"> t.o.v. </w:t>
            </w:r>
            <w:r>
              <w:rPr>
                <w:b/>
              </w:rPr>
              <w:t>het gemiddelde</w:t>
            </w:r>
          </w:p>
          <w:p w:rsidR="000F3BB4" w:rsidRPr="001C5E32" w:rsidRDefault="000F3BB4" w:rsidP="000F3BB4">
            <w:pPr>
              <w:jc w:val="center"/>
              <w:rPr>
                <w:b/>
              </w:rPr>
            </w:pPr>
            <w:r>
              <w:rPr>
                <w:b/>
                <w:color w:val="92D050"/>
                <w:sz w:val="52"/>
              </w:rPr>
              <w:t>4</w:t>
            </w:r>
            <w:r w:rsidRPr="00B260B9">
              <w:rPr>
                <w:b/>
                <w:color w:val="92D050"/>
                <w:sz w:val="52"/>
              </w:rPr>
              <w:t xml:space="preserve"> </w:t>
            </w:r>
            <w:r w:rsidRPr="00B260B9">
              <w:rPr>
                <w:b/>
                <w:sz w:val="28"/>
                <w:szCs w:val="28"/>
              </w:rPr>
              <w:t>(</w:t>
            </w:r>
            <w:r>
              <w:rPr>
                <w:b/>
                <w:sz w:val="28"/>
                <w:szCs w:val="28"/>
              </w:rPr>
              <w:t>5.6</w:t>
            </w:r>
            <w:r w:rsidRPr="00042E94">
              <w:rPr>
                <w:rFonts w:cs="Calibri"/>
                <w:b/>
                <w:color w:val="92D050"/>
                <w:sz w:val="28"/>
                <w:szCs w:val="28"/>
              </w:rPr>
              <w:t>↓</w:t>
            </w:r>
            <w:r w:rsidRPr="00B260B9">
              <w:rPr>
                <w:b/>
                <w:sz w:val="28"/>
                <w:szCs w:val="28"/>
              </w:rPr>
              <w:t>)</w:t>
            </w:r>
          </w:p>
        </w:tc>
      </w:tr>
    </w:tbl>
    <w:p w:rsidR="000F3BB4" w:rsidRPr="00B260B9" w:rsidRDefault="000F3BB4" w:rsidP="000F3BB4">
      <w:r>
        <w:t xml:space="preserve">De afsluitbomen (AB) staat met </w:t>
      </w:r>
      <w:r w:rsidR="000B58A4">
        <w:t>7</w:t>
      </w:r>
      <w:r>
        <w:t xml:space="preserve"> </w:t>
      </w:r>
      <w:r w:rsidRPr="00B260B9">
        <w:t xml:space="preserve">meldingen op </w:t>
      </w:r>
      <w:r w:rsidR="000B58A4">
        <w:t>e</w:t>
      </w:r>
      <w:r w:rsidRPr="00B260B9">
        <w:t>e</w:t>
      </w:r>
      <w:r w:rsidR="000B58A4">
        <w:t xml:space="preserve">n gedeelde </w:t>
      </w:r>
      <w:r>
        <w:t>tweede</w:t>
      </w:r>
      <w:r w:rsidRPr="00B260B9">
        <w:t xml:space="preserve"> plaats. Het aantal meldingen waar het gaat om een storing is </w:t>
      </w:r>
      <w:r w:rsidR="000B58A4">
        <w:t>4</w:t>
      </w:r>
      <w:r w:rsidRPr="00B260B9">
        <w:t xml:space="preserve">, dit is een </w:t>
      </w:r>
      <w:r w:rsidR="000B58A4">
        <w:t>gedeelde tweede</w:t>
      </w:r>
      <w:r w:rsidRPr="00B260B9">
        <w:t xml:space="preserve"> plaats bij het aantal storingen, zie bijlage 1</w:t>
      </w:r>
      <w:r>
        <w:t>2</w:t>
      </w:r>
      <w:r w:rsidRPr="00B260B9">
        <w:t xml:space="preserve">. </w:t>
      </w:r>
    </w:p>
    <w:p w:rsidR="000F3BB4" w:rsidRPr="00B260B9" w:rsidRDefault="000F3BB4" w:rsidP="000F3BB4">
      <w:r w:rsidRPr="00122264">
        <w:t>Een</w:t>
      </w:r>
      <w:r w:rsidRPr="00016845">
        <w:t xml:space="preserve"> nadere</w:t>
      </w:r>
      <w:r w:rsidRPr="00B260B9">
        <w:t xml:space="preserve"> analyse leert het namelijk het volgende:</w:t>
      </w:r>
    </w:p>
    <w:p w:rsidR="000F3BB4" w:rsidRPr="00660355" w:rsidRDefault="005F4277" w:rsidP="000F3BB4">
      <w:pPr>
        <w:pStyle w:val="ListParagraph"/>
        <w:numPr>
          <w:ilvl w:val="0"/>
          <w:numId w:val="14"/>
        </w:numPr>
      </w:pPr>
      <w:r>
        <w:t>2</w:t>
      </w:r>
      <w:r w:rsidR="000F3BB4" w:rsidRPr="00660355">
        <w:t xml:space="preserve"> storingsmeldingen betreffende melding een aanrijding van een afsluitboom; </w:t>
      </w:r>
    </w:p>
    <w:p w:rsidR="000F3BB4" w:rsidRPr="00660355" w:rsidRDefault="005F4277" w:rsidP="000F3BB4">
      <w:pPr>
        <w:pStyle w:val="ListParagraph"/>
        <w:numPr>
          <w:ilvl w:val="0"/>
          <w:numId w:val="14"/>
        </w:numPr>
      </w:pPr>
      <w:r>
        <w:t>2</w:t>
      </w:r>
      <w:r w:rsidR="000F3BB4" w:rsidRPr="00660355">
        <w:t xml:space="preserve"> storingsmelding</w:t>
      </w:r>
      <w:r>
        <w:t>en</w:t>
      </w:r>
      <w:r w:rsidR="000F3BB4" w:rsidRPr="00660355">
        <w:t xml:space="preserve"> betreffende sensor</w:t>
      </w:r>
      <w:r w:rsidR="000F3BB4">
        <w:t xml:space="preserve"> defect,</w:t>
      </w:r>
      <w:r w:rsidR="000F3BB4" w:rsidRPr="00660355">
        <w:t xml:space="preserve"> na </w:t>
      </w:r>
      <w:r w:rsidR="000F3BB4">
        <w:t>vervanging van de sensor functioneerde het systeem weer;</w:t>
      </w:r>
    </w:p>
    <w:p w:rsidR="000F3BB4" w:rsidRDefault="000F3BB4" w:rsidP="000F3BB4">
      <w:pPr>
        <w:pStyle w:val="ListParagraph"/>
        <w:numPr>
          <w:ilvl w:val="0"/>
          <w:numId w:val="14"/>
        </w:numPr>
      </w:pPr>
      <w:r w:rsidRPr="00660355">
        <w:t xml:space="preserve">1 storingsmelding betreffende </w:t>
      </w:r>
      <w:r w:rsidR="005F4277">
        <w:t>PLC output laag</w:t>
      </w:r>
      <w:r>
        <w:t>, na reset functioneerde alles weer</w:t>
      </w:r>
      <w:r w:rsidRPr="00660355">
        <w:t>;</w:t>
      </w:r>
    </w:p>
    <w:p w:rsidR="005F4277" w:rsidRDefault="005F4277" w:rsidP="005F4277">
      <w:pPr>
        <w:pStyle w:val="ListParagraph"/>
        <w:numPr>
          <w:ilvl w:val="0"/>
          <w:numId w:val="14"/>
        </w:numPr>
      </w:pPr>
      <w:r w:rsidRPr="00660355">
        <w:t xml:space="preserve">1 storingsmelding betreffende </w:t>
      </w:r>
      <w:r>
        <w:t>eind sensor niet aangesproken, door de harde wind bewoog de afsluitboom en zag de sensor hem niet</w:t>
      </w:r>
      <w:r w:rsidRPr="00660355">
        <w:t>;</w:t>
      </w:r>
    </w:p>
    <w:p w:rsidR="000F3BB4" w:rsidRPr="00660355" w:rsidRDefault="000F3BB4" w:rsidP="000F3BB4">
      <w:pPr>
        <w:pStyle w:val="ListParagraph"/>
        <w:numPr>
          <w:ilvl w:val="0"/>
          <w:numId w:val="14"/>
        </w:numPr>
      </w:pPr>
      <w:r w:rsidRPr="00660355">
        <w:t xml:space="preserve">1 storingsmelding betreffende </w:t>
      </w:r>
      <w:r w:rsidR="005F4277">
        <w:t>Oliepijlsensor te krap afgesteld, bijgesteld en olie bijgevuld</w:t>
      </w:r>
      <w:r w:rsidRPr="00660355">
        <w:t>.</w:t>
      </w:r>
    </w:p>
    <w:p w:rsidR="000F3BB4" w:rsidRPr="0072673E" w:rsidRDefault="000F3BB4" w:rsidP="000F3BB4">
      <w:pPr>
        <w:pStyle w:val="ListParagraph"/>
        <w:rPr>
          <w:highlight w:val="yellow"/>
        </w:rPr>
      </w:pPr>
      <w:r w:rsidRPr="0072673E">
        <w:rPr>
          <w:highlight w:val="yellow"/>
        </w:rPr>
        <w:t xml:space="preserve"> </w:t>
      </w:r>
    </w:p>
    <w:p w:rsidR="000F3BB4" w:rsidRPr="00B260B9" w:rsidRDefault="000F3BB4" w:rsidP="000F3BB4">
      <w:r w:rsidRPr="00B260B9">
        <w:t>In bijlage 1</w:t>
      </w:r>
      <w:r>
        <w:t>2</w:t>
      </w:r>
      <w:r w:rsidRPr="00B260B9">
        <w:t xml:space="preserve"> staan de meldingen verdeeld ove</w:t>
      </w:r>
      <w:r>
        <w:t xml:space="preserve">r de maanden. In de maand </w:t>
      </w:r>
      <w:r w:rsidR="005F4277">
        <w:t>maart</w:t>
      </w:r>
      <w:r w:rsidRPr="00B260B9">
        <w:t xml:space="preserve"> zijn </w:t>
      </w:r>
      <w:r w:rsidR="005F4277">
        <w:t>5</w:t>
      </w:r>
      <w:r w:rsidRPr="00B260B9">
        <w:t xml:space="preserve"> meldingen binnengekomen en </w:t>
      </w:r>
      <w:r w:rsidR="005F4277">
        <w:t>0</w:t>
      </w:r>
      <w:r w:rsidRPr="00B260B9">
        <w:t xml:space="preserve"> in </w:t>
      </w:r>
      <w:r w:rsidR="005F4277">
        <w:t>februari</w:t>
      </w:r>
      <w:r w:rsidRPr="00B260B9">
        <w:t xml:space="preserve">. </w:t>
      </w:r>
    </w:p>
    <w:p w:rsidR="000F3BB4" w:rsidRPr="002B4F6A" w:rsidRDefault="000F3BB4" w:rsidP="000F3BB4">
      <w:pPr>
        <w:pStyle w:val="Heading3"/>
        <w:numPr>
          <w:ilvl w:val="2"/>
          <w:numId w:val="1"/>
        </w:numPr>
        <w:rPr>
          <w:sz w:val="18"/>
          <w:szCs w:val="18"/>
        </w:rPr>
      </w:pPr>
      <w:bookmarkStart w:id="108" w:name="_Toc505782896"/>
      <w:bookmarkStart w:id="109" w:name="_Toc8634534"/>
      <w:r w:rsidRPr="002B4F6A">
        <w:rPr>
          <w:sz w:val="18"/>
          <w:szCs w:val="18"/>
        </w:rPr>
        <w:t>Aanbevelingen</w:t>
      </w:r>
      <w:bookmarkEnd w:id="108"/>
      <w:bookmarkEnd w:id="109"/>
    </w:p>
    <w:p w:rsidR="000F3BB4" w:rsidRDefault="000F3BB4" w:rsidP="000F3BB4">
      <w:pPr>
        <w:pStyle w:val="ListParagraph"/>
        <w:numPr>
          <w:ilvl w:val="0"/>
          <w:numId w:val="18"/>
        </w:numPr>
      </w:pPr>
      <w:r>
        <w:t>Geen</w:t>
      </w:r>
      <w:r w:rsidRPr="00247F48">
        <w:t xml:space="preserve"> </w:t>
      </w:r>
      <w:r w:rsidRPr="003F6853">
        <w:t>nieuwe aanbevelingen</w:t>
      </w:r>
      <w:r>
        <w:t>.</w:t>
      </w:r>
    </w:p>
    <w:p w:rsidR="000F3BB4" w:rsidRPr="008B0AB4" w:rsidRDefault="000F3BB4" w:rsidP="000F3BB4">
      <w:pPr>
        <w:pStyle w:val="Heading2"/>
        <w:numPr>
          <w:ilvl w:val="1"/>
          <w:numId w:val="1"/>
        </w:numPr>
        <w:spacing w:line="240" w:lineRule="exact"/>
      </w:pPr>
      <w:bookmarkStart w:id="110" w:name="_Toc505782897"/>
      <w:bookmarkStart w:id="111" w:name="_Toc8634535"/>
      <w:r w:rsidRPr="008B0AB4">
        <w:t>Telefoon en intercomsysteem</w:t>
      </w:r>
      <w:bookmarkEnd w:id="110"/>
      <w:bookmarkEnd w:id="111"/>
    </w:p>
    <w:p w:rsidR="000F3BB4" w:rsidRDefault="000F3BB4" w:rsidP="000F3BB4">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0F3BB4" w:rsidRDefault="000F3BB4" w:rsidP="000F3BB4"/>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F3BB4" w:rsidRPr="001C5E32" w:rsidTr="00DD0032">
        <w:trPr>
          <w:trHeight w:val="518"/>
        </w:trPr>
        <w:tc>
          <w:tcPr>
            <w:tcW w:w="2408" w:type="dxa"/>
          </w:tcPr>
          <w:p w:rsidR="000F3BB4" w:rsidRPr="001C5E32" w:rsidRDefault="000F3BB4" w:rsidP="00DD0032">
            <w:pPr>
              <w:jc w:val="center"/>
              <w:rPr>
                <w:b/>
              </w:rPr>
            </w:pPr>
            <w:r>
              <w:rPr>
                <w:b/>
              </w:rPr>
              <w:t>Aantal storingen t.o.v. Q1 2018</w:t>
            </w:r>
          </w:p>
          <w:p w:rsidR="000F3BB4" w:rsidRPr="001C5E32" w:rsidRDefault="000F3BB4" w:rsidP="00DD0032">
            <w:pPr>
              <w:jc w:val="center"/>
              <w:rPr>
                <w:b/>
              </w:rPr>
            </w:pPr>
            <w:r>
              <w:rPr>
                <w:b/>
                <w:color w:val="92D050"/>
                <w:sz w:val="52"/>
              </w:rPr>
              <w:t>4</w:t>
            </w:r>
            <w:r w:rsidRPr="001C5E32">
              <w:rPr>
                <w:b/>
                <w:color w:val="92D050"/>
                <w:sz w:val="52"/>
              </w:rPr>
              <w:t xml:space="preserve"> </w:t>
            </w:r>
            <w:r w:rsidRPr="001C5E32">
              <w:rPr>
                <w:b/>
                <w:sz w:val="28"/>
                <w:szCs w:val="28"/>
              </w:rPr>
              <w:t>(</w:t>
            </w:r>
            <w:r>
              <w:rPr>
                <w:b/>
                <w:sz w:val="28"/>
                <w:szCs w:val="28"/>
              </w:rPr>
              <w:t>6</w:t>
            </w:r>
            <w:r w:rsidRPr="00042E94">
              <w:rPr>
                <w:rFonts w:cs="Calibri"/>
                <w:b/>
                <w:color w:val="92D050"/>
                <w:sz w:val="28"/>
                <w:szCs w:val="28"/>
              </w:rPr>
              <w:t>↓</w:t>
            </w:r>
            <w:r w:rsidRPr="001C5E32">
              <w:rPr>
                <w:b/>
                <w:sz w:val="28"/>
                <w:szCs w:val="28"/>
              </w:rPr>
              <w:t>)</w:t>
            </w:r>
          </w:p>
        </w:tc>
        <w:tc>
          <w:tcPr>
            <w:tcW w:w="2408" w:type="dxa"/>
          </w:tcPr>
          <w:p w:rsidR="000F3BB4" w:rsidRDefault="000F3BB4" w:rsidP="00DD0032">
            <w:pPr>
              <w:jc w:val="center"/>
              <w:rPr>
                <w:b/>
              </w:rPr>
            </w:pPr>
            <w:r w:rsidRPr="001C5E32">
              <w:rPr>
                <w:b/>
              </w:rPr>
              <w:t xml:space="preserve">Aantal </w:t>
            </w:r>
            <w:r>
              <w:rPr>
                <w:b/>
              </w:rPr>
              <w:t>storingen</w:t>
            </w:r>
            <w:r w:rsidRPr="001C5E32">
              <w:rPr>
                <w:b/>
              </w:rPr>
              <w:t xml:space="preserve"> t.o.v. Q</w:t>
            </w:r>
            <w:r>
              <w:rPr>
                <w:b/>
              </w:rPr>
              <w:t>4 2018</w:t>
            </w:r>
          </w:p>
          <w:p w:rsidR="000F3BB4" w:rsidRPr="001C5E32" w:rsidRDefault="000F3BB4" w:rsidP="00DD0032">
            <w:pPr>
              <w:jc w:val="center"/>
              <w:rPr>
                <w:b/>
              </w:rPr>
            </w:pPr>
            <w:r w:rsidRPr="000F3BB4">
              <w:rPr>
                <w:b/>
                <w:color w:val="FFC000"/>
                <w:sz w:val="52"/>
              </w:rPr>
              <w:t>4</w:t>
            </w:r>
            <w:r w:rsidRPr="00B260B9">
              <w:rPr>
                <w:b/>
                <w:color w:val="92D050"/>
                <w:sz w:val="52"/>
              </w:rPr>
              <w:t xml:space="preserve"> </w:t>
            </w:r>
            <w:r w:rsidRPr="00B260B9">
              <w:rPr>
                <w:b/>
                <w:sz w:val="28"/>
                <w:szCs w:val="28"/>
              </w:rPr>
              <w:t>(</w:t>
            </w:r>
            <w:r>
              <w:rPr>
                <w:b/>
                <w:sz w:val="28"/>
                <w:szCs w:val="28"/>
              </w:rPr>
              <w:t>4</w:t>
            </w:r>
            <w:r w:rsidRPr="000F3BB4">
              <w:rPr>
                <w:b/>
                <w:color w:val="FFC000"/>
                <w:sz w:val="28"/>
                <w:szCs w:val="28"/>
              </w:rPr>
              <w:t>-</w:t>
            </w:r>
            <w:r w:rsidRPr="00B260B9">
              <w:rPr>
                <w:b/>
                <w:sz w:val="28"/>
                <w:szCs w:val="28"/>
              </w:rPr>
              <w:t>)</w:t>
            </w:r>
          </w:p>
        </w:tc>
        <w:tc>
          <w:tcPr>
            <w:tcW w:w="2409" w:type="dxa"/>
          </w:tcPr>
          <w:p w:rsidR="000F3BB4" w:rsidRDefault="000F3BB4" w:rsidP="00DD0032">
            <w:pPr>
              <w:jc w:val="center"/>
              <w:rPr>
                <w:b/>
              </w:rPr>
            </w:pPr>
            <w:r w:rsidRPr="001C5E32">
              <w:rPr>
                <w:b/>
              </w:rPr>
              <w:t>Aantal</w:t>
            </w:r>
            <w:r>
              <w:rPr>
                <w:b/>
              </w:rPr>
              <w:t xml:space="preserve"> storingen</w:t>
            </w:r>
            <w:r w:rsidRPr="001C5E32">
              <w:rPr>
                <w:b/>
              </w:rPr>
              <w:t xml:space="preserve"> t.o.v. </w:t>
            </w:r>
            <w:r>
              <w:rPr>
                <w:b/>
              </w:rPr>
              <w:t>het gemiddelde</w:t>
            </w:r>
          </w:p>
          <w:p w:rsidR="000F3BB4" w:rsidRPr="001C5E32" w:rsidRDefault="000F3BB4" w:rsidP="000F3BB4">
            <w:pPr>
              <w:jc w:val="center"/>
              <w:rPr>
                <w:b/>
              </w:rPr>
            </w:pPr>
            <w:r>
              <w:rPr>
                <w:b/>
                <w:color w:val="92D050"/>
                <w:sz w:val="52"/>
              </w:rPr>
              <w:t>4</w:t>
            </w:r>
            <w:r w:rsidRPr="00B260B9">
              <w:rPr>
                <w:b/>
                <w:color w:val="92D050"/>
                <w:sz w:val="52"/>
              </w:rPr>
              <w:t xml:space="preserve"> </w:t>
            </w:r>
            <w:r w:rsidRPr="00B260B9">
              <w:rPr>
                <w:b/>
                <w:sz w:val="28"/>
                <w:szCs w:val="28"/>
              </w:rPr>
              <w:t>(</w:t>
            </w:r>
            <w:r>
              <w:rPr>
                <w:b/>
                <w:sz w:val="28"/>
                <w:szCs w:val="28"/>
              </w:rPr>
              <w:t>4.2</w:t>
            </w:r>
            <w:r w:rsidRPr="00042E94">
              <w:rPr>
                <w:rFonts w:cs="Calibri"/>
                <w:b/>
                <w:color w:val="92D050"/>
                <w:sz w:val="28"/>
                <w:szCs w:val="28"/>
              </w:rPr>
              <w:t>↓</w:t>
            </w:r>
            <w:r w:rsidRPr="00B260B9">
              <w:rPr>
                <w:b/>
                <w:sz w:val="28"/>
                <w:szCs w:val="28"/>
              </w:rPr>
              <w:t>)</w:t>
            </w:r>
          </w:p>
        </w:tc>
      </w:tr>
    </w:tbl>
    <w:p w:rsidR="000F3BB4" w:rsidRPr="008B0AB4" w:rsidRDefault="000F3BB4" w:rsidP="000F3BB4">
      <w:r w:rsidRPr="00B260B9">
        <w:t xml:space="preserve">Deze installatie staat met </w:t>
      </w:r>
      <w:r w:rsidR="000B58A4">
        <w:t>7</w:t>
      </w:r>
      <w:r w:rsidRPr="00B260B9">
        <w:t xml:space="preserve"> meldingen op </w:t>
      </w:r>
      <w:r w:rsidR="000B58A4">
        <w:t>een</w:t>
      </w:r>
      <w:r w:rsidR="000B58A4" w:rsidRPr="000B58A4">
        <w:t xml:space="preserve"> </w:t>
      </w:r>
      <w:r w:rsidR="000B58A4">
        <w:t>gedeelde tweede</w:t>
      </w:r>
      <w:r w:rsidRPr="00B260B9">
        <w:t xml:space="preserve"> plaats. Het aantal meldingen waar het gaat om een storing is </w:t>
      </w:r>
      <w:r>
        <w:t>4</w:t>
      </w:r>
      <w:r w:rsidRPr="00B260B9">
        <w:t xml:space="preserve">, dit is </w:t>
      </w:r>
      <w:r w:rsidR="000B58A4">
        <w:t>een gedeelde tweede</w:t>
      </w:r>
      <w:r w:rsidRPr="00B260B9">
        <w:t xml:space="preserve"> plaats bij het aantal storingen, zie bijlage 1</w:t>
      </w:r>
      <w:r>
        <w:t>3</w:t>
      </w:r>
      <w:r w:rsidRPr="00B260B9">
        <w:t>.</w:t>
      </w:r>
      <w:r w:rsidRPr="008B0AB4">
        <w:t xml:space="preserve"> </w:t>
      </w:r>
    </w:p>
    <w:p w:rsidR="000F3BB4" w:rsidRPr="009B0B66" w:rsidRDefault="000F3BB4" w:rsidP="000F3BB4">
      <w:r w:rsidRPr="00122264">
        <w:t>Een</w:t>
      </w:r>
      <w:r w:rsidRPr="009B0B66">
        <w:t xml:space="preserve"> nadere analyse leert het volgende:</w:t>
      </w:r>
    </w:p>
    <w:p w:rsidR="005F4277" w:rsidRDefault="005F4277" w:rsidP="005F4277">
      <w:pPr>
        <w:pStyle w:val="ListParagraph"/>
        <w:numPr>
          <w:ilvl w:val="0"/>
          <w:numId w:val="15"/>
        </w:numPr>
      </w:pPr>
      <w:r>
        <w:t>2</w:t>
      </w:r>
      <w:r w:rsidRPr="009B0B66">
        <w:t xml:space="preserve"> storingsmelding</w:t>
      </w:r>
      <w:r>
        <w:t>en</w:t>
      </w:r>
      <w:r w:rsidRPr="009B0B66">
        <w:t xml:space="preserve"> betreffende</w:t>
      </w:r>
      <w:r w:rsidRPr="00713C89">
        <w:t xml:space="preserve"> </w:t>
      </w:r>
      <w:r>
        <w:t>een AMX fout (buiten de scope);</w:t>
      </w:r>
    </w:p>
    <w:p w:rsidR="005F4277" w:rsidRDefault="005F4277" w:rsidP="000F3BB4">
      <w:pPr>
        <w:pStyle w:val="ListParagraph"/>
        <w:numPr>
          <w:ilvl w:val="0"/>
          <w:numId w:val="15"/>
        </w:numPr>
      </w:pPr>
      <w:r>
        <w:t>1</w:t>
      </w:r>
      <w:r w:rsidR="000F3BB4" w:rsidRPr="009B0B66">
        <w:t xml:space="preserve"> storingsmelding betreffende </w:t>
      </w:r>
      <w:r>
        <w:t>dip in de centrale</w:t>
      </w:r>
      <w:r w:rsidR="000F3BB4">
        <w:t>, systeem heeft zich zelf gereset uitgevoerd hierna functioneerde alles weer;</w:t>
      </w:r>
    </w:p>
    <w:p w:rsidR="005F4277" w:rsidRDefault="005F4277" w:rsidP="005F4277">
      <w:pPr>
        <w:pStyle w:val="ListParagraph"/>
        <w:numPr>
          <w:ilvl w:val="0"/>
          <w:numId w:val="15"/>
        </w:numPr>
      </w:pPr>
      <w:r>
        <w:t>1</w:t>
      </w:r>
      <w:r w:rsidRPr="009B0B66">
        <w:t xml:space="preserve"> storingsmelding betreffende </w:t>
      </w:r>
      <w:r>
        <w:t>geen koppeling met het systeem, systeem heeft zich zelf gereset uitgevoerd hierna functioneerde alles weer;</w:t>
      </w:r>
    </w:p>
    <w:p w:rsidR="005F4277" w:rsidRDefault="005F4277" w:rsidP="000F3BB4">
      <w:pPr>
        <w:pStyle w:val="ListParagraph"/>
        <w:numPr>
          <w:ilvl w:val="0"/>
          <w:numId w:val="15"/>
        </w:numPr>
      </w:pPr>
      <w:r>
        <w:t>1</w:t>
      </w:r>
      <w:r w:rsidRPr="009B0B66">
        <w:t xml:space="preserve"> storingsmelding betreffende</w:t>
      </w:r>
      <w:r>
        <w:t xml:space="preserve"> intercom doet het niet, dit klopt de intercom is uitbedrijf genomen (bedienfout);</w:t>
      </w:r>
    </w:p>
    <w:p w:rsidR="000F3BB4" w:rsidRPr="009B0B66" w:rsidRDefault="000F3BB4" w:rsidP="000F3BB4">
      <w:pPr>
        <w:pStyle w:val="ListParagraph"/>
        <w:numPr>
          <w:ilvl w:val="0"/>
          <w:numId w:val="15"/>
        </w:numPr>
      </w:pPr>
      <w:r>
        <w:t>1</w:t>
      </w:r>
      <w:r w:rsidRPr="009B0B66">
        <w:t xml:space="preserve"> storingsmelding</w:t>
      </w:r>
      <w:r>
        <w:t xml:space="preserve"> </w:t>
      </w:r>
      <w:r w:rsidRPr="009B0B66">
        <w:t xml:space="preserve">betreffende </w:t>
      </w:r>
      <w:r w:rsidR="005F4277">
        <w:t>intercom functioneert niet, dit kwam omdat deze niet op was genomen. Na lokaal opgenomen te zijn via de AMX was de intercom weer functioneel</w:t>
      </w:r>
      <w:r>
        <w:t>.</w:t>
      </w:r>
    </w:p>
    <w:p w:rsidR="000F3BB4" w:rsidRPr="004C29F2" w:rsidRDefault="000F3BB4" w:rsidP="000F3BB4">
      <w:pPr>
        <w:rPr>
          <w:highlight w:val="yellow"/>
        </w:rPr>
      </w:pPr>
    </w:p>
    <w:p w:rsidR="000F3BB4" w:rsidRDefault="000F3BB4" w:rsidP="000F3BB4">
      <w:r w:rsidRPr="009F01D0">
        <w:t>In bijlage 1</w:t>
      </w:r>
      <w:r>
        <w:t>3</w:t>
      </w:r>
      <w:r w:rsidRPr="009F01D0">
        <w:t xml:space="preserve"> staan de meldingen verdeeld over de maanden. </w:t>
      </w:r>
      <w:r>
        <w:t xml:space="preserve">In de maand </w:t>
      </w:r>
      <w:r w:rsidR="00DD0032">
        <w:t>februari</w:t>
      </w:r>
      <w:r>
        <w:t xml:space="preserve"> zijn </w:t>
      </w:r>
      <w:r w:rsidR="00DD0032">
        <w:t>5</w:t>
      </w:r>
      <w:r w:rsidRPr="005638DF">
        <w:t xml:space="preserve"> meldingen binnengekomen en </w:t>
      </w:r>
      <w:r w:rsidR="00DD0032">
        <w:t>1</w:t>
      </w:r>
      <w:r w:rsidRPr="005638DF">
        <w:t xml:space="preserve"> in </w:t>
      </w:r>
      <w:r w:rsidR="00DD0032">
        <w:t>januari en maart</w:t>
      </w:r>
      <w:r>
        <w:t>.</w:t>
      </w:r>
    </w:p>
    <w:p w:rsidR="000F3BB4" w:rsidRPr="003F6853" w:rsidRDefault="000F3BB4" w:rsidP="000F3BB4">
      <w:pPr>
        <w:pStyle w:val="Heading3"/>
        <w:numPr>
          <w:ilvl w:val="2"/>
          <w:numId w:val="1"/>
        </w:numPr>
        <w:rPr>
          <w:sz w:val="18"/>
          <w:szCs w:val="18"/>
        </w:rPr>
      </w:pPr>
      <w:bookmarkStart w:id="112" w:name="_Toc505782898"/>
      <w:bookmarkStart w:id="113" w:name="_Toc8634536"/>
      <w:r w:rsidRPr="003F6853">
        <w:rPr>
          <w:sz w:val="18"/>
          <w:szCs w:val="18"/>
        </w:rPr>
        <w:t>Aanbevelingen</w:t>
      </w:r>
      <w:bookmarkEnd w:id="112"/>
      <w:bookmarkEnd w:id="113"/>
    </w:p>
    <w:p w:rsidR="005F4277" w:rsidRDefault="005F4277" w:rsidP="005F4277">
      <w:pPr>
        <w:pStyle w:val="ListParagraph"/>
        <w:numPr>
          <w:ilvl w:val="0"/>
          <w:numId w:val="18"/>
        </w:numPr>
      </w:pPr>
      <w:r>
        <w:t>Geen</w:t>
      </w:r>
      <w:r w:rsidRPr="00247F48">
        <w:t xml:space="preserve"> </w:t>
      </w:r>
      <w:r w:rsidRPr="003F6853">
        <w:t>nieuwe aanbevelingen</w:t>
      </w:r>
      <w:r>
        <w:t>.</w:t>
      </w:r>
    </w:p>
    <w:p w:rsidR="000F3BB4" w:rsidRPr="008B0AB4" w:rsidRDefault="000F3BB4" w:rsidP="000F3BB4">
      <w:pPr>
        <w:pStyle w:val="Heading2"/>
      </w:pPr>
      <w:bookmarkStart w:id="114" w:name="_Toc8634537"/>
      <w:r w:rsidRPr="00F276AB">
        <w:t>Verkeersdetectiesysteem (SOS/SDS)</w:t>
      </w:r>
      <w:bookmarkEnd w:id="114"/>
    </w:p>
    <w:p w:rsidR="000F3BB4" w:rsidRDefault="000F3BB4" w:rsidP="000F3BB4">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0F3BB4" w:rsidRDefault="000F3BB4" w:rsidP="000F3BB4"/>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F3BB4" w:rsidRPr="001C5E32" w:rsidTr="00DD0032">
        <w:trPr>
          <w:trHeight w:val="518"/>
        </w:trPr>
        <w:tc>
          <w:tcPr>
            <w:tcW w:w="2408" w:type="dxa"/>
          </w:tcPr>
          <w:p w:rsidR="000F3BB4" w:rsidRPr="001C5E32" w:rsidRDefault="000F3BB4" w:rsidP="00DD0032">
            <w:pPr>
              <w:jc w:val="center"/>
              <w:rPr>
                <w:b/>
              </w:rPr>
            </w:pPr>
            <w:r>
              <w:rPr>
                <w:b/>
              </w:rPr>
              <w:t>Aantal storingen t.o.v. Q1 2018</w:t>
            </w:r>
          </w:p>
          <w:p w:rsidR="000F3BB4" w:rsidRPr="001C5E32" w:rsidRDefault="000F3BB4" w:rsidP="00DD0032">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10</w:t>
            </w:r>
            <w:r w:rsidRPr="00042E94">
              <w:rPr>
                <w:rFonts w:cs="Calibri"/>
                <w:b/>
                <w:color w:val="92D050"/>
                <w:sz w:val="28"/>
                <w:szCs w:val="28"/>
              </w:rPr>
              <w:t>↓</w:t>
            </w:r>
            <w:r w:rsidRPr="00B260B9">
              <w:rPr>
                <w:b/>
                <w:sz w:val="28"/>
                <w:szCs w:val="28"/>
              </w:rPr>
              <w:t>)</w:t>
            </w:r>
          </w:p>
        </w:tc>
        <w:tc>
          <w:tcPr>
            <w:tcW w:w="2408" w:type="dxa"/>
          </w:tcPr>
          <w:p w:rsidR="000F3BB4" w:rsidRDefault="000F3BB4" w:rsidP="00DD0032">
            <w:pPr>
              <w:jc w:val="center"/>
              <w:rPr>
                <w:b/>
              </w:rPr>
            </w:pPr>
            <w:r w:rsidRPr="001C5E32">
              <w:rPr>
                <w:b/>
              </w:rPr>
              <w:t xml:space="preserve">Aantal </w:t>
            </w:r>
            <w:r>
              <w:rPr>
                <w:b/>
              </w:rPr>
              <w:t>storingen</w:t>
            </w:r>
            <w:r w:rsidRPr="001C5E32">
              <w:rPr>
                <w:b/>
              </w:rPr>
              <w:t xml:space="preserve"> t.o.v. Q</w:t>
            </w:r>
            <w:r>
              <w:rPr>
                <w:b/>
              </w:rPr>
              <w:t>4 2018</w:t>
            </w:r>
          </w:p>
          <w:p w:rsidR="000F3BB4" w:rsidRPr="001C5E32" w:rsidRDefault="000F3BB4" w:rsidP="00DD0032">
            <w:pPr>
              <w:jc w:val="center"/>
              <w:rPr>
                <w:b/>
              </w:rPr>
            </w:pPr>
            <w:r>
              <w:rPr>
                <w:b/>
                <w:color w:val="C00000"/>
                <w:sz w:val="52"/>
              </w:rPr>
              <w:t>3</w:t>
            </w:r>
            <w:r w:rsidRPr="00B260B9">
              <w:rPr>
                <w:b/>
                <w:color w:val="92D050"/>
                <w:sz w:val="52"/>
              </w:rPr>
              <w:t xml:space="preserve"> </w:t>
            </w:r>
            <w:r w:rsidRPr="00B260B9">
              <w:rPr>
                <w:b/>
                <w:sz w:val="28"/>
                <w:szCs w:val="28"/>
              </w:rPr>
              <w:t>(</w:t>
            </w:r>
            <w:r>
              <w:rPr>
                <w:b/>
                <w:sz w:val="28"/>
                <w:szCs w:val="28"/>
              </w:rPr>
              <w:t>0</w:t>
            </w:r>
            <w:r w:rsidRPr="00B260B9">
              <w:rPr>
                <w:rFonts w:cs="Calibri"/>
                <w:b/>
                <w:color w:val="C00000"/>
                <w:sz w:val="28"/>
                <w:szCs w:val="28"/>
              </w:rPr>
              <w:t>↑</w:t>
            </w:r>
            <w:r w:rsidRPr="00B260B9">
              <w:rPr>
                <w:b/>
                <w:sz w:val="28"/>
                <w:szCs w:val="28"/>
              </w:rPr>
              <w:t>)</w:t>
            </w:r>
          </w:p>
        </w:tc>
        <w:tc>
          <w:tcPr>
            <w:tcW w:w="2409" w:type="dxa"/>
          </w:tcPr>
          <w:p w:rsidR="000F3BB4" w:rsidRDefault="000F3BB4" w:rsidP="00DD0032">
            <w:pPr>
              <w:jc w:val="center"/>
              <w:rPr>
                <w:b/>
              </w:rPr>
            </w:pPr>
            <w:r w:rsidRPr="001C5E32">
              <w:rPr>
                <w:b/>
              </w:rPr>
              <w:t>Aantal</w:t>
            </w:r>
            <w:r>
              <w:rPr>
                <w:b/>
              </w:rPr>
              <w:t xml:space="preserve"> storingen</w:t>
            </w:r>
            <w:r w:rsidRPr="001C5E32">
              <w:rPr>
                <w:b/>
              </w:rPr>
              <w:t xml:space="preserve"> t.o.v. </w:t>
            </w:r>
            <w:r>
              <w:rPr>
                <w:b/>
              </w:rPr>
              <w:t>het gemiddelde</w:t>
            </w:r>
          </w:p>
          <w:p w:rsidR="000F3BB4" w:rsidRPr="001C5E32" w:rsidRDefault="000F3BB4" w:rsidP="00DD0032">
            <w:pPr>
              <w:jc w:val="center"/>
              <w:rPr>
                <w:b/>
              </w:rPr>
            </w:pPr>
            <w:r>
              <w:rPr>
                <w:b/>
                <w:color w:val="92D050"/>
                <w:sz w:val="52"/>
              </w:rPr>
              <w:t>3</w:t>
            </w:r>
            <w:r w:rsidRPr="00B260B9">
              <w:rPr>
                <w:b/>
                <w:color w:val="92D050"/>
                <w:sz w:val="52"/>
              </w:rPr>
              <w:t xml:space="preserve"> </w:t>
            </w:r>
            <w:r w:rsidRPr="00B260B9">
              <w:rPr>
                <w:b/>
                <w:sz w:val="28"/>
                <w:szCs w:val="28"/>
              </w:rPr>
              <w:t>(</w:t>
            </w:r>
            <w:r>
              <w:rPr>
                <w:b/>
                <w:sz w:val="28"/>
                <w:szCs w:val="28"/>
              </w:rPr>
              <w:t>5.9</w:t>
            </w:r>
            <w:r w:rsidRPr="00042E94">
              <w:rPr>
                <w:rFonts w:cs="Calibri"/>
                <w:b/>
                <w:color w:val="92D050"/>
                <w:sz w:val="28"/>
                <w:szCs w:val="28"/>
              </w:rPr>
              <w:t>↓</w:t>
            </w:r>
            <w:r w:rsidRPr="00B260B9">
              <w:rPr>
                <w:b/>
                <w:sz w:val="28"/>
                <w:szCs w:val="28"/>
              </w:rPr>
              <w:t>)</w:t>
            </w:r>
          </w:p>
        </w:tc>
      </w:tr>
    </w:tbl>
    <w:p w:rsidR="000F3BB4" w:rsidRPr="008B0AB4" w:rsidRDefault="000F3BB4" w:rsidP="000F3BB4">
      <w:r w:rsidRPr="008B0AB4">
        <w:t xml:space="preserve">Deze installatie staat met </w:t>
      </w:r>
      <w:r w:rsidR="000B58A4">
        <w:t>6</w:t>
      </w:r>
      <w:r w:rsidRPr="008B0AB4">
        <w:t xml:space="preserve"> meldingen op </w:t>
      </w:r>
      <w:r w:rsidR="0054136C">
        <w:t>e</w:t>
      </w:r>
      <w:r w:rsidRPr="008B0AB4">
        <w:t>e</w:t>
      </w:r>
      <w:r w:rsidR="0054136C">
        <w:t>n gedeelde</w:t>
      </w:r>
      <w:r>
        <w:t xml:space="preserve"> </w:t>
      </w:r>
      <w:r w:rsidR="000B58A4">
        <w:t>vierde</w:t>
      </w:r>
      <w:r w:rsidRPr="008B0AB4">
        <w:t xml:space="preserve"> plaats. Het aantal meldingen waar het gaat om een storing is</w:t>
      </w:r>
      <w:r>
        <w:t xml:space="preserve"> </w:t>
      </w:r>
      <w:r w:rsidR="000B58A4">
        <w:t>3</w:t>
      </w:r>
      <w:r>
        <w:t xml:space="preserve">, dit is </w:t>
      </w:r>
      <w:r w:rsidR="000B58A4">
        <w:t>e</w:t>
      </w:r>
      <w:r>
        <w:t>e</w:t>
      </w:r>
      <w:r w:rsidR="000B58A4">
        <w:t>n</w:t>
      </w:r>
      <w:r>
        <w:t xml:space="preserve"> gedeelde</w:t>
      </w:r>
      <w:r w:rsidRPr="008B0AB4">
        <w:t xml:space="preserve"> </w:t>
      </w:r>
      <w:r w:rsidR="000B58A4">
        <w:t>vijf</w:t>
      </w:r>
      <w:r>
        <w:t>de</w:t>
      </w:r>
      <w:r w:rsidRPr="008B0AB4">
        <w:t xml:space="preserve"> plaats bij het aantal storingen, zie bijlage </w:t>
      </w:r>
      <w:r>
        <w:t>14</w:t>
      </w:r>
      <w:r w:rsidRPr="008B0AB4">
        <w:t xml:space="preserve">. </w:t>
      </w:r>
    </w:p>
    <w:p w:rsidR="000F3BB4" w:rsidRPr="006C1426" w:rsidRDefault="000F3BB4" w:rsidP="000F3BB4">
      <w:r w:rsidRPr="0004389A">
        <w:t>Een</w:t>
      </w:r>
      <w:r w:rsidRPr="006C1426">
        <w:t xml:space="preserve"> nadere analyse leert het volgende:</w:t>
      </w:r>
    </w:p>
    <w:p w:rsidR="005F4277" w:rsidRPr="006C1426" w:rsidRDefault="00DD0032" w:rsidP="005F4277">
      <w:pPr>
        <w:pStyle w:val="ListParagraph"/>
        <w:numPr>
          <w:ilvl w:val="0"/>
          <w:numId w:val="15"/>
        </w:numPr>
      </w:pPr>
      <w:r>
        <w:t>3</w:t>
      </w:r>
      <w:r w:rsidR="005F4277" w:rsidRPr="006C1426">
        <w:t xml:space="preserve"> storingsmeldingen betreffende een terechte melding, wegens een voertuigdetectie lus die te lang niet is aangesproken (systeem werkt zoals ontwerpen, dit is niet wenselijk);</w:t>
      </w:r>
    </w:p>
    <w:p w:rsidR="000F3BB4" w:rsidRPr="006C1426" w:rsidRDefault="000F3BB4" w:rsidP="000F3BB4">
      <w:pPr>
        <w:pStyle w:val="ListParagraph"/>
        <w:numPr>
          <w:ilvl w:val="0"/>
          <w:numId w:val="15"/>
        </w:numPr>
      </w:pPr>
      <w:r>
        <w:t>2</w:t>
      </w:r>
      <w:r w:rsidRPr="006C1426">
        <w:t xml:space="preserve"> storingsmeldingen betreffende </w:t>
      </w:r>
      <w:r>
        <w:t>dubbele melding</w:t>
      </w:r>
      <w:r w:rsidRPr="006C1426">
        <w:t>;</w:t>
      </w:r>
    </w:p>
    <w:p w:rsidR="000F3BB4" w:rsidRPr="006C1426" w:rsidRDefault="000F3BB4" w:rsidP="000F3BB4">
      <w:pPr>
        <w:pStyle w:val="ListParagraph"/>
        <w:numPr>
          <w:ilvl w:val="0"/>
          <w:numId w:val="15"/>
        </w:numPr>
      </w:pPr>
      <w:r>
        <w:t>1 storingsmelding</w:t>
      </w:r>
      <w:r w:rsidRPr="006C1426">
        <w:t xml:space="preserve"> betreffende </w:t>
      </w:r>
      <w:r w:rsidR="00DD0032">
        <w:t>stilstand detectie functioneert niet, stilstaand voertuig werd niet gedetecteerd. Klopt het voertuig stond niet op een lus, dus wordt ook niet gedetecteerd (bedienfout)</w:t>
      </w:r>
      <w:r w:rsidRPr="006C1426">
        <w:t>;</w:t>
      </w:r>
    </w:p>
    <w:p w:rsidR="000F3BB4" w:rsidRPr="006C1426" w:rsidRDefault="000F3BB4" w:rsidP="000F3BB4">
      <w:pPr>
        <w:pStyle w:val="ListParagraph"/>
        <w:numPr>
          <w:ilvl w:val="0"/>
          <w:numId w:val="15"/>
        </w:numPr>
      </w:pPr>
      <w:r>
        <w:t>1 storingsmelding</w:t>
      </w:r>
      <w:r w:rsidRPr="006C1426">
        <w:t xml:space="preserve"> betreffende </w:t>
      </w:r>
      <w:r>
        <w:t>repeater defect, vervangen</w:t>
      </w:r>
      <w:r w:rsidRPr="006C1426">
        <w:t>;</w:t>
      </w:r>
    </w:p>
    <w:p w:rsidR="000F3BB4" w:rsidRDefault="000F3BB4" w:rsidP="000F3BB4">
      <w:pPr>
        <w:pStyle w:val="ListParagraph"/>
        <w:numPr>
          <w:ilvl w:val="0"/>
          <w:numId w:val="15"/>
        </w:numPr>
      </w:pPr>
      <w:r>
        <w:t>1 storingsmelding</w:t>
      </w:r>
      <w:r w:rsidRPr="006C1426">
        <w:t xml:space="preserve"> betreffende </w:t>
      </w:r>
      <w:r>
        <w:t>opvragen status.</w:t>
      </w:r>
    </w:p>
    <w:p w:rsidR="000F3BB4" w:rsidRPr="004C29F2" w:rsidRDefault="000F3BB4" w:rsidP="000F3BB4">
      <w:pPr>
        <w:rPr>
          <w:highlight w:val="yellow"/>
        </w:rPr>
      </w:pPr>
    </w:p>
    <w:p w:rsidR="000F3BB4" w:rsidRDefault="000F3BB4" w:rsidP="000F3BB4">
      <w:r w:rsidRPr="005638DF">
        <w:t>In bijlage 1</w:t>
      </w:r>
      <w:r>
        <w:t>4</w:t>
      </w:r>
      <w:r w:rsidRPr="005638DF">
        <w:t xml:space="preserve"> staan de meldingen verdeeld over de m</w:t>
      </w:r>
      <w:r>
        <w:t xml:space="preserve">aanden. In de maand </w:t>
      </w:r>
      <w:r w:rsidR="00DD0032">
        <w:t>februari zijn 4</w:t>
      </w:r>
      <w:r w:rsidR="00DD0032" w:rsidRPr="005638DF">
        <w:t xml:space="preserve"> meldingen binnengekomen en </w:t>
      </w:r>
      <w:r w:rsidR="00DD0032">
        <w:t>1</w:t>
      </w:r>
      <w:r w:rsidR="00DD0032" w:rsidRPr="005638DF">
        <w:t xml:space="preserve"> in </w:t>
      </w:r>
      <w:r w:rsidR="00DD0032">
        <w:t>januari en maart.</w:t>
      </w:r>
    </w:p>
    <w:p w:rsidR="000F3BB4" w:rsidRPr="003F6853" w:rsidRDefault="000F3BB4" w:rsidP="000F3BB4">
      <w:pPr>
        <w:pStyle w:val="Heading3"/>
        <w:numPr>
          <w:ilvl w:val="2"/>
          <w:numId w:val="1"/>
        </w:numPr>
        <w:rPr>
          <w:sz w:val="18"/>
          <w:szCs w:val="18"/>
        </w:rPr>
      </w:pPr>
      <w:bookmarkStart w:id="115" w:name="_Toc8634538"/>
      <w:r w:rsidRPr="003F6853">
        <w:rPr>
          <w:sz w:val="18"/>
          <w:szCs w:val="18"/>
        </w:rPr>
        <w:t>Aanbevelingen</w:t>
      </w:r>
      <w:bookmarkEnd w:id="115"/>
    </w:p>
    <w:p w:rsidR="000F3BB4" w:rsidRPr="003F6853" w:rsidRDefault="000F3BB4" w:rsidP="000F3BB4">
      <w:pPr>
        <w:pStyle w:val="ListParagraph"/>
        <w:numPr>
          <w:ilvl w:val="0"/>
          <w:numId w:val="18"/>
        </w:numPr>
      </w:pPr>
      <w:r w:rsidRPr="003F6853">
        <w:t>Geen nieuwe aanbevelingen</w:t>
      </w:r>
      <w:r>
        <w:t>.</w:t>
      </w:r>
    </w:p>
    <w:p w:rsidR="000F3BB4" w:rsidRPr="008B0AB4" w:rsidRDefault="000F3BB4" w:rsidP="000F3BB4">
      <w:pPr>
        <w:pStyle w:val="Heading2"/>
      </w:pPr>
      <w:bookmarkStart w:id="116" w:name="_Toc8634539"/>
      <w:r w:rsidRPr="000F3BB4">
        <w:t>Vloeistoffenafvoersysteem</w:t>
      </w:r>
      <w:bookmarkEnd w:id="116"/>
    </w:p>
    <w:p w:rsidR="000F3BB4" w:rsidRDefault="000F3BB4" w:rsidP="000F3BB4">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0F3BB4" w:rsidRDefault="000F3BB4" w:rsidP="000F3BB4"/>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F3BB4" w:rsidRPr="001C5E32" w:rsidTr="00DD0032">
        <w:trPr>
          <w:trHeight w:val="518"/>
        </w:trPr>
        <w:tc>
          <w:tcPr>
            <w:tcW w:w="2408" w:type="dxa"/>
          </w:tcPr>
          <w:p w:rsidR="000F3BB4" w:rsidRPr="001C5E32" w:rsidRDefault="000F3BB4" w:rsidP="00DD0032">
            <w:pPr>
              <w:jc w:val="center"/>
              <w:rPr>
                <w:b/>
              </w:rPr>
            </w:pPr>
            <w:r>
              <w:rPr>
                <w:b/>
              </w:rPr>
              <w:t>Aantal storingen t.o.v. Q1 2018</w:t>
            </w:r>
          </w:p>
          <w:p w:rsidR="000F3BB4" w:rsidRPr="001C5E32" w:rsidRDefault="000F3BB4" w:rsidP="00DD0032">
            <w:pPr>
              <w:jc w:val="center"/>
              <w:rPr>
                <w:b/>
              </w:rPr>
            </w:pPr>
            <w:r>
              <w:rPr>
                <w:b/>
                <w:color w:val="C00000"/>
                <w:sz w:val="52"/>
              </w:rPr>
              <w:t>3</w:t>
            </w:r>
            <w:r w:rsidRPr="00B260B9">
              <w:rPr>
                <w:b/>
                <w:color w:val="92D050"/>
                <w:sz w:val="52"/>
              </w:rPr>
              <w:t xml:space="preserve"> </w:t>
            </w:r>
            <w:r w:rsidRPr="00B260B9">
              <w:rPr>
                <w:b/>
                <w:sz w:val="28"/>
                <w:szCs w:val="28"/>
              </w:rPr>
              <w:t>(</w:t>
            </w:r>
            <w:r>
              <w:rPr>
                <w:b/>
                <w:sz w:val="28"/>
                <w:szCs w:val="28"/>
              </w:rPr>
              <w:t>0</w:t>
            </w:r>
            <w:r w:rsidRPr="00B260B9">
              <w:rPr>
                <w:rFonts w:cs="Calibri"/>
                <w:b/>
                <w:color w:val="C00000"/>
                <w:sz w:val="28"/>
                <w:szCs w:val="28"/>
              </w:rPr>
              <w:t>↑</w:t>
            </w:r>
            <w:r w:rsidRPr="00B260B9">
              <w:rPr>
                <w:b/>
                <w:sz w:val="28"/>
                <w:szCs w:val="28"/>
              </w:rPr>
              <w:t>)</w:t>
            </w:r>
          </w:p>
        </w:tc>
        <w:tc>
          <w:tcPr>
            <w:tcW w:w="2408" w:type="dxa"/>
          </w:tcPr>
          <w:p w:rsidR="000F3BB4" w:rsidRDefault="000F3BB4" w:rsidP="00DD0032">
            <w:pPr>
              <w:jc w:val="center"/>
              <w:rPr>
                <w:b/>
              </w:rPr>
            </w:pPr>
            <w:r w:rsidRPr="001C5E32">
              <w:rPr>
                <w:b/>
              </w:rPr>
              <w:t xml:space="preserve">Aantal </w:t>
            </w:r>
            <w:r>
              <w:rPr>
                <w:b/>
              </w:rPr>
              <w:t>storingen</w:t>
            </w:r>
            <w:r w:rsidRPr="001C5E32">
              <w:rPr>
                <w:b/>
              </w:rPr>
              <w:t xml:space="preserve"> t.o.v. Q</w:t>
            </w:r>
            <w:r>
              <w:rPr>
                <w:b/>
              </w:rPr>
              <w:t>4 2018</w:t>
            </w:r>
          </w:p>
          <w:p w:rsidR="000F3BB4" w:rsidRPr="001C5E32" w:rsidRDefault="000F3BB4" w:rsidP="00DD0032">
            <w:pPr>
              <w:jc w:val="center"/>
              <w:rPr>
                <w:b/>
              </w:rPr>
            </w:pPr>
            <w:r>
              <w:rPr>
                <w:b/>
                <w:color w:val="C00000"/>
                <w:sz w:val="52"/>
              </w:rPr>
              <w:t>3</w:t>
            </w:r>
            <w:r w:rsidRPr="00B260B9">
              <w:rPr>
                <w:b/>
                <w:color w:val="92D050"/>
                <w:sz w:val="52"/>
              </w:rPr>
              <w:t xml:space="preserve"> </w:t>
            </w:r>
            <w:r w:rsidRPr="00B260B9">
              <w:rPr>
                <w:b/>
                <w:sz w:val="28"/>
                <w:szCs w:val="28"/>
              </w:rPr>
              <w:t>(</w:t>
            </w:r>
            <w:r>
              <w:rPr>
                <w:b/>
                <w:sz w:val="28"/>
                <w:szCs w:val="28"/>
              </w:rPr>
              <w:t>0</w:t>
            </w:r>
            <w:r w:rsidRPr="00B260B9">
              <w:rPr>
                <w:rFonts w:cs="Calibri"/>
                <w:b/>
                <w:color w:val="C00000"/>
                <w:sz w:val="28"/>
                <w:szCs w:val="28"/>
              </w:rPr>
              <w:t>↑</w:t>
            </w:r>
            <w:r w:rsidRPr="00B260B9">
              <w:rPr>
                <w:b/>
                <w:sz w:val="28"/>
                <w:szCs w:val="28"/>
              </w:rPr>
              <w:t>)</w:t>
            </w:r>
          </w:p>
        </w:tc>
        <w:tc>
          <w:tcPr>
            <w:tcW w:w="2409" w:type="dxa"/>
          </w:tcPr>
          <w:p w:rsidR="000F3BB4" w:rsidRDefault="000F3BB4" w:rsidP="00DD0032">
            <w:pPr>
              <w:jc w:val="center"/>
              <w:rPr>
                <w:b/>
              </w:rPr>
            </w:pPr>
            <w:r w:rsidRPr="001C5E32">
              <w:rPr>
                <w:b/>
              </w:rPr>
              <w:t>Aantal</w:t>
            </w:r>
            <w:r>
              <w:rPr>
                <w:b/>
              </w:rPr>
              <w:t xml:space="preserve"> storingen</w:t>
            </w:r>
            <w:r w:rsidRPr="001C5E32">
              <w:rPr>
                <w:b/>
              </w:rPr>
              <w:t xml:space="preserve"> t.o.v. </w:t>
            </w:r>
            <w:r>
              <w:rPr>
                <w:b/>
              </w:rPr>
              <w:t>het gemiddelde</w:t>
            </w:r>
          </w:p>
          <w:p w:rsidR="000F3BB4" w:rsidRPr="001C5E32" w:rsidRDefault="000F3BB4" w:rsidP="00DD0032">
            <w:pPr>
              <w:jc w:val="center"/>
              <w:rPr>
                <w:b/>
              </w:rPr>
            </w:pPr>
            <w:r>
              <w:rPr>
                <w:b/>
                <w:color w:val="C00000"/>
                <w:sz w:val="52"/>
              </w:rPr>
              <w:t>3</w:t>
            </w:r>
            <w:r w:rsidRPr="00B260B9">
              <w:rPr>
                <w:b/>
                <w:color w:val="92D050"/>
                <w:sz w:val="52"/>
              </w:rPr>
              <w:t xml:space="preserve"> </w:t>
            </w:r>
            <w:r w:rsidRPr="00B260B9">
              <w:rPr>
                <w:b/>
                <w:sz w:val="28"/>
                <w:szCs w:val="28"/>
              </w:rPr>
              <w:t>(</w:t>
            </w:r>
            <w:r>
              <w:rPr>
                <w:b/>
                <w:sz w:val="28"/>
                <w:szCs w:val="28"/>
              </w:rPr>
              <w:t>0.4</w:t>
            </w:r>
            <w:r w:rsidRPr="00B260B9">
              <w:rPr>
                <w:rFonts w:cs="Calibri"/>
                <w:b/>
                <w:color w:val="C00000"/>
                <w:sz w:val="28"/>
                <w:szCs w:val="28"/>
              </w:rPr>
              <w:t>↑</w:t>
            </w:r>
            <w:r w:rsidRPr="00B260B9">
              <w:rPr>
                <w:b/>
                <w:sz w:val="28"/>
                <w:szCs w:val="28"/>
              </w:rPr>
              <w:t>)</w:t>
            </w:r>
          </w:p>
        </w:tc>
      </w:tr>
    </w:tbl>
    <w:p w:rsidR="000F3BB4" w:rsidRPr="008B0AB4" w:rsidRDefault="000F3BB4" w:rsidP="000F3BB4">
      <w:r w:rsidRPr="008B0AB4">
        <w:t xml:space="preserve">Deze installatie staat met </w:t>
      </w:r>
      <w:r w:rsidR="0054136C">
        <w:t>6</w:t>
      </w:r>
      <w:r w:rsidRPr="008B0AB4">
        <w:t xml:space="preserve"> meldingen op de</w:t>
      </w:r>
      <w:r>
        <w:t xml:space="preserve"> </w:t>
      </w:r>
      <w:r w:rsidR="0054136C">
        <w:t>gedeelde vierde</w:t>
      </w:r>
      <w:r w:rsidRPr="008B0AB4">
        <w:t xml:space="preserve"> plaats. Het aantal meldingen waar het gaat om een storing is</w:t>
      </w:r>
      <w:r>
        <w:t xml:space="preserve"> </w:t>
      </w:r>
      <w:r w:rsidR="000B58A4">
        <w:t>3</w:t>
      </w:r>
      <w:r>
        <w:t xml:space="preserve">, dit is </w:t>
      </w:r>
      <w:r w:rsidR="000B58A4">
        <w:t>e</w:t>
      </w:r>
      <w:r>
        <w:t>e</w:t>
      </w:r>
      <w:r w:rsidR="000B58A4">
        <w:t>n</w:t>
      </w:r>
      <w:r>
        <w:t xml:space="preserve"> gedeelde</w:t>
      </w:r>
      <w:r w:rsidRPr="008B0AB4">
        <w:t xml:space="preserve"> </w:t>
      </w:r>
      <w:r w:rsidR="000B58A4">
        <w:t>vijf</w:t>
      </w:r>
      <w:r>
        <w:t>de</w:t>
      </w:r>
      <w:r w:rsidRPr="008B0AB4">
        <w:t xml:space="preserve"> plaats bij het aantal storingen, zie bijlage </w:t>
      </w:r>
      <w:r>
        <w:t>15</w:t>
      </w:r>
      <w:r w:rsidRPr="008B0AB4">
        <w:t xml:space="preserve">. </w:t>
      </w:r>
    </w:p>
    <w:p w:rsidR="000F3BB4" w:rsidRPr="006C1426" w:rsidRDefault="000F3BB4" w:rsidP="000F3BB4">
      <w:r w:rsidRPr="0004389A">
        <w:t>Een</w:t>
      </w:r>
      <w:r w:rsidRPr="006C1426">
        <w:t xml:space="preserve"> nadere analyse leert het volgende:</w:t>
      </w:r>
    </w:p>
    <w:p w:rsidR="000F3BB4" w:rsidRDefault="000F3BB4" w:rsidP="000F3BB4">
      <w:pPr>
        <w:pStyle w:val="ListParagraph"/>
        <w:numPr>
          <w:ilvl w:val="0"/>
          <w:numId w:val="15"/>
        </w:numPr>
      </w:pPr>
      <w:r>
        <w:t>1 storingsmelding</w:t>
      </w:r>
      <w:r w:rsidRPr="006C1426">
        <w:t xml:space="preserve"> betreffende </w:t>
      </w:r>
      <w:r w:rsidR="00DD0032">
        <w:t>pomp defect, zekering vervangen</w:t>
      </w:r>
      <w:r w:rsidRPr="006C1426">
        <w:t>;</w:t>
      </w:r>
    </w:p>
    <w:p w:rsidR="00DD0032" w:rsidRDefault="00DD0032" w:rsidP="000F3BB4">
      <w:pPr>
        <w:pStyle w:val="ListParagraph"/>
        <w:numPr>
          <w:ilvl w:val="0"/>
          <w:numId w:val="15"/>
        </w:numPr>
      </w:pPr>
      <w:r>
        <w:t>1 storingsmelding</w:t>
      </w:r>
      <w:r w:rsidRPr="006C1426">
        <w:t xml:space="preserve"> betreffende</w:t>
      </w:r>
      <w:r>
        <w:t xml:space="preserve"> pomp defect, terugslag klep schoongemaakt en zekering vervangen</w:t>
      </w:r>
      <w:r w:rsidR="00375768">
        <w:t>;</w:t>
      </w:r>
    </w:p>
    <w:p w:rsidR="00DD0032" w:rsidRPr="006C1426" w:rsidRDefault="00DD0032" w:rsidP="000F3BB4">
      <w:pPr>
        <w:pStyle w:val="ListParagraph"/>
        <w:numPr>
          <w:ilvl w:val="0"/>
          <w:numId w:val="15"/>
        </w:numPr>
      </w:pPr>
      <w:r>
        <w:t>1 storingsmelding</w:t>
      </w:r>
      <w:r w:rsidRPr="006C1426">
        <w:t xml:space="preserve"> betreffende</w:t>
      </w:r>
      <w:r>
        <w:t xml:space="preserve"> pomp defect, pomp laten reviseren</w:t>
      </w:r>
      <w:r w:rsidR="00375768">
        <w:t>;</w:t>
      </w:r>
    </w:p>
    <w:p w:rsidR="000F3BB4" w:rsidRDefault="000F3BB4" w:rsidP="000F3BB4">
      <w:pPr>
        <w:pStyle w:val="ListParagraph"/>
        <w:numPr>
          <w:ilvl w:val="0"/>
          <w:numId w:val="15"/>
        </w:numPr>
      </w:pPr>
      <w:r>
        <w:t>1 storingsmelding</w:t>
      </w:r>
      <w:r w:rsidRPr="006C1426">
        <w:t xml:space="preserve"> betreffende </w:t>
      </w:r>
      <w:r w:rsidR="0054136C">
        <w:t>installatie defect</w:t>
      </w:r>
      <w:r w:rsidR="00DD0032">
        <w:t>, tijdens onderhoudswerkzaamheden</w:t>
      </w:r>
      <w:r w:rsidRPr="006C1426">
        <w:t>;</w:t>
      </w:r>
    </w:p>
    <w:p w:rsidR="0054136C" w:rsidRPr="006C1426" w:rsidRDefault="0054136C" w:rsidP="0054136C">
      <w:pPr>
        <w:pStyle w:val="ListParagraph"/>
        <w:numPr>
          <w:ilvl w:val="0"/>
          <w:numId w:val="15"/>
        </w:numPr>
      </w:pPr>
      <w:r>
        <w:t>1 storingsmelding</w:t>
      </w:r>
      <w:r w:rsidRPr="006C1426">
        <w:t xml:space="preserve"> betreffende </w:t>
      </w:r>
      <w:r>
        <w:t>opvragen status van de onderhoudswerkzaamheden</w:t>
      </w:r>
      <w:r w:rsidRPr="006C1426">
        <w:t>;</w:t>
      </w:r>
    </w:p>
    <w:p w:rsidR="000F3BB4" w:rsidRDefault="000F3BB4" w:rsidP="000F3BB4">
      <w:pPr>
        <w:pStyle w:val="ListParagraph"/>
        <w:numPr>
          <w:ilvl w:val="0"/>
          <w:numId w:val="15"/>
        </w:numPr>
      </w:pPr>
      <w:r>
        <w:t>1 storingsmelding</w:t>
      </w:r>
      <w:r w:rsidRPr="006C1426">
        <w:t xml:space="preserve"> betreffende </w:t>
      </w:r>
      <w:r w:rsidR="00DD0032">
        <w:t>op VCNWN was het icoontje van de pomp geel, de operator dacht dat dit een storing betekende. Echter betekend dat de pomp in werking is (bedienfout)</w:t>
      </w:r>
      <w:r>
        <w:t>.</w:t>
      </w:r>
    </w:p>
    <w:p w:rsidR="00A41849" w:rsidRDefault="00A41849" w:rsidP="00A41849"/>
    <w:p w:rsidR="00A41849" w:rsidRDefault="00A41849" w:rsidP="00A41849">
      <w:r>
        <w:t>3 keer was een pomp defect, hierbij gaat het om dezelfde pomp. Bij de derde keer in storing is besloten de pomp te laten reviseren</w:t>
      </w:r>
    </w:p>
    <w:p w:rsidR="000F3BB4" w:rsidRPr="004C29F2" w:rsidRDefault="000F3BB4" w:rsidP="000F3BB4">
      <w:pPr>
        <w:rPr>
          <w:highlight w:val="yellow"/>
        </w:rPr>
      </w:pPr>
    </w:p>
    <w:p w:rsidR="000F3BB4" w:rsidRPr="005638DF" w:rsidRDefault="000F3BB4" w:rsidP="000F3BB4">
      <w:r w:rsidRPr="005638DF">
        <w:t>In bijlage 1</w:t>
      </w:r>
      <w:r>
        <w:t>5</w:t>
      </w:r>
      <w:r w:rsidRPr="005638DF">
        <w:t xml:space="preserve"> staan de meldingen verdeeld over de m</w:t>
      </w:r>
      <w:r>
        <w:t>aanden</w:t>
      </w:r>
      <w:r w:rsidR="00DD0032">
        <w:t>.</w:t>
      </w:r>
      <w:r w:rsidR="00DD0032" w:rsidRPr="00DD0032">
        <w:t xml:space="preserve"> </w:t>
      </w:r>
      <w:r w:rsidR="00DD0032">
        <w:t>In de maand maart</w:t>
      </w:r>
      <w:r w:rsidR="00DD0032" w:rsidRPr="00B260B9">
        <w:t xml:space="preserve"> zijn </w:t>
      </w:r>
      <w:r w:rsidR="00DD0032">
        <w:t>4</w:t>
      </w:r>
      <w:r w:rsidR="00DD0032" w:rsidRPr="00B260B9">
        <w:t xml:space="preserve"> meldingen binnengekomen en </w:t>
      </w:r>
      <w:r w:rsidR="00DD0032">
        <w:t>0</w:t>
      </w:r>
      <w:r w:rsidR="00DD0032" w:rsidRPr="00B260B9">
        <w:t xml:space="preserve"> in </w:t>
      </w:r>
      <w:r w:rsidR="00DD0032">
        <w:t>februari.</w:t>
      </w:r>
      <w:r w:rsidRPr="005638DF">
        <w:t xml:space="preserve"> </w:t>
      </w:r>
    </w:p>
    <w:p w:rsidR="000F3BB4" w:rsidRPr="003F6853" w:rsidRDefault="000F3BB4" w:rsidP="000F3BB4">
      <w:pPr>
        <w:pStyle w:val="Heading3"/>
        <w:numPr>
          <w:ilvl w:val="2"/>
          <w:numId w:val="1"/>
        </w:numPr>
        <w:rPr>
          <w:sz w:val="18"/>
          <w:szCs w:val="18"/>
        </w:rPr>
      </w:pPr>
      <w:bookmarkStart w:id="117" w:name="_Toc8634540"/>
      <w:r w:rsidRPr="003F6853">
        <w:rPr>
          <w:sz w:val="18"/>
          <w:szCs w:val="18"/>
        </w:rPr>
        <w:t>Aanbevelingen</w:t>
      </w:r>
      <w:bookmarkEnd w:id="117"/>
    </w:p>
    <w:p w:rsidR="000F3BB4" w:rsidRPr="003F6853" w:rsidRDefault="000F3BB4" w:rsidP="000F3BB4">
      <w:pPr>
        <w:pStyle w:val="ListParagraph"/>
        <w:numPr>
          <w:ilvl w:val="0"/>
          <w:numId w:val="18"/>
        </w:numPr>
      </w:pPr>
      <w:r w:rsidRPr="003F6853">
        <w:t>Geen nieuwe aanbevelingen</w:t>
      </w:r>
      <w:r>
        <w:t>.</w:t>
      </w:r>
    </w:p>
    <w:p w:rsidR="000F3BB4" w:rsidRPr="008B0AB4" w:rsidRDefault="000F3BB4" w:rsidP="000F3BB4">
      <w:pPr>
        <w:pStyle w:val="Heading2"/>
        <w:numPr>
          <w:ilvl w:val="1"/>
          <w:numId w:val="1"/>
        </w:numPr>
        <w:spacing w:line="240" w:lineRule="exact"/>
      </w:pPr>
      <w:bookmarkStart w:id="118" w:name="_Toc8634541"/>
      <w:r w:rsidRPr="008B0AB4">
        <w:t>Verkeers</w:t>
      </w:r>
      <w:r>
        <w:t>signaleringssysteem</w:t>
      </w:r>
      <w:r w:rsidRPr="008B0AB4">
        <w:t xml:space="preserve"> (</w:t>
      </w:r>
      <w:r>
        <w:t>MTM</w:t>
      </w:r>
      <w:r w:rsidRPr="008B0AB4">
        <w:t>)</w:t>
      </w:r>
      <w:bookmarkEnd w:id="118"/>
    </w:p>
    <w:p w:rsidR="000F3BB4" w:rsidRDefault="000F3BB4" w:rsidP="000F3BB4">
      <w:r w:rsidRPr="00B260B9">
        <w:t>Hieronder is een vergelijking gemaakt van het aantal storingen van deze installatie t.o.v. andere kwartalen (hetzelfde kwartaal van vorig jaar en vorig kwartaal)</w:t>
      </w:r>
      <w:r>
        <w:t xml:space="preserve"> en t.o.v. het gemiddelde vanaf Q1 2016</w:t>
      </w:r>
      <w:r w:rsidRPr="00B260B9">
        <w:t>.</w:t>
      </w:r>
    </w:p>
    <w:p w:rsidR="000F3BB4" w:rsidRDefault="000F3BB4" w:rsidP="000F3BB4"/>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0F3BB4" w:rsidRPr="001C5E32" w:rsidTr="00DD0032">
        <w:trPr>
          <w:trHeight w:val="518"/>
        </w:trPr>
        <w:tc>
          <w:tcPr>
            <w:tcW w:w="2408" w:type="dxa"/>
          </w:tcPr>
          <w:p w:rsidR="000F3BB4" w:rsidRPr="001C5E32" w:rsidRDefault="000F3BB4" w:rsidP="00DD0032">
            <w:pPr>
              <w:jc w:val="center"/>
              <w:rPr>
                <w:b/>
              </w:rPr>
            </w:pPr>
            <w:r>
              <w:rPr>
                <w:b/>
              </w:rPr>
              <w:t>Aantal storingen t.o.v. Q1 2018</w:t>
            </w:r>
          </w:p>
          <w:p w:rsidR="000F3BB4" w:rsidRPr="001C5E32" w:rsidRDefault="000F3BB4" w:rsidP="000F3BB4">
            <w:pPr>
              <w:jc w:val="center"/>
              <w:rPr>
                <w:b/>
              </w:rPr>
            </w:pPr>
            <w:r w:rsidRPr="000F3BB4">
              <w:rPr>
                <w:b/>
                <w:color w:val="FFC000"/>
                <w:sz w:val="52"/>
              </w:rPr>
              <w:t>4</w:t>
            </w:r>
            <w:r w:rsidRPr="00B260B9">
              <w:rPr>
                <w:b/>
                <w:color w:val="92D050"/>
                <w:sz w:val="52"/>
              </w:rPr>
              <w:t xml:space="preserve"> </w:t>
            </w:r>
            <w:r w:rsidRPr="00B260B9">
              <w:rPr>
                <w:b/>
                <w:sz w:val="28"/>
                <w:szCs w:val="28"/>
              </w:rPr>
              <w:t>(</w:t>
            </w:r>
            <w:r>
              <w:rPr>
                <w:b/>
                <w:sz w:val="28"/>
                <w:szCs w:val="28"/>
              </w:rPr>
              <w:t>4</w:t>
            </w:r>
            <w:r w:rsidRPr="000F3BB4">
              <w:rPr>
                <w:rFonts w:cs="Calibri"/>
                <w:b/>
                <w:color w:val="FFC000"/>
                <w:sz w:val="28"/>
                <w:szCs w:val="28"/>
              </w:rPr>
              <w:t>-</w:t>
            </w:r>
            <w:r w:rsidRPr="00B260B9">
              <w:rPr>
                <w:b/>
                <w:sz w:val="28"/>
                <w:szCs w:val="28"/>
              </w:rPr>
              <w:t>)</w:t>
            </w:r>
          </w:p>
        </w:tc>
        <w:tc>
          <w:tcPr>
            <w:tcW w:w="2408" w:type="dxa"/>
          </w:tcPr>
          <w:p w:rsidR="000F3BB4" w:rsidRDefault="000F3BB4" w:rsidP="00DD0032">
            <w:pPr>
              <w:jc w:val="center"/>
              <w:rPr>
                <w:b/>
              </w:rPr>
            </w:pPr>
            <w:r w:rsidRPr="001C5E32">
              <w:rPr>
                <w:b/>
              </w:rPr>
              <w:t xml:space="preserve">Aantal </w:t>
            </w:r>
            <w:r>
              <w:rPr>
                <w:b/>
              </w:rPr>
              <w:t>storingen</w:t>
            </w:r>
            <w:r w:rsidRPr="001C5E32">
              <w:rPr>
                <w:b/>
              </w:rPr>
              <w:t xml:space="preserve"> t.o.v. Q</w:t>
            </w:r>
            <w:r>
              <w:rPr>
                <w:b/>
              </w:rPr>
              <w:t>4 2018</w:t>
            </w:r>
          </w:p>
          <w:p w:rsidR="000F3BB4" w:rsidRPr="001C5E32" w:rsidRDefault="000F3BB4" w:rsidP="000F3BB4">
            <w:pPr>
              <w:jc w:val="center"/>
              <w:rPr>
                <w:b/>
              </w:rPr>
            </w:pPr>
            <w:r w:rsidRPr="000F3BB4">
              <w:rPr>
                <w:b/>
                <w:color w:val="FFC000"/>
                <w:sz w:val="52"/>
              </w:rPr>
              <w:t>4</w:t>
            </w:r>
            <w:r w:rsidRPr="00B260B9">
              <w:rPr>
                <w:b/>
                <w:color w:val="92D050"/>
                <w:sz w:val="52"/>
              </w:rPr>
              <w:t xml:space="preserve"> </w:t>
            </w:r>
            <w:r w:rsidRPr="00B260B9">
              <w:rPr>
                <w:b/>
                <w:sz w:val="28"/>
                <w:szCs w:val="28"/>
              </w:rPr>
              <w:t>(</w:t>
            </w:r>
            <w:r>
              <w:rPr>
                <w:b/>
                <w:sz w:val="28"/>
                <w:szCs w:val="28"/>
              </w:rPr>
              <w:t>4</w:t>
            </w:r>
            <w:r w:rsidRPr="000F3BB4">
              <w:rPr>
                <w:b/>
                <w:color w:val="FFC000"/>
                <w:sz w:val="28"/>
                <w:szCs w:val="28"/>
              </w:rPr>
              <w:t>-</w:t>
            </w:r>
            <w:r w:rsidRPr="00B260B9">
              <w:rPr>
                <w:b/>
                <w:sz w:val="28"/>
                <w:szCs w:val="28"/>
              </w:rPr>
              <w:t>)</w:t>
            </w:r>
          </w:p>
        </w:tc>
        <w:tc>
          <w:tcPr>
            <w:tcW w:w="2409" w:type="dxa"/>
          </w:tcPr>
          <w:p w:rsidR="000F3BB4" w:rsidRDefault="000F3BB4" w:rsidP="00DD0032">
            <w:pPr>
              <w:jc w:val="center"/>
              <w:rPr>
                <w:b/>
              </w:rPr>
            </w:pPr>
            <w:r w:rsidRPr="001C5E32">
              <w:rPr>
                <w:b/>
              </w:rPr>
              <w:t>Aantal</w:t>
            </w:r>
            <w:r>
              <w:rPr>
                <w:b/>
              </w:rPr>
              <w:t xml:space="preserve"> storingen</w:t>
            </w:r>
            <w:r w:rsidRPr="001C5E32">
              <w:rPr>
                <w:b/>
              </w:rPr>
              <w:t xml:space="preserve"> t.o.v. </w:t>
            </w:r>
            <w:r>
              <w:rPr>
                <w:b/>
              </w:rPr>
              <w:t>het gemiddelde</w:t>
            </w:r>
          </w:p>
          <w:p w:rsidR="000F3BB4" w:rsidRPr="001C5E32" w:rsidRDefault="000F3BB4" w:rsidP="00DD0032">
            <w:pPr>
              <w:jc w:val="center"/>
              <w:rPr>
                <w:b/>
              </w:rPr>
            </w:pPr>
            <w:r>
              <w:rPr>
                <w:b/>
                <w:color w:val="92D050"/>
                <w:sz w:val="52"/>
              </w:rPr>
              <w:t>4</w:t>
            </w:r>
            <w:r w:rsidRPr="00B260B9">
              <w:rPr>
                <w:b/>
                <w:color w:val="92D050"/>
                <w:sz w:val="52"/>
              </w:rPr>
              <w:t xml:space="preserve"> </w:t>
            </w:r>
            <w:r w:rsidRPr="00B260B9">
              <w:rPr>
                <w:b/>
                <w:sz w:val="28"/>
                <w:szCs w:val="28"/>
              </w:rPr>
              <w:t>(</w:t>
            </w:r>
            <w:r>
              <w:rPr>
                <w:b/>
                <w:sz w:val="28"/>
                <w:szCs w:val="28"/>
              </w:rPr>
              <w:t>5</w:t>
            </w:r>
            <w:r w:rsidRPr="00042E94">
              <w:rPr>
                <w:rFonts w:cs="Calibri"/>
                <w:b/>
                <w:color w:val="92D050"/>
                <w:sz w:val="28"/>
                <w:szCs w:val="28"/>
              </w:rPr>
              <w:t>↓</w:t>
            </w:r>
            <w:r w:rsidRPr="00B260B9">
              <w:rPr>
                <w:b/>
                <w:sz w:val="28"/>
                <w:szCs w:val="28"/>
              </w:rPr>
              <w:t>)</w:t>
            </w:r>
          </w:p>
        </w:tc>
      </w:tr>
    </w:tbl>
    <w:p w:rsidR="000F3BB4" w:rsidRPr="008B0AB4" w:rsidRDefault="000F3BB4" w:rsidP="000F3BB4">
      <w:r w:rsidRPr="008B0AB4">
        <w:t xml:space="preserve">Deze installatie staat met </w:t>
      </w:r>
      <w:r w:rsidR="000B58A4">
        <w:t>5</w:t>
      </w:r>
      <w:r w:rsidRPr="008B0AB4">
        <w:t xml:space="preserve"> meldingen op de</w:t>
      </w:r>
      <w:r>
        <w:t xml:space="preserve"> </w:t>
      </w:r>
      <w:r w:rsidR="000B58A4">
        <w:t>vijf</w:t>
      </w:r>
      <w:r>
        <w:t>de</w:t>
      </w:r>
      <w:r w:rsidRPr="008B0AB4">
        <w:t xml:space="preserve"> plaats. Het aantal meldingen waar het gaat om een storing is</w:t>
      </w:r>
      <w:r>
        <w:t xml:space="preserve"> 4, dit is e</w:t>
      </w:r>
      <w:r w:rsidR="000B58A4">
        <w:t>en</w:t>
      </w:r>
      <w:r>
        <w:t xml:space="preserve"> gedeelde</w:t>
      </w:r>
      <w:r w:rsidRPr="008B0AB4">
        <w:t xml:space="preserve"> </w:t>
      </w:r>
      <w:r>
        <w:t>tweede</w:t>
      </w:r>
      <w:r w:rsidRPr="008B0AB4">
        <w:t xml:space="preserve"> plaats bij het aantal storingen, zie bijlage </w:t>
      </w:r>
      <w:r>
        <w:t>16</w:t>
      </w:r>
      <w:r w:rsidRPr="008B0AB4">
        <w:t xml:space="preserve">. </w:t>
      </w:r>
    </w:p>
    <w:p w:rsidR="000F3BB4" w:rsidRPr="006C1426" w:rsidRDefault="000F3BB4" w:rsidP="000F3BB4">
      <w:r w:rsidRPr="0004389A">
        <w:t>Een</w:t>
      </w:r>
      <w:r w:rsidRPr="006C1426">
        <w:t xml:space="preserve"> nadere analyse leert het volgende:</w:t>
      </w:r>
    </w:p>
    <w:p w:rsidR="000F3BB4" w:rsidRDefault="000F3BB4" w:rsidP="000F3BB4">
      <w:pPr>
        <w:pStyle w:val="ListParagraph"/>
        <w:numPr>
          <w:ilvl w:val="0"/>
          <w:numId w:val="15"/>
        </w:numPr>
      </w:pPr>
      <w:r>
        <w:t>2</w:t>
      </w:r>
      <w:r w:rsidRPr="006C1426">
        <w:t xml:space="preserve"> storingsmeldingen betreffende </w:t>
      </w:r>
      <w:r>
        <w:t>MSG defect, vervangen</w:t>
      </w:r>
      <w:r w:rsidRPr="006C1426">
        <w:t>;</w:t>
      </w:r>
    </w:p>
    <w:p w:rsidR="000F3BB4" w:rsidRDefault="000F3BB4" w:rsidP="000F3BB4">
      <w:pPr>
        <w:pStyle w:val="ListParagraph"/>
        <w:numPr>
          <w:ilvl w:val="0"/>
          <w:numId w:val="15"/>
        </w:numPr>
      </w:pPr>
      <w:r>
        <w:t>1 storingsmelding</w:t>
      </w:r>
      <w:r w:rsidRPr="006C1426">
        <w:t xml:space="preserve"> betreffende </w:t>
      </w:r>
      <w:r>
        <w:t>MSG defect, reset</w:t>
      </w:r>
      <w:r w:rsidRPr="006C1426">
        <w:t>;</w:t>
      </w:r>
    </w:p>
    <w:p w:rsidR="00A41849" w:rsidRPr="006C1426" w:rsidRDefault="00A41849" w:rsidP="00A668A0">
      <w:pPr>
        <w:pStyle w:val="ListParagraph"/>
        <w:numPr>
          <w:ilvl w:val="0"/>
          <w:numId w:val="15"/>
        </w:numPr>
      </w:pPr>
      <w:r>
        <w:t>1 storingsmelding</w:t>
      </w:r>
      <w:r w:rsidRPr="006C1426">
        <w:t xml:space="preserve"> betreffende een terechte melding, wegens een voertuigdetectie lus die te lang niet is aangesproken (systeem werkt zoals ontwerpen, dit is niet wenselijk);</w:t>
      </w:r>
    </w:p>
    <w:p w:rsidR="000F3BB4" w:rsidRDefault="000F3BB4" w:rsidP="000F3BB4">
      <w:pPr>
        <w:pStyle w:val="ListParagraph"/>
        <w:numPr>
          <w:ilvl w:val="0"/>
          <w:numId w:val="15"/>
        </w:numPr>
      </w:pPr>
      <w:r>
        <w:t>1 storingsmelding</w:t>
      </w:r>
      <w:r w:rsidRPr="006C1426">
        <w:t xml:space="preserve"> betreffende </w:t>
      </w:r>
      <w:r w:rsidR="00A41849">
        <w:t>buiten ons areaal (buiten de scope)</w:t>
      </w:r>
      <w:r>
        <w:t>.</w:t>
      </w:r>
    </w:p>
    <w:p w:rsidR="000F3BB4" w:rsidRDefault="000F3BB4" w:rsidP="000F3BB4">
      <w:pPr>
        <w:rPr>
          <w:highlight w:val="yellow"/>
        </w:rPr>
      </w:pPr>
    </w:p>
    <w:p w:rsidR="003042A6" w:rsidRPr="003042A6" w:rsidRDefault="003042A6" w:rsidP="000F3BB4">
      <w:r w:rsidRPr="003042A6">
        <w:t>Bij 1 MSG is eerst een reset uitgevoerd en toen deze weer in storing kwam is deze vervangen.</w:t>
      </w:r>
    </w:p>
    <w:p w:rsidR="003042A6" w:rsidRPr="004C29F2" w:rsidRDefault="003042A6" w:rsidP="000F3BB4">
      <w:pPr>
        <w:rPr>
          <w:highlight w:val="yellow"/>
        </w:rPr>
      </w:pPr>
    </w:p>
    <w:p w:rsidR="000F3BB4" w:rsidRPr="005638DF" w:rsidRDefault="000F3BB4" w:rsidP="000F3BB4">
      <w:r w:rsidRPr="005638DF">
        <w:t>In bijlage 1</w:t>
      </w:r>
      <w:r>
        <w:t>6</w:t>
      </w:r>
      <w:r w:rsidRPr="005638DF">
        <w:t xml:space="preserve"> staan de meldingen verdeeld over de m</w:t>
      </w:r>
      <w:r>
        <w:t xml:space="preserve">aanden. In de maand </w:t>
      </w:r>
      <w:r w:rsidR="00DD0032">
        <w:t>februa</w:t>
      </w:r>
      <w:r>
        <w:t>r</w:t>
      </w:r>
      <w:r w:rsidR="00DD0032">
        <w:t>i zijn 3</w:t>
      </w:r>
      <w:r w:rsidRPr="005638DF">
        <w:t xml:space="preserve"> meldingen binnengekomen en </w:t>
      </w:r>
      <w:r w:rsidR="00DD0032">
        <w:t>0</w:t>
      </w:r>
      <w:r w:rsidRPr="005638DF">
        <w:t xml:space="preserve"> in</w:t>
      </w:r>
      <w:r>
        <w:t xml:space="preserve"> </w:t>
      </w:r>
      <w:r w:rsidR="00DD0032">
        <w:t>maart</w:t>
      </w:r>
      <w:r w:rsidRPr="005638DF">
        <w:t xml:space="preserve">. </w:t>
      </w:r>
    </w:p>
    <w:p w:rsidR="000F3BB4" w:rsidRPr="003F6853" w:rsidRDefault="000F3BB4" w:rsidP="000F3BB4">
      <w:pPr>
        <w:pStyle w:val="Heading3"/>
        <w:numPr>
          <w:ilvl w:val="2"/>
          <w:numId w:val="1"/>
        </w:numPr>
        <w:rPr>
          <w:sz w:val="18"/>
          <w:szCs w:val="18"/>
        </w:rPr>
      </w:pPr>
      <w:bookmarkStart w:id="119" w:name="_Toc8634542"/>
      <w:r w:rsidRPr="003F6853">
        <w:rPr>
          <w:sz w:val="18"/>
          <w:szCs w:val="18"/>
        </w:rPr>
        <w:t>Aanbevelingen</w:t>
      </w:r>
      <w:bookmarkEnd w:id="119"/>
    </w:p>
    <w:p w:rsidR="000F3BB4" w:rsidRDefault="000F3BB4" w:rsidP="000F3BB4">
      <w:pPr>
        <w:pStyle w:val="ListParagraph"/>
        <w:numPr>
          <w:ilvl w:val="0"/>
          <w:numId w:val="18"/>
        </w:numPr>
      </w:pPr>
      <w:r w:rsidRPr="003F6853">
        <w:t>Geen nieuwe aanbevelingen</w:t>
      </w:r>
      <w:r>
        <w:t>.</w:t>
      </w:r>
    </w:p>
    <w:p w:rsidR="00794561" w:rsidRDefault="00794561" w:rsidP="00794561">
      <w:pPr>
        <w:pStyle w:val="Heading2"/>
      </w:pPr>
      <w:bookmarkStart w:id="120" w:name="_Toc8634543"/>
      <w:r w:rsidRPr="00794561">
        <w:t>No break voorziening</w:t>
      </w:r>
      <w:bookmarkEnd w:id="120"/>
    </w:p>
    <w:p w:rsidR="00794561" w:rsidRPr="00794561" w:rsidRDefault="00CE4BD9" w:rsidP="00794561">
      <w:r>
        <w:t>D</w:t>
      </w:r>
      <w:r w:rsidR="00794561">
        <w:t xml:space="preserve">e </w:t>
      </w:r>
      <w:r w:rsidR="00794561" w:rsidRPr="00794561">
        <w:t>No break voorziening</w:t>
      </w:r>
      <w:r w:rsidR="00794561">
        <w:t xml:space="preserve"> was</w:t>
      </w:r>
      <w:r>
        <w:t xml:space="preserve"> in</w:t>
      </w:r>
      <w:r w:rsidR="00794561">
        <w:t xml:space="preserve"> storing</w:t>
      </w:r>
      <w:r>
        <w:t xml:space="preserve">, dit kwam omdat de </w:t>
      </w:r>
      <w:r w:rsidR="00794561">
        <w:t>koolstofborstel</w:t>
      </w:r>
      <w:r>
        <w:t xml:space="preserve"> versleten was. Hierdoor is ook een magneetschakel en veiligheidsmespatronen aangesproken.  Voor het herstel moest de koolstofborstel, magneetscha</w:t>
      </w:r>
      <w:r w:rsidR="00E64E82">
        <w:t>k</w:t>
      </w:r>
      <w:r>
        <w:t xml:space="preserve">elaar en mespatronen worden vervangen en de sleepring moest worden afgeslepen. Dit had voorkomen kunnen worden als de koolstofborstel eerder vervangen had geworden. Bij onderhoudswerkzaamheden had het slijten van de koolstofborstel opgemerkt moeten worden. Dan had de koolstofborstel voordat de NSA zou falen al vervangen kunnen worden. Wat betekend dat minder componenten vervangen moesten worden. De technici moeten worden </w:t>
      </w:r>
      <w:r w:rsidR="00E64E82">
        <w:t>geattendeerd</w:t>
      </w:r>
      <w:r>
        <w:t xml:space="preserve"> op dit risico en </w:t>
      </w:r>
      <w:r w:rsidR="00E64E82">
        <w:t xml:space="preserve">zorgen </w:t>
      </w:r>
      <w:r>
        <w:t xml:space="preserve">dat deze controle uitgevoerd </w:t>
      </w:r>
      <w:r w:rsidR="00E64E82">
        <w:t>wordt</w:t>
      </w:r>
      <w:r>
        <w:t xml:space="preserve">, om dit in de toekomst te voorkomen. </w:t>
      </w:r>
      <w:r w:rsidR="00E64E82">
        <w:t>Als aanbeveilig opnemen dat de technici worden geattendeerd op het risico van het verslijten van de koolstofborstel en zorgen dat deze goed worden gecontroleerd.</w:t>
      </w:r>
    </w:p>
    <w:p w:rsidR="00E64E82" w:rsidRPr="00D96635" w:rsidRDefault="00E64E82" w:rsidP="00E64E82">
      <w:pPr>
        <w:pStyle w:val="Heading3"/>
        <w:numPr>
          <w:ilvl w:val="2"/>
          <w:numId w:val="1"/>
        </w:numPr>
        <w:tabs>
          <w:tab w:val="clear" w:pos="862"/>
        </w:tabs>
        <w:ind w:left="480"/>
        <w:rPr>
          <w:sz w:val="18"/>
          <w:szCs w:val="18"/>
        </w:rPr>
      </w:pPr>
      <w:bookmarkStart w:id="121" w:name="_Toc8634544"/>
      <w:r w:rsidRPr="00D96635">
        <w:rPr>
          <w:sz w:val="18"/>
          <w:szCs w:val="18"/>
        </w:rPr>
        <w:t>Aanbevelingen</w:t>
      </w:r>
      <w:bookmarkEnd w:id="121"/>
    </w:p>
    <w:p w:rsidR="00E64E82" w:rsidRPr="006C1426" w:rsidRDefault="00E64E82" w:rsidP="00E64E82">
      <w:pPr>
        <w:pStyle w:val="ListParagraph"/>
        <w:numPr>
          <w:ilvl w:val="0"/>
          <w:numId w:val="21"/>
        </w:numPr>
      </w:pPr>
      <w:r>
        <w:t>Aanbevelingen 34  - de technici attenderen op de risico’s en controle van de koolstofborstel.</w:t>
      </w:r>
    </w:p>
    <w:p w:rsidR="00794561" w:rsidRPr="003F6853" w:rsidRDefault="00794561" w:rsidP="00794561"/>
    <w:p w:rsidR="0004389A" w:rsidRPr="008B0AB4" w:rsidRDefault="0004389A" w:rsidP="00A822E6">
      <w:pPr>
        <w:pStyle w:val="Heading1"/>
        <w:numPr>
          <w:ilvl w:val="0"/>
          <w:numId w:val="1"/>
        </w:numPr>
        <w:tabs>
          <w:tab w:val="clear" w:pos="0"/>
        </w:tabs>
        <w:spacing w:line="240" w:lineRule="exact"/>
        <w:ind w:left="240" w:hanging="240"/>
        <w:rPr>
          <w:noProof/>
        </w:rPr>
      </w:pPr>
      <w:bookmarkStart w:id="122" w:name="_Toc8634545"/>
      <w:bookmarkStart w:id="123" w:name="_Toc473645810"/>
      <w:bookmarkStart w:id="124" w:name="_Toc377035824"/>
      <w:bookmarkStart w:id="125" w:name="_Toc378164157"/>
      <w:bookmarkStart w:id="126" w:name="_Toc393178647"/>
      <w:bookmarkStart w:id="127" w:name="_Toc230545619"/>
      <w:bookmarkStart w:id="128" w:name="OLE_LINK3"/>
      <w:bookmarkStart w:id="129" w:name="OLE_LINK4"/>
      <w:bookmarkEnd w:id="102"/>
      <w:bookmarkEnd w:id="103"/>
      <w:bookmarkEnd w:id="104"/>
      <w:bookmarkEnd w:id="105"/>
      <w:bookmarkEnd w:id="106"/>
      <w:bookmarkEnd w:id="107"/>
      <w:r>
        <w:rPr>
          <w:noProof/>
        </w:rPr>
        <w:t xml:space="preserve">Assets met de meeste </w:t>
      </w:r>
      <w:r w:rsidR="0071773D">
        <w:rPr>
          <w:noProof/>
        </w:rPr>
        <w:t>melding</w:t>
      </w:r>
      <w:bookmarkEnd w:id="122"/>
    </w:p>
    <w:p w:rsidR="00A822E6" w:rsidRDefault="00A822E6" w:rsidP="00A822E6">
      <w:pPr>
        <w:pStyle w:val="Heading2"/>
      </w:pPr>
      <w:bookmarkStart w:id="130" w:name="_Toc8634546"/>
      <w:r>
        <w:t>Algemeen</w:t>
      </w:r>
      <w:bookmarkEnd w:id="130"/>
    </w:p>
    <w:p w:rsidR="0004389A" w:rsidRDefault="0004389A" w:rsidP="0004389A">
      <w:r w:rsidRPr="003C47F4">
        <w:t>De hieronder</w:t>
      </w:r>
      <w:r w:rsidRPr="002B4F6A">
        <w:t xml:space="preserve"> benoemde assets, </w:t>
      </w:r>
      <w:r>
        <w:t xml:space="preserve">zijn de </w:t>
      </w:r>
      <w:r w:rsidR="00062D7B">
        <w:t>8</w:t>
      </w:r>
      <w:r w:rsidR="000356F9">
        <w:t xml:space="preserve"> </w:t>
      </w:r>
      <w:r>
        <w:t xml:space="preserve">assets die 2 of meer </w:t>
      </w:r>
      <w:r w:rsidR="0071773D">
        <w:t>meldingen</w:t>
      </w:r>
      <w:r>
        <w:t xml:space="preserve"> hebben gehad:</w:t>
      </w:r>
    </w:p>
    <w:tbl>
      <w:tblPr>
        <w:tblStyle w:val="TableGrid"/>
        <w:tblW w:w="7508" w:type="dxa"/>
        <w:tblLayout w:type="fixed"/>
        <w:tblLook w:val="04A0" w:firstRow="1" w:lastRow="0" w:firstColumn="1" w:lastColumn="0" w:noHBand="0" w:noVBand="1"/>
      </w:tblPr>
      <w:tblGrid>
        <w:gridCol w:w="2830"/>
        <w:gridCol w:w="3828"/>
        <w:gridCol w:w="850"/>
      </w:tblGrid>
      <w:tr w:rsidR="0044569E" w:rsidTr="00B829D0">
        <w:tc>
          <w:tcPr>
            <w:tcW w:w="2830" w:type="dxa"/>
          </w:tcPr>
          <w:p w:rsidR="0044569E" w:rsidRPr="00062D7B" w:rsidRDefault="0044569E" w:rsidP="0071773D">
            <w:pPr>
              <w:rPr>
                <w:szCs w:val="19"/>
              </w:rPr>
            </w:pPr>
            <w:r w:rsidRPr="00062D7B">
              <w:rPr>
                <w:szCs w:val="19"/>
              </w:rPr>
              <w:t>Deelinstallatie</w:t>
            </w:r>
          </w:p>
        </w:tc>
        <w:tc>
          <w:tcPr>
            <w:tcW w:w="3828" w:type="dxa"/>
          </w:tcPr>
          <w:p w:rsidR="0044569E" w:rsidRPr="00062D7B" w:rsidRDefault="0044569E" w:rsidP="0071773D">
            <w:pPr>
              <w:rPr>
                <w:szCs w:val="19"/>
              </w:rPr>
            </w:pPr>
            <w:r w:rsidRPr="00062D7B">
              <w:rPr>
                <w:szCs w:val="19"/>
              </w:rPr>
              <w:t>Asset</w:t>
            </w:r>
          </w:p>
        </w:tc>
        <w:tc>
          <w:tcPr>
            <w:tcW w:w="850" w:type="dxa"/>
          </w:tcPr>
          <w:p w:rsidR="0044569E" w:rsidRPr="00062D7B" w:rsidRDefault="0044569E" w:rsidP="0071773D">
            <w:pPr>
              <w:jc w:val="center"/>
              <w:rPr>
                <w:szCs w:val="19"/>
              </w:rPr>
            </w:pPr>
            <w:r w:rsidRPr="00062D7B">
              <w:rPr>
                <w:szCs w:val="19"/>
              </w:rPr>
              <w:t>Aantal</w:t>
            </w:r>
          </w:p>
        </w:tc>
      </w:tr>
      <w:tr w:rsidR="003042A6" w:rsidTr="00A668A0">
        <w:tc>
          <w:tcPr>
            <w:tcW w:w="2830" w:type="dxa"/>
          </w:tcPr>
          <w:p w:rsidR="003042A6" w:rsidRPr="00062D7B" w:rsidRDefault="00062D7B" w:rsidP="003042A6">
            <w:pPr>
              <w:rPr>
                <w:szCs w:val="19"/>
              </w:rPr>
            </w:pPr>
            <w:r w:rsidRPr="00062D7B">
              <w:rPr>
                <w:szCs w:val="19"/>
              </w:rPr>
              <w:t>Vloeistofafvoersysteem</w:t>
            </w:r>
          </w:p>
        </w:tc>
        <w:tc>
          <w:tcPr>
            <w:tcW w:w="3828" w:type="dxa"/>
            <w:vAlign w:val="center"/>
          </w:tcPr>
          <w:p w:rsidR="003042A6" w:rsidRPr="00062D7B" w:rsidRDefault="003042A6" w:rsidP="003042A6">
            <w:pPr>
              <w:rPr>
                <w:rFonts w:cs="Arial"/>
                <w:szCs w:val="19"/>
              </w:rPr>
            </w:pPr>
            <w:r w:rsidRPr="00062D7B">
              <w:rPr>
                <w:rFonts w:cs="Arial"/>
                <w:szCs w:val="19"/>
              </w:rPr>
              <w:t>30EM7012 - Pomp 2</w:t>
            </w:r>
          </w:p>
        </w:tc>
        <w:tc>
          <w:tcPr>
            <w:tcW w:w="850" w:type="dxa"/>
            <w:vAlign w:val="center"/>
          </w:tcPr>
          <w:p w:rsidR="003042A6" w:rsidRPr="00062D7B" w:rsidRDefault="003042A6" w:rsidP="003042A6">
            <w:pPr>
              <w:jc w:val="center"/>
              <w:rPr>
                <w:rFonts w:cs="Arial"/>
                <w:szCs w:val="19"/>
              </w:rPr>
            </w:pPr>
            <w:r w:rsidRPr="00062D7B">
              <w:rPr>
                <w:rFonts w:cs="Arial"/>
                <w:szCs w:val="19"/>
              </w:rPr>
              <w:t>3</w:t>
            </w:r>
          </w:p>
        </w:tc>
      </w:tr>
      <w:tr w:rsidR="003042A6" w:rsidTr="00A668A0">
        <w:tc>
          <w:tcPr>
            <w:tcW w:w="2830" w:type="dxa"/>
          </w:tcPr>
          <w:p w:rsidR="003042A6" w:rsidRPr="00062D7B" w:rsidRDefault="003042A6" w:rsidP="003042A6">
            <w:pPr>
              <w:rPr>
                <w:szCs w:val="19"/>
              </w:rPr>
            </w:pPr>
            <w:r w:rsidRPr="00062D7B">
              <w:rPr>
                <w:szCs w:val="19"/>
              </w:rPr>
              <w:t>CCTV-camerasysteem</w:t>
            </w:r>
          </w:p>
        </w:tc>
        <w:tc>
          <w:tcPr>
            <w:tcW w:w="3828" w:type="dxa"/>
            <w:vAlign w:val="center"/>
          </w:tcPr>
          <w:p w:rsidR="003042A6" w:rsidRPr="00062D7B" w:rsidRDefault="003042A6" w:rsidP="003042A6">
            <w:pPr>
              <w:rPr>
                <w:rFonts w:cs="Arial"/>
                <w:szCs w:val="19"/>
                <w:lang w:val="pl-PL"/>
              </w:rPr>
            </w:pPr>
            <w:r w:rsidRPr="00062D7B">
              <w:rPr>
                <w:rFonts w:cs="Arial"/>
                <w:szCs w:val="19"/>
                <w:lang w:val="pl-PL"/>
              </w:rPr>
              <w:t>61CM2102 - Camera-PTZ-OBJ-A10W</w:t>
            </w:r>
          </w:p>
        </w:tc>
        <w:tc>
          <w:tcPr>
            <w:tcW w:w="850" w:type="dxa"/>
            <w:vAlign w:val="center"/>
          </w:tcPr>
          <w:p w:rsidR="003042A6" w:rsidRPr="00062D7B" w:rsidRDefault="003042A6" w:rsidP="003042A6">
            <w:pPr>
              <w:jc w:val="center"/>
              <w:rPr>
                <w:rFonts w:cs="Arial"/>
                <w:szCs w:val="19"/>
              </w:rPr>
            </w:pPr>
            <w:r w:rsidRPr="00062D7B">
              <w:rPr>
                <w:rFonts w:cs="Arial"/>
                <w:szCs w:val="19"/>
              </w:rPr>
              <w:t>3</w:t>
            </w:r>
          </w:p>
        </w:tc>
      </w:tr>
      <w:tr w:rsidR="003042A6" w:rsidTr="00A668A0">
        <w:tc>
          <w:tcPr>
            <w:tcW w:w="2830" w:type="dxa"/>
          </w:tcPr>
          <w:p w:rsidR="003042A6" w:rsidRPr="00062D7B" w:rsidRDefault="00062D7B" w:rsidP="003042A6">
            <w:pPr>
              <w:rPr>
                <w:szCs w:val="19"/>
              </w:rPr>
            </w:pPr>
            <w:r w:rsidRPr="00062D7B">
              <w:rPr>
                <w:szCs w:val="19"/>
              </w:rPr>
              <w:t>Openbare verlichting</w:t>
            </w:r>
          </w:p>
        </w:tc>
        <w:tc>
          <w:tcPr>
            <w:tcW w:w="3828" w:type="dxa"/>
            <w:vAlign w:val="center"/>
          </w:tcPr>
          <w:p w:rsidR="003042A6" w:rsidRPr="00062D7B" w:rsidRDefault="003042A6" w:rsidP="003042A6">
            <w:pPr>
              <w:rPr>
                <w:rFonts w:cs="Arial"/>
                <w:szCs w:val="19"/>
              </w:rPr>
            </w:pPr>
            <w:r w:rsidRPr="00062D7B">
              <w:rPr>
                <w:rFonts w:cs="Arial"/>
                <w:szCs w:val="19"/>
              </w:rPr>
              <w:t>N82C14 - Lichtmast streng</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r w:rsidR="003042A6" w:rsidTr="00A668A0">
        <w:tc>
          <w:tcPr>
            <w:tcW w:w="2830" w:type="dxa"/>
          </w:tcPr>
          <w:p w:rsidR="003042A6" w:rsidRPr="00062D7B" w:rsidRDefault="00062D7B" w:rsidP="003042A6">
            <w:pPr>
              <w:rPr>
                <w:szCs w:val="19"/>
              </w:rPr>
            </w:pPr>
            <w:r w:rsidRPr="00062D7B">
              <w:rPr>
                <w:szCs w:val="19"/>
              </w:rPr>
              <w:t>Verkeerssignaleringssysteem (MTM)</w:t>
            </w:r>
          </w:p>
        </w:tc>
        <w:tc>
          <w:tcPr>
            <w:tcW w:w="3828" w:type="dxa"/>
            <w:vAlign w:val="center"/>
          </w:tcPr>
          <w:p w:rsidR="003042A6" w:rsidRPr="00062D7B" w:rsidRDefault="003042A6" w:rsidP="003042A6">
            <w:pPr>
              <w:rPr>
                <w:rFonts w:cs="Arial"/>
                <w:szCs w:val="19"/>
                <w:lang w:val="en-US"/>
              </w:rPr>
            </w:pPr>
            <w:r w:rsidRPr="00062D7B">
              <w:rPr>
                <w:rFonts w:cs="Arial"/>
                <w:szCs w:val="19"/>
                <w:lang w:val="en-US"/>
              </w:rPr>
              <w:t>A10 MSG6 30,880HRR - Kast A10 MSG6 30,880HRR portaal 27</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r w:rsidR="003042A6" w:rsidTr="00A668A0">
        <w:tc>
          <w:tcPr>
            <w:tcW w:w="2830" w:type="dxa"/>
          </w:tcPr>
          <w:p w:rsidR="003042A6" w:rsidRPr="00062D7B" w:rsidRDefault="00062D7B" w:rsidP="003042A6">
            <w:pPr>
              <w:rPr>
                <w:szCs w:val="19"/>
              </w:rPr>
            </w:pPr>
            <w:r w:rsidRPr="00062D7B">
              <w:rPr>
                <w:szCs w:val="19"/>
              </w:rPr>
              <w:t>Hoogtedetectie</w:t>
            </w:r>
          </w:p>
        </w:tc>
        <w:tc>
          <w:tcPr>
            <w:tcW w:w="3828" w:type="dxa"/>
            <w:vAlign w:val="center"/>
          </w:tcPr>
          <w:p w:rsidR="003042A6" w:rsidRPr="00062D7B" w:rsidRDefault="003042A6" w:rsidP="003042A6">
            <w:pPr>
              <w:rPr>
                <w:rFonts w:cs="Arial"/>
                <w:szCs w:val="19"/>
                <w:lang w:val="en-US"/>
              </w:rPr>
            </w:pPr>
            <w:r w:rsidRPr="00062D7B">
              <w:rPr>
                <w:rFonts w:cs="Arial"/>
                <w:szCs w:val="19"/>
                <w:lang w:val="en-US"/>
              </w:rPr>
              <w:t>A08 HD 1,220f BBL - Kast A08 HD 1,220f BBL</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r w:rsidR="003042A6" w:rsidTr="00A668A0">
        <w:tc>
          <w:tcPr>
            <w:tcW w:w="2830" w:type="dxa"/>
          </w:tcPr>
          <w:p w:rsidR="003042A6" w:rsidRPr="00062D7B" w:rsidRDefault="00062D7B" w:rsidP="003042A6">
            <w:pPr>
              <w:rPr>
                <w:szCs w:val="19"/>
              </w:rPr>
            </w:pPr>
            <w:r w:rsidRPr="00062D7B">
              <w:rPr>
                <w:szCs w:val="19"/>
              </w:rPr>
              <w:t>Afsluitbomen (AB)</w:t>
            </w:r>
          </w:p>
        </w:tc>
        <w:tc>
          <w:tcPr>
            <w:tcW w:w="3828" w:type="dxa"/>
            <w:vAlign w:val="center"/>
          </w:tcPr>
          <w:p w:rsidR="003042A6" w:rsidRPr="00062D7B" w:rsidRDefault="003042A6" w:rsidP="003042A6">
            <w:pPr>
              <w:rPr>
                <w:rFonts w:cs="Arial"/>
                <w:szCs w:val="19"/>
              </w:rPr>
            </w:pPr>
            <w:r w:rsidRPr="00062D7B">
              <w:rPr>
                <w:rFonts w:cs="Arial"/>
                <w:szCs w:val="19"/>
              </w:rPr>
              <w:t>A08 AB 1,538q MB (BK/HK) - Besturings-/hydrauliekkast</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r w:rsidR="003042A6" w:rsidTr="00A668A0">
        <w:tc>
          <w:tcPr>
            <w:tcW w:w="2830" w:type="dxa"/>
          </w:tcPr>
          <w:p w:rsidR="003042A6" w:rsidRPr="00062D7B" w:rsidRDefault="003042A6" w:rsidP="003042A6">
            <w:pPr>
              <w:rPr>
                <w:szCs w:val="19"/>
              </w:rPr>
            </w:pPr>
            <w:r w:rsidRPr="00062D7B">
              <w:rPr>
                <w:szCs w:val="19"/>
              </w:rPr>
              <w:t>Afsluitbomen (AB)</w:t>
            </w:r>
          </w:p>
        </w:tc>
        <w:tc>
          <w:tcPr>
            <w:tcW w:w="3828" w:type="dxa"/>
            <w:vAlign w:val="center"/>
          </w:tcPr>
          <w:p w:rsidR="003042A6" w:rsidRPr="00062D7B" w:rsidRDefault="003042A6" w:rsidP="003042A6">
            <w:pPr>
              <w:rPr>
                <w:rFonts w:cs="Arial"/>
                <w:szCs w:val="19"/>
              </w:rPr>
            </w:pPr>
            <w:r w:rsidRPr="00062D7B">
              <w:rPr>
                <w:rFonts w:cs="Arial"/>
                <w:szCs w:val="19"/>
              </w:rPr>
              <w:t>A08 AB 1,538q MB (AB) - Afsluitboom</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r w:rsidR="003042A6" w:rsidTr="00A668A0">
        <w:tc>
          <w:tcPr>
            <w:tcW w:w="2830" w:type="dxa"/>
          </w:tcPr>
          <w:p w:rsidR="003042A6" w:rsidRPr="00062D7B" w:rsidRDefault="00062D7B" w:rsidP="003042A6">
            <w:pPr>
              <w:rPr>
                <w:szCs w:val="19"/>
              </w:rPr>
            </w:pPr>
            <w:r w:rsidRPr="00062D7B">
              <w:rPr>
                <w:szCs w:val="19"/>
              </w:rPr>
              <w:t>CCTV-camerasysteem</w:t>
            </w:r>
          </w:p>
        </w:tc>
        <w:tc>
          <w:tcPr>
            <w:tcW w:w="3828" w:type="dxa"/>
            <w:vAlign w:val="center"/>
          </w:tcPr>
          <w:p w:rsidR="003042A6" w:rsidRPr="00062D7B" w:rsidRDefault="003042A6" w:rsidP="003042A6">
            <w:pPr>
              <w:rPr>
                <w:rFonts w:cs="Arial"/>
                <w:szCs w:val="19"/>
              </w:rPr>
            </w:pPr>
            <w:r w:rsidRPr="00062D7B">
              <w:rPr>
                <w:rFonts w:cs="Arial"/>
                <w:szCs w:val="19"/>
              </w:rPr>
              <w:t>61CM2415 - Camera-PTZ-OBJ-A10N</w:t>
            </w:r>
          </w:p>
        </w:tc>
        <w:tc>
          <w:tcPr>
            <w:tcW w:w="850" w:type="dxa"/>
            <w:vAlign w:val="center"/>
          </w:tcPr>
          <w:p w:rsidR="003042A6" w:rsidRPr="00062D7B" w:rsidRDefault="003042A6" w:rsidP="003042A6">
            <w:pPr>
              <w:jc w:val="center"/>
              <w:rPr>
                <w:rFonts w:cs="Arial"/>
                <w:szCs w:val="19"/>
              </w:rPr>
            </w:pPr>
            <w:r w:rsidRPr="00062D7B">
              <w:rPr>
                <w:rFonts w:cs="Arial"/>
                <w:szCs w:val="19"/>
              </w:rPr>
              <w:t>2</w:t>
            </w:r>
          </w:p>
        </w:tc>
      </w:tr>
    </w:tbl>
    <w:p w:rsidR="0044569E" w:rsidRDefault="0044569E" w:rsidP="00A822E6">
      <w:pPr>
        <w:pStyle w:val="Heading2"/>
      </w:pPr>
      <w:bookmarkStart w:id="131" w:name="_Toc8634547"/>
      <w:r>
        <w:t>Uitwerking</w:t>
      </w:r>
      <w:r w:rsidR="0071773D">
        <w:t xml:space="preserve"> meldingen</w:t>
      </w:r>
      <w:bookmarkEnd w:id="131"/>
    </w:p>
    <w:p w:rsidR="000356F9" w:rsidRPr="000356F9" w:rsidRDefault="000356F9" w:rsidP="000356F9">
      <w:r>
        <w:t>De assets met 2 of meer meldingen zijn hieronder uitgewerkt:</w:t>
      </w:r>
    </w:p>
    <w:p w:rsidR="0044569E" w:rsidRPr="0071773D" w:rsidRDefault="0071773D" w:rsidP="00A668A0">
      <w:pPr>
        <w:pStyle w:val="ListParagraph"/>
        <w:numPr>
          <w:ilvl w:val="0"/>
          <w:numId w:val="18"/>
        </w:numPr>
      </w:pPr>
      <w:r w:rsidRPr="0071773D">
        <w:t xml:space="preserve">De </w:t>
      </w:r>
      <w:r w:rsidR="00A668A0">
        <w:t>3</w:t>
      </w:r>
      <w:r w:rsidRPr="0071773D">
        <w:t xml:space="preserve"> meldingen van asset </w:t>
      </w:r>
      <w:r w:rsidR="00A668A0" w:rsidRPr="00A668A0">
        <w:t>30EM7012 - Pomp 2</w:t>
      </w:r>
      <w:r w:rsidRPr="0071773D">
        <w:t xml:space="preserve"> zijn hieronder nader uitgewerkt:</w:t>
      </w:r>
    </w:p>
    <w:p w:rsidR="007522F2" w:rsidRDefault="007522F2" w:rsidP="007522F2">
      <w:pPr>
        <w:pStyle w:val="ListParagraph"/>
        <w:numPr>
          <w:ilvl w:val="1"/>
          <w:numId w:val="18"/>
        </w:numPr>
      </w:pPr>
      <w:r>
        <w:t>1 storingsmelding</w:t>
      </w:r>
      <w:r w:rsidRPr="006C1426">
        <w:t xml:space="preserve"> betreffende </w:t>
      </w:r>
      <w:r>
        <w:t>pomp defect, zekering vervangen</w:t>
      </w:r>
      <w:r w:rsidRPr="006C1426">
        <w:t>;</w:t>
      </w:r>
    </w:p>
    <w:p w:rsidR="007522F2" w:rsidRDefault="007522F2" w:rsidP="007522F2">
      <w:pPr>
        <w:pStyle w:val="ListParagraph"/>
        <w:numPr>
          <w:ilvl w:val="1"/>
          <w:numId w:val="18"/>
        </w:numPr>
      </w:pPr>
      <w:r>
        <w:t>1 storingsmelding</w:t>
      </w:r>
      <w:r w:rsidRPr="006C1426">
        <w:t xml:space="preserve"> betreffende</w:t>
      </w:r>
      <w:r>
        <w:t xml:space="preserve"> pomp defect, terugslag klep schoongemaakt en zekering vervangen</w:t>
      </w:r>
      <w:r w:rsidR="00375768">
        <w:t>;</w:t>
      </w:r>
    </w:p>
    <w:p w:rsidR="007522F2" w:rsidRPr="006C1426" w:rsidRDefault="007522F2" w:rsidP="007522F2">
      <w:pPr>
        <w:pStyle w:val="ListParagraph"/>
        <w:numPr>
          <w:ilvl w:val="1"/>
          <w:numId w:val="18"/>
        </w:numPr>
      </w:pPr>
      <w:r>
        <w:t>1 storingsmelding</w:t>
      </w:r>
      <w:r w:rsidRPr="006C1426">
        <w:t xml:space="preserve"> betreffende</w:t>
      </w:r>
      <w:r>
        <w:t xml:space="preserve"> pomp defect, pomp laten reviseren</w:t>
      </w:r>
      <w:r w:rsidR="00375768">
        <w:t>.</w:t>
      </w:r>
    </w:p>
    <w:p w:rsidR="0071773D" w:rsidRPr="0071773D" w:rsidRDefault="0071773D" w:rsidP="000A363A">
      <w:pPr>
        <w:pStyle w:val="ListParagraph"/>
        <w:numPr>
          <w:ilvl w:val="0"/>
          <w:numId w:val="18"/>
        </w:numPr>
      </w:pPr>
      <w:r w:rsidRPr="0071773D">
        <w:t xml:space="preserve">De </w:t>
      </w:r>
      <w:r w:rsidR="00A668A0">
        <w:t>3</w:t>
      </w:r>
      <w:r w:rsidRPr="0071773D">
        <w:t xml:space="preserve"> meldingen van asset </w:t>
      </w:r>
      <w:r w:rsidR="00A668A0" w:rsidRPr="007522F2">
        <w:rPr>
          <w:rFonts w:cs="Arial"/>
          <w:szCs w:val="19"/>
        </w:rPr>
        <w:t>61CM2102 - Camera-PTZ-OBJ-A10W</w:t>
      </w:r>
      <w:r w:rsidR="00A668A0" w:rsidRPr="0071773D">
        <w:t xml:space="preserve"> </w:t>
      </w:r>
      <w:r w:rsidRPr="0071773D">
        <w:t>zijn hieronder nader uitgewerkt:</w:t>
      </w:r>
    </w:p>
    <w:p w:rsidR="00F6663C" w:rsidRPr="00E13547" w:rsidRDefault="00F6663C" w:rsidP="00F6663C">
      <w:pPr>
        <w:pStyle w:val="ListParagraph"/>
        <w:numPr>
          <w:ilvl w:val="1"/>
          <w:numId w:val="18"/>
        </w:numPr>
      </w:pPr>
      <w:r>
        <w:t>1</w:t>
      </w:r>
      <w:r w:rsidRPr="00E13547">
        <w:t xml:space="preserve"> storingsmelding betreffende </w:t>
      </w:r>
      <w:r>
        <w:t>preset is niet goed, opnieuw ingesteld</w:t>
      </w:r>
      <w:r w:rsidRPr="00E13547">
        <w:t xml:space="preserve">; </w:t>
      </w:r>
    </w:p>
    <w:p w:rsidR="00F6663C" w:rsidRDefault="00F6663C" w:rsidP="00F6663C">
      <w:pPr>
        <w:pStyle w:val="ListParagraph"/>
        <w:numPr>
          <w:ilvl w:val="1"/>
          <w:numId w:val="18"/>
        </w:numPr>
      </w:pPr>
      <w:r>
        <w:t>1</w:t>
      </w:r>
      <w:r w:rsidRPr="00E13547">
        <w:t xml:space="preserve"> storingsmelding betreffende</w:t>
      </w:r>
      <w:r>
        <w:t xml:space="preserve"> een dubbele melding;</w:t>
      </w:r>
    </w:p>
    <w:p w:rsidR="00F6663C" w:rsidRDefault="00F6663C" w:rsidP="00F6663C">
      <w:pPr>
        <w:pStyle w:val="ListParagraph"/>
        <w:numPr>
          <w:ilvl w:val="1"/>
          <w:numId w:val="18"/>
        </w:numPr>
      </w:pPr>
      <w:r>
        <w:t>1</w:t>
      </w:r>
      <w:r w:rsidRPr="00E13547">
        <w:t xml:space="preserve"> storingsmelding betreffende</w:t>
      </w:r>
      <w:r>
        <w:t xml:space="preserve"> preset niet goed, bij controle was alles goed.</w:t>
      </w:r>
    </w:p>
    <w:p w:rsidR="0071773D" w:rsidRPr="0071773D" w:rsidRDefault="0071773D" w:rsidP="000A363A">
      <w:pPr>
        <w:pStyle w:val="ListParagraph"/>
        <w:numPr>
          <w:ilvl w:val="0"/>
          <w:numId w:val="18"/>
        </w:numPr>
      </w:pPr>
      <w:r w:rsidRPr="0071773D">
        <w:t xml:space="preserve">De </w:t>
      </w:r>
      <w:r w:rsidR="00A668A0">
        <w:t>2</w:t>
      </w:r>
      <w:r w:rsidRPr="0071773D">
        <w:t xml:space="preserve"> meldingen van asset </w:t>
      </w:r>
      <w:r w:rsidR="00A668A0" w:rsidRPr="00062D7B">
        <w:rPr>
          <w:rFonts w:cs="Arial"/>
          <w:szCs w:val="19"/>
        </w:rPr>
        <w:t>N82C14 - Lichtmast streng</w:t>
      </w:r>
      <w:r w:rsidR="00A668A0" w:rsidRPr="00714733">
        <w:t xml:space="preserve"> </w:t>
      </w:r>
      <w:r w:rsidRPr="0071773D">
        <w:t>zijn hieronder nader uitgewerkt:</w:t>
      </w:r>
    </w:p>
    <w:p w:rsidR="00F6663C" w:rsidRDefault="00F6663C" w:rsidP="00F6663C">
      <w:pPr>
        <w:pStyle w:val="ListParagraph"/>
        <w:numPr>
          <w:ilvl w:val="1"/>
          <w:numId w:val="18"/>
        </w:numPr>
      </w:pPr>
      <w:r>
        <w:t>1</w:t>
      </w:r>
      <w:r w:rsidRPr="00E13547">
        <w:t xml:space="preserve"> storingsmelding betreffende</w:t>
      </w:r>
      <w:r>
        <w:t xml:space="preserve"> een dubbele melding;</w:t>
      </w:r>
    </w:p>
    <w:p w:rsidR="00F6663C" w:rsidRDefault="00F6663C" w:rsidP="00F6663C">
      <w:pPr>
        <w:pStyle w:val="ListParagraph"/>
        <w:numPr>
          <w:ilvl w:val="1"/>
          <w:numId w:val="18"/>
        </w:numPr>
      </w:pPr>
      <w:r>
        <w:t>1</w:t>
      </w:r>
      <w:r w:rsidRPr="00E13547">
        <w:t xml:space="preserve"> storingsmelding betreffende</w:t>
      </w:r>
      <w:r>
        <w:t xml:space="preserve"> </w:t>
      </w:r>
      <w:r w:rsidR="00375768">
        <w:t>een kabelbreuk, door graafschade derde.</w:t>
      </w:r>
    </w:p>
    <w:p w:rsidR="0071773D" w:rsidRPr="0071773D" w:rsidRDefault="0071773D" w:rsidP="000A363A">
      <w:pPr>
        <w:pStyle w:val="ListParagraph"/>
        <w:numPr>
          <w:ilvl w:val="0"/>
          <w:numId w:val="18"/>
        </w:numPr>
      </w:pPr>
      <w:r w:rsidRPr="0071773D">
        <w:t xml:space="preserve">De </w:t>
      </w:r>
      <w:r w:rsidR="00A668A0">
        <w:t>2</w:t>
      </w:r>
      <w:r w:rsidRPr="0071773D">
        <w:t xml:space="preserve"> meldingen van asset </w:t>
      </w:r>
      <w:r w:rsidR="00A668A0" w:rsidRPr="007522F2">
        <w:rPr>
          <w:rFonts w:cs="Arial"/>
          <w:szCs w:val="19"/>
        </w:rPr>
        <w:t xml:space="preserve">A10 MSG6 30,880HRR - Kast A10 MSG6 30,880HRR portaal 27 </w:t>
      </w:r>
      <w:r w:rsidRPr="0071773D">
        <w:t>zijn hieronder nader uitgewerkt:</w:t>
      </w:r>
    </w:p>
    <w:p w:rsidR="00375768" w:rsidRDefault="00375768" w:rsidP="00375768">
      <w:pPr>
        <w:pStyle w:val="ListParagraph"/>
        <w:numPr>
          <w:ilvl w:val="1"/>
          <w:numId w:val="18"/>
        </w:numPr>
      </w:pPr>
      <w:r>
        <w:t>1</w:t>
      </w:r>
      <w:r w:rsidRPr="006C1426">
        <w:t xml:space="preserve"> storingsmelding betreffende </w:t>
      </w:r>
      <w:r>
        <w:t>MSG defect, reset</w:t>
      </w:r>
      <w:r w:rsidRPr="006C1426">
        <w:t>;</w:t>
      </w:r>
    </w:p>
    <w:p w:rsidR="00375768" w:rsidRDefault="00375768" w:rsidP="00375768">
      <w:pPr>
        <w:pStyle w:val="ListParagraph"/>
        <w:numPr>
          <w:ilvl w:val="1"/>
          <w:numId w:val="18"/>
        </w:numPr>
      </w:pPr>
      <w:r>
        <w:t>1 storingsmelding</w:t>
      </w:r>
      <w:r w:rsidRPr="006C1426">
        <w:t xml:space="preserve"> betreffende </w:t>
      </w:r>
      <w:r>
        <w:t>MSG defect, vervangen.</w:t>
      </w:r>
    </w:p>
    <w:p w:rsidR="00A822E6" w:rsidRPr="0071773D" w:rsidRDefault="00A822E6" w:rsidP="000A363A">
      <w:pPr>
        <w:pStyle w:val="ListParagraph"/>
        <w:numPr>
          <w:ilvl w:val="0"/>
          <w:numId w:val="18"/>
        </w:numPr>
      </w:pPr>
      <w:r w:rsidRPr="0071773D">
        <w:t xml:space="preserve">De </w:t>
      </w:r>
      <w:r>
        <w:t>2</w:t>
      </w:r>
      <w:r w:rsidRPr="0071773D">
        <w:t xml:space="preserve"> meldingen van asset </w:t>
      </w:r>
      <w:r w:rsidR="00A668A0" w:rsidRPr="007522F2">
        <w:rPr>
          <w:rFonts w:cs="Arial"/>
          <w:szCs w:val="19"/>
        </w:rPr>
        <w:t>A08 HD 1,220f BBL - Kast A08 HD 1,220f BBL</w:t>
      </w:r>
      <w:r w:rsidR="00A668A0" w:rsidRPr="0071773D">
        <w:t xml:space="preserve"> </w:t>
      </w:r>
      <w:r w:rsidRPr="0071773D">
        <w:t>zijn hieronder nader uitgewerkt:</w:t>
      </w:r>
    </w:p>
    <w:p w:rsidR="00375768" w:rsidRDefault="00375768" w:rsidP="00375768">
      <w:pPr>
        <w:pStyle w:val="ListParagraph"/>
        <w:numPr>
          <w:ilvl w:val="1"/>
          <w:numId w:val="18"/>
        </w:numPr>
      </w:pPr>
      <w:r>
        <w:t>1</w:t>
      </w:r>
      <w:r w:rsidRPr="00E13547">
        <w:t xml:space="preserve"> storingsmelding betreffende</w:t>
      </w:r>
      <w:r>
        <w:t xml:space="preserve"> een dubbele melding;</w:t>
      </w:r>
    </w:p>
    <w:p w:rsidR="00375768" w:rsidRDefault="00375768" w:rsidP="00375768">
      <w:pPr>
        <w:pStyle w:val="ListParagraph"/>
        <w:numPr>
          <w:ilvl w:val="1"/>
          <w:numId w:val="18"/>
        </w:numPr>
      </w:pPr>
      <w:r>
        <w:t>1</w:t>
      </w:r>
      <w:r w:rsidRPr="00E13547">
        <w:t xml:space="preserve"> storingsmelding betreffende</w:t>
      </w:r>
      <w:r>
        <w:t xml:space="preserve"> bedienfout, een foutieve interpretatie van het proces door de WVL.</w:t>
      </w:r>
    </w:p>
    <w:p w:rsidR="00A822E6" w:rsidRPr="0071773D" w:rsidRDefault="00A822E6" w:rsidP="000A363A">
      <w:pPr>
        <w:pStyle w:val="ListParagraph"/>
        <w:numPr>
          <w:ilvl w:val="0"/>
          <w:numId w:val="18"/>
        </w:numPr>
      </w:pPr>
      <w:r w:rsidRPr="0071773D">
        <w:t xml:space="preserve">De </w:t>
      </w:r>
      <w:r>
        <w:t>2</w:t>
      </w:r>
      <w:r w:rsidRPr="0071773D">
        <w:t xml:space="preserve"> meldingen van asset </w:t>
      </w:r>
      <w:r w:rsidR="00A668A0" w:rsidRPr="00062D7B">
        <w:rPr>
          <w:rFonts w:cs="Arial"/>
          <w:szCs w:val="19"/>
        </w:rPr>
        <w:t>A08 AB 1,538q MB (BK/HK) - Besturings-/hydrauliekkast</w:t>
      </w:r>
      <w:r w:rsidR="00A668A0" w:rsidRPr="0071773D">
        <w:t xml:space="preserve"> </w:t>
      </w:r>
      <w:r w:rsidRPr="0071773D">
        <w:t>zijn hieronder nader uitgewerkt:</w:t>
      </w:r>
    </w:p>
    <w:p w:rsidR="00375768" w:rsidRPr="00660355" w:rsidRDefault="00375768" w:rsidP="00375768">
      <w:pPr>
        <w:pStyle w:val="ListParagraph"/>
        <w:numPr>
          <w:ilvl w:val="1"/>
          <w:numId w:val="18"/>
        </w:numPr>
      </w:pPr>
      <w:r>
        <w:t>1</w:t>
      </w:r>
      <w:r w:rsidRPr="00660355">
        <w:t xml:space="preserve"> storingsmelding betreffende sensor</w:t>
      </w:r>
      <w:r>
        <w:t xml:space="preserve"> defect,</w:t>
      </w:r>
      <w:r w:rsidRPr="00660355">
        <w:t xml:space="preserve"> na </w:t>
      </w:r>
      <w:r>
        <w:t>vervanging van de sensor functioneerde het systeem weer;</w:t>
      </w:r>
    </w:p>
    <w:p w:rsidR="00375768" w:rsidRDefault="00375768" w:rsidP="00375768">
      <w:pPr>
        <w:pStyle w:val="ListParagraph"/>
        <w:numPr>
          <w:ilvl w:val="1"/>
          <w:numId w:val="18"/>
        </w:numPr>
      </w:pPr>
      <w:r w:rsidRPr="00660355">
        <w:t xml:space="preserve">1 storingsmelding betreffende </w:t>
      </w:r>
      <w:r>
        <w:t>eind sensor niet aangesproken, door de harde wind bewoog de afsluitboom en zag de sensor hem niet.</w:t>
      </w:r>
    </w:p>
    <w:p w:rsidR="00A668A0" w:rsidRPr="0071773D" w:rsidRDefault="00A668A0" w:rsidP="00A668A0">
      <w:pPr>
        <w:pStyle w:val="ListParagraph"/>
        <w:numPr>
          <w:ilvl w:val="0"/>
          <w:numId w:val="18"/>
        </w:numPr>
      </w:pPr>
      <w:r w:rsidRPr="0071773D">
        <w:t xml:space="preserve">De </w:t>
      </w:r>
      <w:r>
        <w:t>2</w:t>
      </w:r>
      <w:r w:rsidRPr="0071773D">
        <w:t xml:space="preserve"> meldingen van asset </w:t>
      </w:r>
      <w:r w:rsidRPr="00062D7B">
        <w:rPr>
          <w:rFonts w:cs="Arial"/>
          <w:szCs w:val="19"/>
        </w:rPr>
        <w:t>A08 AB 1,538q MB (AB) - Afsluitboom</w:t>
      </w:r>
      <w:r w:rsidRPr="0071773D">
        <w:t xml:space="preserve"> zijn hieronder nader uitgewerkt:</w:t>
      </w:r>
    </w:p>
    <w:p w:rsidR="00375768" w:rsidRPr="00660355" w:rsidRDefault="00375768" w:rsidP="00375768">
      <w:pPr>
        <w:pStyle w:val="ListParagraph"/>
        <w:numPr>
          <w:ilvl w:val="1"/>
          <w:numId w:val="18"/>
        </w:numPr>
      </w:pPr>
      <w:r>
        <w:t>2</w:t>
      </w:r>
      <w:r w:rsidRPr="00660355">
        <w:t xml:space="preserve"> storingsmeldingen betreffende melding een</w:t>
      </w:r>
      <w:r>
        <w:t xml:space="preserve"> aanrijding van een afsluitboom.</w:t>
      </w:r>
      <w:r w:rsidRPr="00660355">
        <w:t xml:space="preserve"> </w:t>
      </w:r>
    </w:p>
    <w:p w:rsidR="00A668A0" w:rsidRPr="0071773D" w:rsidRDefault="00A668A0" w:rsidP="00A668A0">
      <w:pPr>
        <w:pStyle w:val="ListParagraph"/>
        <w:numPr>
          <w:ilvl w:val="0"/>
          <w:numId w:val="18"/>
        </w:numPr>
      </w:pPr>
      <w:r w:rsidRPr="0071773D">
        <w:t xml:space="preserve">De </w:t>
      </w:r>
      <w:r>
        <w:t>2</w:t>
      </w:r>
      <w:r w:rsidRPr="0071773D">
        <w:t xml:space="preserve"> meldingen van asset </w:t>
      </w:r>
      <w:r w:rsidRPr="00062D7B">
        <w:rPr>
          <w:rFonts w:cs="Arial"/>
          <w:szCs w:val="19"/>
        </w:rPr>
        <w:t>61CM2415 - Camera-PTZ-OBJ-A10N</w:t>
      </w:r>
      <w:r w:rsidRPr="0071773D">
        <w:t xml:space="preserve"> zijn hieronder nader uitgewerkt:</w:t>
      </w:r>
    </w:p>
    <w:p w:rsidR="00375768" w:rsidRPr="00E13547" w:rsidRDefault="00375768" w:rsidP="00375768">
      <w:pPr>
        <w:pStyle w:val="ListParagraph"/>
        <w:numPr>
          <w:ilvl w:val="1"/>
          <w:numId w:val="18"/>
        </w:numPr>
      </w:pPr>
      <w:r>
        <w:t>1</w:t>
      </w:r>
      <w:r w:rsidRPr="00E13547">
        <w:t xml:space="preserve"> storingsmelding betreffende </w:t>
      </w:r>
      <w:r>
        <w:t>preset is niet goed, opnieuw ingesteld</w:t>
      </w:r>
      <w:r w:rsidRPr="00E13547">
        <w:t xml:space="preserve">; </w:t>
      </w:r>
    </w:p>
    <w:p w:rsidR="00375768" w:rsidRDefault="00375768" w:rsidP="00375768">
      <w:pPr>
        <w:pStyle w:val="ListParagraph"/>
        <w:numPr>
          <w:ilvl w:val="1"/>
          <w:numId w:val="18"/>
        </w:numPr>
      </w:pPr>
      <w:r>
        <w:t>1</w:t>
      </w:r>
      <w:r w:rsidRPr="00E13547">
        <w:t xml:space="preserve"> storingsmelding betreffende </w:t>
      </w:r>
      <w:r>
        <w:t>preset kan niet meer worden opgeslagen, camera vervangen.</w:t>
      </w:r>
    </w:p>
    <w:p w:rsidR="00A822E6" w:rsidRDefault="00A822E6" w:rsidP="00A822E6">
      <w:pPr>
        <w:pStyle w:val="Heading2"/>
      </w:pPr>
      <w:bookmarkStart w:id="132" w:name="_Toc8634548"/>
      <w:r>
        <w:t>Conclusie</w:t>
      </w:r>
      <w:bookmarkEnd w:id="132"/>
    </w:p>
    <w:p w:rsidR="005805E9" w:rsidRDefault="000356F9" w:rsidP="00A822E6">
      <w:r>
        <w:t>Als wordt gekeken naar de oo</w:t>
      </w:r>
      <w:r w:rsidR="00375768">
        <w:t>rzaken van de meldingen van de 8</w:t>
      </w:r>
      <w:r>
        <w:t xml:space="preserve"> assets welke meer dan 2 meldingen hebben </w:t>
      </w:r>
      <w:r w:rsidR="00375768">
        <w:t>gehad</w:t>
      </w:r>
      <w:r>
        <w:t xml:space="preserve">, is dit </w:t>
      </w:r>
      <w:r w:rsidR="005805E9">
        <w:t>bij drie assets</w:t>
      </w:r>
      <w:r>
        <w:t xml:space="preserve"> repeterend. </w:t>
      </w:r>
    </w:p>
    <w:p w:rsidR="005805E9" w:rsidRDefault="005805E9" w:rsidP="00A822E6"/>
    <w:p w:rsidR="005805E9" w:rsidRDefault="005805E9" w:rsidP="00A822E6">
      <w:r>
        <w:t xml:space="preserve">Bij asset </w:t>
      </w:r>
      <w:r w:rsidRPr="00A668A0">
        <w:t>30EM7012 - Pomp 2</w:t>
      </w:r>
      <w:r>
        <w:t>, kwam dezelfde storing 3 keer voor. Na de derde storing is / zal een revisie worden uitgevoerd. Hiermee zal het probleem niet meer moeten voorkomen. In Q2 zal dit na de revisie moeten worden bekeken of het probleem nu definitief is opgelost. Laatste melding is van 29-3-2019.</w:t>
      </w:r>
    </w:p>
    <w:p w:rsidR="005805E9" w:rsidRDefault="005805E9" w:rsidP="00A822E6"/>
    <w:p w:rsidR="005805E9" w:rsidRDefault="005805E9" w:rsidP="00A822E6">
      <w:r>
        <w:t xml:space="preserve">Bij asset </w:t>
      </w:r>
      <w:r w:rsidRPr="007522F2">
        <w:rPr>
          <w:rFonts w:cs="Arial"/>
          <w:szCs w:val="19"/>
        </w:rPr>
        <w:t>61CM2102 - Camera-PTZ-OBJ-A10W</w:t>
      </w:r>
      <w:r>
        <w:rPr>
          <w:rFonts w:cs="Arial"/>
          <w:szCs w:val="19"/>
        </w:rPr>
        <w:t xml:space="preserve"> was 2 keer de preset niet goed, de ene keer was deze wel goed en de andere keer is deze opnieuw ingesteld. In Q2 bekijken of dit nog een keer voorkomt. Laatste melding is van 18-3-2019.</w:t>
      </w:r>
    </w:p>
    <w:p w:rsidR="005805E9" w:rsidRDefault="005805E9" w:rsidP="00A822E6"/>
    <w:p w:rsidR="005805E9" w:rsidRDefault="005805E9" w:rsidP="005805E9">
      <w:r>
        <w:t xml:space="preserve">Bij asset </w:t>
      </w:r>
      <w:r w:rsidRPr="00062D7B">
        <w:rPr>
          <w:rFonts w:cs="Arial"/>
          <w:szCs w:val="19"/>
        </w:rPr>
        <w:t>61CM2415 - Camera-PTZ-OBJ-A10N</w:t>
      </w:r>
      <w:r w:rsidRPr="005805E9">
        <w:rPr>
          <w:rFonts w:cs="Arial"/>
          <w:szCs w:val="19"/>
        </w:rPr>
        <w:t xml:space="preserve"> </w:t>
      </w:r>
      <w:r>
        <w:rPr>
          <w:rFonts w:cs="Arial"/>
          <w:szCs w:val="19"/>
        </w:rPr>
        <w:t xml:space="preserve">was 2 keer de preset niet goed, de ene keer is deze opnieuw ingesteld en de andere keer is de camera vervangen. In Q2 bekijken of dit nog een keer voorkomt. Laatste melding is </w:t>
      </w:r>
      <w:r w:rsidR="0054136C">
        <w:rPr>
          <w:rFonts w:cs="Arial"/>
          <w:szCs w:val="19"/>
        </w:rPr>
        <w:t>van 4</w:t>
      </w:r>
      <w:r>
        <w:rPr>
          <w:rFonts w:cs="Arial"/>
          <w:szCs w:val="19"/>
        </w:rPr>
        <w:t>-3-2019.</w:t>
      </w:r>
    </w:p>
    <w:p w:rsidR="000356F9" w:rsidRDefault="000356F9" w:rsidP="00A822E6">
      <w:pPr>
        <w:rPr>
          <w:rFonts w:cs="Arial"/>
          <w:szCs w:val="19"/>
        </w:rPr>
      </w:pPr>
    </w:p>
    <w:p w:rsidR="000356F9" w:rsidRPr="000356F9" w:rsidRDefault="000356F9" w:rsidP="00A822E6">
      <w:r>
        <w:t xml:space="preserve">Het falen van </w:t>
      </w:r>
      <w:r w:rsidR="0054136C">
        <w:t xml:space="preserve">de overige </w:t>
      </w:r>
      <w:r>
        <w:t xml:space="preserve">assets hoeft niet verder worden bekeken of worden onderzocht. </w:t>
      </w:r>
    </w:p>
    <w:p w:rsidR="00794561" w:rsidRPr="00D96635" w:rsidRDefault="00794561" w:rsidP="00794561">
      <w:pPr>
        <w:pStyle w:val="Heading3"/>
        <w:numPr>
          <w:ilvl w:val="2"/>
          <w:numId w:val="1"/>
        </w:numPr>
        <w:tabs>
          <w:tab w:val="clear" w:pos="862"/>
        </w:tabs>
        <w:ind w:left="480"/>
        <w:rPr>
          <w:sz w:val="18"/>
          <w:szCs w:val="18"/>
        </w:rPr>
      </w:pPr>
      <w:bookmarkStart w:id="133" w:name="_Toc8634549"/>
      <w:r w:rsidRPr="00D96635">
        <w:rPr>
          <w:sz w:val="18"/>
          <w:szCs w:val="18"/>
        </w:rPr>
        <w:t>Aanbevelingen</w:t>
      </w:r>
      <w:bookmarkEnd w:id="133"/>
    </w:p>
    <w:p w:rsidR="00794561" w:rsidRPr="006C1426" w:rsidRDefault="00E64E82" w:rsidP="00794561">
      <w:pPr>
        <w:pStyle w:val="ListParagraph"/>
        <w:numPr>
          <w:ilvl w:val="0"/>
          <w:numId w:val="21"/>
        </w:numPr>
      </w:pPr>
      <w:r>
        <w:t>A</w:t>
      </w:r>
      <w:r w:rsidR="00794561">
        <w:t xml:space="preserve">anbevelingen </w:t>
      </w:r>
      <w:r>
        <w:t xml:space="preserve">35  - bekijken of asset </w:t>
      </w:r>
      <w:r w:rsidRPr="00A668A0">
        <w:t>30EM7012 - Pomp 2</w:t>
      </w:r>
      <w:r>
        <w:t xml:space="preserve"> in Q2 storingsvrij is / blijft</w:t>
      </w:r>
      <w:r w:rsidR="00794561">
        <w:t>.</w:t>
      </w:r>
    </w:p>
    <w:p w:rsidR="00E64E82" w:rsidRPr="006C1426" w:rsidRDefault="00E64E82" w:rsidP="00E64E82">
      <w:pPr>
        <w:pStyle w:val="ListParagraph"/>
        <w:numPr>
          <w:ilvl w:val="0"/>
          <w:numId w:val="21"/>
        </w:numPr>
      </w:pPr>
      <w:r>
        <w:t xml:space="preserve">Aanbevelingen 36  - bekijken of asset </w:t>
      </w:r>
      <w:r w:rsidRPr="007522F2">
        <w:rPr>
          <w:rFonts w:cs="Arial"/>
          <w:szCs w:val="19"/>
        </w:rPr>
        <w:t>61CM2102 - Camera-PTZ-OBJ-A10W</w:t>
      </w:r>
      <w:r>
        <w:t xml:space="preserve"> in Q2 storingsvrij is / blijft.</w:t>
      </w:r>
    </w:p>
    <w:p w:rsidR="00E64E82" w:rsidRPr="006C1426" w:rsidRDefault="00E64E82" w:rsidP="00E64E82">
      <w:pPr>
        <w:pStyle w:val="ListParagraph"/>
        <w:numPr>
          <w:ilvl w:val="0"/>
          <w:numId w:val="21"/>
        </w:numPr>
      </w:pPr>
      <w:r>
        <w:t xml:space="preserve">Aanbevelingen 37  - bekijken of asset </w:t>
      </w:r>
      <w:r w:rsidRPr="00062D7B">
        <w:rPr>
          <w:rFonts w:cs="Arial"/>
          <w:szCs w:val="19"/>
        </w:rPr>
        <w:t>61CM2415 - Camera-PTZ-OBJ-A10N</w:t>
      </w:r>
      <w:r>
        <w:t xml:space="preserve"> in Q2 storingsvrij is / blijft.</w:t>
      </w:r>
    </w:p>
    <w:p w:rsidR="00A822E6" w:rsidRDefault="00A822E6" w:rsidP="00A822E6"/>
    <w:p w:rsidR="00062D7B" w:rsidRPr="008B0AB4" w:rsidRDefault="00062D7B" w:rsidP="00062D7B">
      <w:pPr>
        <w:pStyle w:val="Heading1"/>
        <w:numPr>
          <w:ilvl w:val="0"/>
          <w:numId w:val="1"/>
        </w:numPr>
        <w:tabs>
          <w:tab w:val="clear" w:pos="0"/>
        </w:tabs>
        <w:spacing w:line="240" w:lineRule="exact"/>
        <w:ind w:left="240" w:hanging="240"/>
        <w:rPr>
          <w:noProof/>
        </w:rPr>
      </w:pPr>
      <w:bookmarkStart w:id="134" w:name="_Toc3556630"/>
      <w:bookmarkStart w:id="135" w:name="_Toc8634550"/>
      <w:r>
        <w:rPr>
          <w:noProof/>
        </w:rPr>
        <w:t>Locaties met de meeste melding</w:t>
      </w:r>
      <w:bookmarkEnd w:id="134"/>
      <w:bookmarkEnd w:id="135"/>
    </w:p>
    <w:p w:rsidR="00062D7B" w:rsidRDefault="00062D7B" w:rsidP="00062D7B">
      <w:pPr>
        <w:pStyle w:val="Heading2"/>
        <w:numPr>
          <w:ilvl w:val="1"/>
          <w:numId w:val="1"/>
        </w:numPr>
      </w:pPr>
      <w:bookmarkStart w:id="136" w:name="_Toc3556631"/>
      <w:bookmarkStart w:id="137" w:name="_Toc8634551"/>
      <w:r>
        <w:t>Algemeen</w:t>
      </w:r>
      <w:bookmarkEnd w:id="136"/>
      <w:bookmarkEnd w:id="137"/>
    </w:p>
    <w:p w:rsidR="00062D7B" w:rsidRDefault="00062D7B" w:rsidP="00062D7B">
      <w:r w:rsidRPr="003C47F4">
        <w:t>De hieronder</w:t>
      </w:r>
      <w:r w:rsidRPr="002B4F6A">
        <w:t xml:space="preserve"> benoemde </w:t>
      </w:r>
      <w:r>
        <w:t>locaties</w:t>
      </w:r>
      <w:r w:rsidRPr="002B4F6A">
        <w:t xml:space="preserve">, </w:t>
      </w:r>
      <w:r>
        <w:t xml:space="preserve">zijn de </w:t>
      </w:r>
      <w:r w:rsidR="00794561">
        <w:t>3</w:t>
      </w:r>
      <w:r>
        <w:t xml:space="preserve"> locaties die 3 of meer meldingen hebben gehad:</w:t>
      </w:r>
    </w:p>
    <w:tbl>
      <w:tblPr>
        <w:tblStyle w:val="TableGrid"/>
        <w:tblW w:w="7508" w:type="dxa"/>
        <w:tblLayout w:type="fixed"/>
        <w:tblLook w:val="04A0" w:firstRow="1" w:lastRow="0" w:firstColumn="1" w:lastColumn="0" w:noHBand="0" w:noVBand="1"/>
      </w:tblPr>
      <w:tblGrid>
        <w:gridCol w:w="2830"/>
        <w:gridCol w:w="3828"/>
        <w:gridCol w:w="850"/>
      </w:tblGrid>
      <w:tr w:rsidR="00062D7B" w:rsidTr="00A668A0">
        <w:tc>
          <w:tcPr>
            <w:tcW w:w="2830" w:type="dxa"/>
          </w:tcPr>
          <w:p w:rsidR="00062D7B" w:rsidRDefault="00062D7B" w:rsidP="00A668A0">
            <w:r>
              <w:t>Deelinstallatie</w:t>
            </w:r>
          </w:p>
        </w:tc>
        <w:tc>
          <w:tcPr>
            <w:tcW w:w="3828" w:type="dxa"/>
          </w:tcPr>
          <w:p w:rsidR="00062D7B" w:rsidRDefault="00062D7B" w:rsidP="00A668A0">
            <w:r>
              <w:t>Locatie</w:t>
            </w:r>
          </w:p>
        </w:tc>
        <w:tc>
          <w:tcPr>
            <w:tcW w:w="850" w:type="dxa"/>
          </w:tcPr>
          <w:p w:rsidR="00062D7B" w:rsidRDefault="00062D7B" w:rsidP="00A668A0">
            <w:pPr>
              <w:jc w:val="center"/>
            </w:pPr>
            <w:r>
              <w:t>Aantal</w:t>
            </w:r>
          </w:p>
        </w:tc>
      </w:tr>
      <w:tr w:rsidR="00062D7B" w:rsidTr="00A668A0">
        <w:tc>
          <w:tcPr>
            <w:tcW w:w="2830" w:type="dxa"/>
          </w:tcPr>
          <w:p w:rsidR="00062D7B" w:rsidRDefault="00062D7B" w:rsidP="00062D7B">
            <w:r w:rsidRPr="00062D7B">
              <w:rPr>
                <w:szCs w:val="19"/>
              </w:rPr>
              <w:t>Vloeistofafvoersysteem</w:t>
            </w:r>
          </w:p>
        </w:tc>
        <w:tc>
          <w:tcPr>
            <w:tcW w:w="3828" w:type="dxa"/>
          </w:tcPr>
          <w:p w:rsidR="00062D7B" w:rsidRPr="002810E2" w:rsidRDefault="00062D7B" w:rsidP="00062D7B">
            <w:r w:rsidRPr="002810E2">
              <w:t>Waterafvoer CT1 MTK</w:t>
            </w:r>
          </w:p>
        </w:tc>
        <w:tc>
          <w:tcPr>
            <w:tcW w:w="850" w:type="dxa"/>
            <w:vAlign w:val="center"/>
          </w:tcPr>
          <w:p w:rsidR="00062D7B" w:rsidRDefault="00062D7B" w:rsidP="00062D7B">
            <w:pPr>
              <w:jc w:val="center"/>
              <w:rPr>
                <w:rFonts w:cs="Arial"/>
                <w:sz w:val="20"/>
                <w:szCs w:val="20"/>
              </w:rPr>
            </w:pPr>
            <w:r>
              <w:rPr>
                <w:rFonts w:cs="Arial"/>
                <w:sz w:val="20"/>
                <w:szCs w:val="20"/>
              </w:rPr>
              <w:t>5</w:t>
            </w:r>
          </w:p>
        </w:tc>
      </w:tr>
      <w:tr w:rsidR="00062D7B" w:rsidTr="00A668A0">
        <w:tc>
          <w:tcPr>
            <w:tcW w:w="2830" w:type="dxa"/>
          </w:tcPr>
          <w:p w:rsidR="00062D7B" w:rsidRPr="00614003" w:rsidRDefault="00062D7B" w:rsidP="00062D7B">
            <w:r>
              <w:t>Afsluitbomen (AB)</w:t>
            </w:r>
          </w:p>
        </w:tc>
        <w:tc>
          <w:tcPr>
            <w:tcW w:w="3828" w:type="dxa"/>
          </w:tcPr>
          <w:p w:rsidR="00062D7B" w:rsidRPr="00062D7B" w:rsidRDefault="00062D7B" w:rsidP="00062D7B">
            <w:pPr>
              <w:rPr>
                <w:lang w:val="en-US"/>
              </w:rPr>
            </w:pPr>
            <w:r w:rsidRPr="00062D7B">
              <w:rPr>
                <w:lang w:val="en-US"/>
              </w:rPr>
              <w:t>(AB CT2-N-06) A08 Tidal flow 2</w:t>
            </w:r>
          </w:p>
        </w:tc>
        <w:tc>
          <w:tcPr>
            <w:tcW w:w="850" w:type="dxa"/>
            <w:vAlign w:val="center"/>
          </w:tcPr>
          <w:p w:rsidR="00062D7B" w:rsidRDefault="00062D7B" w:rsidP="00062D7B">
            <w:pPr>
              <w:jc w:val="center"/>
              <w:rPr>
                <w:rFonts w:cs="Arial"/>
                <w:sz w:val="20"/>
                <w:szCs w:val="20"/>
              </w:rPr>
            </w:pPr>
            <w:r>
              <w:rPr>
                <w:rFonts w:cs="Arial"/>
                <w:sz w:val="20"/>
                <w:szCs w:val="20"/>
              </w:rPr>
              <w:t>4</w:t>
            </w:r>
          </w:p>
        </w:tc>
      </w:tr>
      <w:tr w:rsidR="00062D7B" w:rsidTr="00A668A0">
        <w:tc>
          <w:tcPr>
            <w:tcW w:w="2830" w:type="dxa"/>
          </w:tcPr>
          <w:p w:rsidR="00062D7B" w:rsidRDefault="00062D7B" w:rsidP="00062D7B">
            <w:r w:rsidRPr="002810E2">
              <w:t>CCTV-camerasysteem</w:t>
            </w:r>
          </w:p>
        </w:tc>
        <w:tc>
          <w:tcPr>
            <w:tcW w:w="3828" w:type="dxa"/>
          </w:tcPr>
          <w:p w:rsidR="00062D7B" w:rsidRDefault="00062D7B" w:rsidP="00062D7B">
            <w:r w:rsidRPr="002810E2">
              <w:t>CCTV VTTI station 8</w:t>
            </w:r>
          </w:p>
        </w:tc>
        <w:tc>
          <w:tcPr>
            <w:tcW w:w="850" w:type="dxa"/>
            <w:vAlign w:val="center"/>
          </w:tcPr>
          <w:p w:rsidR="00062D7B" w:rsidRDefault="00062D7B" w:rsidP="00062D7B">
            <w:pPr>
              <w:jc w:val="center"/>
              <w:rPr>
                <w:rFonts w:cs="Arial"/>
                <w:sz w:val="20"/>
                <w:szCs w:val="20"/>
              </w:rPr>
            </w:pPr>
            <w:r>
              <w:rPr>
                <w:rFonts w:cs="Arial"/>
                <w:sz w:val="20"/>
                <w:szCs w:val="20"/>
              </w:rPr>
              <w:t>3</w:t>
            </w:r>
          </w:p>
        </w:tc>
      </w:tr>
    </w:tbl>
    <w:p w:rsidR="00062D7B" w:rsidRDefault="00062D7B" w:rsidP="00062D7B">
      <w:pPr>
        <w:pStyle w:val="Heading2"/>
        <w:numPr>
          <w:ilvl w:val="1"/>
          <w:numId w:val="1"/>
        </w:numPr>
      </w:pPr>
      <w:bookmarkStart w:id="138" w:name="_Toc3556632"/>
      <w:bookmarkStart w:id="139" w:name="_Toc8634552"/>
      <w:r>
        <w:t>Uitwerking meldingen</w:t>
      </w:r>
      <w:bookmarkEnd w:id="138"/>
      <w:bookmarkEnd w:id="139"/>
    </w:p>
    <w:p w:rsidR="00062D7B" w:rsidRDefault="00062D7B" w:rsidP="00062D7B">
      <w:r>
        <w:t xml:space="preserve">De locaties met </w:t>
      </w:r>
      <w:r w:rsidR="0054136C">
        <w:t>3</w:t>
      </w:r>
      <w:r>
        <w:t xml:space="preserve"> of meer meldingen zijn hieronder uitgewerkt:</w:t>
      </w:r>
    </w:p>
    <w:p w:rsidR="00062D7B" w:rsidRDefault="00062D7B" w:rsidP="00062D7B">
      <w:pPr>
        <w:pStyle w:val="ListParagraph"/>
        <w:numPr>
          <w:ilvl w:val="0"/>
          <w:numId w:val="18"/>
        </w:numPr>
      </w:pPr>
      <w:r w:rsidRPr="0071773D">
        <w:t xml:space="preserve">De </w:t>
      </w:r>
      <w:r w:rsidR="00794561">
        <w:t>5</w:t>
      </w:r>
      <w:r w:rsidRPr="0071773D">
        <w:t xml:space="preserve"> meldingen van </w:t>
      </w:r>
      <w:r>
        <w:t xml:space="preserve">locatie </w:t>
      </w:r>
      <w:r w:rsidR="00794561" w:rsidRPr="002810E2">
        <w:t>Waterafvoer CT1 MTK</w:t>
      </w:r>
      <w:r>
        <w:t xml:space="preserve"> </w:t>
      </w:r>
      <w:r w:rsidRPr="0071773D">
        <w:t>zijn hieronder nader uitgewerkt:</w:t>
      </w:r>
    </w:p>
    <w:p w:rsidR="0054136C" w:rsidRDefault="0054136C" w:rsidP="0054136C">
      <w:pPr>
        <w:pStyle w:val="ListParagraph"/>
        <w:numPr>
          <w:ilvl w:val="1"/>
          <w:numId w:val="18"/>
        </w:numPr>
      </w:pPr>
      <w:r>
        <w:t>1 storingsmelding betreffende pomp defect, zekering vervangen;</w:t>
      </w:r>
    </w:p>
    <w:p w:rsidR="0054136C" w:rsidRDefault="0054136C" w:rsidP="0054136C">
      <w:pPr>
        <w:pStyle w:val="ListParagraph"/>
        <w:numPr>
          <w:ilvl w:val="1"/>
          <w:numId w:val="18"/>
        </w:numPr>
      </w:pPr>
      <w:r>
        <w:t>1 storingsmelding betreffende pomp defect, terugslag klep schoongemaakt en zekering vervangen;</w:t>
      </w:r>
    </w:p>
    <w:p w:rsidR="0054136C" w:rsidRDefault="0054136C" w:rsidP="0054136C">
      <w:pPr>
        <w:pStyle w:val="ListParagraph"/>
        <w:numPr>
          <w:ilvl w:val="1"/>
          <w:numId w:val="18"/>
        </w:numPr>
      </w:pPr>
      <w:r>
        <w:t>1 storingsmelding betreffende pomp defect, pomp laten reviseren;</w:t>
      </w:r>
    </w:p>
    <w:p w:rsidR="001E1640" w:rsidRPr="006C1426" w:rsidRDefault="001E1640" w:rsidP="001E1640">
      <w:pPr>
        <w:pStyle w:val="ListParagraph"/>
        <w:numPr>
          <w:ilvl w:val="1"/>
          <w:numId w:val="18"/>
        </w:numPr>
      </w:pPr>
      <w:r>
        <w:t>1 storingsmelding</w:t>
      </w:r>
      <w:r w:rsidRPr="006C1426">
        <w:t xml:space="preserve"> betreffende </w:t>
      </w:r>
      <w:r>
        <w:t>opvragen status van de onderhoudswerkzaamheden</w:t>
      </w:r>
      <w:r w:rsidRPr="006C1426">
        <w:t>;</w:t>
      </w:r>
    </w:p>
    <w:p w:rsidR="0054136C" w:rsidRDefault="0054136C" w:rsidP="0054136C">
      <w:pPr>
        <w:pStyle w:val="ListParagraph"/>
        <w:numPr>
          <w:ilvl w:val="1"/>
          <w:numId w:val="18"/>
        </w:numPr>
      </w:pPr>
      <w:r>
        <w:t>1 storingsmelding betreffende gemeld, tijdens onderhoudswerkzaamheden.</w:t>
      </w:r>
    </w:p>
    <w:p w:rsidR="00062D7B" w:rsidRDefault="00062D7B" w:rsidP="00062D7B">
      <w:pPr>
        <w:pStyle w:val="ListParagraph"/>
        <w:numPr>
          <w:ilvl w:val="0"/>
          <w:numId w:val="18"/>
        </w:numPr>
      </w:pPr>
      <w:r w:rsidRPr="0071773D">
        <w:t xml:space="preserve">De </w:t>
      </w:r>
      <w:r w:rsidR="00794561">
        <w:t>4</w:t>
      </w:r>
      <w:r w:rsidRPr="0071773D">
        <w:t xml:space="preserve"> meldingen van </w:t>
      </w:r>
      <w:r>
        <w:t xml:space="preserve">locatie </w:t>
      </w:r>
      <w:r w:rsidR="00794561" w:rsidRPr="00A7325D">
        <w:t>(AB CT2-N-06) A08 Tidal flow 2 (</w:t>
      </w:r>
      <w:r w:rsidR="00794561" w:rsidRPr="001D44CD">
        <w:t>A08 AB 1,538q MB</w:t>
      </w:r>
      <w:r w:rsidR="00794561">
        <w:t xml:space="preserve">) </w:t>
      </w:r>
      <w:r w:rsidRPr="0071773D">
        <w:t>zijn hieronder nader uitgewerkt:</w:t>
      </w:r>
    </w:p>
    <w:p w:rsidR="00794561" w:rsidRPr="00660355" w:rsidRDefault="00794561" w:rsidP="00794561">
      <w:pPr>
        <w:pStyle w:val="ListParagraph"/>
        <w:numPr>
          <w:ilvl w:val="1"/>
          <w:numId w:val="18"/>
        </w:numPr>
      </w:pPr>
      <w:r>
        <w:t>2</w:t>
      </w:r>
      <w:r w:rsidRPr="00660355">
        <w:t xml:space="preserve"> storingsmeldingen betreffende melding een</w:t>
      </w:r>
      <w:r>
        <w:t xml:space="preserve"> aanrijding van een afsluitboom;</w:t>
      </w:r>
    </w:p>
    <w:p w:rsidR="00794561" w:rsidRPr="00660355" w:rsidRDefault="00794561" w:rsidP="00794561">
      <w:pPr>
        <w:pStyle w:val="ListParagraph"/>
        <w:numPr>
          <w:ilvl w:val="1"/>
          <w:numId w:val="18"/>
        </w:numPr>
      </w:pPr>
      <w:r>
        <w:t>1</w:t>
      </w:r>
      <w:r w:rsidRPr="00660355">
        <w:t xml:space="preserve"> storingsmelding betreffende sensor</w:t>
      </w:r>
      <w:r>
        <w:t xml:space="preserve"> defect,</w:t>
      </w:r>
      <w:r w:rsidRPr="00660355">
        <w:t xml:space="preserve"> na </w:t>
      </w:r>
      <w:r>
        <w:t>vervanging van de sensor functioneerde het systeem weer;</w:t>
      </w:r>
    </w:p>
    <w:p w:rsidR="00794561" w:rsidRDefault="00794561" w:rsidP="00794561">
      <w:pPr>
        <w:pStyle w:val="ListParagraph"/>
        <w:numPr>
          <w:ilvl w:val="1"/>
          <w:numId w:val="18"/>
        </w:numPr>
      </w:pPr>
      <w:r w:rsidRPr="00660355">
        <w:t xml:space="preserve">1 storingsmelding betreffende </w:t>
      </w:r>
      <w:r>
        <w:t>eind sensor niet aangesproken, door de harde wind bewoog de afsluitboom en zag de sensor hem niet.</w:t>
      </w:r>
    </w:p>
    <w:p w:rsidR="00062D7B" w:rsidRDefault="00062D7B" w:rsidP="00062D7B">
      <w:pPr>
        <w:pStyle w:val="ListParagraph"/>
        <w:numPr>
          <w:ilvl w:val="0"/>
          <w:numId w:val="20"/>
        </w:numPr>
      </w:pPr>
      <w:r w:rsidRPr="0071773D">
        <w:t xml:space="preserve">De </w:t>
      </w:r>
      <w:r w:rsidR="00794561">
        <w:t>3</w:t>
      </w:r>
      <w:r w:rsidRPr="0071773D">
        <w:t xml:space="preserve"> meldingen van </w:t>
      </w:r>
      <w:r>
        <w:t xml:space="preserve">locatie </w:t>
      </w:r>
      <w:r w:rsidR="00794561" w:rsidRPr="002810E2">
        <w:t>CCTV VTTI station 8</w:t>
      </w:r>
      <w:r>
        <w:t xml:space="preserve"> </w:t>
      </w:r>
      <w:r w:rsidRPr="0071773D">
        <w:t>zijn hieronder nader uitgewerkt</w:t>
      </w:r>
      <w:r>
        <w:t>:</w:t>
      </w:r>
    </w:p>
    <w:p w:rsidR="00794561" w:rsidRPr="00E13547" w:rsidRDefault="00794561" w:rsidP="00794561">
      <w:pPr>
        <w:pStyle w:val="ListParagraph"/>
        <w:numPr>
          <w:ilvl w:val="1"/>
          <w:numId w:val="20"/>
        </w:numPr>
      </w:pPr>
      <w:bookmarkStart w:id="140" w:name="_Toc536007329"/>
      <w:bookmarkStart w:id="141" w:name="_Toc3556633"/>
      <w:r>
        <w:t>1</w:t>
      </w:r>
      <w:r w:rsidRPr="00E13547">
        <w:t xml:space="preserve"> storingsmelding betreffende </w:t>
      </w:r>
      <w:r>
        <w:t>preset is niet goed, opnieuw ingesteld</w:t>
      </w:r>
      <w:r w:rsidRPr="00E13547">
        <w:t xml:space="preserve">; </w:t>
      </w:r>
    </w:p>
    <w:p w:rsidR="00794561" w:rsidRDefault="00794561" w:rsidP="00794561">
      <w:pPr>
        <w:pStyle w:val="ListParagraph"/>
        <w:numPr>
          <w:ilvl w:val="1"/>
          <w:numId w:val="20"/>
        </w:numPr>
      </w:pPr>
      <w:r>
        <w:t>1</w:t>
      </w:r>
      <w:r w:rsidRPr="00E13547">
        <w:t xml:space="preserve"> storingsmelding betreffende</w:t>
      </w:r>
      <w:r>
        <w:t xml:space="preserve"> een dubbele melding;</w:t>
      </w:r>
    </w:p>
    <w:p w:rsidR="00794561" w:rsidRDefault="00794561" w:rsidP="00794561">
      <w:pPr>
        <w:pStyle w:val="ListParagraph"/>
        <w:numPr>
          <w:ilvl w:val="1"/>
          <w:numId w:val="20"/>
        </w:numPr>
      </w:pPr>
      <w:r>
        <w:t>1</w:t>
      </w:r>
      <w:r w:rsidRPr="00E13547">
        <w:t xml:space="preserve"> storingsmelding betreffende</w:t>
      </w:r>
      <w:r>
        <w:t xml:space="preserve"> preset niet goed, bij controle was alles goed.</w:t>
      </w:r>
    </w:p>
    <w:p w:rsidR="00062D7B" w:rsidRDefault="00062D7B" w:rsidP="00062D7B">
      <w:pPr>
        <w:pStyle w:val="Heading2"/>
        <w:numPr>
          <w:ilvl w:val="1"/>
          <w:numId w:val="1"/>
        </w:numPr>
      </w:pPr>
      <w:bookmarkStart w:id="142" w:name="_Toc8634553"/>
      <w:r>
        <w:t>Conclusie</w:t>
      </w:r>
      <w:bookmarkEnd w:id="140"/>
      <w:bookmarkEnd w:id="141"/>
      <w:bookmarkEnd w:id="142"/>
    </w:p>
    <w:p w:rsidR="00062D7B" w:rsidRDefault="00062D7B" w:rsidP="00062D7B">
      <w:r>
        <w:t xml:space="preserve">Als wordt gekeken naar de oorzaken van de meldingen van de locaties welke </w:t>
      </w:r>
      <w:r w:rsidR="00794561">
        <w:t>3</w:t>
      </w:r>
      <w:r>
        <w:t xml:space="preserve"> of meer meldingen hebben gehad, is dit niet repeterend</w:t>
      </w:r>
      <w:r w:rsidR="00794561">
        <w:t xml:space="preserve"> of al reeds behandeld bij de assets</w:t>
      </w:r>
      <w:r>
        <w:t xml:space="preserve">. </w:t>
      </w:r>
    </w:p>
    <w:p w:rsidR="00062D7B" w:rsidRDefault="00062D7B" w:rsidP="00062D7B"/>
    <w:p w:rsidR="00062D7B" w:rsidRPr="000356F9" w:rsidRDefault="00062D7B" w:rsidP="00062D7B">
      <w:r>
        <w:t xml:space="preserve">Het falen van deze locatie hoeft niet verder worden bekeken of worden onderzocht. </w:t>
      </w:r>
    </w:p>
    <w:p w:rsidR="00062D7B" w:rsidRPr="00D96635" w:rsidRDefault="00062D7B" w:rsidP="00062D7B">
      <w:pPr>
        <w:pStyle w:val="Heading3"/>
        <w:numPr>
          <w:ilvl w:val="2"/>
          <w:numId w:val="1"/>
        </w:numPr>
        <w:tabs>
          <w:tab w:val="clear" w:pos="862"/>
        </w:tabs>
        <w:ind w:left="480"/>
        <w:rPr>
          <w:sz w:val="18"/>
          <w:szCs w:val="18"/>
        </w:rPr>
      </w:pPr>
      <w:bookmarkStart w:id="143" w:name="_Toc3556634"/>
      <w:bookmarkStart w:id="144" w:name="_Toc8634554"/>
      <w:r w:rsidRPr="00D96635">
        <w:rPr>
          <w:sz w:val="18"/>
          <w:szCs w:val="18"/>
        </w:rPr>
        <w:t>Aanbevelingen</w:t>
      </w:r>
      <w:bookmarkEnd w:id="143"/>
      <w:bookmarkEnd w:id="144"/>
    </w:p>
    <w:p w:rsidR="00062D7B" w:rsidRPr="006C1426" w:rsidRDefault="00062D7B" w:rsidP="00062D7B">
      <w:pPr>
        <w:pStyle w:val="ListParagraph"/>
        <w:numPr>
          <w:ilvl w:val="0"/>
          <w:numId w:val="21"/>
        </w:numPr>
      </w:pPr>
      <w:r>
        <w:t>Geen nieuwe aanbevelingen t.o.v. de vorige rapportages.</w:t>
      </w:r>
    </w:p>
    <w:p w:rsidR="00062D7B" w:rsidRPr="006C1426" w:rsidRDefault="00062D7B" w:rsidP="00A822E6"/>
    <w:bookmarkEnd w:id="123"/>
    <w:bookmarkEnd w:id="124"/>
    <w:bookmarkEnd w:id="125"/>
    <w:bookmarkEnd w:id="126"/>
    <w:bookmarkEnd w:id="127"/>
    <w:bookmarkEnd w:id="128"/>
    <w:bookmarkEnd w:id="129"/>
    <w:p w:rsidR="0078170C" w:rsidRDefault="0078170C" w:rsidP="0078170C">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45" w:name="_Toc8634555"/>
      <w:bookmarkStart w:id="146" w:name="_Toc515011441"/>
      <w:bookmarkStart w:id="147" w:name="_Toc495475789"/>
      <w:bookmarkStart w:id="148" w:name="_Toc505782907"/>
      <w:bookmarkStart w:id="149" w:name="_Toc536007330"/>
      <w:bookmarkStart w:id="150" w:name="_Toc3556635"/>
      <w:r>
        <w:rPr>
          <w:noProof/>
        </w:rPr>
        <w:t>Aanbevelingen</w:t>
      </w:r>
      <w:bookmarkEnd w:id="145"/>
      <w:bookmarkEnd w:id="146"/>
      <w:bookmarkEnd w:id="147"/>
      <w:bookmarkEnd w:id="148"/>
      <w:bookmarkEnd w:id="149"/>
      <w:bookmarkEnd w:id="150"/>
      <w:r w:rsidRPr="008B0AB4">
        <w:rPr>
          <w:noProof/>
        </w:rPr>
        <w:fldChar w:fldCharType="end"/>
      </w:r>
    </w:p>
    <w:p w:rsidR="0078170C" w:rsidRDefault="0078170C" w:rsidP="0078170C">
      <w:r>
        <w:t>Hieronder bevinden zich een aanbevelingslijst en een lijst met de resultaten van deze aanbevelingen. Wanneer de status op gesloten staat, wordt deze de volgende rapportage niet meer getoond.</w:t>
      </w:r>
    </w:p>
    <w:p w:rsidR="0078170C" w:rsidRPr="008B0AB4" w:rsidRDefault="0078170C" w:rsidP="0078170C">
      <w:pPr>
        <w:pStyle w:val="Heading2"/>
        <w:numPr>
          <w:ilvl w:val="1"/>
          <w:numId w:val="1"/>
        </w:numPr>
      </w:pPr>
      <w:bookmarkStart w:id="151" w:name="_Toc505782908"/>
      <w:bookmarkStart w:id="152" w:name="_Toc515011442"/>
      <w:bookmarkStart w:id="153" w:name="_Toc536007331"/>
      <w:bookmarkStart w:id="154" w:name="_Toc3556636"/>
      <w:bookmarkStart w:id="155" w:name="_Toc8634556"/>
      <w:r>
        <w:t>Aanbevelingen</w:t>
      </w:r>
      <w:r w:rsidRPr="008B0AB4">
        <w:t>lijst</w:t>
      </w:r>
      <w:bookmarkEnd w:id="151"/>
      <w:bookmarkEnd w:id="152"/>
      <w:bookmarkEnd w:id="153"/>
      <w:bookmarkEnd w:id="154"/>
      <w:bookmarkEnd w:id="155"/>
    </w:p>
    <w:p w:rsidR="0078170C" w:rsidRPr="00DE324B" w:rsidRDefault="0078170C" w:rsidP="0078170C"/>
    <w:tbl>
      <w:tblPr>
        <w:tblStyle w:val="TableGrid"/>
        <w:tblW w:w="9493" w:type="dxa"/>
        <w:tblLayout w:type="fixed"/>
        <w:tblLook w:val="04A0" w:firstRow="1" w:lastRow="0" w:firstColumn="1" w:lastColumn="0" w:noHBand="0" w:noVBand="1"/>
      </w:tblPr>
      <w:tblGrid>
        <w:gridCol w:w="1413"/>
        <w:gridCol w:w="567"/>
        <w:gridCol w:w="6198"/>
        <w:gridCol w:w="1315"/>
      </w:tblGrid>
      <w:tr w:rsidR="0078170C" w:rsidRPr="008B0AB4" w:rsidTr="0078170C">
        <w:trPr>
          <w:trHeight w:val="247"/>
        </w:trPr>
        <w:tc>
          <w:tcPr>
            <w:tcW w:w="1413" w:type="dxa"/>
          </w:tcPr>
          <w:p w:rsidR="0078170C" w:rsidRPr="008B0AB4" w:rsidRDefault="0078170C" w:rsidP="0078170C">
            <w:pPr>
              <w:rPr>
                <w:b/>
              </w:rPr>
            </w:pPr>
            <w:r w:rsidRPr="008B0AB4">
              <w:rPr>
                <w:b/>
              </w:rPr>
              <w:t>Aanbeveling nummer</w:t>
            </w:r>
          </w:p>
        </w:tc>
        <w:tc>
          <w:tcPr>
            <w:tcW w:w="567" w:type="dxa"/>
          </w:tcPr>
          <w:p w:rsidR="0078170C" w:rsidRPr="008B0AB4" w:rsidRDefault="0078170C" w:rsidP="0078170C">
            <w:pPr>
              <w:rPr>
                <w:b/>
              </w:rPr>
            </w:pPr>
            <w:r w:rsidRPr="008B0AB4">
              <w:rPr>
                <w:b/>
              </w:rPr>
              <w:t>DI</w:t>
            </w:r>
          </w:p>
        </w:tc>
        <w:tc>
          <w:tcPr>
            <w:tcW w:w="6198" w:type="dxa"/>
          </w:tcPr>
          <w:p w:rsidR="0078170C" w:rsidRPr="008B0AB4" w:rsidRDefault="0078170C" w:rsidP="0078170C">
            <w:pPr>
              <w:rPr>
                <w:b/>
              </w:rPr>
            </w:pPr>
            <w:r w:rsidRPr="008B0AB4">
              <w:rPr>
                <w:b/>
              </w:rPr>
              <w:t>Beschrijving aanbeveling</w:t>
            </w:r>
          </w:p>
        </w:tc>
        <w:tc>
          <w:tcPr>
            <w:tcW w:w="1315" w:type="dxa"/>
          </w:tcPr>
          <w:p w:rsidR="0078170C" w:rsidRPr="008B0AB4" w:rsidRDefault="0078170C" w:rsidP="0078170C">
            <w:pPr>
              <w:rPr>
                <w:b/>
              </w:rPr>
            </w:pPr>
            <w:r w:rsidRPr="008B0AB4">
              <w:rPr>
                <w:b/>
              </w:rPr>
              <w:t>Datum aanbeveling</w:t>
            </w:r>
          </w:p>
        </w:tc>
      </w:tr>
      <w:tr w:rsidR="0078170C" w:rsidRPr="008B0AB4" w:rsidTr="0078170C">
        <w:trPr>
          <w:trHeight w:val="247"/>
        </w:trPr>
        <w:tc>
          <w:tcPr>
            <w:tcW w:w="1413" w:type="dxa"/>
          </w:tcPr>
          <w:p w:rsidR="0078170C" w:rsidRDefault="0078170C" w:rsidP="0078170C">
            <w:r>
              <w:t>31 (2018)</w:t>
            </w:r>
          </w:p>
        </w:tc>
        <w:tc>
          <w:tcPr>
            <w:tcW w:w="567" w:type="dxa"/>
          </w:tcPr>
          <w:p w:rsidR="0078170C" w:rsidRDefault="0078170C" w:rsidP="0078170C">
            <w:r>
              <w:t>45</w:t>
            </w:r>
          </w:p>
        </w:tc>
        <w:tc>
          <w:tcPr>
            <w:tcW w:w="6198" w:type="dxa"/>
          </w:tcPr>
          <w:p w:rsidR="0078170C" w:rsidRDefault="0078170C" w:rsidP="0078170C">
            <w:r>
              <w:t>De sensoren in 2019 monitoren</w:t>
            </w:r>
          </w:p>
        </w:tc>
        <w:tc>
          <w:tcPr>
            <w:tcW w:w="1315" w:type="dxa"/>
          </w:tcPr>
          <w:p w:rsidR="0078170C" w:rsidRDefault="0078170C" w:rsidP="0078170C">
            <w:r>
              <w:t>19-2-2019</w:t>
            </w:r>
          </w:p>
        </w:tc>
      </w:tr>
      <w:tr w:rsidR="0078170C" w:rsidRPr="008B0AB4" w:rsidTr="0078170C">
        <w:trPr>
          <w:trHeight w:val="247"/>
        </w:trPr>
        <w:tc>
          <w:tcPr>
            <w:tcW w:w="1413" w:type="dxa"/>
          </w:tcPr>
          <w:p w:rsidR="0078170C" w:rsidRDefault="0078170C" w:rsidP="0078170C">
            <w:r>
              <w:t>32 (2018)</w:t>
            </w:r>
          </w:p>
        </w:tc>
        <w:tc>
          <w:tcPr>
            <w:tcW w:w="567" w:type="dxa"/>
          </w:tcPr>
          <w:p w:rsidR="0078170C" w:rsidRDefault="0078170C" w:rsidP="0078170C">
            <w:r>
              <w:t>46A</w:t>
            </w:r>
          </w:p>
        </w:tc>
        <w:tc>
          <w:tcPr>
            <w:tcW w:w="6198" w:type="dxa"/>
          </w:tcPr>
          <w:p w:rsidR="0078170C" w:rsidRDefault="0078170C" w:rsidP="0078170C">
            <w:r>
              <w:t>De noodstop van de CADO’s in 2019 vervangen</w:t>
            </w:r>
          </w:p>
        </w:tc>
        <w:tc>
          <w:tcPr>
            <w:tcW w:w="1315" w:type="dxa"/>
          </w:tcPr>
          <w:p w:rsidR="0078170C" w:rsidRDefault="0078170C" w:rsidP="0078170C">
            <w:r>
              <w:t>19-2-2019</w:t>
            </w:r>
          </w:p>
        </w:tc>
      </w:tr>
      <w:tr w:rsidR="0078170C" w:rsidRPr="008B0AB4" w:rsidTr="0078170C">
        <w:trPr>
          <w:trHeight w:val="247"/>
        </w:trPr>
        <w:tc>
          <w:tcPr>
            <w:tcW w:w="1413" w:type="dxa"/>
          </w:tcPr>
          <w:p w:rsidR="0078170C" w:rsidRDefault="0078170C" w:rsidP="0078170C">
            <w:r>
              <w:t>33 (2018)</w:t>
            </w:r>
          </w:p>
        </w:tc>
        <w:tc>
          <w:tcPr>
            <w:tcW w:w="567" w:type="dxa"/>
          </w:tcPr>
          <w:p w:rsidR="0078170C" w:rsidRDefault="0078170C" w:rsidP="0078170C">
            <w:r>
              <w:t>46B</w:t>
            </w:r>
          </w:p>
        </w:tc>
        <w:tc>
          <w:tcPr>
            <w:tcW w:w="6198" w:type="dxa"/>
          </w:tcPr>
          <w:p w:rsidR="0078170C" w:rsidRDefault="0078170C" w:rsidP="0078170C">
            <w:r>
              <w:t>De noodstop van de VEVA’s in 2019 vervangen</w:t>
            </w:r>
          </w:p>
        </w:tc>
        <w:tc>
          <w:tcPr>
            <w:tcW w:w="1315" w:type="dxa"/>
          </w:tcPr>
          <w:p w:rsidR="0078170C" w:rsidRDefault="0078170C" w:rsidP="0078170C">
            <w:r>
              <w:t>19-2-2019</w:t>
            </w:r>
          </w:p>
        </w:tc>
      </w:tr>
      <w:tr w:rsidR="00E64E82" w:rsidRPr="008B0AB4" w:rsidTr="0078170C">
        <w:trPr>
          <w:trHeight w:val="247"/>
        </w:trPr>
        <w:tc>
          <w:tcPr>
            <w:tcW w:w="1413" w:type="dxa"/>
          </w:tcPr>
          <w:p w:rsidR="00E64E82" w:rsidRDefault="00E64E82" w:rsidP="00E64E82">
            <w:r>
              <w:t>34 (Q1 2019)</w:t>
            </w:r>
          </w:p>
        </w:tc>
        <w:tc>
          <w:tcPr>
            <w:tcW w:w="567" w:type="dxa"/>
          </w:tcPr>
          <w:p w:rsidR="00E64E82" w:rsidRDefault="00E64E82" w:rsidP="0078170C">
            <w:r>
              <w:t>15</w:t>
            </w:r>
          </w:p>
        </w:tc>
        <w:tc>
          <w:tcPr>
            <w:tcW w:w="6198" w:type="dxa"/>
          </w:tcPr>
          <w:p w:rsidR="00E64E82" w:rsidRDefault="005C02A6" w:rsidP="0078170C">
            <w:r>
              <w:t>D</w:t>
            </w:r>
            <w:r w:rsidRPr="005C02A6">
              <w:t xml:space="preserve">e technici attenderen op de risico’s en </w:t>
            </w:r>
            <w:r>
              <w:t>controle van de koolstofborstel</w:t>
            </w:r>
          </w:p>
        </w:tc>
        <w:tc>
          <w:tcPr>
            <w:tcW w:w="1315" w:type="dxa"/>
          </w:tcPr>
          <w:p w:rsidR="00E64E82" w:rsidRDefault="00E64E82" w:rsidP="0078170C">
            <w:r>
              <w:t>19-4-2019</w:t>
            </w:r>
          </w:p>
        </w:tc>
      </w:tr>
      <w:tr w:rsidR="00E64E82" w:rsidRPr="008B0AB4" w:rsidTr="0078170C">
        <w:trPr>
          <w:trHeight w:val="247"/>
        </w:trPr>
        <w:tc>
          <w:tcPr>
            <w:tcW w:w="1413" w:type="dxa"/>
          </w:tcPr>
          <w:p w:rsidR="00E64E82" w:rsidRDefault="00E64E82" w:rsidP="00E64E82">
            <w:r>
              <w:t>35 (Q1 2019)</w:t>
            </w:r>
          </w:p>
        </w:tc>
        <w:tc>
          <w:tcPr>
            <w:tcW w:w="567" w:type="dxa"/>
          </w:tcPr>
          <w:p w:rsidR="00E64E82" w:rsidRDefault="00E64E82" w:rsidP="0078170C">
            <w:r>
              <w:t>30</w:t>
            </w:r>
          </w:p>
        </w:tc>
        <w:tc>
          <w:tcPr>
            <w:tcW w:w="6198" w:type="dxa"/>
          </w:tcPr>
          <w:p w:rsidR="00E64E82" w:rsidRDefault="005C02A6" w:rsidP="005C02A6">
            <w:r>
              <w:t xml:space="preserve">Asset </w:t>
            </w:r>
            <w:r w:rsidRPr="00A668A0">
              <w:t>30EM7012 - Pomp 2</w:t>
            </w:r>
            <w:r>
              <w:t xml:space="preserve"> in Q2 monitoren</w:t>
            </w:r>
          </w:p>
        </w:tc>
        <w:tc>
          <w:tcPr>
            <w:tcW w:w="1315" w:type="dxa"/>
          </w:tcPr>
          <w:p w:rsidR="00E64E82" w:rsidRDefault="00E64E82" w:rsidP="0078170C">
            <w:r>
              <w:t>19-4-2019</w:t>
            </w:r>
          </w:p>
        </w:tc>
      </w:tr>
      <w:tr w:rsidR="00E64E82" w:rsidRPr="008B0AB4" w:rsidTr="0078170C">
        <w:trPr>
          <w:trHeight w:val="247"/>
        </w:trPr>
        <w:tc>
          <w:tcPr>
            <w:tcW w:w="1413" w:type="dxa"/>
          </w:tcPr>
          <w:p w:rsidR="00E64E82" w:rsidRDefault="00E64E82" w:rsidP="0078170C">
            <w:r>
              <w:t>36 (Q1 2019)</w:t>
            </w:r>
          </w:p>
        </w:tc>
        <w:tc>
          <w:tcPr>
            <w:tcW w:w="567" w:type="dxa"/>
          </w:tcPr>
          <w:p w:rsidR="00E64E82" w:rsidRDefault="00E64E82" w:rsidP="0078170C">
            <w:r>
              <w:t>61</w:t>
            </w:r>
          </w:p>
        </w:tc>
        <w:tc>
          <w:tcPr>
            <w:tcW w:w="6198" w:type="dxa"/>
          </w:tcPr>
          <w:p w:rsidR="00E64E82" w:rsidRPr="005C02A6" w:rsidRDefault="005C02A6" w:rsidP="0078170C">
            <w:pPr>
              <w:rPr>
                <w:lang w:val="en-US"/>
              </w:rPr>
            </w:pPr>
            <w:r w:rsidRPr="005C02A6">
              <w:rPr>
                <w:lang w:val="en-US"/>
              </w:rPr>
              <w:t xml:space="preserve">Asset </w:t>
            </w:r>
            <w:r w:rsidRPr="005C02A6">
              <w:rPr>
                <w:rFonts w:cs="Arial"/>
                <w:szCs w:val="19"/>
                <w:lang w:val="en-US"/>
              </w:rPr>
              <w:t>61CM2102 - Camera-PTZ-OBJ-A10W</w:t>
            </w:r>
            <w:r w:rsidRPr="005C02A6">
              <w:rPr>
                <w:lang w:val="en-US"/>
              </w:rPr>
              <w:t xml:space="preserve"> in Q2 monitoren</w:t>
            </w:r>
          </w:p>
        </w:tc>
        <w:tc>
          <w:tcPr>
            <w:tcW w:w="1315" w:type="dxa"/>
          </w:tcPr>
          <w:p w:rsidR="00E64E82" w:rsidRDefault="00E64E82" w:rsidP="0078170C">
            <w:r>
              <w:t>19-4-2019</w:t>
            </w:r>
          </w:p>
        </w:tc>
      </w:tr>
      <w:tr w:rsidR="00E64E82" w:rsidRPr="008B0AB4" w:rsidTr="0078170C">
        <w:trPr>
          <w:trHeight w:val="247"/>
        </w:trPr>
        <w:tc>
          <w:tcPr>
            <w:tcW w:w="1413" w:type="dxa"/>
          </w:tcPr>
          <w:p w:rsidR="00E64E82" w:rsidRDefault="00E64E82" w:rsidP="0078170C">
            <w:r>
              <w:t>37 (Q1 2019)</w:t>
            </w:r>
          </w:p>
        </w:tc>
        <w:tc>
          <w:tcPr>
            <w:tcW w:w="567" w:type="dxa"/>
          </w:tcPr>
          <w:p w:rsidR="00E64E82" w:rsidRDefault="00E64E82" w:rsidP="0078170C">
            <w:r>
              <w:t>61</w:t>
            </w:r>
          </w:p>
        </w:tc>
        <w:tc>
          <w:tcPr>
            <w:tcW w:w="6198" w:type="dxa"/>
          </w:tcPr>
          <w:p w:rsidR="00E64E82" w:rsidRPr="005C02A6" w:rsidRDefault="005C02A6" w:rsidP="0078170C">
            <w:pPr>
              <w:rPr>
                <w:lang w:val="en-US"/>
              </w:rPr>
            </w:pPr>
            <w:r w:rsidRPr="005C02A6">
              <w:rPr>
                <w:lang w:val="en-US"/>
              </w:rPr>
              <w:t xml:space="preserve">Asset </w:t>
            </w:r>
            <w:r w:rsidRPr="005C02A6">
              <w:rPr>
                <w:rFonts w:cs="Arial"/>
                <w:szCs w:val="19"/>
                <w:lang w:val="en-US"/>
              </w:rPr>
              <w:t>61CM2415 - Camera-PTZ-OBJ-A10N</w:t>
            </w:r>
            <w:r w:rsidRPr="005C02A6">
              <w:rPr>
                <w:lang w:val="en-US"/>
              </w:rPr>
              <w:t xml:space="preserve"> in Q2 monitoren</w:t>
            </w:r>
          </w:p>
        </w:tc>
        <w:tc>
          <w:tcPr>
            <w:tcW w:w="1315" w:type="dxa"/>
          </w:tcPr>
          <w:p w:rsidR="00E64E82" w:rsidRDefault="00E64E82" w:rsidP="0078170C">
            <w:r>
              <w:t>19-4-2019</w:t>
            </w:r>
          </w:p>
        </w:tc>
      </w:tr>
    </w:tbl>
    <w:p w:rsidR="0078170C" w:rsidRDefault="0078170C" w:rsidP="0078170C">
      <w:pPr>
        <w:pStyle w:val="Heading2"/>
        <w:numPr>
          <w:ilvl w:val="1"/>
          <w:numId w:val="1"/>
        </w:numPr>
      </w:pPr>
      <w:bookmarkStart w:id="156" w:name="_Toc505782909"/>
      <w:bookmarkStart w:id="157" w:name="_Toc515011443"/>
      <w:bookmarkStart w:id="158" w:name="_Toc536007332"/>
      <w:bookmarkStart w:id="159" w:name="_Toc3556637"/>
      <w:bookmarkStart w:id="160" w:name="_Toc8634557"/>
      <w:r>
        <w:t>Resultaten aanbevelingen</w:t>
      </w:r>
      <w:r w:rsidRPr="008B0AB4">
        <w:t>lijst</w:t>
      </w:r>
      <w:bookmarkEnd w:id="156"/>
      <w:bookmarkEnd w:id="157"/>
      <w:bookmarkEnd w:id="158"/>
      <w:bookmarkEnd w:id="159"/>
      <w:bookmarkEnd w:id="160"/>
    </w:p>
    <w:p w:rsidR="0078170C" w:rsidRPr="001E28C7" w:rsidRDefault="0078170C" w:rsidP="0078170C"/>
    <w:tbl>
      <w:tblPr>
        <w:tblStyle w:val="TableGrid"/>
        <w:tblW w:w="9493" w:type="dxa"/>
        <w:tblLook w:val="04A0" w:firstRow="1" w:lastRow="0" w:firstColumn="1" w:lastColumn="0" w:noHBand="0" w:noVBand="1"/>
      </w:tblPr>
      <w:tblGrid>
        <w:gridCol w:w="1346"/>
        <w:gridCol w:w="7154"/>
        <w:gridCol w:w="993"/>
      </w:tblGrid>
      <w:tr w:rsidR="0078170C" w:rsidRPr="008B0AB4" w:rsidTr="0078170C">
        <w:trPr>
          <w:trHeight w:val="247"/>
        </w:trPr>
        <w:tc>
          <w:tcPr>
            <w:tcW w:w="1346" w:type="dxa"/>
          </w:tcPr>
          <w:p w:rsidR="0078170C" w:rsidRPr="008B0AB4" w:rsidRDefault="0078170C" w:rsidP="0078170C">
            <w:pPr>
              <w:rPr>
                <w:b/>
              </w:rPr>
            </w:pPr>
            <w:r w:rsidRPr="008B0AB4">
              <w:rPr>
                <w:b/>
              </w:rPr>
              <w:t>Aanbeveling nummer</w:t>
            </w:r>
          </w:p>
        </w:tc>
        <w:tc>
          <w:tcPr>
            <w:tcW w:w="7154" w:type="dxa"/>
          </w:tcPr>
          <w:p w:rsidR="0078170C" w:rsidRPr="008B0AB4" w:rsidRDefault="0078170C" w:rsidP="0078170C">
            <w:pPr>
              <w:rPr>
                <w:b/>
              </w:rPr>
            </w:pPr>
            <w:r>
              <w:rPr>
                <w:b/>
              </w:rPr>
              <w:t xml:space="preserve">Resultaat </w:t>
            </w:r>
            <w:r w:rsidRPr="008B0AB4">
              <w:rPr>
                <w:b/>
              </w:rPr>
              <w:t>aanbeveling</w:t>
            </w:r>
          </w:p>
        </w:tc>
        <w:tc>
          <w:tcPr>
            <w:tcW w:w="993" w:type="dxa"/>
          </w:tcPr>
          <w:p w:rsidR="0078170C" w:rsidRDefault="0078170C" w:rsidP="0078170C">
            <w:pPr>
              <w:rPr>
                <w:b/>
              </w:rPr>
            </w:pPr>
            <w:r>
              <w:rPr>
                <w:b/>
              </w:rPr>
              <w:t>Status</w:t>
            </w:r>
          </w:p>
        </w:tc>
      </w:tr>
      <w:tr w:rsidR="0078170C" w:rsidRPr="008B0AB4" w:rsidTr="0078170C">
        <w:trPr>
          <w:trHeight w:val="247"/>
        </w:trPr>
        <w:tc>
          <w:tcPr>
            <w:tcW w:w="1346" w:type="dxa"/>
          </w:tcPr>
          <w:p w:rsidR="0078170C" w:rsidRDefault="0078170C" w:rsidP="0078170C">
            <w:r>
              <w:t>31 (2018)</w:t>
            </w:r>
          </w:p>
        </w:tc>
        <w:tc>
          <w:tcPr>
            <w:tcW w:w="7154" w:type="dxa"/>
          </w:tcPr>
          <w:p w:rsidR="0078170C" w:rsidRDefault="0078170C" w:rsidP="0078170C">
            <w:r>
              <w:t>Opgenomen als actiepunt 22</w:t>
            </w:r>
          </w:p>
        </w:tc>
        <w:tc>
          <w:tcPr>
            <w:tcW w:w="993" w:type="dxa"/>
          </w:tcPr>
          <w:p w:rsidR="0078170C" w:rsidRDefault="00E64E82" w:rsidP="0078170C">
            <w:r>
              <w:t>Gesloten</w:t>
            </w:r>
          </w:p>
        </w:tc>
      </w:tr>
      <w:tr w:rsidR="0078170C" w:rsidRPr="008B0AB4" w:rsidTr="0078170C">
        <w:trPr>
          <w:trHeight w:val="247"/>
        </w:trPr>
        <w:tc>
          <w:tcPr>
            <w:tcW w:w="1346" w:type="dxa"/>
          </w:tcPr>
          <w:p w:rsidR="0078170C" w:rsidRDefault="0078170C" w:rsidP="0078170C">
            <w:r>
              <w:t>32 (2018)</w:t>
            </w:r>
          </w:p>
        </w:tc>
        <w:tc>
          <w:tcPr>
            <w:tcW w:w="7154" w:type="dxa"/>
          </w:tcPr>
          <w:p w:rsidR="0078170C" w:rsidRDefault="0078170C" w:rsidP="0078170C">
            <w:r>
              <w:t>Opgenomen als actiepunt 23</w:t>
            </w:r>
          </w:p>
        </w:tc>
        <w:tc>
          <w:tcPr>
            <w:tcW w:w="993" w:type="dxa"/>
          </w:tcPr>
          <w:p w:rsidR="0078170C" w:rsidRDefault="00E64E82" w:rsidP="0078170C">
            <w:r>
              <w:t>Gesloten</w:t>
            </w:r>
          </w:p>
        </w:tc>
      </w:tr>
      <w:tr w:rsidR="0078170C" w:rsidRPr="008B0AB4" w:rsidTr="0078170C">
        <w:trPr>
          <w:trHeight w:val="247"/>
        </w:trPr>
        <w:tc>
          <w:tcPr>
            <w:tcW w:w="1346" w:type="dxa"/>
          </w:tcPr>
          <w:p w:rsidR="0078170C" w:rsidRDefault="0078170C" w:rsidP="0078170C">
            <w:r>
              <w:t>33 (2018)</w:t>
            </w:r>
          </w:p>
        </w:tc>
        <w:tc>
          <w:tcPr>
            <w:tcW w:w="7154" w:type="dxa"/>
          </w:tcPr>
          <w:p w:rsidR="0078170C" w:rsidRDefault="0078170C" w:rsidP="0078170C">
            <w:r>
              <w:t>Opgenomen als actiepunt 24</w:t>
            </w:r>
          </w:p>
        </w:tc>
        <w:tc>
          <w:tcPr>
            <w:tcW w:w="993" w:type="dxa"/>
          </w:tcPr>
          <w:p w:rsidR="0078170C" w:rsidRDefault="00E64E82" w:rsidP="0078170C">
            <w:r>
              <w:t>Gesloten</w:t>
            </w:r>
          </w:p>
        </w:tc>
      </w:tr>
      <w:tr w:rsidR="005C02A6" w:rsidRPr="008B0AB4" w:rsidTr="0078170C">
        <w:trPr>
          <w:trHeight w:val="247"/>
        </w:trPr>
        <w:tc>
          <w:tcPr>
            <w:tcW w:w="1346" w:type="dxa"/>
          </w:tcPr>
          <w:p w:rsidR="005C02A6" w:rsidRDefault="005C02A6" w:rsidP="005C02A6">
            <w:r>
              <w:t>34 (Q1 2019)</w:t>
            </w:r>
          </w:p>
        </w:tc>
        <w:tc>
          <w:tcPr>
            <w:tcW w:w="7154" w:type="dxa"/>
          </w:tcPr>
          <w:p w:rsidR="005C02A6" w:rsidRDefault="005C02A6" w:rsidP="005C02A6">
            <w:r>
              <w:t>Opgenomen als actiepunt 25</w:t>
            </w:r>
          </w:p>
        </w:tc>
        <w:tc>
          <w:tcPr>
            <w:tcW w:w="993" w:type="dxa"/>
          </w:tcPr>
          <w:p w:rsidR="005C02A6" w:rsidRDefault="005C02A6" w:rsidP="005C02A6">
            <w:r>
              <w:t>Open</w:t>
            </w:r>
          </w:p>
        </w:tc>
      </w:tr>
      <w:tr w:rsidR="005C02A6" w:rsidRPr="008B0AB4" w:rsidTr="0078170C">
        <w:trPr>
          <w:trHeight w:val="247"/>
        </w:trPr>
        <w:tc>
          <w:tcPr>
            <w:tcW w:w="1346" w:type="dxa"/>
          </w:tcPr>
          <w:p w:rsidR="005C02A6" w:rsidRDefault="005C02A6" w:rsidP="005C02A6">
            <w:r>
              <w:t>35 (Q1 2019)</w:t>
            </w:r>
          </w:p>
        </w:tc>
        <w:tc>
          <w:tcPr>
            <w:tcW w:w="7154" w:type="dxa"/>
          </w:tcPr>
          <w:p w:rsidR="005C02A6" w:rsidRDefault="005C02A6" w:rsidP="005C02A6">
            <w:r>
              <w:t>Opgenomen als actiepunt 26</w:t>
            </w:r>
          </w:p>
        </w:tc>
        <w:tc>
          <w:tcPr>
            <w:tcW w:w="993" w:type="dxa"/>
          </w:tcPr>
          <w:p w:rsidR="005C02A6" w:rsidRDefault="005C02A6" w:rsidP="005C02A6">
            <w:r w:rsidRPr="00F6478B">
              <w:t>Open</w:t>
            </w:r>
          </w:p>
        </w:tc>
      </w:tr>
      <w:tr w:rsidR="005C02A6" w:rsidRPr="008B0AB4" w:rsidTr="0078170C">
        <w:trPr>
          <w:trHeight w:val="247"/>
        </w:trPr>
        <w:tc>
          <w:tcPr>
            <w:tcW w:w="1346" w:type="dxa"/>
          </w:tcPr>
          <w:p w:rsidR="005C02A6" w:rsidRDefault="005C02A6" w:rsidP="005C02A6">
            <w:r>
              <w:t>36 (Q1 2019)</w:t>
            </w:r>
          </w:p>
        </w:tc>
        <w:tc>
          <w:tcPr>
            <w:tcW w:w="7154" w:type="dxa"/>
          </w:tcPr>
          <w:p w:rsidR="005C02A6" w:rsidRDefault="005C02A6" w:rsidP="005C02A6">
            <w:r>
              <w:t>Opgenomen als actiepunt 27</w:t>
            </w:r>
          </w:p>
        </w:tc>
        <w:tc>
          <w:tcPr>
            <w:tcW w:w="993" w:type="dxa"/>
          </w:tcPr>
          <w:p w:rsidR="005C02A6" w:rsidRDefault="005C02A6" w:rsidP="005C02A6">
            <w:r w:rsidRPr="00F6478B">
              <w:t>Open</w:t>
            </w:r>
          </w:p>
        </w:tc>
      </w:tr>
      <w:tr w:rsidR="005C02A6" w:rsidRPr="008B0AB4" w:rsidTr="0078170C">
        <w:trPr>
          <w:trHeight w:val="247"/>
        </w:trPr>
        <w:tc>
          <w:tcPr>
            <w:tcW w:w="1346" w:type="dxa"/>
          </w:tcPr>
          <w:p w:rsidR="005C02A6" w:rsidRDefault="005C02A6" w:rsidP="005C02A6">
            <w:r>
              <w:t>37 (Q1 2019)</w:t>
            </w:r>
          </w:p>
        </w:tc>
        <w:tc>
          <w:tcPr>
            <w:tcW w:w="7154" w:type="dxa"/>
          </w:tcPr>
          <w:p w:rsidR="005C02A6" w:rsidRDefault="005C02A6" w:rsidP="005C02A6">
            <w:r>
              <w:t>Opgenomen als actiepunt 28</w:t>
            </w:r>
          </w:p>
        </w:tc>
        <w:tc>
          <w:tcPr>
            <w:tcW w:w="993" w:type="dxa"/>
          </w:tcPr>
          <w:p w:rsidR="005C02A6" w:rsidRDefault="005C02A6" w:rsidP="005C02A6">
            <w:r w:rsidRPr="00F6478B">
              <w:t>Open</w:t>
            </w:r>
          </w:p>
        </w:tc>
      </w:tr>
    </w:tbl>
    <w:p w:rsidR="0078170C" w:rsidRPr="008B0AB4" w:rsidRDefault="0078170C" w:rsidP="0078170C">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
            </w:textInput>
          </w:ffData>
        </w:fldChar>
      </w:r>
      <w:r>
        <w:rPr>
          <w:noProof/>
        </w:rPr>
        <w:instrText xml:space="preserve"> FORMTEXT </w:instrText>
      </w:r>
      <w:r>
        <w:rPr>
          <w:noProof/>
        </w:rPr>
      </w:r>
      <w:r>
        <w:rPr>
          <w:noProof/>
        </w:rPr>
        <w:fldChar w:fldCharType="separate"/>
      </w:r>
      <w:bookmarkStart w:id="161" w:name="_Toc8634558"/>
      <w:bookmarkStart w:id="162" w:name="_Toc536007333"/>
      <w:bookmarkStart w:id="163" w:name="_Toc3556638"/>
      <w:r>
        <w:rPr>
          <w:noProof/>
        </w:rPr>
        <w:t>Besluiten</w:t>
      </w:r>
      <w:bookmarkEnd w:id="161"/>
      <w:bookmarkEnd w:id="162"/>
      <w:bookmarkEnd w:id="163"/>
      <w:r>
        <w:rPr>
          <w:noProof/>
        </w:rPr>
        <w:fldChar w:fldCharType="end"/>
      </w:r>
    </w:p>
    <w:p w:rsidR="0078170C" w:rsidRDefault="0078170C" w:rsidP="0078170C">
      <w:pPr>
        <w:pStyle w:val="Heading2"/>
        <w:numPr>
          <w:ilvl w:val="1"/>
          <w:numId w:val="1"/>
        </w:numPr>
      </w:pPr>
      <w:bookmarkStart w:id="164" w:name="_Toc495475791"/>
      <w:bookmarkStart w:id="165" w:name="_Toc505782911"/>
      <w:bookmarkStart w:id="166" w:name="_Toc515011445"/>
      <w:bookmarkStart w:id="167" w:name="_Toc536007334"/>
      <w:bookmarkStart w:id="168" w:name="_Toc3556639"/>
      <w:bookmarkStart w:id="169" w:name="_Toc8634559"/>
      <w:r w:rsidRPr="008B0AB4">
        <w:t>Besluitenlijst</w:t>
      </w:r>
      <w:bookmarkEnd w:id="164"/>
      <w:bookmarkEnd w:id="165"/>
      <w:bookmarkEnd w:id="166"/>
      <w:bookmarkEnd w:id="167"/>
      <w:bookmarkEnd w:id="168"/>
      <w:bookmarkEnd w:id="169"/>
    </w:p>
    <w:p w:rsidR="0078170C" w:rsidRPr="00B50683" w:rsidRDefault="0078170C" w:rsidP="0078170C"/>
    <w:tbl>
      <w:tblPr>
        <w:tblStyle w:val="TableGrid"/>
        <w:tblW w:w="8926" w:type="dxa"/>
        <w:tblLook w:val="04A0" w:firstRow="1" w:lastRow="0" w:firstColumn="1" w:lastColumn="0" w:noHBand="0" w:noVBand="1"/>
      </w:tblPr>
      <w:tblGrid>
        <w:gridCol w:w="988"/>
        <w:gridCol w:w="6662"/>
        <w:gridCol w:w="1276"/>
      </w:tblGrid>
      <w:tr w:rsidR="0078170C" w:rsidRPr="008B0AB4" w:rsidTr="0078170C">
        <w:trPr>
          <w:trHeight w:val="247"/>
        </w:trPr>
        <w:tc>
          <w:tcPr>
            <w:tcW w:w="988" w:type="dxa"/>
          </w:tcPr>
          <w:p w:rsidR="0078170C" w:rsidRPr="008B0AB4" w:rsidRDefault="0078170C" w:rsidP="0078170C">
            <w:pPr>
              <w:rPr>
                <w:b/>
              </w:rPr>
            </w:pPr>
            <w:r w:rsidRPr="008B0AB4">
              <w:rPr>
                <w:b/>
              </w:rPr>
              <w:t>Besluit nummer</w:t>
            </w:r>
          </w:p>
        </w:tc>
        <w:tc>
          <w:tcPr>
            <w:tcW w:w="6662" w:type="dxa"/>
          </w:tcPr>
          <w:p w:rsidR="0078170C" w:rsidRPr="008B0AB4" w:rsidRDefault="0078170C" w:rsidP="0078170C">
            <w:pPr>
              <w:rPr>
                <w:b/>
              </w:rPr>
            </w:pPr>
            <w:r w:rsidRPr="008B0AB4">
              <w:rPr>
                <w:b/>
              </w:rPr>
              <w:t>Beschrijving besluit</w:t>
            </w:r>
          </w:p>
        </w:tc>
        <w:tc>
          <w:tcPr>
            <w:tcW w:w="1276" w:type="dxa"/>
          </w:tcPr>
          <w:p w:rsidR="0078170C" w:rsidRPr="008B0AB4" w:rsidRDefault="0078170C" w:rsidP="0078170C">
            <w:pPr>
              <w:rPr>
                <w:b/>
              </w:rPr>
            </w:pPr>
            <w:r w:rsidRPr="008B0AB4">
              <w:rPr>
                <w:b/>
              </w:rPr>
              <w:t>Datum besluit</w:t>
            </w:r>
          </w:p>
        </w:tc>
      </w:tr>
      <w:tr w:rsidR="0078170C" w:rsidRPr="008B0AB4" w:rsidTr="0078170C">
        <w:trPr>
          <w:trHeight w:val="247"/>
        </w:trPr>
        <w:tc>
          <w:tcPr>
            <w:tcW w:w="988" w:type="dxa"/>
          </w:tcPr>
          <w:p w:rsidR="0078170C" w:rsidRPr="008B0AB4" w:rsidRDefault="0078170C" w:rsidP="0078170C">
            <w:r w:rsidRPr="008B0AB4">
              <w:t>1 (Q3 2016)</w:t>
            </w:r>
          </w:p>
        </w:tc>
        <w:tc>
          <w:tcPr>
            <w:tcW w:w="6662" w:type="dxa"/>
          </w:tcPr>
          <w:p w:rsidR="0078170C" w:rsidRPr="008B0AB4" w:rsidRDefault="0078170C" w:rsidP="0078170C">
            <w:r w:rsidRPr="008B0AB4">
              <w:t>Geen melding in het OMS maken van de signalen die verloren gaan tijdens onderhoud, dit melden in het PMS</w:t>
            </w:r>
          </w:p>
        </w:tc>
        <w:tc>
          <w:tcPr>
            <w:tcW w:w="1276" w:type="dxa"/>
          </w:tcPr>
          <w:p w:rsidR="0078170C" w:rsidRPr="008B0AB4" w:rsidRDefault="0078170C" w:rsidP="0078170C">
            <w:r w:rsidRPr="008B0AB4">
              <w:t>13-12-2016</w:t>
            </w:r>
          </w:p>
        </w:tc>
      </w:tr>
      <w:tr w:rsidR="0078170C" w:rsidRPr="008B0AB4" w:rsidTr="0078170C">
        <w:trPr>
          <w:trHeight w:val="265"/>
        </w:trPr>
        <w:tc>
          <w:tcPr>
            <w:tcW w:w="988" w:type="dxa"/>
          </w:tcPr>
          <w:p w:rsidR="0078170C" w:rsidRPr="008B0AB4" w:rsidRDefault="0078170C" w:rsidP="0078170C">
            <w:r w:rsidRPr="008B0AB4">
              <w:t>2 (Q3 2016)</w:t>
            </w:r>
          </w:p>
        </w:tc>
        <w:tc>
          <w:tcPr>
            <w:tcW w:w="6662" w:type="dxa"/>
          </w:tcPr>
          <w:p w:rsidR="0078170C" w:rsidRPr="008B0AB4" w:rsidRDefault="0078170C" w:rsidP="0078170C">
            <w:r w:rsidRPr="008B0AB4">
              <w:t xml:space="preserve">Als een systeem wordt gemodificeerd, dit in het OMS melden met als type werk MOD i.p.v. COR </w:t>
            </w:r>
          </w:p>
        </w:tc>
        <w:tc>
          <w:tcPr>
            <w:tcW w:w="1276" w:type="dxa"/>
          </w:tcPr>
          <w:p w:rsidR="0078170C" w:rsidRPr="008B0AB4" w:rsidRDefault="0078170C" w:rsidP="0078170C">
            <w:r w:rsidRPr="008B0AB4">
              <w:t>13-12-2016</w:t>
            </w:r>
          </w:p>
        </w:tc>
      </w:tr>
      <w:tr w:rsidR="0078170C" w:rsidRPr="008B0AB4" w:rsidTr="0078170C">
        <w:trPr>
          <w:trHeight w:val="247"/>
        </w:trPr>
        <w:tc>
          <w:tcPr>
            <w:tcW w:w="988" w:type="dxa"/>
          </w:tcPr>
          <w:p w:rsidR="0078170C" w:rsidRPr="008B0AB4" w:rsidRDefault="0078170C" w:rsidP="0078170C">
            <w:r w:rsidRPr="008B0AB4">
              <w:t>3 (Q3 2016)</w:t>
            </w:r>
          </w:p>
        </w:tc>
        <w:tc>
          <w:tcPr>
            <w:tcW w:w="6662" w:type="dxa"/>
          </w:tcPr>
          <w:p w:rsidR="0078170C" w:rsidRPr="008B0AB4" w:rsidRDefault="0078170C" w:rsidP="0078170C">
            <w:r w:rsidRPr="008B0AB4">
              <w:t>Als preventief onderhoud wordt gepleegd, dit in het OMS melden met als type werk PREV i.p.v. COR</w:t>
            </w:r>
          </w:p>
        </w:tc>
        <w:tc>
          <w:tcPr>
            <w:tcW w:w="1276" w:type="dxa"/>
          </w:tcPr>
          <w:p w:rsidR="0078170C" w:rsidRPr="008B0AB4" w:rsidRDefault="0078170C" w:rsidP="0078170C">
            <w:r w:rsidRPr="008B0AB4">
              <w:t>13-12-2016</w:t>
            </w:r>
          </w:p>
        </w:tc>
      </w:tr>
      <w:tr w:rsidR="0078170C" w:rsidRPr="008B0AB4" w:rsidTr="0078170C">
        <w:trPr>
          <w:trHeight w:val="247"/>
        </w:trPr>
        <w:tc>
          <w:tcPr>
            <w:tcW w:w="988" w:type="dxa"/>
          </w:tcPr>
          <w:p w:rsidR="0078170C" w:rsidRPr="008B0AB4" w:rsidRDefault="0078170C" w:rsidP="0078170C">
            <w:r w:rsidRPr="008B0AB4">
              <w:t>4 (Q3 2016)</w:t>
            </w:r>
          </w:p>
        </w:tc>
        <w:tc>
          <w:tcPr>
            <w:tcW w:w="6662" w:type="dxa"/>
          </w:tcPr>
          <w:p w:rsidR="0078170C" w:rsidRPr="008B0AB4" w:rsidRDefault="0078170C" w:rsidP="0078170C">
            <w:r w:rsidRPr="008B0AB4">
              <w:t>Het tijdstip melding is altijd gelijk of eerder dan het tijdstip monteur ter plaatse</w:t>
            </w:r>
          </w:p>
        </w:tc>
        <w:tc>
          <w:tcPr>
            <w:tcW w:w="1276" w:type="dxa"/>
          </w:tcPr>
          <w:p w:rsidR="0078170C" w:rsidRPr="008B0AB4" w:rsidRDefault="0078170C" w:rsidP="0078170C">
            <w:r w:rsidRPr="008B0AB4">
              <w:t>13-12-2016</w:t>
            </w:r>
          </w:p>
        </w:tc>
      </w:tr>
      <w:tr w:rsidR="0078170C" w:rsidRPr="008B0AB4" w:rsidTr="0078170C">
        <w:trPr>
          <w:trHeight w:val="324"/>
        </w:trPr>
        <w:tc>
          <w:tcPr>
            <w:tcW w:w="988" w:type="dxa"/>
          </w:tcPr>
          <w:p w:rsidR="0078170C" w:rsidRPr="008B0AB4" w:rsidRDefault="0078170C" w:rsidP="0078170C">
            <w:r w:rsidRPr="008B0AB4">
              <w:t>5 (Q3 2016)</w:t>
            </w:r>
          </w:p>
        </w:tc>
        <w:tc>
          <w:tcPr>
            <w:tcW w:w="6662" w:type="dxa"/>
          </w:tcPr>
          <w:p w:rsidR="0078170C" w:rsidRPr="008B0AB4" w:rsidRDefault="0078170C" w:rsidP="0078170C">
            <w:r w:rsidRPr="008B0AB4">
              <w:t>Alle meldingen moeten aan een asset / subniveau SBS van een DI worden gekoppeld.</w:t>
            </w:r>
          </w:p>
        </w:tc>
        <w:tc>
          <w:tcPr>
            <w:tcW w:w="1276" w:type="dxa"/>
          </w:tcPr>
          <w:p w:rsidR="0078170C" w:rsidRPr="008B0AB4" w:rsidRDefault="0078170C" w:rsidP="0078170C">
            <w:r w:rsidRPr="008B0AB4">
              <w:t>13-12-2016</w:t>
            </w:r>
          </w:p>
        </w:tc>
      </w:tr>
      <w:tr w:rsidR="0078170C" w:rsidRPr="008B0AB4" w:rsidTr="0078170C">
        <w:trPr>
          <w:trHeight w:val="324"/>
        </w:trPr>
        <w:tc>
          <w:tcPr>
            <w:tcW w:w="988" w:type="dxa"/>
          </w:tcPr>
          <w:p w:rsidR="0078170C" w:rsidRPr="008B0AB4" w:rsidRDefault="0078170C" w:rsidP="0078170C">
            <w:r>
              <w:t>6 (2017)</w:t>
            </w:r>
          </w:p>
        </w:tc>
        <w:tc>
          <w:tcPr>
            <w:tcW w:w="6662" w:type="dxa"/>
          </w:tcPr>
          <w:p w:rsidR="0078170C" w:rsidRPr="008B0AB4" w:rsidRDefault="0078170C" w:rsidP="0078170C">
            <w:r>
              <w:t>De storingen van de HD toevoegen in het OMS (bijvoorbeeld als 1 van de 2 lasers falen)</w:t>
            </w:r>
          </w:p>
        </w:tc>
        <w:tc>
          <w:tcPr>
            <w:tcW w:w="1276" w:type="dxa"/>
          </w:tcPr>
          <w:p w:rsidR="0078170C" w:rsidRPr="008B0AB4" w:rsidRDefault="0078170C" w:rsidP="0078170C">
            <w:r>
              <w:t>17-05-2018</w:t>
            </w:r>
          </w:p>
        </w:tc>
      </w:tr>
    </w:tbl>
    <w:bookmarkStart w:id="170" w:name="_Toc495475792"/>
    <w:bookmarkStart w:id="171" w:name="_Toc505782912"/>
    <w:bookmarkStart w:id="172" w:name="_Toc515011446"/>
    <w:p w:rsidR="0078170C" w:rsidRDefault="0078170C" w:rsidP="0078170C">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Acties"/>
            </w:textInput>
          </w:ffData>
        </w:fldChar>
      </w:r>
      <w:r>
        <w:rPr>
          <w:noProof/>
        </w:rPr>
        <w:instrText xml:space="preserve"> FORMTEXT </w:instrText>
      </w:r>
      <w:r>
        <w:rPr>
          <w:noProof/>
        </w:rPr>
      </w:r>
      <w:r>
        <w:rPr>
          <w:noProof/>
        </w:rPr>
        <w:fldChar w:fldCharType="separate"/>
      </w:r>
      <w:bookmarkStart w:id="173" w:name="_Toc8634560"/>
      <w:bookmarkStart w:id="174" w:name="_Toc536007335"/>
      <w:bookmarkStart w:id="175" w:name="_Toc3556640"/>
      <w:r>
        <w:rPr>
          <w:noProof/>
        </w:rPr>
        <w:t>Acties</w:t>
      </w:r>
      <w:bookmarkEnd w:id="173"/>
      <w:bookmarkEnd w:id="174"/>
      <w:bookmarkEnd w:id="175"/>
      <w:r>
        <w:rPr>
          <w:noProof/>
        </w:rPr>
        <w:fldChar w:fldCharType="end"/>
      </w:r>
    </w:p>
    <w:p w:rsidR="0078170C" w:rsidRDefault="0078170C" w:rsidP="0078170C">
      <w:r>
        <w:t>Hieronder staat de actielijst en de resultaten van de actielijst. Wanneer de status op gesloten staat, wordt deze in de volgende rapportage niet meer getoond.</w:t>
      </w:r>
    </w:p>
    <w:p w:rsidR="0078170C" w:rsidRPr="008B0AB4" w:rsidRDefault="0078170C" w:rsidP="0078170C">
      <w:pPr>
        <w:pStyle w:val="Heading2"/>
        <w:numPr>
          <w:ilvl w:val="1"/>
          <w:numId w:val="1"/>
        </w:numPr>
      </w:pPr>
      <w:bookmarkStart w:id="176" w:name="_Toc536007336"/>
      <w:bookmarkStart w:id="177" w:name="_Toc3556641"/>
      <w:bookmarkStart w:id="178" w:name="_Toc8634561"/>
      <w:r w:rsidRPr="008B0AB4">
        <w:t>Actielijst</w:t>
      </w:r>
      <w:bookmarkEnd w:id="170"/>
      <w:bookmarkEnd w:id="171"/>
      <w:bookmarkEnd w:id="172"/>
      <w:bookmarkEnd w:id="176"/>
      <w:bookmarkEnd w:id="177"/>
      <w:bookmarkEnd w:id="178"/>
    </w:p>
    <w:p w:rsidR="0078170C" w:rsidRDefault="0078170C" w:rsidP="0078170C"/>
    <w:tbl>
      <w:tblPr>
        <w:tblStyle w:val="TableGrid"/>
        <w:tblW w:w="8909" w:type="dxa"/>
        <w:tblLook w:val="04A0" w:firstRow="1" w:lastRow="0" w:firstColumn="1" w:lastColumn="0" w:noHBand="0" w:noVBand="1"/>
      </w:tblPr>
      <w:tblGrid>
        <w:gridCol w:w="966"/>
        <w:gridCol w:w="5077"/>
        <w:gridCol w:w="860"/>
        <w:gridCol w:w="1029"/>
        <w:gridCol w:w="977"/>
      </w:tblGrid>
      <w:tr w:rsidR="0078170C" w:rsidRPr="008B0AB4" w:rsidTr="0078170C">
        <w:trPr>
          <w:trHeight w:val="247"/>
        </w:trPr>
        <w:tc>
          <w:tcPr>
            <w:tcW w:w="966" w:type="dxa"/>
          </w:tcPr>
          <w:p w:rsidR="0078170C" w:rsidRPr="008B0AB4" w:rsidRDefault="0078170C" w:rsidP="0078170C">
            <w:pPr>
              <w:rPr>
                <w:b/>
              </w:rPr>
            </w:pPr>
            <w:r w:rsidRPr="008B0AB4">
              <w:rPr>
                <w:b/>
              </w:rPr>
              <w:t>Actie nummer</w:t>
            </w:r>
          </w:p>
        </w:tc>
        <w:tc>
          <w:tcPr>
            <w:tcW w:w="5077" w:type="dxa"/>
          </w:tcPr>
          <w:p w:rsidR="0078170C" w:rsidRPr="008B0AB4" w:rsidRDefault="0078170C" w:rsidP="0078170C">
            <w:pPr>
              <w:rPr>
                <w:b/>
              </w:rPr>
            </w:pPr>
            <w:r w:rsidRPr="008B0AB4">
              <w:rPr>
                <w:b/>
              </w:rPr>
              <w:t>Beschrijving actie</w:t>
            </w:r>
          </w:p>
        </w:tc>
        <w:tc>
          <w:tcPr>
            <w:tcW w:w="860" w:type="dxa"/>
          </w:tcPr>
          <w:p w:rsidR="0078170C" w:rsidRPr="008B0AB4" w:rsidRDefault="0078170C" w:rsidP="0078170C">
            <w:pPr>
              <w:rPr>
                <w:b/>
              </w:rPr>
            </w:pPr>
            <w:r w:rsidRPr="008B0AB4">
              <w:rPr>
                <w:b/>
              </w:rPr>
              <w:t>Actie houder</w:t>
            </w:r>
          </w:p>
        </w:tc>
        <w:tc>
          <w:tcPr>
            <w:tcW w:w="1029" w:type="dxa"/>
          </w:tcPr>
          <w:p w:rsidR="0078170C" w:rsidRPr="008B0AB4" w:rsidRDefault="0078170C" w:rsidP="0078170C">
            <w:pPr>
              <w:rPr>
                <w:b/>
              </w:rPr>
            </w:pPr>
            <w:r w:rsidRPr="008B0AB4">
              <w:rPr>
                <w:b/>
              </w:rPr>
              <w:t>Datum afgerond</w:t>
            </w:r>
          </w:p>
        </w:tc>
        <w:tc>
          <w:tcPr>
            <w:tcW w:w="977" w:type="dxa"/>
          </w:tcPr>
          <w:p w:rsidR="0078170C" w:rsidRPr="008B0AB4" w:rsidRDefault="0078170C" w:rsidP="0078170C">
            <w:pPr>
              <w:rPr>
                <w:b/>
              </w:rPr>
            </w:pPr>
            <w:r w:rsidRPr="008B0AB4">
              <w:rPr>
                <w:b/>
              </w:rPr>
              <w:t>Status</w:t>
            </w:r>
          </w:p>
        </w:tc>
      </w:tr>
      <w:tr w:rsidR="0078170C" w:rsidRPr="008B0AB4" w:rsidTr="0078170C">
        <w:trPr>
          <w:trHeight w:val="247"/>
        </w:trPr>
        <w:tc>
          <w:tcPr>
            <w:tcW w:w="966" w:type="dxa"/>
          </w:tcPr>
          <w:p w:rsidR="0078170C" w:rsidRPr="008B0AB4" w:rsidRDefault="0078170C" w:rsidP="0078170C">
            <w:r w:rsidRPr="008B0AB4">
              <w:t>5 (2016)</w:t>
            </w:r>
          </w:p>
        </w:tc>
        <w:tc>
          <w:tcPr>
            <w:tcW w:w="5077" w:type="dxa"/>
          </w:tcPr>
          <w:p w:rsidR="0078170C" w:rsidRPr="008B0AB4" w:rsidRDefault="0078170C" w:rsidP="0078170C">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78170C" w:rsidRPr="008B0AB4" w:rsidRDefault="0078170C" w:rsidP="0078170C">
            <w:r w:rsidRPr="008B0AB4">
              <w:t>RGo</w:t>
            </w:r>
          </w:p>
        </w:tc>
        <w:tc>
          <w:tcPr>
            <w:tcW w:w="1029" w:type="dxa"/>
          </w:tcPr>
          <w:p w:rsidR="0078170C" w:rsidRPr="008B0AB4" w:rsidRDefault="0078170C" w:rsidP="0078170C">
            <w:r>
              <w:t>2022</w:t>
            </w:r>
          </w:p>
        </w:tc>
        <w:tc>
          <w:tcPr>
            <w:tcW w:w="977" w:type="dxa"/>
          </w:tcPr>
          <w:p w:rsidR="0078170C" w:rsidRPr="008B0AB4" w:rsidRDefault="0078170C" w:rsidP="0078170C">
            <w:r w:rsidRPr="008B0AB4">
              <w:t>Open</w:t>
            </w:r>
          </w:p>
        </w:tc>
      </w:tr>
      <w:tr w:rsidR="0078170C" w:rsidRPr="008B0AB4" w:rsidTr="0078170C">
        <w:trPr>
          <w:trHeight w:val="265"/>
        </w:trPr>
        <w:tc>
          <w:tcPr>
            <w:tcW w:w="966" w:type="dxa"/>
          </w:tcPr>
          <w:p w:rsidR="0078170C" w:rsidRPr="008B0AB4" w:rsidRDefault="0078170C" w:rsidP="0078170C">
            <w:r w:rsidRPr="008B0AB4">
              <w:t>6 (2016)</w:t>
            </w:r>
          </w:p>
        </w:tc>
        <w:tc>
          <w:tcPr>
            <w:tcW w:w="5077" w:type="dxa"/>
          </w:tcPr>
          <w:p w:rsidR="0078170C" w:rsidRPr="008B0AB4" w:rsidRDefault="0078170C" w:rsidP="0078170C">
            <w:r w:rsidRPr="008B0AB4">
              <w:t>De storingen betreffende laser de komende jaren bekijken i.v.m. een mogelijke trend</w:t>
            </w:r>
            <w:r>
              <w:t xml:space="preserve"> in maximo (DI 44)</w:t>
            </w:r>
          </w:p>
        </w:tc>
        <w:tc>
          <w:tcPr>
            <w:tcW w:w="860" w:type="dxa"/>
          </w:tcPr>
          <w:p w:rsidR="0078170C" w:rsidRPr="008B0AB4" w:rsidRDefault="0078170C" w:rsidP="0078170C">
            <w:r w:rsidRPr="008B0AB4">
              <w:t>RGo</w:t>
            </w:r>
          </w:p>
        </w:tc>
        <w:tc>
          <w:tcPr>
            <w:tcW w:w="1029" w:type="dxa"/>
          </w:tcPr>
          <w:p w:rsidR="0078170C" w:rsidRPr="008B0AB4" w:rsidRDefault="0078170C" w:rsidP="0078170C">
            <w:r>
              <w:t>2022</w:t>
            </w:r>
          </w:p>
        </w:tc>
        <w:tc>
          <w:tcPr>
            <w:tcW w:w="977" w:type="dxa"/>
          </w:tcPr>
          <w:p w:rsidR="0078170C" w:rsidRPr="008B0AB4" w:rsidRDefault="0078170C" w:rsidP="0078170C">
            <w:r w:rsidRPr="008B0AB4">
              <w:t>Open</w:t>
            </w:r>
          </w:p>
        </w:tc>
      </w:tr>
      <w:tr w:rsidR="0078170C" w:rsidRPr="008B0AB4" w:rsidTr="0078170C">
        <w:trPr>
          <w:trHeight w:val="247"/>
        </w:trPr>
        <w:tc>
          <w:tcPr>
            <w:tcW w:w="966" w:type="dxa"/>
          </w:tcPr>
          <w:p w:rsidR="0078170C" w:rsidRDefault="0078170C" w:rsidP="0078170C">
            <w:r>
              <w:t>12 (2017)</w:t>
            </w:r>
          </w:p>
        </w:tc>
        <w:tc>
          <w:tcPr>
            <w:tcW w:w="5077" w:type="dxa"/>
          </w:tcPr>
          <w:p w:rsidR="0078170C" w:rsidRDefault="0078170C" w:rsidP="0078170C">
            <w:r>
              <w:t>Onderzoeken of de voeding van de kantelwalsborden verplaats kan worden naar een locatie waar zonder een afsluiting bij gekomen kan worden (DI 47A)</w:t>
            </w:r>
          </w:p>
        </w:tc>
        <w:tc>
          <w:tcPr>
            <w:tcW w:w="860" w:type="dxa"/>
          </w:tcPr>
          <w:p w:rsidR="0078170C" w:rsidRDefault="0078170C" w:rsidP="0078170C">
            <w:r>
              <w:t>TGo</w:t>
            </w:r>
          </w:p>
        </w:tc>
        <w:tc>
          <w:tcPr>
            <w:tcW w:w="1029" w:type="dxa"/>
          </w:tcPr>
          <w:p w:rsidR="0078170C" w:rsidRDefault="0078170C" w:rsidP="0078170C">
            <w:r>
              <w:t>Q4 2019</w:t>
            </w:r>
          </w:p>
        </w:tc>
        <w:tc>
          <w:tcPr>
            <w:tcW w:w="977" w:type="dxa"/>
          </w:tcPr>
          <w:p w:rsidR="0078170C" w:rsidRDefault="0078170C" w:rsidP="0078170C">
            <w:r>
              <w:t>Open</w:t>
            </w:r>
          </w:p>
        </w:tc>
      </w:tr>
      <w:tr w:rsidR="0078170C" w:rsidRPr="008B0AB4" w:rsidTr="0078170C">
        <w:trPr>
          <w:trHeight w:val="70"/>
        </w:trPr>
        <w:tc>
          <w:tcPr>
            <w:tcW w:w="966" w:type="dxa"/>
          </w:tcPr>
          <w:p w:rsidR="0078170C" w:rsidRDefault="0078170C" w:rsidP="0078170C">
            <w:r>
              <w:t>13 (2017)</w:t>
            </w:r>
          </w:p>
        </w:tc>
        <w:tc>
          <w:tcPr>
            <w:tcW w:w="5077" w:type="dxa"/>
          </w:tcPr>
          <w:p w:rsidR="0078170C" w:rsidRDefault="0078170C" w:rsidP="0078170C">
            <w:r>
              <w:t xml:space="preserve">De storingen van de kantelwalsborden in de gaten </w:t>
            </w:r>
            <w:r w:rsidRPr="008E6B70">
              <w:t>houden, dat dit geen trend wordt en anders hier toepasselijke maatregelen opnemen.</w:t>
            </w:r>
          </w:p>
        </w:tc>
        <w:tc>
          <w:tcPr>
            <w:tcW w:w="860" w:type="dxa"/>
          </w:tcPr>
          <w:p w:rsidR="0078170C" w:rsidRPr="008B0AB4" w:rsidRDefault="0078170C" w:rsidP="0078170C">
            <w:r>
              <w:t>RGo</w:t>
            </w:r>
          </w:p>
        </w:tc>
        <w:tc>
          <w:tcPr>
            <w:tcW w:w="1029" w:type="dxa"/>
          </w:tcPr>
          <w:p w:rsidR="0078170C" w:rsidRPr="008B0AB4" w:rsidRDefault="0078170C" w:rsidP="0078170C">
            <w:r>
              <w:t>2020</w:t>
            </w:r>
          </w:p>
        </w:tc>
        <w:tc>
          <w:tcPr>
            <w:tcW w:w="977" w:type="dxa"/>
          </w:tcPr>
          <w:p w:rsidR="0078170C" w:rsidRPr="008B0AB4" w:rsidRDefault="0078170C" w:rsidP="0078170C">
            <w:r>
              <w:t>Open</w:t>
            </w:r>
          </w:p>
        </w:tc>
      </w:tr>
      <w:tr w:rsidR="0078170C" w:rsidRPr="008B0AB4" w:rsidTr="0078170C">
        <w:trPr>
          <w:trHeight w:val="70"/>
        </w:trPr>
        <w:tc>
          <w:tcPr>
            <w:tcW w:w="966" w:type="dxa"/>
          </w:tcPr>
          <w:p w:rsidR="0078170C" w:rsidRDefault="0078170C" w:rsidP="0078170C">
            <w:r>
              <w:t>14 (2017)</w:t>
            </w:r>
          </w:p>
        </w:tc>
        <w:tc>
          <w:tcPr>
            <w:tcW w:w="5077" w:type="dxa"/>
          </w:tcPr>
          <w:p w:rsidR="0078170C" w:rsidRDefault="0078170C" w:rsidP="0078170C">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78170C" w:rsidRDefault="0078170C" w:rsidP="0078170C">
            <w:r>
              <w:t>TJB</w:t>
            </w:r>
          </w:p>
        </w:tc>
        <w:tc>
          <w:tcPr>
            <w:tcW w:w="1029" w:type="dxa"/>
          </w:tcPr>
          <w:p w:rsidR="0078170C" w:rsidRDefault="0078170C" w:rsidP="0078170C">
            <w:r>
              <w:t>2019</w:t>
            </w:r>
          </w:p>
        </w:tc>
        <w:tc>
          <w:tcPr>
            <w:tcW w:w="977" w:type="dxa"/>
          </w:tcPr>
          <w:p w:rsidR="0078170C" w:rsidRDefault="0078170C" w:rsidP="0078170C">
            <w:r>
              <w:t>Open</w:t>
            </w:r>
          </w:p>
        </w:tc>
      </w:tr>
      <w:tr w:rsidR="0078170C" w:rsidRPr="008B0AB4" w:rsidTr="0078170C">
        <w:trPr>
          <w:trHeight w:val="70"/>
        </w:trPr>
        <w:tc>
          <w:tcPr>
            <w:tcW w:w="966" w:type="dxa"/>
          </w:tcPr>
          <w:p w:rsidR="0078170C" w:rsidRDefault="0078170C" w:rsidP="0078170C">
            <w:r>
              <w:t>15 (2017)</w:t>
            </w:r>
          </w:p>
        </w:tc>
        <w:tc>
          <w:tcPr>
            <w:tcW w:w="5077" w:type="dxa"/>
          </w:tcPr>
          <w:p w:rsidR="0078170C" w:rsidRDefault="0078170C" w:rsidP="0078170C">
            <w:r w:rsidRPr="001F37A5">
              <w:t>Er moet een gesprek worden geïnitieerd met OG over het ontstane risico en de meer kosten voor het onderhoud</w:t>
            </w:r>
            <w:r>
              <w:t xml:space="preserve"> door het vaker gebruiken van de CADO (DI46A).</w:t>
            </w:r>
          </w:p>
        </w:tc>
        <w:tc>
          <w:tcPr>
            <w:tcW w:w="860" w:type="dxa"/>
          </w:tcPr>
          <w:p w:rsidR="0078170C" w:rsidRDefault="0078170C" w:rsidP="0078170C">
            <w:r>
              <w:t>TJB</w:t>
            </w:r>
          </w:p>
        </w:tc>
        <w:tc>
          <w:tcPr>
            <w:tcW w:w="1029" w:type="dxa"/>
          </w:tcPr>
          <w:p w:rsidR="0078170C" w:rsidRDefault="0078170C" w:rsidP="0078170C">
            <w:r>
              <w:t>2019</w:t>
            </w:r>
          </w:p>
        </w:tc>
        <w:tc>
          <w:tcPr>
            <w:tcW w:w="977" w:type="dxa"/>
          </w:tcPr>
          <w:p w:rsidR="0078170C" w:rsidRDefault="0078170C" w:rsidP="0078170C">
            <w:r>
              <w:t>Open</w:t>
            </w:r>
          </w:p>
        </w:tc>
      </w:tr>
      <w:tr w:rsidR="0078170C" w:rsidRPr="008B0AB4" w:rsidTr="0078170C">
        <w:trPr>
          <w:trHeight w:val="70"/>
        </w:trPr>
        <w:tc>
          <w:tcPr>
            <w:tcW w:w="966" w:type="dxa"/>
          </w:tcPr>
          <w:p w:rsidR="0078170C" w:rsidRDefault="0078170C" w:rsidP="0078170C">
            <w:r>
              <w:t>18 (Q3 2018)</w:t>
            </w:r>
          </w:p>
        </w:tc>
        <w:tc>
          <w:tcPr>
            <w:tcW w:w="5077" w:type="dxa"/>
          </w:tcPr>
          <w:p w:rsidR="0078170C" w:rsidRDefault="0078170C" w:rsidP="0078170C">
            <w:r>
              <w:t>De lichtmasten in maximo opnemen. Frank levert de gegevens. Remko zorgt dat ze in het systeem komen te staan</w:t>
            </w:r>
          </w:p>
        </w:tc>
        <w:tc>
          <w:tcPr>
            <w:tcW w:w="860" w:type="dxa"/>
          </w:tcPr>
          <w:p w:rsidR="0078170C" w:rsidRPr="008B0AB4" w:rsidRDefault="0078170C" w:rsidP="0078170C">
            <w:r>
              <w:t>RGo</w:t>
            </w:r>
          </w:p>
        </w:tc>
        <w:tc>
          <w:tcPr>
            <w:tcW w:w="1029" w:type="dxa"/>
          </w:tcPr>
          <w:p w:rsidR="0078170C" w:rsidRPr="008B0AB4" w:rsidRDefault="0078170C" w:rsidP="0078170C">
            <w:r>
              <w:t>Na Q1 2019</w:t>
            </w:r>
          </w:p>
        </w:tc>
        <w:tc>
          <w:tcPr>
            <w:tcW w:w="977" w:type="dxa"/>
          </w:tcPr>
          <w:p w:rsidR="005C02A6" w:rsidRDefault="005C02A6" w:rsidP="0078170C">
            <w:r>
              <w:t>Gesloten</w:t>
            </w:r>
          </w:p>
          <w:p w:rsidR="0078170C" w:rsidRPr="005C02A6" w:rsidRDefault="0078170C" w:rsidP="005C02A6"/>
        </w:tc>
      </w:tr>
      <w:tr w:rsidR="0078170C" w:rsidRPr="008B0AB4" w:rsidTr="0078170C">
        <w:trPr>
          <w:trHeight w:val="70"/>
        </w:trPr>
        <w:tc>
          <w:tcPr>
            <w:tcW w:w="966" w:type="dxa"/>
          </w:tcPr>
          <w:p w:rsidR="0078170C" w:rsidRDefault="0078170C" w:rsidP="0078170C">
            <w:r>
              <w:t>20 (Q3 2018)</w:t>
            </w:r>
          </w:p>
        </w:tc>
        <w:tc>
          <w:tcPr>
            <w:tcW w:w="5077" w:type="dxa"/>
          </w:tcPr>
          <w:p w:rsidR="0078170C" w:rsidRDefault="0078170C" w:rsidP="0078170C">
            <w:r>
              <w:t>Onderzoek naar de leidingen van DI46A (monitoring / vervangen)</w:t>
            </w:r>
          </w:p>
        </w:tc>
        <w:tc>
          <w:tcPr>
            <w:tcW w:w="860" w:type="dxa"/>
          </w:tcPr>
          <w:p w:rsidR="0078170C" w:rsidRDefault="0078170C" w:rsidP="0078170C">
            <w:r>
              <w:t>RGo / TGo</w:t>
            </w:r>
          </w:p>
        </w:tc>
        <w:tc>
          <w:tcPr>
            <w:tcW w:w="1029" w:type="dxa"/>
          </w:tcPr>
          <w:p w:rsidR="0078170C" w:rsidRDefault="0078170C" w:rsidP="0078170C">
            <w:r>
              <w:t>2020</w:t>
            </w:r>
          </w:p>
        </w:tc>
        <w:tc>
          <w:tcPr>
            <w:tcW w:w="977" w:type="dxa"/>
          </w:tcPr>
          <w:p w:rsidR="0078170C" w:rsidRDefault="0078170C" w:rsidP="0078170C">
            <w:r w:rsidRPr="00014409">
              <w:t>Open</w:t>
            </w:r>
          </w:p>
        </w:tc>
      </w:tr>
      <w:tr w:rsidR="0078170C" w:rsidRPr="008B0AB4" w:rsidTr="0078170C">
        <w:trPr>
          <w:trHeight w:val="70"/>
        </w:trPr>
        <w:tc>
          <w:tcPr>
            <w:tcW w:w="966" w:type="dxa"/>
          </w:tcPr>
          <w:p w:rsidR="0078170C" w:rsidRDefault="0078170C" w:rsidP="0078170C">
            <w:r>
              <w:t>21 (Q4 2018)</w:t>
            </w:r>
          </w:p>
        </w:tc>
        <w:tc>
          <w:tcPr>
            <w:tcW w:w="5077" w:type="dxa"/>
          </w:tcPr>
          <w:p w:rsidR="0078170C" w:rsidRDefault="0078170C" w:rsidP="0078170C">
            <w:r>
              <w:t>De communicatie error in de gaten houden van DI 63 monitoren in de kwartaal analyse van Q3 2019</w:t>
            </w:r>
          </w:p>
        </w:tc>
        <w:tc>
          <w:tcPr>
            <w:tcW w:w="860" w:type="dxa"/>
          </w:tcPr>
          <w:p w:rsidR="0078170C" w:rsidRDefault="0078170C" w:rsidP="0078170C">
            <w:r>
              <w:t>RGo</w:t>
            </w:r>
          </w:p>
        </w:tc>
        <w:tc>
          <w:tcPr>
            <w:tcW w:w="1029" w:type="dxa"/>
          </w:tcPr>
          <w:p w:rsidR="0078170C" w:rsidRDefault="0078170C" w:rsidP="0078170C">
            <w:r>
              <w:t>Na Q3 2019</w:t>
            </w:r>
          </w:p>
        </w:tc>
        <w:tc>
          <w:tcPr>
            <w:tcW w:w="977" w:type="dxa"/>
          </w:tcPr>
          <w:p w:rsidR="0078170C" w:rsidRPr="00014409" w:rsidRDefault="0078170C" w:rsidP="0078170C">
            <w:r w:rsidRPr="00014409">
              <w:t>Open</w:t>
            </w:r>
          </w:p>
        </w:tc>
      </w:tr>
      <w:tr w:rsidR="0078170C" w:rsidRPr="008B0AB4" w:rsidTr="0078170C">
        <w:trPr>
          <w:trHeight w:val="70"/>
        </w:trPr>
        <w:tc>
          <w:tcPr>
            <w:tcW w:w="966" w:type="dxa"/>
          </w:tcPr>
          <w:p w:rsidR="0078170C" w:rsidRDefault="0078170C" w:rsidP="0078170C">
            <w:r>
              <w:t>22 (2018)</w:t>
            </w:r>
          </w:p>
        </w:tc>
        <w:tc>
          <w:tcPr>
            <w:tcW w:w="5077" w:type="dxa"/>
          </w:tcPr>
          <w:p w:rsidR="0078170C" w:rsidRDefault="0078170C" w:rsidP="0078170C">
            <w:r>
              <w:t>De sensoren bij de afsluitbomen in 2019 monitoren</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78170C" w:rsidRPr="008B0AB4" w:rsidTr="0078170C">
        <w:trPr>
          <w:trHeight w:val="70"/>
        </w:trPr>
        <w:tc>
          <w:tcPr>
            <w:tcW w:w="966" w:type="dxa"/>
          </w:tcPr>
          <w:p w:rsidR="0078170C" w:rsidRDefault="0078170C" w:rsidP="0078170C">
            <w:r>
              <w:t>23 (2018)</w:t>
            </w:r>
          </w:p>
        </w:tc>
        <w:tc>
          <w:tcPr>
            <w:tcW w:w="5077" w:type="dxa"/>
          </w:tcPr>
          <w:p w:rsidR="0078170C" w:rsidRDefault="0078170C" w:rsidP="0078170C">
            <w:r>
              <w:t>De vervuiling van de camera’s monitoren in 2019.</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78170C" w:rsidRPr="008B0AB4" w:rsidTr="0078170C">
        <w:trPr>
          <w:trHeight w:val="70"/>
        </w:trPr>
        <w:tc>
          <w:tcPr>
            <w:tcW w:w="966" w:type="dxa"/>
          </w:tcPr>
          <w:p w:rsidR="0078170C" w:rsidRDefault="0078170C" w:rsidP="0078170C">
            <w:r>
              <w:t>24 (2018)</w:t>
            </w:r>
          </w:p>
        </w:tc>
        <w:tc>
          <w:tcPr>
            <w:tcW w:w="5077" w:type="dxa"/>
          </w:tcPr>
          <w:p w:rsidR="0078170C" w:rsidRDefault="0078170C" w:rsidP="0078170C">
            <w:r>
              <w:t>De CADO’s monitoren in 2019 op falen van de noodstop.</w:t>
            </w:r>
          </w:p>
        </w:tc>
        <w:tc>
          <w:tcPr>
            <w:tcW w:w="860" w:type="dxa"/>
          </w:tcPr>
          <w:p w:rsidR="0078170C" w:rsidRDefault="0078170C" w:rsidP="0078170C">
            <w:r>
              <w:t>RGo</w:t>
            </w:r>
          </w:p>
        </w:tc>
        <w:tc>
          <w:tcPr>
            <w:tcW w:w="1029" w:type="dxa"/>
          </w:tcPr>
          <w:p w:rsidR="0078170C" w:rsidRDefault="0078170C" w:rsidP="0078170C">
            <w:r>
              <w:t>2020</w:t>
            </w:r>
          </w:p>
        </w:tc>
        <w:tc>
          <w:tcPr>
            <w:tcW w:w="977" w:type="dxa"/>
          </w:tcPr>
          <w:p w:rsidR="0078170C" w:rsidRPr="00014409" w:rsidRDefault="0078170C" w:rsidP="0078170C">
            <w:r>
              <w:t>Open</w:t>
            </w:r>
          </w:p>
        </w:tc>
      </w:tr>
      <w:tr w:rsidR="005C02A6" w:rsidRPr="008B0AB4" w:rsidTr="0078170C">
        <w:trPr>
          <w:trHeight w:val="70"/>
        </w:trPr>
        <w:tc>
          <w:tcPr>
            <w:tcW w:w="966" w:type="dxa"/>
          </w:tcPr>
          <w:p w:rsidR="005C02A6" w:rsidRDefault="005C02A6" w:rsidP="005C02A6">
            <w:r>
              <w:t>25 (Q1 2019)</w:t>
            </w:r>
          </w:p>
        </w:tc>
        <w:tc>
          <w:tcPr>
            <w:tcW w:w="5077" w:type="dxa"/>
          </w:tcPr>
          <w:p w:rsidR="005C02A6" w:rsidRDefault="005C02A6" w:rsidP="005C02A6">
            <w:r>
              <w:t>D</w:t>
            </w:r>
            <w:r w:rsidRPr="005C02A6">
              <w:t xml:space="preserve">e technici attenderen op de risico’s en </w:t>
            </w:r>
            <w:r>
              <w:t>controle van de koolstofborstel</w:t>
            </w:r>
          </w:p>
        </w:tc>
        <w:tc>
          <w:tcPr>
            <w:tcW w:w="860" w:type="dxa"/>
          </w:tcPr>
          <w:p w:rsidR="005C02A6" w:rsidRDefault="005C02A6" w:rsidP="005C02A6">
            <w:r>
              <w:t>TGo</w:t>
            </w:r>
          </w:p>
        </w:tc>
        <w:tc>
          <w:tcPr>
            <w:tcW w:w="1029" w:type="dxa"/>
          </w:tcPr>
          <w:p w:rsidR="005C02A6" w:rsidRDefault="005C02A6" w:rsidP="005C02A6">
            <w:r>
              <w:t>Q2 2019</w:t>
            </w:r>
          </w:p>
        </w:tc>
        <w:tc>
          <w:tcPr>
            <w:tcW w:w="977" w:type="dxa"/>
          </w:tcPr>
          <w:p w:rsidR="005C02A6" w:rsidRDefault="005C02A6" w:rsidP="005C02A6">
            <w:r w:rsidRPr="001701FA">
              <w:t>Open</w:t>
            </w:r>
          </w:p>
        </w:tc>
      </w:tr>
      <w:tr w:rsidR="005C02A6" w:rsidRPr="008B0AB4" w:rsidTr="0078170C">
        <w:trPr>
          <w:trHeight w:val="70"/>
        </w:trPr>
        <w:tc>
          <w:tcPr>
            <w:tcW w:w="966" w:type="dxa"/>
          </w:tcPr>
          <w:p w:rsidR="005C02A6" w:rsidRDefault="005C02A6" w:rsidP="005C02A6">
            <w:r>
              <w:t>25 (Q1 2019)</w:t>
            </w:r>
          </w:p>
        </w:tc>
        <w:tc>
          <w:tcPr>
            <w:tcW w:w="5077" w:type="dxa"/>
          </w:tcPr>
          <w:p w:rsidR="005C02A6" w:rsidRDefault="005C02A6" w:rsidP="005C02A6">
            <w:r>
              <w:t xml:space="preserve">Asset </w:t>
            </w:r>
            <w:r w:rsidRPr="00A668A0">
              <w:t>30EM7012 - Pomp 2</w:t>
            </w:r>
            <w:r>
              <w:t xml:space="preserve"> in Q2 monitoren</w:t>
            </w:r>
          </w:p>
        </w:tc>
        <w:tc>
          <w:tcPr>
            <w:tcW w:w="860" w:type="dxa"/>
          </w:tcPr>
          <w:p w:rsidR="005C02A6" w:rsidRDefault="005C02A6" w:rsidP="005C02A6">
            <w:r w:rsidRPr="0072513A">
              <w:t>RGo</w:t>
            </w:r>
          </w:p>
        </w:tc>
        <w:tc>
          <w:tcPr>
            <w:tcW w:w="1029" w:type="dxa"/>
          </w:tcPr>
          <w:p w:rsidR="005C02A6" w:rsidRDefault="005C02A6" w:rsidP="005C02A6">
            <w:r>
              <w:t>Na Q2 2019</w:t>
            </w:r>
          </w:p>
        </w:tc>
        <w:tc>
          <w:tcPr>
            <w:tcW w:w="977" w:type="dxa"/>
          </w:tcPr>
          <w:p w:rsidR="005C02A6" w:rsidRDefault="005C02A6" w:rsidP="005C02A6">
            <w:r w:rsidRPr="001701FA">
              <w:t>Open</w:t>
            </w:r>
          </w:p>
        </w:tc>
      </w:tr>
      <w:tr w:rsidR="005C02A6" w:rsidRPr="008B0AB4" w:rsidTr="0078170C">
        <w:trPr>
          <w:trHeight w:val="70"/>
        </w:trPr>
        <w:tc>
          <w:tcPr>
            <w:tcW w:w="966" w:type="dxa"/>
          </w:tcPr>
          <w:p w:rsidR="005C02A6" w:rsidRDefault="005C02A6" w:rsidP="005C02A6">
            <w:r>
              <w:t>25 (Q1 2019)</w:t>
            </w:r>
          </w:p>
        </w:tc>
        <w:tc>
          <w:tcPr>
            <w:tcW w:w="5077" w:type="dxa"/>
          </w:tcPr>
          <w:p w:rsidR="005C02A6" w:rsidRPr="005C02A6" w:rsidRDefault="005C02A6" w:rsidP="005C02A6">
            <w:pPr>
              <w:rPr>
                <w:lang w:val="en-US"/>
              </w:rPr>
            </w:pPr>
            <w:r w:rsidRPr="005C02A6">
              <w:rPr>
                <w:lang w:val="en-US"/>
              </w:rPr>
              <w:t xml:space="preserve">Asset </w:t>
            </w:r>
            <w:r w:rsidRPr="005C02A6">
              <w:rPr>
                <w:rFonts w:cs="Arial"/>
                <w:szCs w:val="19"/>
                <w:lang w:val="en-US"/>
              </w:rPr>
              <w:t>61CM2102 - Camera-PTZ-OBJ-A10W</w:t>
            </w:r>
            <w:r w:rsidRPr="005C02A6">
              <w:rPr>
                <w:lang w:val="en-US"/>
              </w:rPr>
              <w:t xml:space="preserve"> in Q2 monitoren</w:t>
            </w:r>
          </w:p>
        </w:tc>
        <w:tc>
          <w:tcPr>
            <w:tcW w:w="860" w:type="dxa"/>
          </w:tcPr>
          <w:p w:rsidR="005C02A6" w:rsidRDefault="005C02A6" w:rsidP="005C02A6">
            <w:r w:rsidRPr="0072513A">
              <w:t>RGo</w:t>
            </w:r>
          </w:p>
        </w:tc>
        <w:tc>
          <w:tcPr>
            <w:tcW w:w="1029" w:type="dxa"/>
          </w:tcPr>
          <w:p w:rsidR="005C02A6" w:rsidRDefault="005C02A6" w:rsidP="005C02A6">
            <w:r>
              <w:t>Na Q2 2019</w:t>
            </w:r>
          </w:p>
        </w:tc>
        <w:tc>
          <w:tcPr>
            <w:tcW w:w="977" w:type="dxa"/>
          </w:tcPr>
          <w:p w:rsidR="005C02A6" w:rsidRDefault="005C02A6" w:rsidP="005C02A6">
            <w:r w:rsidRPr="001701FA">
              <w:t>Open</w:t>
            </w:r>
          </w:p>
        </w:tc>
      </w:tr>
      <w:tr w:rsidR="005C02A6" w:rsidRPr="008B0AB4" w:rsidTr="0078170C">
        <w:trPr>
          <w:trHeight w:val="70"/>
        </w:trPr>
        <w:tc>
          <w:tcPr>
            <w:tcW w:w="966" w:type="dxa"/>
          </w:tcPr>
          <w:p w:rsidR="005C02A6" w:rsidRDefault="005C02A6" w:rsidP="005C02A6">
            <w:r>
              <w:t>25 (Q1 2019)</w:t>
            </w:r>
          </w:p>
        </w:tc>
        <w:tc>
          <w:tcPr>
            <w:tcW w:w="5077" w:type="dxa"/>
          </w:tcPr>
          <w:p w:rsidR="005C02A6" w:rsidRPr="005C02A6" w:rsidRDefault="005C02A6" w:rsidP="005C02A6">
            <w:pPr>
              <w:rPr>
                <w:lang w:val="en-US"/>
              </w:rPr>
            </w:pPr>
            <w:r w:rsidRPr="005C02A6">
              <w:rPr>
                <w:lang w:val="en-US"/>
              </w:rPr>
              <w:t xml:space="preserve">Asset </w:t>
            </w:r>
            <w:r w:rsidRPr="005C02A6">
              <w:rPr>
                <w:rFonts w:cs="Arial"/>
                <w:szCs w:val="19"/>
                <w:lang w:val="en-US"/>
              </w:rPr>
              <w:t>61CM2415 - Camera-PTZ-OBJ-A10N</w:t>
            </w:r>
            <w:r w:rsidRPr="005C02A6">
              <w:rPr>
                <w:lang w:val="en-US"/>
              </w:rPr>
              <w:t xml:space="preserve"> in Q2 monitoren</w:t>
            </w:r>
          </w:p>
        </w:tc>
        <w:tc>
          <w:tcPr>
            <w:tcW w:w="860" w:type="dxa"/>
          </w:tcPr>
          <w:p w:rsidR="005C02A6" w:rsidRDefault="005C02A6" w:rsidP="005C02A6">
            <w:r w:rsidRPr="0072513A">
              <w:t>RGo</w:t>
            </w:r>
          </w:p>
        </w:tc>
        <w:tc>
          <w:tcPr>
            <w:tcW w:w="1029" w:type="dxa"/>
          </w:tcPr>
          <w:p w:rsidR="005C02A6" w:rsidRDefault="005C02A6" w:rsidP="005C02A6">
            <w:r>
              <w:t>Na Q2 2019</w:t>
            </w:r>
          </w:p>
        </w:tc>
        <w:tc>
          <w:tcPr>
            <w:tcW w:w="977" w:type="dxa"/>
          </w:tcPr>
          <w:p w:rsidR="005C02A6" w:rsidRDefault="005C02A6" w:rsidP="005C02A6">
            <w:r w:rsidRPr="001701FA">
              <w:t>Open</w:t>
            </w:r>
          </w:p>
        </w:tc>
      </w:tr>
    </w:tbl>
    <w:p w:rsidR="0078170C" w:rsidRDefault="0078170C" w:rsidP="0078170C">
      <w:pPr>
        <w:pStyle w:val="Heading2"/>
        <w:numPr>
          <w:ilvl w:val="1"/>
          <w:numId w:val="1"/>
        </w:numPr>
      </w:pPr>
      <w:bookmarkStart w:id="179" w:name="_Toc505782913"/>
      <w:bookmarkStart w:id="180" w:name="_Toc515011447"/>
      <w:bookmarkStart w:id="181" w:name="_Toc536007337"/>
      <w:bookmarkStart w:id="182" w:name="_Toc3556642"/>
      <w:bookmarkStart w:id="183" w:name="_Toc8634562"/>
      <w:r>
        <w:t>Resultaat a</w:t>
      </w:r>
      <w:r w:rsidRPr="008B0AB4">
        <w:t>ctielijst</w:t>
      </w:r>
      <w:bookmarkEnd w:id="179"/>
      <w:bookmarkEnd w:id="180"/>
      <w:bookmarkEnd w:id="181"/>
      <w:bookmarkEnd w:id="182"/>
      <w:bookmarkEnd w:id="183"/>
    </w:p>
    <w:p w:rsidR="0078170C" w:rsidRPr="00B50683" w:rsidRDefault="0078170C" w:rsidP="0078170C"/>
    <w:tbl>
      <w:tblPr>
        <w:tblStyle w:val="TableGrid"/>
        <w:tblW w:w="8926" w:type="dxa"/>
        <w:tblLook w:val="04A0" w:firstRow="1" w:lastRow="0" w:firstColumn="1" w:lastColumn="0" w:noHBand="0" w:noVBand="1"/>
      </w:tblPr>
      <w:tblGrid>
        <w:gridCol w:w="1413"/>
        <w:gridCol w:w="7513"/>
      </w:tblGrid>
      <w:tr w:rsidR="0078170C" w:rsidRPr="008B0AB4" w:rsidTr="0078170C">
        <w:trPr>
          <w:trHeight w:val="247"/>
        </w:trPr>
        <w:tc>
          <w:tcPr>
            <w:tcW w:w="1413" w:type="dxa"/>
          </w:tcPr>
          <w:p w:rsidR="0078170C" w:rsidRPr="008B0AB4" w:rsidRDefault="0078170C" w:rsidP="0078170C">
            <w:pPr>
              <w:rPr>
                <w:b/>
              </w:rPr>
            </w:pPr>
            <w:r w:rsidRPr="008B0AB4">
              <w:rPr>
                <w:b/>
              </w:rPr>
              <w:t>Actie nummer</w:t>
            </w:r>
          </w:p>
        </w:tc>
        <w:tc>
          <w:tcPr>
            <w:tcW w:w="7513" w:type="dxa"/>
          </w:tcPr>
          <w:p w:rsidR="0078170C" w:rsidRPr="008B0AB4" w:rsidRDefault="0078170C" w:rsidP="0078170C">
            <w:pPr>
              <w:rPr>
                <w:b/>
              </w:rPr>
            </w:pPr>
            <w:r w:rsidRPr="008B0AB4">
              <w:rPr>
                <w:b/>
              </w:rPr>
              <w:t>Beschrijving actie</w:t>
            </w:r>
          </w:p>
        </w:tc>
      </w:tr>
      <w:tr w:rsidR="0078170C" w:rsidRPr="008B0AB4" w:rsidTr="0078170C">
        <w:trPr>
          <w:trHeight w:val="247"/>
        </w:trPr>
        <w:tc>
          <w:tcPr>
            <w:tcW w:w="1413" w:type="dxa"/>
          </w:tcPr>
          <w:p w:rsidR="0078170C" w:rsidRPr="008B0AB4" w:rsidRDefault="0078170C" w:rsidP="0078170C">
            <w:r w:rsidRPr="008B0AB4">
              <w:t>5 (2016)</w:t>
            </w:r>
          </w:p>
        </w:tc>
        <w:tc>
          <w:tcPr>
            <w:tcW w:w="7513" w:type="dxa"/>
          </w:tcPr>
          <w:p w:rsidR="0078170C" w:rsidRPr="00A46486" w:rsidRDefault="0078170C" w:rsidP="0078170C">
            <w:r>
              <w:t>Het aantal storingen is minder na de vervangingen, maar dit moet de komen jaren nog in de gaten worden gehouden. In 2018 waren maar 3 meldingen. 2019 ook monitoren</w:t>
            </w:r>
          </w:p>
        </w:tc>
      </w:tr>
      <w:tr w:rsidR="0078170C" w:rsidRPr="008B0AB4" w:rsidTr="0078170C">
        <w:trPr>
          <w:trHeight w:val="247"/>
        </w:trPr>
        <w:tc>
          <w:tcPr>
            <w:tcW w:w="1413" w:type="dxa"/>
          </w:tcPr>
          <w:p w:rsidR="0078170C" w:rsidRPr="008B0AB4" w:rsidRDefault="0078170C" w:rsidP="0078170C">
            <w:r w:rsidRPr="008B0AB4">
              <w:t>6 (2016)</w:t>
            </w:r>
          </w:p>
        </w:tc>
        <w:tc>
          <w:tcPr>
            <w:tcW w:w="7513" w:type="dxa"/>
          </w:tcPr>
          <w:p w:rsidR="0078170C" w:rsidRPr="00A46486" w:rsidRDefault="0078170C" w:rsidP="0078170C">
            <w:r>
              <w:t>Het aantal meldingen in 2017 was laag en als in 2018 (1 storingen - vervanging), in 2019 wordt dit ook bekeken.</w:t>
            </w:r>
          </w:p>
        </w:tc>
      </w:tr>
      <w:tr w:rsidR="0078170C" w:rsidRPr="008B0AB4" w:rsidTr="0078170C">
        <w:trPr>
          <w:trHeight w:val="247"/>
        </w:trPr>
        <w:tc>
          <w:tcPr>
            <w:tcW w:w="1413" w:type="dxa"/>
          </w:tcPr>
          <w:p w:rsidR="0078170C" w:rsidRDefault="0078170C" w:rsidP="0078170C">
            <w:r>
              <w:t>12 (2017)</w:t>
            </w:r>
          </w:p>
        </w:tc>
        <w:tc>
          <w:tcPr>
            <w:tcW w:w="7513" w:type="dxa"/>
          </w:tcPr>
          <w:p w:rsidR="0078170C" w:rsidRPr="00A46486" w:rsidRDefault="0078170C" w:rsidP="005C02A6">
            <w:r>
              <w:t>De locatie van de kantelwalsborden benaderbaar maken, zodat de kantelwalsborden zonder afsluiting handmatig zijn te bedienen.</w:t>
            </w:r>
          </w:p>
        </w:tc>
      </w:tr>
      <w:tr w:rsidR="0078170C" w:rsidRPr="008B0AB4" w:rsidTr="0078170C">
        <w:trPr>
          <w:trHeight w:val="247"/>
        </w:trPr>
        <w:tc>
          <w:tcPr>
            <w:tcW w:w="1413" w:type="dxa"/>
          </w:tcPr>
          <w:p w:rsidR="0078170C" w:rsidRDefault="0078170C" w:rsidP="0078170C">
            <w:r>
              <w:t>13 (2017)</w:t>
            </w:r>
          </w:p>
        </w:tc>
        <w:tc>
          <w:tcPr>
            <w:tcW w:w="7513" w:type="dxa"/>
          </w:tcPr>
          <w:p w:rsidR="0078170C" w:rsidRPr="00A46486" w:rsidRDefault="0078170C" w:rsidP="005C02A6">
            <w:r>
              <w:t>In Q1 2018 1 storingen m.b.t. de communicatie en in Q2 2018 geen storing.</w:t>
            </w:r>
            <w:r w:rsidR="005C02A6">
              <w:t xml:space="preserve"> – wordt uitgewerkt in de jaaranalyse van 2019</w:t>
            </w:r>
          </w:p>
        </w:tc>
      </w:tr>
      <w:tr w:rsidR="0078170C" w:rsidRPr="008B0AB4" w:rsidTr="0078170C">
        <w:trPr>
          <w:trHeight w:val="247"/>
        </w:trPr>
        <w:tc>
          <w:tcPr>
            <w:tcW w:w="1413" w:type="dxa"/>
          </w:tcPr>
          <w:p w:rsidR="0078170C" w:rsidRDefault="0078170C" w:rsidP="0078170C">
            <w:r>
              <w:t>14 (2017)</w:t>
            </w:r>
          </w:p>
        </w:tc>
        <w:tc>
          <w:tcPr>
            <w:tcW w:w="7513" w:type="dxa"/>
          </w:tcPr>
          <w:p w:rsidR="0078170C" w:rsidRPr="00A46486" w:rsidRDefault="0078170C" w:rsidP="0078170C">
            <w:r>
              <w:t>Nog te doen</w:t>
            </w:r>
          </w:p>
        </w:tc>
      </w:tr>
      <w:tr w:rsidR="0078170C" w:rsidRPr="008B0AB4" w:rsidTr="0078170C">
        <w:trPr>
          <w:trHeight w:val="247"/>
        </w:trPr>
        <w:tc>
          <w:tcPr>
            <w:tcW w:w="1413" w:type="dxa"/>
          </w:tcPr>
          <w:p w:rsidR="0078170C" w:rsidRDefault="0078170C" w:rsidP="0078170C">
            <w:r>
              <w:t>15 (2017)</w:t>
            </w:r>
          </w:p>
        </w:tc>
        <w:tc>
          <w:tcPr>
            <w:tcW w:w="7513" w:type="dxa"/>
          </w:tcPr>
          <w:p w:rsidR="0078170C" w:rsidRPr="00A46486" w:rsidRDefault="0078170C" w:rsidP="0078170C">
            <w:r>
              <w:t>Nog te doen</w:t>
            </w:r>
          </w:p>
        </w:tc>
      </w:tr>
      <w:tr w:rsidR="0078170C" w:rsidRPr="008B0AB4" w:rsidTr="0078170C">
        <w:trPr>
          <w:trHeight w:val="247"/>
        </w:trPr>
        <w:tc>
          <w:tcPr>
            <w:tcW w:w="1413" w:type="dxa"/>
          </w:tcPr>
          <w:p w:rsidR="0078170C" w:rsidRDefault="0078170C" w:rsidP="0078170C">
            <w:r>
              <w:t>18 (Q3 2018)</w:t>
            </w:r>
          </w:p>
        </w:tc>
        <w:tc>
          <w:tcPr>
            <w:tcW w:w="7513" w:type="dxa"/>
          </w:tcPr>
          <w:p w:rsidR="0078170C" w:rsidRDefault="005C02A6" w:rsidP="0078170C">
            <w:r>
              <w:t>De lichtmasten staan in maximo, storingen kunnen nu per lichtmast geregistreerd worden</w:t>
            </w:r>
          </w:p>
        </w:tc>
      </w:tr>
      <w:tr w:rsidR="0078170C" w:rsidRPr="008B0AB4" w:rsidTr="0078170C">
        <w:trPr>
          <w:trHeight w:val="247"/>
        </w:trPr>
        <w:tc>
          <w:tcPr>
            <w:tcW w:w="1413" w:type="dxa"/>
          </w:tcPr>
          <w:p w:rsidR="0078170C" w:rsidRDefault="0078170C" w:rsidP="0078170C">
            <w:r>
              <w:t>20 (Q3 2018)</w:t>
            </w:r>
          </w:p>
        </w:tc>
        <w:tc>
          <w:tcPr>
            <w:tcW w:w="7513" w:type="dxa"/>
          </w:tcPr>
          <w:p w:rsidR="0078170C" w:rsidRDefault="0078170C" w:rsidP="0078170C">
            <w:r w:rsidRPr="00156F2E">
              <w:t>Nog te doen</w:t>
            </w:r>
          </w:p>
        </w:tc>
      </w:tr>
      <w:tr w:rsidR="0078170C" w:rsidRPr="008B0AB4" w:rsidTr="0078170C">
        <w:trPr>
          <w:trHeight w:val="247"/>
        </w:trPr>
        <w:tc>
          <w:tcPr>
            <w:tcW w:w="1413" w:type="dxa"/>
          </w:tcPr>
          <w:p w:rsidR="0078170C" w:rsidRDefault="0078170C" w:rsidP="0078170C">
            <w:r>
              <w:t>21 (Q4 2018)</w:t>
            </w:r>
          </w:p>
        </w:tc>
        <w:tc>
          <w:tcPr>
            <w:tcW w:w="7513" w:type="dxa"/>
          </w:tcPr>
          <w:p w:rsidR="0078170C" w:rsidRPr="00156F2E" w:rsidRDefault="005C02A6" w:rsidP="0078170C">
            <w:r w:rsidRPr="00156F2E">
              <w:t>Nog te doen</w:t>
            </w:r>
            <w:r>
              <w:t xml:space="preserve"> – wordt uitgewerkt in de jaaranalyse van 2019</w:t>
            </w:r>
          </w:p>
        </w:tc>
      </w:tr>
      <w:tr w:rsidR="0078170C" w:rsidRPr="008B0AB4" w:rsidTr="0078170C">
        <w:trPr>
          <w:trHeight w:val="247"/>
        </w:trPr>
        <w:tc>
          <w:tcPr>
            <w:tcW w:w="1413" w:type="dxa"/>
          </w:tcPr>
          <w:p w:rsidR="0078170C" w:rsidRDefault="0078170C" w:rsidP="0078170C">
            <w:r>
              <w:t>22 (2018)</w:t>
            </w:r>
          </w:p>
        </w:tc>
        <w:tc>
          <w:tcPr>
            <w:tcW w:w="7513" w:type="dxa"/>
          </w:tcPr>
          <w:p w:rsidR="0078170C" w:rsidRPr="00156F2E" w:rsidRDefault="0078170C" w:rsidP="0078170C">
            <w:r w:rsidRPr="00156F2E">
              <w:t>Nog te doen</w:t>
            </w:r>
            <w:r w:rsidR="005C02A6">
              <w:t xml:space="preserve"> – wordt uitgewerkt in de jaaranalyse van 2019</w:t>
            </w:r>
          </w:p>
        </w:tc>
      </w:tr>
      <w:tr w:rsidR="005C02A6" w:rsidRPr="008B0AB4" w:rsidTr="0078170C">
        <w:trPr>
          <w:trHeight w:val="247"/>
        </w:trPr>
        <w:tc>
          <w:tcPr>
            <w:tcW w:w="1413" w:type="dxa"/>
          </w:tcPr>
          <w:p w:rsidR="005C02A6" w:rsidRDefault="005C02A6" w:rsidP="005C02A6">
            <w:r>
              <w:t>23 (2018)</w:t>
            </w:r>
          </w:p>
        </w:tc>
        <w:tc>
          <w:tcPr>
            <w:tcW w:w="7513" w:type="dxa"/>
          </w:tcPr>
          <w:p w:rsidR="005C02A6" w:rsidRDefault="005C02A6" w:rsidP="005C02A6">
            <w:r w:rsidRPr="001523F3">
              <w:t>Nog te doen – wordt uitgewerkt in de jaaranalyse van 2019</w:t>
            </w:r>
          </w:p>
        </w:tc>
      </w:tr>
      <w:tr w:rsidR="005C02A6" w:rsidRPr="008B0AB4" w:rsidTr="0078170C">
        <w:trPr>
          <w:trHeight w:val="247"/>
        </w:trPr>
        <w:tc>
          <w:tcPr>
            <w:tcW w:w="1413" w:type="dxa"/>
          </w:tcPr>
          <w:p w:rsidR="005C02A6" w:rsidRDefault="005C02A6" w:rsidP="005C02A6">
            <w:r>
              <w:t>24 (2018)</w:t>
            </w:r>
          </w:p>
        </w:tc>
        <w:tc>
          <w:tcPr>
            <w:tcW w:w="7513" w:type="dxa"/>
          </w:tcPr>
          <w:p w:rsidR="005C02A6" w:rsidRDefault="005C02A6" w:rsidP="005C02A6">
            <w:r w:rsidRPr="001523F3">
              <w:t>Nog te doen – wordt uitgewerkt in de jaaranalyse van 2019</w:t>
            </w:r>
          </w:p>
        </w:tc>
      </w:tr>
      <w:tr w:rsidR="005C02A6" w:rsidRPr="008B0AB4" w:rsidTr="0078170C">
        <w:trPr>
          <w:trHeight w:val="247"/>
        </w:trPr>
        <w:tc>
          <w:tcPr>
            <w:tcW w:w="1413" w:type="dxa"/>
          </w:tcPr>
          <w:p w:rsidR="005C02A6" w:rsidRDefault="005C02A6" w:rsidP="005C02A6">
            <w:r>
              <w:t>25 (Q1 2019)</w:t>
            </w:r>
          </w:p>
        </w:tc>
        <w:tc>
          <w:tcPr>
            <w:tcW w:w="7513" w:type="dxa"/>
          </w:tcPr>
          <w:p w:rsidR="005C02A6" w:rsidRDefault="005C02A6" w:rsidP="005C02A6">
            <w:r w:rsidRPr="002449AC">
              <w:t>Nog te doen</w:t>
            </w:r>
          </w:p>
        </w:tc>
      </w:tr>
      <w:tr w:rsidR="005C02A6" w:rsidRPr="008B0AB4" w:rsidTr="0078170C">
        <w:trPr>
          <w:trHeight w:val="247"/>
        </w:trPr>
        <w:tc>
          <w:tcPr>
            <w:tcW w:w="1413" w:type="dxa"/>
          </w:tcPr>
          <w:p w:rsidR="005C02A6" w:rsidRDefault="005C02A6" w:rsidP="005C02A6">
            <w:r>
              <w:t>25 (Q1 2019)</w:t>
            </w:r>
          </w:p>
        </w:tc>
        <w:tc>
          <w:tcPr>
            <w:tcW w:w="7513" w:type="dxa"/>
          </w:tcPr>
          <w:p w:rsidR="005C02A6" w:rsidRDefault="005C02A6" w:rsidP="005C02A6">
            <w:r w:rsidRPr="00156F2E">
              <w:t>Nog te doen</w:t>
            </w:r>
            <w:r>
              <w:t xml:space="preserve"> – wordt uitgewerkt in de kwartaalanalyse van Q2 2019</w:t>
            </w:r>
          </w:p>
        </w:tc>
      </w:tr>
      <w:tr w:rsidR="005C02A6" w:rsidRPr="008B0AB4" w:rsidTr="0078170C">
        <w:trPr>
          <w:trHeight w:val="247"/>
        </w:trPr>
        <w:tc>
          <w:tcPr>
            <w:tcW w:w="1413" w:type="dxa"/>
          </w:tcPr>
          <w:p w:rsidR="005C02A6" w:rsidRDefault="005C02A6" w:rsidP="005C02A6">
            <w:r>
              <w:t>25 (Q1 2019)</w:t>
            </w:r>
          </w:p>
        </w:tc>
        <w:tc>
          <w:tcPr>
            <w:tcW w:w="7513" w:type="dxa"/>
          </w:tcPr>
          <w:p w:rsidR="005C02A6" w:rsidRDefault="005C02A6" w:rsidP="005C02A6">
            <w:r w:rsidRPr="002E2217">
              <w:t>Nog te doen – wordt uitgewerkt in de kwartaalanalyse van Q2 2019</w:t>
            </w:r>
          </w:p>
        </w:tc>
      </w:tr>
      <w:tr w:rsidR="005C02A6" w:rsidRPr="008B0AB4" w:rsidTr="0078170C">
        <w:trPr>
          <w:trHeight w:val="247"/>
        </w:trPr>
        <w:tc>
          <w:tcPr>
            <w:tcW w:w="1413" w:type="dxa"/>
          </w:tcPr>
          <w:p w:rsidR="005C02A6" w:rsidRDefault="005C02A6" w:rsidP="005C02A6">
            <w:r>
              <w:t>25 (Q1 2019)</w:t>
            </w:r>
          </w:p>
        </w:tc>
        <w:tc>
          <w:tcPr>
            <w:tcW w:w="7513" w:type="dxa"/>
          </w:tcPr>
          <w:p w:rsidR="005C02A6" w:rsidRDefault="005C02A6" w:rsidP="005C02A6">
            <w:r w:rsidRPr="002E2217">
              <w:t>Nog te doen – wordt uitgewerkt in de kwartaalanalyse van Q2 2019</w:t>
            </w:r>
          </w:p>
        </w:tc>
      </w:tr>
    </w:tbl>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84" w:name="_Toc8634563"/>
      <w:bookmarkStart w:id="185" w:name="_Toc505782914"/>
      <w:bookmarkStart w:id="186" w:name="_Toc473645819"/>
      <w:bookmarkStart w:id="187" w:name="_Toc468258325"/>
      <w:bookmarkStart w:id="188" w:name="_Toc393178648"/>
      <w:bookmarkStart w:id="189" w:name="_Toc390244730"/>
      <w:r w:rsidR="00D338D5">
        <w:rPr>
          <w:noProof/>
        </w:rPr>
        <w:t>Bijlagen</w:t>
      </w:r>
      <w:bookmarkEnd w:id="184"/>
      <w:bookmarkEnd w:id="185"/>
      <w:bookmarkEnd w:id="186"/>
      <w:bookmarkEnd w:id="187"/>
      <w:bookmarkEnd w:id="188"/>
      <w:bookmarkEnd w:id="189"/>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90" w:name="_Toc468258326"/>
      <w:bookmarkStart w:id="191" w:name="_Toc473645820"/>
      <w:bookmarkStart w:id="192" w:name="_Toc505782915"/>
      <w:bookmarkStart w:id="193" w:name="_Toc8634564"/>
      <w:bookmarkStart w:id="194" w:name="_Toc378164160"/>
      <w:bookmarkStart w:id="195" w:name="_Toc390244732"/>
      <w:bookmarkStart w:id="196" w:name="_Toc393178650"/>
      <w:r w:rsidRPr="008B0AB4">
        <w:rPr>
          <w:b w:val="0"/>
        </w:rPr>
        <w:t>Bijlage 1: Totaal aantal meldingen.</w:t>
      </w:r>
      <w:bookmarkEnd w:id="190"/>
      <w:bookmarkEnd w:id="191"/>
      <w:bookmarkEnd w:id="192"/>
      <w:bookmarkEnd w:id="19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7" w:name="_Toc251582529"/>
      <w:bookmarkStart w:id="198" w:name="_Toc277766990"/>
      <w:bookmarkStart w:id="199" w:name="_Toc377035827"/>
      <w:bookmarkStart w:id="200" w:name="_Toc468258327"/>
      <w:bookmarkStart w:id="201" w:name="_Toc473645821"/>
      <w:bookmarkStart w:id="202" w:name="_Toc505782916"/>
      <w:bookmarkStart w:id="203" w:name="_Toc8634565"/>
      <w:r w:rsidRPr="008B0AB4">
        <w:rPr>
          <w:b w:val="0"/>
        </w:rPr>
        <w:t>Bijlage 2: Aantal storingen.</w:t>
      </w:r>
      <w:bookmarkEnd w:id="194"/>
      <w:bookmarkEnd w:id="195"/>
      <w:bookmarkEnd w:id="196"/>
      <w:bookmarkEnd w:id="197"/>
      <w:bookmarkEnd w:id="198"/>
      <w:bookmarkEnd w:id="199"/>
      <w:bookmarkEnd w:id="200"/>
      <w:bookmarkEnd w:id="201"/>
      <w:bookmarkEnd w:id="202"/>
      <w:bookmarkEnd w:id="20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4" w:name="_Toc468258328"/>
      <w:bookmarkStart w:id="205" w:name="_Toc473645822"/>
      <w:bookmarkStart w:id="206" w:name="_Toc505782917"/>
      <w:bookmarkStart w:id="207" w:name="_Toc8634566"/>
      <w:r w:rsidRPr="008B0AB4">
        <w:rPr>
          <w:b w:val="0"/>
        </w:rPr>
        <w:t>Bijlage 3: Aantal onterechte meldingen.</w:t>
      </w:r>
      <w:bookmarkEnd w:id="204"/>
      <w:bookmarkEnd w:id="205"/>
      <w:bookmarkEnd w:id="206"/>
      <w:bookmarkEnd w:id="20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8" w:name="_Toc468258329"/>
      <w:bookmarkStart w:id="209" w:name="_Toc473645823"/>
      <w:bookmarkStart w:id="210" w:name="_Toc505782918"/>
      <w:bookmarkStart w:id="211" w:name="_Toc8634567"/>
      <w:r w:rsidRPr="008B0AB4">
        <w:rPr>
          <w:b w:val="0"/>
        </w:rPr>
        <w:t>Bijlage 4: Aantal preventief onderhoud / modificaties.</w:t>
      </w:r>
      <w:bookmarkEnd w:id="208"/>
      <w:bookmarkEnd w:id="209"/>
      <w:bookmarkEnd w:id="210"/>
      <w:bookmarkEnd w:id="21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2" w:name="_Toc468258330"/>
      <w:bookmarkStart w:id="213" w:name="_Toc473645824"/>
      <w:bookmarkStart w:id="214" w:name="_Toc505782919"/>
      <w:bookmarkStart w:id="215" w:name="_Toc8634568"/>
      <w:r w:rsidRPr="008B0AB4">
        <w:rPr>
          <w:b w:val="0"/>
        </w:rPr>
        <w:t>Bijlage 5: Aantal incidenten.</w:t>
      </w:r>
      <w:bookmarkEnd w:id="212"/>
      <w:bookmarkEnd w:id="213"/>
      <w:bookmarkEnd w:id="214"/>
      <w:bookmarkEnd w:id="21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6" w:name="_Toc468258331"/>
      <w:bookmarkStart w:id="217" w:name="_Toc473645825"/>
      <w:bookmarkStart w:id="218" w:name="_Toc505782920"/>
      <w:bookmarkStart w:id="219" w:name="_Toc8634569"/>
      <w:r w:rsidRPr="008B0AB4">
        <w:rPr>
          <w:b w:val="0"/>
        </w:rPr>
        <w:t>Bijlage 6: Totaal aantal onterechte meldingen.</w:t>
      </w:r>
      <w:bookmarkEnd w:id="216"/>
      <w:bookmarkEnd w:id="217"/>
      <w:bookmarkEnd w:id="218"/>
      <w:bookmarkEnd w:id="21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0" w:name="_Toc468258332"/>
      <w:bookmarkStart w:id="221" w:name="_Toc473645826"/>
      <w:bookmarkStart w:id="222" w:name="_Toc505782921"/>
      <w:bookmarkStart w:id="223" w:name="_Toc8634570"/>
      <w:r w:rsidRPr="008B0AB4">
        <w:rPr>
          <w:b w:val="0"/>
        </w:rPr>
        <w:t>Bijlage 7:</w:t>
      </w:r>
      <w:bookmarkEnd w:id="220"/>
      <w:bookmarkEnd w:id="221"/>
      <w:r>
        <w:rPr>
          <w:b w:val="0"/>
        </w:rPr>
        <w:t xml:space="preserve"> Vergelijking aantal meldingen Q</w:t>
      </w:r>
      <w:r w:rsidR="00062D7B">
        <w:rPr>
          <w:b w:val="0"/>
        </w:rPr>
        <w:t>1</w:t>
      </w:r>
      <w:r>
        <w:rPr>
          <w:b w:val="0"/>
        </w:rPr>
        <w:t xml:space="preserve"> 201</w:t>
      </w:r>
      <w:r w:rsidR="00062D7B">
        <w:rPr>
          <w:b w:val="0"/>
        </w:rPr>
        <w:t>8</w:t>
      </w:r>
      <w:r>
        <w:rPr>
          <w:b w:val="0"/>
        </w:rPr>
        <w:t xml:space="preserve"> </w:t>
      </w:r>
      <w:r w:rsidR="0090083D">
        <w:rPr>
          <w:b w:val="0"/>
        </w:rPr>
        <w:t>–</w:t>
      </w:r>
      <w:r>
        <w:rPr>
          <w:b w:val="0"/>
        </w:rPr>
        <w:t xml:space="preserve"> Q</w:t>
      </w:r>
      <w:r w:rsidR="00062D7B">
        <w:rPr>
          <w:b w:val="0"/>
        </w:rPr>
        <w:t>1</w:t>
      </w:r>
      <w:r>
        <w:rPr>
          <w:b w:val="0"/>
        </w:rPr>
        <w:t xml:space="preserve"> 201</w:t>
      </w:r>
      <w:r w:rsidR="00062D7B">
        <w:rPr>
          <w:b w:val="0"/>
        </w:rPr>
        <w:t>9</w:t>
      </w:r>
      <w:r>
        <w:rPr>
          <w:b w:val="0"/>
        </w:rPr>
        <w:t>.</w:t>
      </w:r>
      <w:bookmarkEnd w:id="222"/>
      <w:bookmarkEnd w:id="22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4" w:name="_Toc505782922"/>
      <w:bookmarkStart w:id="225" w:name="_Toc8634571"/>
      <w:r w:rsidRPr="008B0AB4">
        <w:rPr>
          <w:b w:val="0"/>
        </w:rPr>
        <w:t>Bijlage 8:</w:t>
      </w:r>
      <w:r>
        <w:rPr>
          <w:b w:val="0"/>
        </w:rPr>
        <w:t xml:space="preserve"> Vergelijking aantal meldingen Q</w:t>
      </w:r>
      <w:r w:rsidR="00062D7B">
        <w:rPr>
          <w:b w:val="0"/>
        </w:rPr>
        <w:t>4</w:t>
      </w:r>
      <w:r>
        <w:rPr>
          <w:b w:val="0"/>
        </w:rPr>
        <w:t xml:space="preserve"> 201</w:t>
      </w:r>
      <w:r w:rsidR="00694DA4">
        <w:rPr>
          <w:b w:val="0"/>
        </w:rPr>
        <w:t>8</w:t>
      </w:r>
      <w:r>
        <w:rPr>
          <w:b w:val="0"/>
        </w:rPr>
        <w:t xml:space="preserve"> </w:t>
      </w:r>
      <w:r w:rsidR="0090083D">
        <w:rPr>
          <w:b w:val="0"/>
        </w:rPr>
        <w:t>–</w:t>
      </w:r>
      <w:r>
        <w:rPr>
          <w:b w:val="0"/>
        </w:rPr>
        <w:t xml:space="preserve"> Q</w:t>
      </w:r>
      <w:r w:rsidR="00062D7B">
        <w:rPr>
          <w:b w:val="0"/>
        </w:rPr>
        <w:t>1</w:t>
      </w:r>
      <w:r>
        <w:rPr>
          <w:b w:val="0"/>
        </w:rPr>
        <w:t xml:space="preserve"> 201</w:t>
      </w:r>
      <w:r w:rsidR="00062D7B">
        <w:rPr>
          <w:b w:val="0"/>
        </w:rPr>
        <w:t>9</w:t>
      </w:r>
      <w:r>
        <w:rPr>
          <w:b w:val="0"/>
        </w:rPr>
        <w:t>.</w:t>
      </w:r>
      <w:bookmarkEnd w:id="224"/>
      <w:bookmarkEnd w:id="22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6" w:name="_Toc505782923"/>
      <w:bookmarkStart w:id="227" w:name="_Toc8634572"/>
      <w:bookmarkStart w:id="228" w:name="_Toc468258333"/>
      <w:bookmarkStart w:id="229" w:name="_Toc473645827"/>
      <w:r w:rsidRPr="008B0AB4">
        <w:rPr>
          <w:b w:val="0"/>
        </w:rPr>
        <w:t xml:space="preserve">Bijlage 9: </w:t>
      </w:r>
      <w:r>
        <w:rPr>
          <w:b w:val="0"/>
        </w:rPr>
        <w:t xml:space="preserve">Vergelijking aantal storingen </w:t>
      </w:r>
      <w:r w:rsidR="00224FE7">
        <w:rPr>
          <w:b w:val="0"/>
        </w:rPr>
        <w:t>Q</w:t>
      </w:r>
      <w:r w:rsidR="00062D7B">
        <w:rPr>
          <w:b w:val="0"/>
        </w:rPr>
        <w:t>1</w:t>
      </w:r>
      <w:r w:rsidR="00224FE7">
        <w:rPr>
          <w:b w:val="0"/>
        </w:rPr>
        <w:t xml:space="preserve"> 201</w:t>
      </w:r>
      <w:r w:rsidR="00062D7B">
        <w:rPr>
          <w:b w:val="0"/>
        </w:rPr>
        <w:t>8</w:t>
      </w:r>
      <w:r w:rsidR="00224FE7">
        <w:rPr>
          <w:b w:val="0"/>
        </w:rPr>
        <w:t xml:space="preserve"> – Q</w:t>
      </w:r>
      <w:r w:rsidR="00062D7B">
        <w:rPr>
          <w:b w:val="0"/>
        </w:rPr>
        <w:t>1</w:t>
      </w:r>
      <w:r w:rsidR="00224FE7">
        <w:rPr>
          <w:b w:val="0"/>
        </w:rPr>
        <w:t xml:space="preserve"> 201</w:t>
      </w:r>
      <w:r w:rsidR="00062D7B">
        <w:rPr>
          <w:b w:val="0"/>
        </w:rPr>
        <w:t>9</w:t>
      </w:r>
      <w:r>
        <w:rPr>
          <w:b w:val="0"/>
        </w:rPr>
        <w:t>.</w:t>
      </w:r>
      <w:bookmarkEnd w:id="226"/>
      <w:bookmarkEnd w:id="227"/>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30" w:name="_Toc505782924"/>
      <w:bookmarkStart w:id="231" w:name="_Toc8634573"/>
      <w:r w:rsidRPr="000D285F">
        <w:rPr>
          <w:b w:val="0"/>
        </w:rPr>
        <w:t xml:space="preserve">Bijlage 10: Vergelijking aantal storingen </w:t>
      </w:r>
      <w:r w:rsidR="00224FE7">
        <w:rPr>
          <w:b w:val="0"/>
        </w:rPr>
        <w:t>Q</w:t>
      </w:r>
      <w:r w:rsidR="00062D7B">
        <w:rPr>
          <w:b w:val="0"/>
        </w:rPr>
        <w:t>4</w:t>
      </w:r>
      <w:r w:rsidR="00224FE7">
        <w:rPr>
          <w:b w:val="0"/>
        </w:rPr>
        <w:t xml:space="preserve"> 201</w:t>
      </w:r>
      <w:r w:rsidR="00694DA4">
        <w:rPr>
          <w:b w:val="0"/>
        </w:rPr>
        <w:t>8</w:t>
      </w:r>
      <w:r w:rsidR="00224FE7">
        <w:rPr>
          <w:b w:val="0"/>
        </w:rPr>
        <w:t xml:space="preserve"> – Q</w:t>
      </w:r>
      <w:r w:rsidR="00062D7B">
        <w:rPr>
          <w:b w:val="0"/>
        </w:rPr>
        <w:t>1</w:t>
      </w:r>
      <w:r w:rsidR="00224FE7">
        <w:rPr>
          <w:b w:val="0"/>
        </w:rPr>
        <w:t xml:space="preserve"> 201</w:t>
      </w:r>
      <w:r w:rsidR="00062D7B">
        <w:rPr>
          <w:b w:val="0"/>
        </w:rPr>
        <w:t>9</w:t>
      </w:r>
      <w:r w:rsidRPr="000D285F">
        <w:rPr>
          <w:b w:val="0"/>
        </w:rPr>
        <w:t>.</w:t>
      </w:r>
      <w:bookmarkStart w:id="232" w:name="_Toc468258337"/>
      <w:bookmarkStart w:id="233" w:name="_Toc473645832"/>
      <w:bookmarkEnd w:id="230"/>
      <w:bookmarkEnd w:id="231"/>
    </w:p>
    <w:p w:rsidR="00CB701E" w:rsidRPr="000F54FF" w:rsidRDefault="00CB701E" w:rsidP="00CB701E">
      <w:pPr>
        <w:pStyle w:val="Heading2"/>
        <w:numPr>
          <w:ilvl w:val="1"/>
          <w:numId w:val="1"/>
        </w:numPr>
        <w:tabs>
          <w:tab w:val="clear" w:pos="0"/>
          <w:tab w:val="clear" w:pos="360"/>
          <w:tab w:val="left" w:pos="567"/>
        </w:tabs>
        <w:ind w:left="567" w:hanging="567"/>
        <w:rPr>
          <w:b w:val="0"/>
        </w:rPr>
      </w:pPr>
      <w:bookmarkStart w:id="234" w:name="_Toc8634574"/>
      <w:bookmarkStart w:id="235" w:name="_Toc505782925"/>
      <w:r w:rsidRPr="008B0AB4">
        <w:rPr>
          <w:b w:val="0"/>
        </w:rPr>
        <w:t>Bijlage 1</w:t>
      </w:r>
      <w:r>
        <w:rPr>
          <w:b w:val="0"/>
        </w:rPr>
        <w:t>1</w:t>
      </w:r>
      <w:r w:rsidRPr="008B0AB4">
        <w:rPr>
          <w:b w:val="0"/>
        </w:rPr>
        <w:t xml:space="preserve">: Aantal meldingen </w:t>
      </w:r>
      <w:r>
        <w:rPr>
          <w:b w:val="0"/>
        </w:rPr>
        <w:t xml:space="preserve">CCTV-camerasysteem </w:t>
      </w:r>
      <w:r w:rsidR="00062D7B">
        <w:rPr>
          <w:b w:val="0"/>
        </w:rPr>
        <w:t>Q1 2019</w:t>
      </w:r>
      <w:r w:rsidRPr="008B0AB4">
        <w:rPr>
          <w:b w:val="0"/>
        </w:rPr>
        <w:t>.</w:t>
      </w:r>
      <w:bookmarkEnd w:id="234"/>
      <w:r w:rsidRPr="000F54FF">
        <w:rPr>
          <w:b w:val="0"/>
        </w:rPr>
        <w:t xml:space="preserve"> </w:t>
      </w:r>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36" w:name="_Toc8634575"/>
      <w:r w:rsidRPr="000D285F">
        <w:rPr>
          <w:b w:val="0"/>
        </w:rPr>
        <w:t>Bijlage 1</w:t>
      </w:r>
      <w:r w:rsidR="00CB701E">
        <w:rPr>
          <w:b w:val="0"/>
        </w:rPr>
        <w:t>2</w:t>
      </w:r>
      <w:r w:rsidRPr="000D285F">
        <w:rPr>
          <w:b w:val="0"/>
        </w:rPr>
        <w:t xml:space="preserve">: Aantal meldingen </w:t>
      </w:r>
      <w:r w:rsidR="00A12A01" w:rsidRPr="008B0AB4">
        <w:rPr>
          <w:b w:val="0"/>
        </w:rPr>
        <w:t xml:space="preserve">Afsluitbomen (AB) </w:t>
      </w:r>
      <w:bookmarkEnd w:id="232"/>
      <w:bookmarkEnd w:id="233"/>
      <w:r w:rsidR="00062D7B">
        <w:rPr>
          <w:b w:val="0"/>
        </w:rPr>
        <w:t>Q1 2019</w:t>
      </w:r>
      <w:r w:rsidRPr="000D285F">
        <w:rPr>
          <w:b w:val="0"/>
        </w:rPr>
        <w:t>.</w:t>
      </w:r>
      <w:bookmarkEnd w:id="235"/>
      <w:bookmarkEnd w:id="236"/>
    </w:p>
    <w:p w:rsidR="00062D7B" w:rsidRPr="00CB701E" w:rsidRDefault="00062D7B" w:rsidP="00062D7B">
      <w:pPr>
        <w:pStyle w:val="Heading2"/>
        <w:numPr>
          <w:ilvl w:val="1"/>
          <w:numId w:val="1"/>
        </w:numPr>
        <w:tabs>
          <w:tab w:val="clear" w:pos="0"/>
          <w:tab w:val="clear" w:pos="360"/>
          <w:tab w:val="left" w:pos="567"/>
        </w:tabs>
        <w:ind w:left="567" w:hanging="567"/>
        <w:rPr>
          <w:b w:val="0"/>
        </w:rPr>
      </w:pPr>
      <w:bookmarkStart w:id="237" w:name="_Toc8634576"/>
      <w:bookmarkStart w:id="238" w:name="_Toc505782929"/>
      <w:bookmarkStart w:id="239" w:name="_Toc505782926"/>
      <w:r w:rsidRPr="00CB701E">
        <w:rPr>
          <w:b w:val="0"/>
        </w:rPr>
        <w:t>Bijlage 1</w:t>
      </w:r>
      <w:r>
        <w:rPr>
          <w:b w:val="0"/>
        </w:rPr>
        <w:t>3</w:t>
      </w:r>
      <w:r w:rsidRPr="00CB701E">
        <w:rPr>
          <w:b w:val="0"/>
        </w:rPr>
        <w:t xml:space="preserve">: Aantal meldingen Telefoon en intercominstallatie </w:t>
      </w:r>
      <w:r>
        <w:rPr>
          <w:b w:val="0"/>
        </w:rPr>
        <w:t>Q1 2019</w:t>
      </w:r>
      <w:r w:rsidRPr="00CB701E">
        <w:rPr>
          <w:b w:val="0"/>
        </w:rPr>
        <w:t>.</w:t>
      </w:r>
      <w:bookmarkEnd w:id="237"/>
      <w:r w:rsidRPr="00CB701E">
        <w:rPr>
          <w:b w:val="0"/>
        </w:rPr>
        <w:t xml:space="preserve"> </w:t>
      </w:r>
    </w:p>
    <w:p w:rsidR="00A668A0" w:rsidRDefault="00A668A0" w:rsidP="00CB701E">
      <w:pPr>
        <w:pStyle w:val="Heading2"/>
        <w:numPr>
          <w:ilvl w:val="1"/>
          <w:numId w:val="1"/>
        </w:numPr>
        <w:tabs>
          <w:tab w:val="clear" w:pos="0"/>
          <w:tab w:val="clear" w:pos="360"/>
          <w:tab w:val="left" w:pos="567"/>
        </w:tabs>
        <w:ind w:left="709" w:hanging="709"/>
        <w:rPr>
          <w:b w:val="0"/>
        </w:rPr>
      </w:pPr>
      <w:bookmarkStart w:id="240" w:name="_Toc8634577"/>
      <w:r w:rsidRPr="00CB701E">
        <w:rPr>
          <w:b w:val="0"/>
        </w:rPr>
        <w:t xml:space="preserve">Bijlage 14: Aantal meldingen </w:t>
      </w:r>
      <w:r>
        <w:rPr>
          <w:b w:val="0"/>
        </w:rPr>
        <w:t>Verkeersdetectiesysteem (SOS/SDS)</w:t>
      </w:r>
      <w:r w:rsidRPr="00CB701E">
        <w:rPr>
          <w:b w:val="0"/>
        </w:rPr>
        <w:t xml:space="preserve"> </w:t>
      </w:r>
      <w:r>
        <w:rPr>
          <w:b w:val="0"/>
        </w:rPr>
        <w:t>Q1 2019</w:t>
      </w:r>
      <w:r w:rsidRPr="00CB701E">
        <w:rPr>
          <w:b w:val="0"/>
        </w:rPr>
        <w:t>.</w:t>
      </w:r>
      <w:bookmarkEnd w:id="240"/>
      <w:r w:rsidRPr="00CB701E">
        <w:rPr>
          <w:b w:val="0"/>
        </w:rPr>
        <w:t xml:space="preserve"> </w:t>
      </w:r>
    </w:p>
    <w:p w:rsidR="00A668A0" w:rsidRDefault="00A668A0" w:rsidP="00CB701E">
      <w:pPr>
        <w:pStyle w:val="Heading2"/>
        <w:numPr>
          <w:ilvl w:val="1"/>
          <w:numId w:val="1"/>
        </w:numPr>
        <w:tabs>
          <w:tab w:val="clear" w:pos="0"/>
          <w:tab w:val="clear" w:pos="360"/>
          <w:tab w:val="left" w:pos="567"/>
        </w:tabs>
        <w:ind w:left="709" w:hanging="709"/>
        <w:rPr>
          <w:b w:val="0"/>
        </w:rPr>
      </w:pPr>
      <w:bookmarkStart w:id="241" w:name="_Toc8634578"/>
      <w:r w:rsidRPr="00CB701E">
        <w:rPr>
          <w:b w:val="0"/>
        </w:rPr>
        <w:t>Bijlage 1</w:t>
      </w:r>
      <w:r>
        <w:rPr>
          <w:b w:val="0"/>
        </w:rPr>
        <w:t>5</w:t>
      </w:r>
      <w:r w:rsidRPr="00CB701E">
        <w:rPr>
          <w:b w:val="0"/>
        </w:rPr>
        <w:t xml:space="preserve">: Aantal meldingen </w:t>
      </w:r>
      <w:r>
        <w:rPr>
          <w:b w:val="0"/>
        </w:rPr>
        <w:t>Vloeistofafvoersysteem Q1 2019</w:t>
      </w:r>
      <w:r w:rsidRPr="00CB701E">
        <w:rPr>
          <w:b w:val="0"/>
        </w:rPr>
        <w:t>.</w:t>
      </w:r>
      <w:bookmarkEnd w:id="241"/>
      <w:r w:rsidRPr="00CB701E">
        <w:rPr>
          <w:b w:val="0"/>
        </w:rPr>
        <w:t xml:space="preserve"> </w:t>
      </w:r>
    </w:p>
    <w:p w:rsidR="00224FE7" w:rsidRPr="00A668A0" w:rsidRDefault="00CB701E" w:rsidP="00A668A0">
      <w:pPr>
        <w:pStyle w:val="Heading2"/>
        <w:numPr>
          <w:ilvl w:val="1"/>
          <w:numId w:val="1"/>
        </w:numPr>
        <w:tabs>
          <w:tab w:val="clear" w:pos="0"/>
          <w:tab w:val="clear" w:pos="360"/>
          <w:tab w:val="left" w:pos="567"/>
        </w:tabs>
        <w:ind w:left="709" w:hanging="709"/>
        <w:rPr>
          <w:b w:val="0"/>
        </w:rPr>
      </w:pPr>
      <w:bookmarkStart w:id="242" w:name="_Toc8634579"/>
      <w:r w:rsidRPr="00CB701E">
        <w:rPr>
          <w:b w:val="0"/>
        </w:rPr>
        <w:t>Bijlage 1</w:t>
      </w:r>
      <w:r w:rsidR="00A668A0">
        <w:rPr>
          <w:b w:val="0"/>
        </w:rPr>
        <w:t>6</w:t>
      </w:r>
      <w:r w:rsidRPr="00CB701E">
        <w:rPr>
          <w:b w:val="0"/>
        </w:rPr>
        <w:t>: Aantal meldingen Verkeerssignaleringssysteem (MTM)</w:t>
      </w:r>
      <w:r>
        <w:rPr>
          <w:b w:val="0"/>
        </w:rPr>
        <w:t xml:space="preserve"> </w:t>
      </w:r>
      <w:r w:rsidR="00062D7B">
        <w:rPr>
          <w:b w:val="0"/>
        </w:rPr>
        <w:t>Q1 2019</w:t>
      </w:r>
      <w:r w:rsidRPr="00CB701E">
        <w:rPr>
          <w:b w:val="0"/>
        </w:rPr>
        <w:t>.</w:t>
      </w:r>
      <w:bookmarkEnd w:id="238"/>
      <w:bookmarkEnd w:id="242"/>
    </w:p>
    <w:p w:rsidR="008E6B70" w:rsidRPr="008E6B70" w:rsidRDefault="008E6B70" w:rsidP="008E6B70">
      <w:bookmarkStart w:id="243" w:name="_Toc468258335"/>
      <w:bookmarkStart w:id="244" w:name="_Toc473645831"/>
      <w:bookmarkEnd w:id="239"/>
      <w:bookmarkEnd w:id="228"/>
      <w:bookmarkEnd w:id="229"/>
    </w:p>
    <w:bookmarkEnd w:id="243"/>
    <w:bookmarkEnd w:id="244"/>
    <w:p w:rsidR="00B426C4" w:rsidRPr="00E26414" w:rsidRDefault="00B426C4" w:rsidP="00B426C4"/>
    <w:p w:rsidR="00AB5CD7" w:rsidRDefault="00AB5CD7"/>
    <w:p w:rsidR="006977BE" w:rsidRDefault="006977BE"/>
    <w:sectPr w:rsidR="006977BE" w:rsidSect="00800137">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8A0" w:rsidRDefault="00A668A0">
      <w:r>
        <w:separator/>
      </w:r>
    </w:p>
  </w:endnote>
  <w:endnote w:type="continuationSeparator" w:id="0">
    <w:p w:rsidR="00A668A0" w:rsidRDefault="00A6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A668A0" w:rsidTr="001B560E">
                            <w:trPr>
                              <w:trHeight w:hRule="exact" w:val="4560"/>
                            </w:trPr>
                            <w:tc>
                              <w:tcPr>
                                <w:tcW w:w="2520" w:type="dxa"/>
                                <w:vAlign w:val="bottom"/>
                              </w:tcPr>
                              <w:p w:rsidR="00A668A0" w:rsidRDefault="00A668A0">
                                <w:pPr>
                                  <w:rPr>
                                    <w:rStyle w:val="Huisstijl-Kopje"/>
                                  </w:rPr>
                                </w:pPr>
                                <w:bookmarkStart w:id="12" w:name="bmVoettekstRechts2Even" w:colFirst="0" w:colLast="0"/>
                              </w:p>
                            </w:tc>
                          </w:tr>
                          <w:bookmarkEnd w:id="12"/>
                        </w:tbl>
                        <w:p w:rsidR="00A668A0" w:rsidRDefault="00A668A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A668A0" w:rsidTr="001B560E">
                      <w:trPr>
                        <w:trHeight w:hRule="exact" w:val="4560"/>
                      </w:trPr>
                      <w:tc>
                        <w:tcPr>
                          <w:tcW w:w="2520" w:type="dxa"/>
                          <w:vAlign w:val="bottom"/>
                        </w:tcPr>
                        <w:p w:rsidR="00A668A0" w:rsidRDefault="00A668A0">
                          <w:pPr>
                            <w:rPr>
                              <w:rStyle w:val="Huisstijl-Kopje"/>
                            </w:rPr>
                          </w:pPr>
                          <w:bookmarkStart w:id="15" w:name="bmVoettekstRechts2Even" w:colFirst="0" w:colLast="0"/>
                        </w:p>
                      </w:tc>
                    </w:tr>
                    <w:bookmarkEnd w:id="15"/>
                  </w:tbl>
                  <w:p w:rsidR="00A668A0" w:rsidRDefault="00A668A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668A0" w:rsidTr="001B560E">
      <w:tc>
        <w:tcPr>
          <w:tcW w:w="7080" w:type="dxa"/>
        </w:tcPr>
        <w:p w:rsidR="00A668A0" w:rsidRDefault="00A668A0" w:rsidP="009E6C3F">
          <w:pPr>
            <w:pStyle w:val="Huisstijl-Voorwaarden"/>
          </w:pPr>
          <w:bookmarkStart w:id="13" w:name="bmVoettekstLinks2Even" w:colFirst="0" w:colLast="0"/>
        </w:p>
      </w:tc>
    </w:tr>
    <w:bookmarkEnd w:id="13"/>
  </w:tbl>
  <w:p w:rsidR="00A668A0" w:rsidRDefault="00A668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A668A0" w:rsidTr="001B560E">
                            <w:trPr>
                              <w:trHeight w:hRule="exact" w:val="4560"/>
                            </w:trPr>
                            <w:tc>
                              <w:tcPr>
                                <w:tcW w:w="2520" w:type="dxa"/>
                                <w:vAlign w:val="bottom"/>
                              </w:tcPr>
                              <w:p w:rsidR="00A668A0" w:rsidRDefault="00A668A0">
                                <w:pPr>
                                  <w:rPr>
                                    <w:rStyle w:val="Huisstijl-Kopje"/>
                                  </w:rPr>
                                </w:pPr>
                                <w:bookmarkStart w:id="14" w:name="bmVoettekstRechts2" w:colFirst="0" w:colLast="0"/>
                              </w:p>
                            </w:tc>
                          </w:tr>
                          <w:bookmarkEnd w:id="14"/>
                        </w:tbl>
                        <w:p w:rsidR="00A668A0" w:rsidRDefault="00A668A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A668A0" w:rsidTr="001B560E">
                      <w:trPr>
                        <w:trHeight w:hRule="exact" w:val="4560"/>
                      </w:trPr>
                      <w:tc>
                        <w:tcPr>
                          <w:tcW w:w="2520" w:type="dxa"/>
                          <w:vAlign w:val="bottom"/>
                        </w:tcPr>
                        <w:p w:rsidR="00A668A0" w:rsidRDefault="00A668A0">
                          <w:pPr>
                            <w:rPr>
                              <w:rStyle w:val="Huisstijl-Kopje"/>
                            </w:rPr>
                          </w:pPr>
                          <w:bookmarkStart w:id="15" w:name="bmVoettekstRechts2" w:colFirst="0" w:colLast="0"/>
                        </w:p>
                      </w:tc>
                    </w:tr>
                    <w:bookmarkEnd w:id="15"/>
                  </w:tbl>
                  <w:p w:rsidR="00A668A0" w:rsidRDefault="00A668A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668A0" w:rsidTr="001B560E">
      <w:tc>
        <w:tcPr>
          <w:tcW w:w="7080" w:type="dxa"/>
        </w:tcPr>
        <w:p w:rsidR="00A668A0" w:rsidRDefault="00A668A0" w:rsidP="009E6C3F">
          <w:pPr>
            <w:pStyle w:val="Huisstijl-Voorwaarden"/>
          </w:pPr>
          <w:bookmarkStart w:id="16" w:name="bmVoettekstLinks2" w:colFirst="0" w:colLast="0"/>
        </w:p>
      </w:tc>
    </w:tr>
    <w:bookmarkEnd w:id="16"/>
  </w:tbl>
  <w:p w:rsidR="00A668A0" w:rsidRDefault="00A668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2165EE">
                            <w:trPr>
                              <w:trHeight w:hRule="exact" w:val="4560"/>
                            </w:trPr>
                            <w:tc>
                              <w:tcPr>
                                <w:tcW w:w="2520" w:type="dxa"/>
                                <w:vAlign w:val="bottom"/>
                              </w:tcPr>
                              <w:p w:rsidR="00A668A0" w:rsidRPr="00034711" w:rsidRDefault="00A668A0" w:rsidP="001B560E">
                                <w:pPr>
                                  <w:pStyle w:val="Huisstijl-Naw"/>
                                  <w:rPr>
                                    <w:rStyle w:val="Huisstijl-Kopje"/>
                                  </w:rPr>
                                </w:pPr>
                                <w:bookmarkStart w:id="31" w:name="bmVoettekstRechts1" w:colFirst="0" w:colLast="0"/>
                              </w:p>
                            </w:tc>
                          </w:tr>
                          <w:bookmarkEnd w:id="31"/>
                        </w:tbl>
                        <w:p w:rsidR="00A668A0" w:rsidRDefault="00A668A0"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2165EE">
                      <w:trPr>
                        <w:trHeight w:hRule="exact" w:val="4560"/>
                      </w:trPr>
                      <w:tc>
                        <w:tcPr>
                          <w:tcW w:w="2520" w:type="dxa"/>
                          <w:vAlign w:val="bottom"/>
                        </w:tcPr>
                        <w:p w:rsidR="00A668A0" w:rsidRPr="00034711" w:rsidRDefault="00A668A0" w:rsidP="001B560E">
                          <w:pPr>
                            <w:pStyle w:val="Huisstijl-Naw"/>
                            <w:rPr>
                              <w:rStyle w:val="Huisstijl-Kopje"/>
                            </w:rPr>
                          </w:pPr>
                          <w:bookmarkStart w:id="32" w:name="bmVoettekstRechts1" w:colFirst="0" w:colLast="0"/>
                        </w:p>
                      </w:tc>
                    </w:tr>
                    <w:bookmarkEnd w:id="32"/>
                  </w:tbl>
                  <w:p w:rsidR="00A668A0" w:rsidRDefault="00A668A0"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668A0" w:rsidTr="001B560E">
      <w:tc>
        <w:tcPr>
          <w:tcW w:w="7080" w:type="dxa"/>
        </w:tcPr>
        <w:p w:rsidR="00A668A0" w:rsidRDefault="00A668A0" w:rsidP="009E6C3F">
          <w:pPr>
            <w:pStyle w:val="Huisstijl-Voorwaarden"/>
          </w:pPr>
          <w:bookmarkStart w:id="33" w:name="bmVoettekstLinks1" w:colFirst="0" w:colLast="0"/>
        </w:p>
      </w:tc>
    </w:tr>
  </w:tbl>
  <w:bookmarkEnd w:id="33"/>
  <w:p w:rsidR="00A668A0" w:rsidRDefault="00A668A0">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A668A0" w:rsidTr="00800137">
                            <w:trPr>
                              <w:cantSplit/>
                            </w:trPr>
                            <w:tc>
                              <w:tcPr>
                                <w:tcW w:w="2400" w:type="dxa"/>
                                <w:vAlign w:val="bottom"/>
                              </w:tcPr>
                              <w:p w:rsidR="00A668A0" w:rsidRDefault="00A668A0">
                                <w:pPr>
                                  <w:spacing w:line="160" w:lineRule="exact"/>
                                  <w:rPr>
                                    <w:rStyle w:val="Huisstijl-Kopje"/>
                                  </w:rPr>
                                </w:pPr>
                                <w:bookmarkStart w:id="34" w:name="tblAkkoord1"/>
                              </w:p>
                            </w:tc>
                          </w:tr>
                          <w:tr w:rsidR="00A668A0" w:rsidTr="00021CB5">
                            <w:trPr>
                              <w:cantSplit/>
                            </w:trPr>
                            <w:tc>
                              <w:tcPr>
                                <w:tcW w:w="2400" w:type="dxa"/>
                                <w:shd w:val="clear" w:color="auto" w:fill="auto"/>
                                <w:vAlign w:val="bottom"/>
                              </w:tcPr>
                              <w:p w:rsidR="00A668A0" w:rsidRDefault="00A668A0">
                                <w:pPr>
                                  <w:spacing w:line="560" w:lineRule="exact"/>
                                </w:pPr>
                              </w:p>
                            </w:tc>
                          </w:tr>
                          <w:tr w:rsidR="00A668A0" w:rsidTr="00800137">
                            <w:trPr>
                              <w:cantSplit/>
                            </w:trPr>
                            <w:tc>
                              <w:tcPr>
                                <w:tcW w:w="2400" w:type="dxa"/>
                                <w:vAlign w:val="bottom"/>
                              </w:tcPr>
                              <w:p w:rsidR="00A668A0" w:rsidRDefault="00A668A0">
                                <w:pPr>
                                  <w:spacing w:line="160" w:lineRule="exact"/>
                                  <w:rPr>
                                    <w:rStyle w:val="Huisstijl-Kopje"/>
                                  </w:rPr>
                                </w:pPr>
                              </w:p>
                            </w:tc>
                          </w:tr>
                          <w:tr w:rsidR="00A668A0" w:rsidTr="00021CB5">
                            <w:trPr>
                              <w:cantSplit/>
                            </w:trPr>
                            <w:tc>
                              <w:tcPr>
                                <w:tcW w:w="2400" w:type="dxa"/>
                                <w:shd w:val="clear" w:color="auto" w:fill="auto"/>
                                <w:vAlign w:val="bottom"/>
                              </w:tcPr>
                              <w:p w:rsidR="00A668A0" w:rsidRDefault="00A668A0">
                                <w:pPr>
                                  <w:spacing w:line="560" w:lineRule="exact"/>
                                </w:pPr>
                              </w:p>
                            </w:tc>
                          </w:tr>
                          <w:bookmarkEnd w:id="34"/>
                        </w:tbl>
                        <w:p w:rsidR="00A668A0" w:rsidRDefault="00A668A0"/>
                        <w:p w:rsidR="00A668A0" w:rsidRDefault="00A668A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A668A0" w:rsidTr="00800137">
                      <w:trPr>
                        <w:cantSplit/>
                      </w:trPr>
                      <w:tc>
                        <w:tcPr>
                          <w:tcW w:w="2400" w:type="dxa"/>
                          <w:vAlign w:val="bottom"/>
                        </w:tcPr>
                        <w:p w:rsidR="00A668A0" w:rsidRDefault="00A668A0">
                          <w:pPr>
                            <w:spacing w:line="160" w:lineRule="exact"/>
                            <w:rPr>
                              <w:rStyle w:val="Huisstijl-Kopje"/>
                            </w:rPr>
                          </w:pPr>
                          <w:bookmarkStart w:id="35" w:name="tblAkkoord1"/>
                        </w:p>
                      </w:tc>
                    </w:tr>
                    <w:tr w:rsidR="00A668A0" w:rsidTr="00021CB5">
                      <w:trPr>
                        <w:cantSplit/>
                      </w:trPr>
                      <w:tc>
                        <w:tcPr>
                          <w:tcW w:w="2400" w:type="dxa"/>
                          <w:shd w:val="clear" w:color="auto" w:fill="auto"/>
                          <w:vAlign w:val="bottom"/>
                        </w:tcPr>
                        <w:p w:rsidR="00A668A0" w:rsidRDefault="00A668A0">
                          <w:pPr>
                            <w:spacing w:line="560" w:lineRule="exact"/>
                          </w:pPr>
                        </w:p>
                      </w:tc>
                    </w:tr>
                    <w:tr w:rsidR="00A668A0" w:rsidTr="00800137">
                      <w:trPr>
                        <w:cantSplit/>
                      </w:trPr>
                      <w:tc>
                        <w:tcPr>
                          <w:tcW w:w="2400" w:type="dxa"/>
                          <w:vAlign w:val="bottom"/>
                        </w:tcPr>
                        <w:p w:rsidR="00A668A0" w:rsidRDefault="00A668A0">
                          <w:pPr>
                            <w:spacing w:line="160" w:lineRule="exact"/>
                            <w:rPr>
                              <w:rStyle w:val="Huisstijl-Kopje"/>
                            </w:rPr>
                          </w:pPr>
                        </w:p>
                      </w:tc>
                    </w:tr>
                    <w:tr w:rsidR="00A668A0" w:rsidTr="00021CB5">
                      <w:trPr>
                        <w:cantSplit/>
                      </w:trPr>
                      <w:tc>
                        <w:tcPr>
                          <w:tcW w:w="2400" w:type="dxa"/>
                          <w:shd w:val="clear" w:color="auto" w:fill="auto"/>
                          <w:vAlign w:val="bottom"/>
                        </w:tcPr>
                        <w:p w:rsidR="00A668A0" w:rsidRDefault="00A668A0">
                          <w:pPr>
                            <w:spacing w:line="560" w:lineRule="exact"/>
                          </w:pPr>
                        </w:p>
                      </w:tc>
                    </w:tr>
                    <w:bookmarkEnd w:id="35"/>
                  </w:tbl>
                  <w:p w:rsidR="00A668A0" w:rsidRDefault="00A668A0"/>
                  <w:p w:rsidR="00A668A0" w:rsidRDefault="00A668A0"/>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8A0" w:rsidRDefault="00A668A0">
      <w:r>
        <w:separator/>
      </w:r>
    </w:p>
  </w:footnote>
  <w:footnote w:type="continuationSeparator" w:id="0">
    <w:p w:rsidR="00A668A0" w:rsidRDefault="00A66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A668A0" w:rsidTr="005915C8">
                            <w:tc>
                              <w:tcPr>
                                <w:tcW w:w="11984" w:type="dxa"/>
                              </w:tcPr>
                              <w:p w:rsidR="00A668A0" w:rsidRDefault="00A668A0">
                                <w:bookmarkStart w:id="3" w:name="bmAfwLogo2EvenPag" w:colFirst="0" w:colLast="0"/>
                              </w:p>
                            </w:tc>
                          </w:tr>
                          <w:bookmarkEnd w:id="3"/>
                        </w:tbl>
                        <w:p w:rsidR="00A668A0" w:rsidRDefault="00A668A0"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A668A0" w:rsidTr="005915C8">
                      <w:tc>
                        <w:tcPr>
                          <w:tcW w:w="11984" w:type="dxa"/>
                        </w:tcPr>
                        <w:p w:rsidR="00A668A0" w:rsidRDefault="00A668A0">
                          <w:bookmarkStart w:id="3" w:name="bmAfwLogo2EvenPag" w:colFirst="0" w:colLast="0"/>
                        </w:p>
                      </w:tc>
                    </w:tr>
                    <w:bookmarkEnd w:id="3"/>
                  </w:tbl>
                  <w:p w:rsidR="00A668A0" w:rsidRDefault="00A668A0"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668A0">
                            <w:trPr>
                              <w:trHeight w:val="240"/>
                            </w:trPr>
                            <w:tc>
                              <w:tcPr>
                                <w:tcW w:w="1680" w:type="dxa"/>
                              </w:tcPr>
                              <w:p w:rsidR="00800137" w:rsidRPr="00800137" w:rsidRDefault="00800137">
                                <w:pPr>
                                  <w:rPr>
                                    <w:rStyle w:val="Huisstijl-Kopje"/>
                                  </w:rPr>
                                </w:pPr>
                                <w:bookmarkStart w:id="4" w:name="bmGegevens2EvenPag" w:colFirst="1" w:colLast="1"/>
                                <w:bookmarkStart w:id="5" w:name="bmGegevens2LinksEvenPag" w:colFirst="0" w:colLast="0"/>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Pr="00800137">
                                  <w:rPr>
                                    <w:rStyle w:val="Huisstijl-Gegeven"/>
                                  </w:rPr>
                                  <w:t>1</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997C14">
                                  <w:rPr>
                                    <w:rStyle w:val="Huisstijl-Gegeven"/>
                                  </w:rPr>
                                  <w:t>5</w:t>
                                </w:r>
                                <w:r w:rsidRPr="00800137">
                                  <w:rPr>
                                    <w:rStyle w:val="Huisstijl-Gegeven"/>
                                  </w:rPr>
                                  <w:fldChar w:fldCharType="end"/>
                                </w:r>
                              </w:p>
                            </w:tc>
                            <w:tc>
                              <w:tcPr>
                                <w:tcW w:w="2400" w:type="dxa"/>
                              </w:tcPr>
                              <w:p w:rsidR="00800137" w:rsidRPr="00800137" w:rsidRDefault="00800137">
                                <w:pPr>
                                  <w:rPr>
                                    <w:rStyle w:val="Huisstijl-Kopje"/>
                                  </w:rPr>
                                </w:pPr>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A668A0" w:rsidRPr="00800137" w:rsidRDefault="00800137">
                                <w:pPr>
                                  <w:rPr>
                                    <w:rStyle w:val="Huisstijl-Gegeven"/>
                                  </w:rPr>
                                </w:pPr>
                                <w:r w:rsidRPr="00800137">
                                  <w:rPr>
                                    <w:rStyle w:val="Huisstijl-Gegeven"/>
                                  </w:rPr>
                                  <w:t>1904-02266</w:t>
                                </w:r>
                              </w:p>
                            </w:tc>
                          </w:tr>
                          <w:bookmarkEnd w:id="4"/>
                          <w:bookmarkEnd w:id="5"/>
                        </w:tbl>
                        <w:p w:rsidR="00A668A0" w:rsidRDefault="00A668A0" w:rsidP="007D6F15"/>
                        <w:p w:rsidR="00A668A0" w:rsidRDefault="00A668A0"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668A0">
                      <w:trPr>
                        <w:trHeight w:val="240"/>
                      </w:trPr>
                      <w:tc>
                        <w:tcPr>
                          <w:tcW w:w="1680" w:type="dxa"/>
                        </w:tcPr>
                        <w:p w:rsidR="00800137" w:rsidRPr="00800137" w:rsidRDefault="00800137">
                          <w:pPr>
                            <w:rPr>
                              <w:rStyle w:val="Huisstijl-Kopje"/>
                            </w:rPr>
                          </w:pPr>
                          <w:bookmarkStart w:id="6" w:name="bmGegevens2EvenPag" w:colFirst="1" w:colLast="1"/>
                          <w:bookmarkStart w:id="7" w:name="bmGegevens2LinksEvenPag" w:colFirst="0" w:colLast="0"/>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Pr="00800137">
                            <w:rPr>
                              <w:rStyle w:val="Huisstijl-Gegeven"/>
                            </w:rPr>
                            <w:t>1</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997C14">
                            <w:rPr>
                              <w:rStyle w:val="Huisstijl-Gegeven"/>
                            </w:rPr>
                            <w:t>5</w:t>
                          </w:r>
                          <w:r w:rsidRPr="00800137">
                            <w:rPr>
                              <w:rStyle w:val="Huisstijl-Gegeven"/>
                            </w:rPr>
                            <w:fldChar w:fldCharType="end"/>
                          </w:r>
                        </w:p>
                      </w:tc>
                      <w:tc>
                        <w:tcPr>
                          <w:tcW w:w="2400" w:type="dxa"/>
                        </w:tcPr>
                        <w:p w:rsidR="00800137" w:rsidRPr="00800137" w:rsidRDefault="00800137">
                          <w:pPr>
                            <w:rPr>
                              <w:rStyle w:val="Huisstijl-Kopje"/>
                            </w:rPr>
                          </w:pPr>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A668A0" w:rsidRPr="00800137" w:rsidRDefault="00800137">
                          <w:pPr>
                            <w:rPr>
                              <w:rStyle w:val="Huisstijl-Gegeven"/>
                            </w:rPr>
                          </w:pPr>
                          <w:r w:rsidRPr="00800137">
                            <w:rPr>
                              <w:rStyle w:val="Huisstijl-Gegeven"/>
                            </w:rPr>
                            <w:t>1904-02266</w:t>
                          </w:r>
                        </w:p>
                      </w:tc>
                    </w:tr>
                    <w:bookmarkEnd w:id="6"/>
                    <w:bookmarkEnd w:id="7"/>
                  </w:tbl>
                  <w:p w:rsidR="00A668A0" w:rsidRDefault="00A668A0" w:rsidP="007D6F15"/>
                  <w:p w:rsidR="00A668A0" w:rsidRDefault="00A668A0"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668A0">
                            <w:trPr>
                              <w:trHeight w:val="240"/>
                            </w:trPr>
                            <w:tc>
                              <w:tcPr>
                                <w:tcW w:w="1680" w:type="dxa"/>
                              </w:tcPr>
                              <w:p w:rsidR="00800137" w:rsidRPr="00800137" w:rsidRDefault="00800137">
                                <w:pPr>
                                  <w:rPr>
                                    <w:rStyle w:val="Huisstijl-Kopje"/>
                                  </w:rPr>
                                </w:pPr>
                                <w:bookmarkStart w:id="6" w:name="bmGegevens2" w:colFirst="1" w:colLast="1"/>
                                <w:bookmarkStart w:id="7" w:name="bmGegevens2Links" w:colFirst="0" w:colLast="0"/>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00C60BB3">
                                  <w:rPr>
                                    <w:rStyle w:val="Huisstijl-Gegeven"/>
                                  </w:rPr>
                                  <w:t>4</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C60BB3">
                                  <w:rPr>
                                    <w:rStyle w:val="Huisstijl-Gegeven"/>
                                  </w:rPr>
                                  <w:t>21</w:t>
                                </w:r>
                                <w:r w:rsidRPr="00800137">
                                  <w:rPr>
                                    <w:rStyle w:val="Huisstijl-Gegeven"/>
                                  </w:rPr>
                                  <w:fldChar w:fldCharType="end"/>
                                </w:r>
                              </w:p>
                            </w:tc>
                            <w:tc>
                              <w:tcPr>
                                <w:tcW w:w="2400" w:type="dxa"/>
                              </w:tcPr>
                              <w:p w:rsidR="00800137" w:rsidRPr="00800137" w:rsidRDefault="00800137">
                                <w:pPr>
                                  <w:rPr>
                                    <w:rStyle w:val="Huisstijl-Kopje"/>
                                  </w:rPr>
                                </w:pPr>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A668A0" w:rsidRPr="00800137" w:rsidRDefault="00800137">
                                <w:pPr>
                                  <w:rPr>
                                    <w:rStyle w:val="Huisstijl-Gegeven"/>
                                  </w:rPr>
                                </w:pPr>
                                <w:r w:rsidRPr="00800137">
                                  <w:rPr>
                                    <w:rStyle w:val="Huisstijl-Gegeven"/>
                                  </w:rPr>
                                  <w:t>1904-02266</w:t>
                                </w:r>
                              </w:p>
                            </w:tc>
                          </w:tr>
                          <w:bookmarkEnd w:id="6"/>
                          <w:bookmarkEnd w:id="7"/>
                        </w:tbl>
                        <w:p w:rsidR="00A668A0" w:rsidRDefault="00A668A0"/>
                        <w:p w:rsidR="00A668A0" w:rsidRDefault="00A668A0"/>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668A0">
                      <w:trPr>
                        <w:trHeight w:val="240"/>
                      </w:trPr>
                      <w:tc>
                        <w:tcPr>
                          <w:tcW w:w="1680" w:type="dxa"/>
                        </w:tcPr>
                        <w:p w:rsidR="00800137" w:rsidRPr="00800137" w:rsidRDefault="00800137">
                          <w:pPr>
                            <w:rPr>
                              <w:rStyle w:val="Huisstijl-Kopje"/>
                            </w:rPr>
                          </w:pPr>
                          <w:bookmarkStart w:id="8" w:name="bmGegevens2" w:colFirst="1" w:colLast="1"/>
                          <w:bookmarkStart w:id="9" w:name="bmGegevens2Links" w:colFirst="0" w:colLast="0"/>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00C60BB3">
                            <w:rPr>
                              <w:rStyle w:val="Huisstijl-Gegeven"/>
                            </w:rPr>
                            <w:t>4</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C60BB3">
                            <w:rPr>
                              <w:rStyle w:val="Huisstijl-Gegeven"/>
                            </w:rPr>
                            <w:t>21</w:t>
                          </w:r>
                          <w:r w:rsidRPr="00800137">
                            <w:rPr>
                              <w:rStyle w:val="Huisstijl-Gegeven"/>
                            </w:rPr>
                            <w:fldChar w:fldCharType="end"/>
                          </w:r>
                        </w:p>
                      </w:tc>
                      <w:tc>
                        <w:tcPr>
                          <w:tcW w:w="2400" w:type="dxa"/>
                        </w:tcPr>
                        <w:p w:rsidR="00800137" w:rsidRPr="00800137" w:rsidRDefault="00800137">
                          <w:pPr>
                            <w:rPr>
                              <w:rStyle w:val="Huisstijl-Kopje"/>
                            </w:rPr>
                          </w:pPr>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A668A0" w:rsidRPr="00800137" w:rsidRDefault="00800137">
                          <w:pPr>
                            <w:rPr>
                              <w:rStyle w:val="Huisstijl-Gegeven"/>
                            </w:rPr>
                          </w:pPr>
                          <w:r w:rsidRPr="00800137">
                            <w:rPr>
                              <w:rStyle w:val="Huisstijl-Gegeven"/>
                            </w:rPr>
                            <w:t>1904-02266</w:t>
                          </w:r>
                        </w:p>
                      </w:tc>
                    </w:tr>
                    <w:bookmarkEnd w:id="8"/>
                    <w:bookmarkEnd w:id="9"/>
                  </w:tbl>
                  <w:p w:rsidR="00A668A0" w:rsidRDefault="00A668A0"/>
                  <w:p w:rsidR="00A668A0" w:rsidRDefault="00A668A0"/>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A668A0">
                            <w:trPr>
                              <w:trHeight w:hRule="exact" w:val="2720"/>
                            </w:trPr>
                            <w:tc>
                              <w:tcPr>
                                <w:tcW w:w="11920" w:type="dxa"/>
                              </w:tcPr>
                              <w:p w:rsidR="00A668A0" w:rsidRDefault="00800137" w:rsidP="00800137">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A668A0" w:rsidRDefault="00A668A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A668A0">
                      <w:trPr>
                        <w:trHeight w:hRule="exact" w:val="2720"/>
                      </w:trPr>
                      <w:tc>
                        <w:tcPr>
                          <w:tcW w:w="11920" w:type="dxa"/>
                        </w:tcPr>
                        <w:p w:rsidR="00A668A0" w:rsidRDefault="00800137" w:rsidP="00800137">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A668A0" w:rsidRDefault="00A668A0"/>
                </w:txbxContent>
              </v:textbox>
              <w10:wrap anchorx="page" anchory="page"/>
              <w10:anchorlock/>
            </v:shape>
          </w:pict>
        </mc:Fallback>
      </mc:AlternateContent>
    </w:r>
  </w:p>
  <w:p w:rsidR="00A668A0" w:rsidRDefault="00A668A0"/>
  <w:p w:rsidR="00A668A0" w:rsidRDefault="00A668A0"/>
  <w:p w:rsidR="00A668A0" w:rsidRDefault="00A668A0"/>
  <w:p w:rsidR="00A668A0" w:rsidRDefault="00A668A0"/>
  <w:p w:rsidR="00A668A0" w:rsidRDefault="00A668A0"/>
  <w:p w:rsidR="00A668A0" w:rsidRDefault="00A668A0"/>
  <w:p w:rsidR="00A668A0" w:rsidRDefault="00A668A0"/>
  <w:p w:rsidR="00A668A0" w:rsidRDefault="00A668A0"/>
  <w:p w:rsidR="00A668A0" w:rsidRDefault="00A668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8A0" w:rsidRDefault="00A668A0">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CB1E87">
                            <w:tc>
                              <w:tcPr>
                                <w:tcW w:w="2520" w:type="dxa"/>
                              </w:tcPr>
                              <w:p w:rsidR="00800137" w:rsidRPr="00800137" w:rsidRDefault="00800137">
                                <w:pPr>
                                  <w:rPr>
                                    <w:rStyle w:val="Huisstijl-Kopje"/>
                                  </w:rPr>
                                </w:pPr>
                                <w:bookmarkStart w:id="17" w:name="bmGegevens1" w:colFirst="0" w:colLast="0"/>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800137" w:rsidRDefault="00800137">
                                <w:pPr>
                                  <w:rPr>
                                    <w:rStyle w:val="Huisstijl-Gegeven"/>
                                  </w:rPr>
                                </w:pPr>
                                <w:r w:rsidRPr="00800137">
                                  <w:rPr>
                                    <w:rStyle w:val="Huisstijl-Gegeven"/>
                                  </w:rPr>
                                  <w:t>1904-02266</w:t>
                                </w:r>
                              </w:p>
                              <w:p w:rsidR="00800137" w:rsidRPr="00800137" w:rsidRDefault="00800137">
                                <w:pPr>
                                  <w:rPr>
                                    <w:rStyle w:val="Huisstijl-Kopje"/>
                                  </w:rPr>
                                </w:pPr>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Projectdeel</w:t>
                                </w:r>
                              </w:p>
                              <w:p w:rsidR="00800137" w:rsidRDefault="00800137">
                                <w:pPr>
                                  <w:rPr>
                                    <w:rStyle w:val="Huisstijl-Gegeven"/>
                                  </w:rPr>
                                </w:pPr>
                                <w:r w:rsidRPr="00800137">
                                  <w:rPr>
                                    <w:rStyle w:val="Huisstijl-Gegeven"/>
                                  </w:rPr>
                                  <w:t>00073000-00000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00C60BB3">
                                  <w:rPr>
                                    <w:rStyle w:val="Huisstijl-Gegeven"/>
                                  </w:rPr>
                                  <w:t>1</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C60BB3">
                                  <w:rPr>
                                    <w:rStyle w:val="Huisstijl-Gegeven"/>
                                  </w:rPr>
                                  <w:t>4</w:t>
                                </w:r>
                                <w:r w:rsidRPr="00800137">
                                  <w:rPr>
                                    <w:rStyle w:val="Huisstijl-Gegeven"/>
                                  </w:rPr>
                                  <w:fldChar w:fldCharType="end"/>
                                </w:r>
                              </w:p>
                            </w:tc>
                          </w:tr>
                          <w:tr w:rsidR="00A668A0" w:rsidTr="00800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A668A0" w:rsidRDefault="00A668A0">
                                <w:pPr>
                                  <w:rPr>
                                    <w:rStyle w:val="Huisstijl-Kopje"/>
                                  </w:rPr>
                                </w:pPr>
                                <w:bookmarkStart w:id="18" w:name="bmKopieKopjeB1" w:colFirst="0" w:colLast="0"/>
                                <w:bookmarkEnd w:id="17"/>
                              </w:p>
                            </w:tc>
                          </w:tr>
                          <w:tr w:rsidR="00A668A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A668A0" w:rsidRDefault="00A668A0">
                                <w:pPr>
                                  <w:spacing w:before="180"/>
                                  <w:ind w:left="120" w:right="120"/>
                                </w:pPr>
                                <w:bookmarkStart w:id="19" w:name="bmKopieB1" w:colFirst="0" w:colLast="0"/>
                                <w:bookmarkEnd w:id="18"/>
                              </w:p>
                            </w:tc>
                          </w:tr>
                          <w:bookmarkEnd w:id="19"/>
                        </w:tbl>
                        <w:p w:rsidR="00A668A0" w:rsidRDefault="00A668A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CB1E87">
                      <w:tc>
                        <w:tcPr>
                          <w:tcW w:w="2520" w:type="dxa"/>
                        </w:tcPr>
                        <w:p w:rsidR="00800137" w:rsidRPr="00800137" w:rsidRDefault="00800137">
                          <w:pPr>
                            <w:rPr>
                              <w:rStyle w:val="Huisstijl-Kopje"/>
                            </w:rPr>
                          </w:pPr>
                          <w:bookmarkStart w:id="20" w:name="bmGegevens1" w:colFirst="0" w:colLast="0"/>
                          <w:r w:rsidRPr="00800137">
                            <w:rPr>
                              <w:rStyle w:val="Huisstijl-Kopje"/>
                            </w:rPr>
                            <w:t>Datum opgesteld</w:t>
                          </w:r>
                        </w:p>
                        <w:p w:rsidR="00800137" w:rsidRDefault="00800137">
                          <w:pPr>
                            <w:rPr>
                              <w:rStyle w:val="Huisstijl-Gegeven"/>
                            </w:rPr>
                          </w:pPr>
                          <w:r w:rsidRPr="00800137">
                            <w:rPr>
                              <w:rStyle w:val="Huisstijl-Gegeven"/>
                            </w:rPr>
                            <w:t>18 april 2019</w:t>
                          </w:r>
                        </w:p>
                        <w:p w:rsidR="00800137" w:rsidRPr="00800137" w:rsidRDefault="00800137">
                          <w:pPr>
                            <w:rPr>
                              <w:rStyle w:val="Huisstijl-Kopje"/>
                            </w:rPr>
                          </w:pPr>
                          <w:r w:rsidRPr="00800137">
                            <w:rPr>
                              <w:rStyle w:val="Huisstijl-Kopje"/>
                            </w:rPr>
                            <w:t>Datum gewijzigd</w:t>
                          </w:r>
                        </w:p>
                        <w:p w:rsidR="00800137" w:rsidRDefault="00800137">
                          <w:pPr>
                            <w:rPr>
                              <w:rStyle w:val="Huisstijl-Gegeven"/>
                            </w:rPr>
                          </w:pPr>
                          <w:r w:rsidRPr="00800137">
                            <w:rPr>
                              <w:rStyle w:val="Huisstijl-Gegeven"/>
                            </w:rPr>
                            <w:t>2 mei 2019</w:t>
                          </w:r>
                        </w:p>
                        <w:p w:rsidR="00800137" w:rsidRPr="00800137" w:rsidRDefault="00800137">
                          <w:pPr>
                            <w:rPr>
                              <w:rStyle w:val="Huisstijl-Kopje"/>
                            </w:rPr>
                          </w:pPr>
                          <w:r w:rsidRPr="00800137">
                            <w:rPr>
                              <w:rStyle w:val="Huisstijl-Kopje"/>
                            </w:rPr>
                            <w:t>Nummer</w:t>
                          </w:r>
                        </w:p>
                        <w:p w:rsidR="00800137" w:rsidRDefault="00800137">
                          <w:pPr>
                            <w:rPr>
                              <w:rStyle w:val="Huisstijl-Gegeven"/>
                            </w:rPr>
                          </w:pPr>
                          <w:r w:rsidRPr="00800137">
                            <w:rPr>
                              <w:rStyle w:val="Huisstijl-Gegeven"/>
                            </w:rPr>
                            <w:t>1904-02266</w:t>
                          </w:r>
                        </w:p>
                        <w:p w:rsidR="00800137" w:rsidRPr="00800137" w:rsidRDefault="00800137">
                          <w:pPr>
                            <w:rPr>
                              <w:rStyle w:val="Huisstijl-Kopje"/>
                            </w:rPr>
                          </w:pPr>
                          <w:r w:rsidRPr="00800137">
                            <w:rPr>
                              <w:rStyle w:val="Huisstijl-Kopje"/>
                            </w:rPr>
                            <w:t>Revisie</w:t>
                          </w:r>
                        </w:p>
                        <w:p w:rsidR="00800137" w:rsidRDefault="00800137">
                          <w:pPr>
                            <w:rPr>
                              <w:rStyle w:val="Huisstijl-Gegeven"/>
                            </w:rPr>
                          </w:pPr>
                          <w:r w:rsidRPr="00800137">
                            <w:rPr>
                              <w:rStyle w:val="Huisstijl-Gegeven"/>
                            </w:rPr>
                            <w:t>1.0</w:t>
                          </w:r>
                        </w:p>
                        <w:p w:rsidR="00800137" w:rsidRPr="00800137" w:rsidRDefault="00800137">
                          <w:pPr>
                            <w:rPr>
                              <w:rStyle w:val="Huisstijl-Kopje"/>
                            </w:rPr>
                          </w:pPr>
                          <w:r w:rsidRPr="00800137">
                            <w:rPr>
                              <w:rStyle w:val="Huisstijl-Kopje"/>
                            </w:rPr>
                            <w:t>Projectdeel</w:t>
                          </w:r>
                        </w:p>
                        <w:p w:rsidR="00800137" w:rsidRDefault="00800137">
                          <w:pPr>
                            <w:rPr>
                              <w:rStyle w:val="Huisstijl-Gegeven"/>
                            </w:rPr>
                          </w:pPr>
                          <w:r w:rsidRPr="00800137">
                            <w:rPr>
                              <w:rStyle w:val="Huisstijl-Gegeven"/>
                            </w:rPr>
                            <w:t>00073000-00000</w:t>
                          </w:r>
                        </w:p>
                        <w:p w:rsidR="00800137" w:rsidRPr="00800137" w:rsidRDefault="00800137">
                          <w:pPr>
                            <w:rPr>
                              <w:rStyle w:val="Huisstijl-Kopje"/>
                            </w:rPr>
                          </w:pPr>
                          <w:r w:rsidRPr="00800137">
                            <w:rPr>
                              <w:rStyle w:val="Huisstijl-Kopje"/>
                            </w:rPr>
                            <w:t>Status</w:t>
                          </w:r>
                        </w:p>
                        <w:p w:rsidR="00800137" w:rsidRDefault="00800137">
                          <w:pPr>
                            <w:rPr>
                              <w:rStyle w:val="Huisstijl-Gegeven"/>
                            </w:rPr>
                          </w:pPr>
                          <w:r w:rsidRPr="00800137">
                            <w:rPr>
                              <w:rStyle w:val="Huisstijl-Gegeven"/>
                            </w:rPr>
                            <w:t>Definitief</w:t>
                          </w:r>
                        </w:p>
                        <w:p w:rsidR="00800137" w:rsidRPr="00800137" w:rsidRDefault="00800137">
                          <w:pPr>
                            <w:rPr>
                              <w:rStyle w:val="Huisstijl-Kopje"/>
                            </w:rPr>
                          </w:pPr>
                          <w:r w:rsidRPr="00800137">
                            <w:rPr>
                              <w:rStyle w:val="Huisstijl-Kopje"/>
                            </w:rPr>
                            <w:t>Blad</w:t>
                          </w:r>
                        </w:p>
                        <w:p w:rsidR="00A668A0" w:rsidRPr="00800137" w:rsidRDefault="00800137">
                          <w:pPr>
                            <w:rPr>
                              <w:rStyle w:val="Huisstijl-Gegeven"/>
                            </w:rPr>
                          </w:pPr>
                          <w:r w:rsidRPr="00800137">
                            <w:rPr>
                              <w:rStyle w:val="Huisstijl-Gegeven"/>
                            </w:rPr>
                            <w:fldChar w:fldCharType="begin"/>
                          </w:r>
                          <w:r w:rsidRPr="00800137">
                            <w:rPr>
                              <w:rStyle w:val="Huisstijl-Gegeven"/>
                            </w:rPr>
                            <w:instrText xml:space="preserve"> PAGE  \* MERGEFORMAT </w:instrText>
                          </w:r>
                          <w:r w:rsidRPr="00800137">
                            <w:rPr>
                              <w:rStyle w:val="Huisstijl-Gegeven"/>
                            </w:rPr>
                            <w:fldChar w:fldCharType="separate"/>
                          </w:r>
                          <w:r w:rsidR="00C60BB3">
                            <w:rPr>
                              <w:rStyle w:val="Huisstijl-Gegeven"/>
                            </w:rPr>
                            <w:t>1</w:t>
                          </w:r>
                          <w:r w:rsidRPr="00800137">
                            <w:rPr>
                              <w:rStyle w:val="Huisstijl-Gegeven"/>
                            </w:rPr>
                            <w:fldChar w:fldCharType="end"/>
                          </w:r>
                          <w:r w:rsidRPr="00800137">
                            <w:rPr>
                              <w:rStyle w:val="Huisstijl-Gegeven"/>
                            </w:rPr>
                            <w:t xml:space="preserve"> van </w:t>
                          </w:r>
                          <w:r w:rsidRPr="00800137">
                            <w:rPr>
                              <w:rStyle w:val="Huisstijl-Gegeven"/>
                            </w:rPr>
                            <w:fldChar w:fldCharType="begin"/>
                          </w:r>
                          <w:r w:rsidRPr="00800137">
                            <w:rPr>
                              <w:rStyle w:val="Huisstijl-Gegeven"/>
                            </w:rPr>
                            <w:instrText xml:space="preserve"> NUMPAGES  \* MERGEFORMAT </w:instrText>
                          </w:r>
                          <w:r w:rsidRPr="00800137">
                            <w:rPr>
                              <w:rStyle w:val="Huisstijl-Gegeven"/>
                            </w:rPr>
                            <w:fldChar w:fldCharType="separate"/>
                          </w:r>
                          <w:r w:rsidR="00C60BB3">
                            <w:rPr>
                              <w:rStyle w:val="Huisstijl-Gegeven"/>
                            </w:rPr>
                            <w:t>4</w:t>
                          </w:r>
                          <w:r w:rsidRPr="00800137">
                            <w:rPr>
                              <w:rStyle w:val="Huisstijl-Gegeven"/>
                            </w:rPr>
                            <w:fldChar w:fldCharType="end"/>
                          </w:r>
                        </w:p>
                      </w:tc>
                    </w:tr>
                    <w:tr w:rsidR="00A668A0" w:rsidTr="00800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A668A0" w:rsidRDefault="00A668A0">
                          <w:pPr>
                            <w:rPr>
                              <w:rStyle w:val="Huisstijl-Kopje"/>
                            </w:rPr>
                          </w:pPr>
                          <w:bookmarkStart w:id="21" w:name="bmKopieKopjeB1" w:colFirst="0" w:colLast="0"/>
                          <w:bookmarkEnd w:id="20"/>
                        </w:p>
                      </w:tc>
                    </w:tr>
                    <w:tr w:rsidR="00A668A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A668A0" w:rsidRDefault="00A668A0">
                          <w:pPr>
                            <w:spacing w:before="180"/>
                            <w:ind w:left="120" w:right="120"/>
                          </w:pPr>
                          <w:bookmarkStart w:id="22" w:name="bmKopieB1" w:colFirst="0" w:colLast="0"/>
                          <w:bookmarkEnd w:id="21"/>
                        </w:p>
                      </w:tc>
                    </w:tr>
                    <w:bookmarkEnd w:id="22"/>
                  </w:tbl>
                  <w:p w:rsidR="00A668A0" w:rsidRDefault="00A668A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CB1E87">
                            <w:tc>
                              <w:tcPr>
                                <w:tcW w:w="2520" w:type="dxa"/>
                              </w:tcPr>
                              <w:p w:rsidR="00800137" w:rsidRPr="00800137" w:rsidRDefault="00800137">
                                <w:pPr>
                                  <w:rPr>
                                    <w:rStyle w:val="Huisstijl-Adres"/>
                                    <w:b/>
                                  </w:rPr>
                                </w:pPr>
                                <w:bookmarkStart w:id="23" w:name="bmBedrijf1" w:colFirst="0" w:colLast="0"/>
                                <w:r w:rsidRPr="00800137">
                                  <w:rPr>
                                    <w:rStyle w:val="Huisstijl-Adres"/>
                                    <w:b/>
                                  </w:rPr>
                                  <w:t>Croonwolter&amp;dros B.V.</w:t>
                                </w:r>
                              </w:p>
                              <w:p w:rsidR="00800137" w:rsidRPr="00800137" w:rsidRDefault="00800137">
                                <w:pPr>
                                  <w:rPr>
                                    <w:rStyle w:val="Huisstijl-Adres"/>
                                    <w:b/>
                                  </w:rPr>
                                </w:pPr>
                              </w:p>
                              <w:p w:rsidR="00800137" w:rsidRPr="00800137" w:rsidRDefault="00800137">
                                <w:pPr>
                                  <w:rPr>
                                    <w:rStyle w:val="Huisstijl-Adres"/>
                                    <w:b/>
                                  </w:rPr>
                                </w:pPr>
                                <w:r w:rsidRPr="00800137">
                                  <w:rPr>
                                    <w:rStyle w:val="Huisstijl-Adres"/>
                                    <w:b/>
                                  </w:rPr>
                                  <w:t>Marten Meesweg 25</w:t>
                                </w:r>
                              </w:p>
                              <w:p w:rsidR="00800137" w:rsidRPr="00800137" w:rsidRDefault="00800137">
                                <w:pPr>
                                  <w:rPr>
                                    <w:rStyle w:val="Huisstijl-Adres"/>
                                    <w:b/>
                                  </w:rPr>
                                </w:pPr>
                                <w:r w:rsidRPr="00800137">
                                  <w:rPr>
                                    <w:rStyle w:val="Huisstijl-Adres"/>
                                    <w:b/>
                                  </w:rPr>
                                  <w:t>3068 AV Rotterdam</w:t>
                                </w:r>
                              </w:p>
                              <w:p w:rsidR="00800137" w:rsidRPr="00800137" w:rsidRDefault="00800137">
                                <w:pPr>
                                  <w:rPr>
                                    <w:rStyle w:val="Huisstijl-Adres"/>
                                    <w:b/>
                                  </w:rPr>
                                </w:pPr>
                                <w:r w:rsidRPr="00800137">
                                  <w:rPr>
                                    <w:rStyle w:val="Huisstijl-Adres"/>
                                    <w:b/>
                                  </w:rPr>
                                  <w:t>Postbus 6073</w:t>
                                </w:r>
                              </w:p>
                              <w:p w:rsidR="00800137" w:rsidRPr="00800137" w:rsidRDefault="00800137">
                                <w:pPr>
                                  <w:rPr>
                                    <w:rStyle w:val="Huisstijl-Adres"/>
                                    <w:b/>
                                  </w:rPr>
                                </w:pPr>
                                <w:r w:rsidRPr="00800137">
                                  <w:rPr>
                                    <w:rStyle w:val="Huisstijl-Adres"/>
                                    <w:b/>
                                  </w:rPr>
                                  <w:t>3002 AB Rotterdam</w:t>
                                </w:r>
                              </w:p>
                              <w:p w:rsidR="00800137" w:rsidRPr="00800137" w:rsidRDefault="00800137">
                                <w:pPr>
                                  <w:rPr>
                                    <w:rStyle w:val="Huisstijl-Adres"/>
                                    <w:b/>
                                  </w:rPr>
                                </w:pPr>
                                <w:r w:rsidRPr="00800137">
                                  <w:rPr>
                                    <w:rStyle w:val="Huisstijl-Adres"/>
                                    <w:b/>
                                  </w:rPr>
                                  <w:t>Telefoon 088 - 923 33 44</w:t>
                                </w:r>
                              </w:p>
                              <w:p w:rsidR="00800137" w:rsidRPr="00800137" w:rsidRDefault="00800137">
                                <w:pPr>
                                  <w:rPr>
                                    <w:rStyle w:val="Huisstijl-Adres"/>
                                    <w:b/>
                                  </w:rPr>
                                </w:pPr>
                                <w:r w:rsidRPr="00800137">
                                  <w:rPr>
                                    <w:rStyle w:val="Huisstijl-Adres"/>
                                    <w:b/>
                                  </w:rPr>
                                  <w:t>www.croonwolterendros.nl</w:t>
                                </w:r>
                              </w:p>
                              <w:p w:rsidR="00800137" w:rsidRPr="00800137" w:rsidRDefault="00800137">
                                <w:pPr>
                                  <w:rPr>
                                    <w:rStyle w:val="Huisstijl-Adres"/>
                                  </w:rPr>
                                </w:pPr>
                              </w:p>
                              <w:p w:rsidR="00A668A0" w:rsidRPr="00800137" w:rsidRDefault="00A668A0">
                                <w:pPr>
                                  <w:rPr>
                                    <w:rStyle w:val="Huisstijl-Adres"/>
                                  </w:rPr>
                                </w:pPr>
                              </w:p>
                            </w:tc>
                          </w:tr>
                          <w:bookmarkEnd w:id="23"/>
                        </w:tbl>
                        <w:p w:rsidR="00A668A0" w:rsidRDefault="00A668A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A668A0" w:rsidTr="00800137">
                            <w:trPr>
                              <w:trHeight w:hRule="exact" w:val="300"/>
                            </w:trPr>
                            <w:tc>
                              <w:tcPr>
                                <w:tcW w:w="2520" w:type="dxa"/>
                                <w:tcBorders>
                                  <w:top w:val="nil"/>
                                  <w:left w:val="nil"/>
                                  <w:bottom w:val="nil"/>
                                  <w:right w:val="nil"/>
                                </w:tcBorders>
                              </w:tcPr>
                              <w:p w:rsidR="00A668A0" w:rsidRDefault="00A668A0">
                                <w:pPr>
                                  <w:rPr>
                                    <w:rStyle w:val="Huisstijl-Kopje"/>
                                  </w:rPr>
                                </w:pPr>
                                <w:bookmarkStart w:id="24" w:name="bmKopieKopjeA1" w:colFirst="0" w:colLast="0"/>
                              </w:p>
                            </w:tc>
                          </w:tr>
                          <w:tr w:rsidR="00A668A0" w:rsidTr="00800137">
                            <w:trPr>
                              <w:trHeight w:hRule="exact" w:val="600"/>
                            </w:trPr>
                            <w:tc>
                              <w:tcPr>
                                <w:tcW w:w="2520" w:type="dxa"/>
                                <w:tcBorders>
                                  <w:top w:val="nil"/>
                                  <w:left w:val="nil"/>
                                  <w:bottom w:val="nil"/>
                                  <w:right w:val="nil"/>
                                </w:tcBorders>
                                <w:shd w:val="clear" w:color="auto" w:fill="auto"/>
                              </w:tcPr>
                              <w:p w:rsidR="00A668A0" w:rsidRDefault="00A668A0">
                                <w:pPr>
                                  <w:spacing w:before="180"/>
                                  <w:ind w:left="120" w:right="120"/>
                                </w:pPr>
                                <w:bookmarkStart w:id="25" w:name="bmKopieA1" w:colFirst="0" w:colLast="0"/>
                                <w:bookmarkEnd w:id="24"/>
                              </w:p>
                            </w:tc>
                          </w:tr>
                          <w:bookmarkEnd w:id="25"/>
                        </w:tbl>
                        <w:p w:rsidR="00A668A0" w:rsidRDefault="00A668A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668A0" w:rsidTr="00CB1E87">
                      <w:tc>
                        <w:tcPr>
                          <w:tcW w:w="2520" w:type="dxa"/>
                        </w:tcPr>
                        <w:p w:rsidR="00800137" w:rsidRPr="00800137" w:rsidRDefault="00800137">
                          <w:pPr>
                            <w:rPr>
                              <w:rStyle w:val="Huisstijl-Adres"/>
                              <w:b/>
                            </w:rPr>
                          </w:pPr>
                          <w:bookmarkStart w:id="26" w:name="bmBedrijf1" w:colFirst="0" w:colLast="0"/>
                          <w:r w:rsidRPr="00800137">
                            <w:rPr>
                              <w:rStyle w:val="Huisstijl-Adres"/>
                              <w:b/>
                            </w:rPr>
                            <w:t>Croonwolter&amp;dros B.V.</w:t>
                          </w:r>
                        </w:p>
                        <w:p w:rsidR="00800137" w:rsidRPr="00800137" w:rsidRDefault="00800137">
                          <w:pPr>
                            <w:rPr>
                              <w:rStyle w:val="Huisstijl-Adres"/>
                              <w:b/>
                            </w:rPr>
                          </w:pPr>
                        </w:p>
                        <w:p w:rsidR="00800137" w:rsidRPr="00800137" w:rsidRDefault="00800137">
                          <w:pPr>
                            <w:rPr>
                              <w:rStyle w:val="Huisstijl-Adres"/>
                              <w:b/>
                            </w:rPr>
                          </w:pPr>
                          <w:r w:rsidRPr="00800137">
                            <w:rPr>
                              <w:rStyle w:val="Huisstijl-Adres"/>
                              <w:b/>
                            </w:rPr>
                            <w:t>Marten Meesweg 25</w:t>
                          </w:r>
                        </w:p>
                        <w:p w:rsidR="00800137" w:rsidRPr="00800137" w:rsidRDefault="00800137">
                          <w:pPr>
                            <w:rPr>
                              <w:rStyle w:val="Huisstijl-Adres"/>
                              <w:b/>
                            </w:rPr>
                          </w:pPr>
                          <w:r w:rsidRPr="00800137">
                            <w:rPr>
                              <w:rStyle w:val="Huisstijl-Adres"/>
                              <w:b/>
                            </w:rPr>
                            <w:t>3068 AV Rotterdam</w:t>
                          </w:r>
                        </w:p>
                        <w:p w:rsidR="00800137" w:rsidRPr="00800137" w:rsidRDefault="00800137">
                          <w:pPr>
                            <w:rPr>
                              <w:rStyle w:val="Huisstijl-Adres"/>
                              <w:b/>
                            </w:rPr>
                          </w:pPr>
                          <w:r w:rsidRPr="00800137">
                            <w:rPr>
                              <w:rStyle w:val="Huisstijl-Adres"/>
                              <w:b/>
                            </w:rPr>
                            <w:t>Postbus 6073</w:t>
                          </w:r>
                        </w:p>
                        <w:p w:rsidR="00800137" w:rsidRPr="00800137" w:rsidRDefault="00800137">
                          <w:pPr>
                            <w:rPr>
                              <w:rStyle w:val="Huisstijl-Adres"/>
                              <w:b/>
                            </w:rPr>
                          </w:pPr>
                          <w:r w:rsidRPr="00800137">
                            <w:rPr>
                              <w:rStyle w:val="Huisstijl-Adres"/>
                              <w:b/>
                            </w:rPr>
                            <w:t>3002 AB Rotterdam</w:t>
                          </w:r>
                        </w:p>
                        <w:p w:rsidR="00800137" w:rsidRPr="00800137" w:rsidRDefault="00800137">
                          <w:pPr>
                            <w:rPr>
                              <w:rStyle w:val="Huisstijl-Adres"/>
                              <w:b/>
                            </w:rPr>
                          </w:pPr>
                          <w:r w:rsidRPr="00800137">
                            <w:rPr>
                              <w:rStyle w:val="Huisstijl-Adres"/>
                              <w:b/>
                            </w:rPr>
                            <w:t>Telefoon 088 - 923 33 44</w:t>
                          </w:r>
                        </w:p>
                        <w:p w:rsidR="00800137" w:rsidRPr="00800137" w:rsidRDefault="00800137">
                          <w:pPr>
                            <w:rPr>
                              <w:rStyle w:val="Huisstijl-Adres"/>
                              <w:b/>
                            </w:rPr>
                          </w:pPr>
                          <w:r w:rsidRPr="00800137">
                            <w:rPr>
                              <w:rStyle w:val="Huisstijl-Adres"/>
                              <w:b/>
                            </w:rPr>
                            <w:t>www.croonwolterendros.nl</w:t>
                          </w:r>
                        </w:p>
                        <w:p w:rsidR="00800137" w:rsidRPr="00800137" w:rsidRDefault="00800137">
                          <w:pPr>
                            <w:rPr>
                              <w:rStyle w:val="Huisstijl-Adres"/>
                            </w:rPr>
                          </w:pPr>
                        </w:p>
                        <w:p w:rsidR="00A668A0" w:rsidRPr="00800137" w:rsidRDefault="00A668A0">
                          <w:pPr>
                            <w:rPr>
                              <w:rStyle w:val="Huisstijl-Adres"/>
                            </w:rPr>
                          </w:pPr>
                        </w:p>
                      </w:tc>
                    </w:tr>
                    <w:bookmarkEnd w:id="26"/>
                  </w:tbl>
                  <w:p w:rsidR="00A668A0" w:rsidRDefault="00A668A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A668A0" w:rsidTr="00800137">
                      <w:trPr>
                        <w:trHeight w:hRule="exact" w:val="300"/>
                      </w:trPr>
                      <w:tc>
                        <w:tcPr>
                          <w:tcW w:w="2520" w:type="dxa"/>
                          <w:tcBorders>
                            <w:top w:val="nil"/>
                            <w:left w:val="nil"/>
                            <w:bottom w:val="nil"/>
                            <w:right w:val="nil"/>
                          </w:tcBorders>
                        </w:tcPr>
                        <w:p w:rsidR="00A668A0" w:rsidRDefault="00A668A0">
                          <w:pPr>
                            <w:rPr>
                              <w:rStyle w:val="Huisstijl-Kopje"/>
                            </w:rPr>
                          </w:pPr>
                          <w:bookmarkStart w:id="27" w:name="bmKopieKopjeA1" w:colFirst="0" w:colLast="0"/>
                        </w:p>
                      </w:tc>
                    </w:tr>
                    <w:tr w:rsidR="00A668A0" w:rsidTr="00800137">
                      <w:trPr>
                        <w:trHeight w:hRule="exact" w:val="600"/>
                      </w:trPr>
                      <w:tc>
                        <w:tcPr>
                          <w:tcW w:w="2520" w:type="dxa"/>
                          <w:tcBorders>
                            <w:top w:val="nil"/>
                            <w:left w:val="nil"/>
                            <w:bottom w:val="nil"/>
                            <w:right w:val="nil"/>
                          </w:tcBorders>
                          <w:shd w:val="clear" w:color="auto" w:fill="auto"/>
                        </w:tcPr>
                        <w:p w:rsidR="00A668A0" w:rsidRDefault="00A668A0">
                          <w:pPr>
                            <w:spacing w:before="180"/>
                            <w:ind w:left="120" w:right="120"/>
                          </w:pPr>
                          <w:bookmarkStart w:id="28" w:name="bmKopieA1" w:colFirst="0" w:colLast="0"/>
                          <w:bookmarkEnd w:id="27"/>
                        </w:p>
                      </w:tc>
                    </w:tr>
                    <w:bookmarkEnd w:id="28"/>
                  </w:tbl>
                  <w:p w:rsidR="00A668A0" w:rsidRDefault="00A668A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A668A0" w:rsidTr="005915C8">
                            <w:tc>
                              <w:tcPr>
                                <w:tcW w:w="11984" w:type="dxa"/>
                              </w:tcPr>
                              <w:p w:rsidR="00A668A0" w:rsidRDefault="00800137" w:rsidP="00800137">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A668A0" w:rsidRDefault="00A668A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A668A0" w:rsidTr="005915C8">
                      <w:tc>
                        <w:tcPr>
                          <w:tcW w:w="11984" w:type="dxa"/>
                        </w:tcPr>
                        <w:p w:rsidR="00A668A0" w:rsidRDefault="00800137" w:rsidP="00800137">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A668A0" w:rsidRDefault="00A668A0"/>
                </w:txbxContent>
              </v:textbox>
              <w10:wrap anchorx="page" anchory="page"/>
              <w10:anchorlock/>
            </v:shape>
          </w:pict>
        </mc:Fallback>
      </mc:AlternateContent>
    </w:r>
  </w:p>
  <w:p w:rsidR="00A668A0" w:rsidRDefault="00A668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5760"/>
    <w:multiLevelType w:val="hybridMultilevel"/>
    <w:tmpl w:val="75B6681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862"/>
        </w:tabs>
        <w:ind w:left="622"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A96A3F"/>
    <w:multiLevelType w:val="hybridMultilevel"/>
    <w:tmpl w:val="4B6E49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7"/>
  </w:num>
  <w:num w:numId="12">
    <w:abstractNumId w:val="5"/>
  </w:num>
  <w:num w:numId="13">
    <w:abstractNumId w:val="3"/>
  </w:num>
  <w:num w:numId="14">
    <w:abstractNumId w:val="2"/>
  </w:num>
  <w:num w:numId="15">
    <w:abstractNumId w:val="8"/>
  </w:num>
  <w:num w:numId="16">
    <w:abstractNumId w:val="4"/>
  </w:num>
  <w:num w:numId="17">
    <w:abstractNumId w:val="10"/>
  </w:num>
  <w:num w:numId="18">
    <w:abstractNumId w:val="9"/>
  </w:num>
  <w:num w:numId="19">
    <w:abstractNumId w:val="1"/>
  </w:num>
  <w:num w:numId="20">
    <w:abstractNumId w:val="6"/>
  </w:num>
  <w:num w:numId="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RmXmpiJsMXFRs/VGPjwz6gfaTmVX2Lz8wDM9Po+PbUjUVAaeOpA98MMQJT+BXfwpx6tWzgxijj/Z9KTUw1m3mA==" w:salt="ZC9V8nmYiMMXR9XVMTaZS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5324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RegProfDocAfwijkend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9-01-08\Draft\1901-00362.docx"/>
    <w:docVar w:name="Datum" w:val="02-05-2019"/>
    <w:docVar w:name="Datum_PrintValue" w:val="2 mei 2019"/>
    <w:docVar w:name="DatumOpgesteld" w:val="18-04-2019"/>
    <w:docVar w:name="DatumOpgesteld_PrintValue" w:val="18 april 2019"/>
    <w:docVar w:name="DocID" w:val="49d3cb2a-b4e3-480a-b4ef-6df5ed050de9"/>
    <w:docVar w:name="DocIsReadOnly" w:val="1"/>
    <w:docVar w:name="DocRootDocID" w:val="89a3d42f-edcf-4135-8abe-201a55158460"/>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april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4-02266]]&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april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4-02266]]&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8 april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 mei 2019]]&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904-02266]]&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1 2019]]&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1 2019]]&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89a3d42f-edcf-4135-8abe-201a55158460&lt;/Value&gt;_x000d__x000a__x0009__x0009_&lt;/DataField&gt;_x000d__x000a__x0009__x0009_&lt;DataField&gt;_x000d__x000a__x0009__x0009__x0009_&lt;Name&gt;DocumentID&lt;/Name&gt;_x000d__x000a__x0009__x0009__x0009_&lt;Value&gt;49d3cb2a-b4e3-480a-b4ef-6df5ed050de9&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904-02266]]&gt;&lt;/PrintValue&gt;_x000d__x000a__x0009__x0009__x0009_&lt;RegistrationValue&gt;&lt;![CDATA[1904-02266]]&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9]]&gt;&lt;/PrintValue&gt;_x000d__x000a__x0009__x0009__x0009_&lt;RegistrationValue&gt;&lt;![CDATA[Storingsanalyse 2e Coentunnel Q1 2019]]&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 mei 2019]]&gt;&lt;/PrintValue&gt;_x000d__x000a__x0009__x0009__x0009_&lt;RegistrationValue&gt;&lt;![CDATA[2019-05-02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 april 2019]]&gt;&lt;/PrintValue&gt;_x000d__x000a__x0009__x0009__x0009_&lt;RegistrationValue&gt;&lt;![CDATA[2019-04-1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1 2019]]&gt;&lt;/PrintValue&gt;_x000d__x000a__x0009__x0009__x0009_&lt;RegistrationValue&gt;&lt;![CDATA[Storingsanalyse 2e Coentunnel Q1 2019]]&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
    <w:docVar w:name="DocumentInfoXML_1" w:val="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904-02266"/>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1 2019"/>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14409"/>
    <w:rsid w:val="00016845"/>
    <w:rsid w:val="00017CFF"/>
    <w:rsid w:val="00021CB5"/>
    <w:rsid w:val="000356F9"/>
    <w:rsid w:val="0004389A"/>
    <w:rsid w:val="000542A3"/>
    <w:rsid w:val="00055EE6"/>
    <w:rsid w:val="00062D7B"/>
    <w:rsid w:val="00076D11"/>
    <w:rsid w:val="00093541"/>
    <w:rsid w:val="00094371"/>
    <w:rsid w:val="000A363A"/>
    <w:rsid w:val="000B58A4"/>
    <w:rsid w:val="000C2E47"/>
    <w:rsid w:val="000C35B7"/>
    <w:rsid w:val="000D2D0C"/>
    <w:rsid w:val="000D37A2"/>
    <w:rsid w:val="000E0E3C"/>
    <w:rsid w:val="000E4C20"/>
    <w:rsid w:val="000F3BB4"/>
    <w:rsid w:val="000F54FF"/>
    <w:rsid w:val="00106E5A"/>
    <w:rsid w:val="00110DB8"/>
    <w:rsid w:val="0011484A"/>
    <w:rsid w:val="00117754"/>
    <w:rsid w:val="00122264"/>
    <w:rsid w:val="00136901"/>
    <w:rsid w:val="00150012"/>
    <w:rsid w:val="00161455"/>
    <w:rsid w:val="00170AD0"/>
    <w:rsid w:val="00175807"/>
    <w:rsid w:val="001852DC"/>
    <w:rsid w:val="00190F08"/>
    <w:rsid w:val="001A17BF"/>
    <w:rsid w:val="001A1A8D"/>
    <w:rsid w:val="001A2C80"/>
    <w:rsid w:val="001A6B66"/>
    <w:rsid w:val="001B2204"/>
    <w:rsid w:val="001B52F7"/>
    <w:rsid w:val="001B560E"/>
    <w:rsid w:val="001C0634"/>
    <w:rsid w:val="001C0F22"/>
    <w:rsid w:val="001C4095"/>
    <w:rsid w:val="001C5B40"/>
    <w:rsid w:val="001D4859"/>
    <w:rsid w:val="001D4FC1"/>
    <w:rsid w:val="001E1640"/>
    <w:rsid w:val="001E66F6"/>
    <w:rsid w:val="001E701F"/>
    <w:rsid w:val="001F37A5"/>
    <w:rsid w:val="002165EE"/>
    <w:rsid w:val="0022285D"/>
    <w:rsid w:val="00224FE7"/>
    <w:rsid w:val="002277B2"/>
    <w:rsid w:val="002304AB"/>
    <w:rsid w:val="00235FBF"/>
    <w:rsid w:val="00242179"/>
    <w:rsid w:val="00243355"/>
    <w:rsid w:val="00247F48"/>
    <w:rsid w:val="002543FB"/>
    <w:rsid w:val="00266A99"/>
    <w:rsid w:val="00287262"/>
    <w:rsid w:val="0029151F"/>
    <w:rsid w:val="0029589C"/>
    <w:rsid w:val="002A2BC1"/>
    <w:rsid w:val="002B22E9"/>
    <w:rsid w:val="002B4F6A"/>
    <w:rsid w:val="002C25CC"/>
    <w:rsid w:val="002C5B1B"/>
    <w:rsid w:val="002D5440"/>
    <w:rsid w:val="002D7B1F"/>
    <w:rsid w:val="002F0330"/>
    <w:rsid w:val="002F7EC7"/>
    <w:rsid w:val="003042A6"/>
    <w:rsid w:val="003105F2"/>
    <w:rsid w:val="00322453"/>
    <w:rsid w:val="00323F4A"/>
    <w:rsid w:val="003338C8"/>
    <w:rsid w:val="0034402B"/>
    <w:rsid w:val="003525D3"/>
    <w:rsid w:val="0036016C"/>
    <w:rsid w:val="00375768"/>
    <w:rsid w:val="003762FA"/>
    <w:rsid w:val="003765CF"/>
    <w:rsid w:val="003775C6"/>
    <w:rsid w:val="003A7728"/>
    <w:rsid w:val="003B33FF"/>
    <w:rsid w:val="003B6BBA"/>
    <w:rsid w:val="003C3B6E"/>
    <w:rsid w:val="003C47F4"/>
    <w:rsid w:val="003D1F2A"/>
    <w:rsid w:val="003E7B85"/>
    <w:rsid w:val="003F6853"/>
    <w:rsid w:val="004024ED"/>
    <w:rsid w:val="00412B9D"/>
    <w:rsid w:val="004229E9"/>
    <w:rsid w:val="004248F1"/>
    <w:rsid w:val="0044569E"/>
    <w:rsid w:val="004460C9"/>
    <w:rsid w:val="00457C1C"/>
    <w:rsid w:val="004615ED"/>
    <w:rsid w:val="004616A8"/>
    <w:rsid w:val="004761CF"/>
    <w:rsid w:val="00477373"/>
    <w:rsid w:val="004820CE"/>
    <w:rsid w:val="00496FC1"/>
    <w:rsid w:val="004A0DC6"/>
    <w:rsid w:val="004A11E8"/>
    <w:rsid w:val="004A1A2F"/>
    <w:rsid w:val="004A3F04"/>
    <w:rsid w:val="004C6A0D"/>
    <w:rsid w:val="004C770D"/>
    <w:rsid w:val="004F211F"/>
    <w:rsid w:val="00513189"/>
    <w:rsid w:val="00514CF6"/>
    <w:rsid w:val="00516151"/>
    <w:rsid w:val="00517288"/>
    <w:rsid w:val="0052351F"/>
    <w:rsid w:val="005247DA"/>
    <w:rsid w:val="00533029"/>
    <w:rsid w:val="005343CD"/>
    <w:rsid w:val="00535EE4"/>
    <w:rsid w:val="0054136C"/>
    <w:rsid w:val="00541529"/>
    <w:rsid w:val="00545F69"/>
    <w:rsid w:val="00552A93"/>
    <w:rsid w:val="005535AC"/>
    <w:rsid w:val="005617C1"/>
    <w:rsid w:val="00575CA4"/>
    <w:rsid w:val="00576936"/>
    <w:rsid w:val="005805E9"/>
    <w:rsid w:val="0058105B"/>
    <w:rsid w:val="00587188"/>
    <w:rsid w:val="005915C8"/>
    <w:rsid w:val="00593461"/>
    <w:rsid w:val="00594265"/>
    <w:rsid w:val="00595449"/>
    <w:rsid w:val="005A2288"/>
    <w:rsid w:val="005A6CD7"/>
    <w:rsid w:val="005B613B"/>
    <w:rsid w:val="005C02A6"/>
    <w:rsid w:val="005C072C"/>
    <w:rsid w:val="005C3960"/>
    <w:rsid w:val="005F4277"/>
    <w:rsid w:val="005F5555"/>
    <w:rsid w:val="005F5B8C"/>
    <w:rsid w:val="006175FE"/>
    <w:rsid w:val="00635738"/>
    <w:rsid w:val="006556F0"/>
    <w:rsid w:val="00660355"/>
    <w:rsid w:val="0066074A"/>
    <w:rsid w:val="00660A7A"/>
    <w:rsid w:val="00662951"/>
    <w:rsid w:val="00674B6D"/>
    <w:rsid w:val="00694DA4"/>
    <w:rsid w:val="00696DC2"/>
    <w:rsid w:val="006977BE"/>
    <w:rsid w:val="006A339C"/>
    <w:rsid w:val="006B08B7"/>
    <w:rsid w:val="006C105B"/>
    <w:rsid w:val="006C1426"/>
    <w:rsid w:val="006C65CC"/>
    <w:rsid w:val="006F1972"/>
    <w:rsid w:val="006F4622"/>
    <w:rsid w:val="007127D9"/>
    <w:rsid w:val="00713C89"/>
    <w:rsid w:val="0071773D"/>
    <w:rsid w:val="0072673E"/>
    <w:rsid w:val="00742C06"/>
    <w:rsid w:val="007435F8"/>
    <w:rsid w:val="00750DB3"/>
    <w:rsid w:val="007522F2"/>
    <w:rsid w:val="00756D96"/>
    <w:rsid w:val="0077072D"/>
    <w:rsid w:val="007717D1"/>
    <w:rsid w:val="007732C1"/>
    <w:rsid w:val="00777FE7"/>
    <w:rsid w:val="0078093E"/>
    <w:rsid w:val="0078170C"/>
    <w:rsid w:val="00787B27"/>
    <w:rsid w:val="00791F7C"/>
    <w:rsid w:val="0079306D"/>
    <w:rsid w:val="00794561"/>
    <w:rsid w:val="007A22D1"/>
    <w:rsid w:val="007B2338"/>
    <w:rsid w:val="007C11B4"/>
    <w:rsid w:val="007C2270"/>
    <w:rsid w:val="007C42D5"/>
    <w:rsid w:val="007D6F15"/>
    <w:rsid w:val="007E0E1C"/>
    <w:rsid w:val="007E1A79"/>
    <w:rsid w:val="007E423C"/>
    <w:rsid w:val="007E605F"/>
    <w:rsid w:val="007E7BF1"/>
    <w:rsid w:val="007F5E96"/>
    <w:rsid w:val="00800137"/>
    <w:rsid w:val="00802312"/>
    <w:rsid w:val="00827088"/>
    <w:rsid w:val="008272CC"/>
    <w:rsid w:val="00842661"/>
    <w:rsid w:val="00843F20"/>
    <w:rsid w:val="00844E69"/>
    <w:rsid w:val="008500E7"/>
    <w:rsid w:val="00852B91"/>
    <w:rsid w:val="008543D0"/>
    <w:rsid w:val="00863E86"/>
    <w:rsid w:val="008674A6"/>
    <w:rsid w:val="00874B7C"/>
    <w:rsid w:val="00876545"/>
    <w:rsid w:val="008C3A0B"/>
    <w:rsid w:val="008C3BAC"/>
    <w:rsid w:val="008E321C"/>
    <w:rsid w:val="008E6B70"/>
    <w:rsid w:val="008F513D"/>
    <w:rsid w:val="00900321"/>
    <w:rsid w:val="0090083D"/>
    <w:rsid w:val="00905427"/>
    <w:rsid w:val="0091526B"/>
    <w:rsid w:val="00915E3A"/>
    <w:rsid w:val="0095241F"/>
    <w:rsid w:val="00955B6D"/>
    <w:rsid w:val="00970EC2"/>
    <w:rsid w:val="0097189E"/>
    <w:rsid w:val="009740A0"/>
    <w:rsid w:val="00997C14"/>
    <w:rsid w:val="00997D81"/>
    <w:rsid w:val="009A57CC"/>
    <w:rsid w:val="009B0B66"/>
    <w:rsid w:val="009C4AF7"/>
    <w:rsid w:val="009C5368"/>
    <w:rsid w:val="009C6F25"/>
    <w:rsid w:val="009D299A"/>
    <w:rsid w:val="009D47FD"/>
    <w:rsid w:val="009D6F7A"/>
    <w:rsid w:val="009E6C3F"/>
    <w:rsid w:val="009F0272"/>
    <w:rsid w:val="009F449B"/>
    <w:rsid w:val="00A064CB"/>
    <w:rsid w:val="00A12A01"/>
    <w:rsid w:val="00A24011"/>
    <w:rsid w:val="00A24FE1"/>
    <w:rsid w:val="00A33820"/>
    <w:rsid w:val="00A41849"/>
    <w:rsid w:val="00A500EC"/>
    <w:rsid w:val="00A52A54"/>
    <w:rsid w:val="00A668A0"/>
    <w:rsid w:val="00A732C6"/>
    <w:rsid w:val="00A745E3"/>
    <w:rsid w:val="00A822E6"/>
    <w:rsid w:val="00A83B9E"/>
    <w:rsid w:val="00A92295"/>
    <w:rsid w:val="00A93C52"/>
    <w:rsid w:val="00AA47EF"/>
    <w:rsid w:val="00AA4CFA"/>
    <w:rsid w:val="00AB5CD7"/>
    <w:rsid w:val="00AC2EDF"/>
    <w:rsid w:val="00AD1EF7"/>
    <w:rsid w:val="00AD34B2"/>
    <w:rsid w:val="00AE2945"/>
    <w:rsid w:val="00B075A5"/>
    <w:rsid w:val="00B11685"/>
    <w:rsid w:val="00B15EF7"/>
    <w:rsid w:val="00B241E4"/>
    <w:rsid w:val="00B3043D"/>
    <w:rsid w:val="00B31109"/>
    <w:rsid w:val="00B31A7B"/>
    <w:rsid w:val="00B31AAD"/>
    <w:rsid w:val="00B3211F"/>
    <w:rsid w:val="00B32279"/>
    <w:rsid w:val="00B343A6"/>
    <w:rsid w:val="00B36AD2"/>
    <w:rsid w:val="00B426C4"/>
    <w:rsid w:val="00B50683"/>
    <w:rsid w:val="00B53F07"/>
    <w:rsid w:val="00B54B7B"/>
    <w:rsid w:val="00B65168"/>
    <w:rsid w:val="00B76924"/>
    <w:rsid w:val="00B829D0"/>
    <w:rsid w:val="00B84E79"/>
    <w:rsid w:val="00B84F38"/>
    <w:rsid w:val="00B85C52"/>
    <w:rsid w:val="00BC4F4B"/>
    <w:rsid w:val="00BD694C"/>
    <w:rsid w:val="00BE4D20"/>
    <w:rsid w:val="00BF70F8"/>
    <w:rsid w:val="00C02642"/>
    <w:rsid w:val="00C26391"/>
    <w:rsid w:val="00C3251A"/>
    <w:rsid w:val="00C44051"/>
    <w:rsid w:val="00C47B5C"/>
    <w:rsid w:val="00C500DF"/>
    <w:rsid w:val="00C53A4E"/>
    <w:rsid w:val="00C5645B"/>
    <w:rsid w:val="00C60BB3"/>
    <w:rsid w:val="00C64128"/>
    <w:rsid w:val="00C66978"/>
    <w:rsid w:val="00C679A4"/>
    <w:rsid w:val="00C74651"/>
    <w:rsid w:val="00C75D7C"/>
    <w:rsid w:val="00C86181"/>
    <w:rsid w:val="00C95265"/>
    <w:rsid w:val="00CB1E87"/>
    <w:rsid w:val="00CB4E96"/>
    <w:rsid w:val="00CB701E"/>
    <w:rsid w:val="00CC4D08"/>
    <w:rsid w:val="00CE21B4"/>
    <w:rsid w:val="00CE4B89"/>
    <w:rsid w:val="00CE4BD9"/>
    <w:rsid w:val="00D03EBB"/>
    <w:rsid w:val="00D165BD"/>
    <w:rsid w:val="00D16F49"/>
    <w:rsid w:val="00D2351D"/>
    <w:rsid w:val="00D338D5"/>
    <w:rsid w:val="00D345FB"/>
    <w:rsid w:val="00D646B7"/>
    <w:rsid w:val="00D72FCB"/>
    <w:rsid w:val="00D7591B"/>
    <w:rsid w:val="00D85D38"/>
    <w:rsid w:val="00D96635"/>
    <w:rsid w:val="00DA44C2"/>
    <w:rsid w:val="00DA49C7"/>
    <w:rsid w:val="00DC33B6"/>
    <w:rsid w:val="00DD0032"/>
    <w:rsid w:val="00DD65BE"/>
    <w:rsid w:val="00DE138E"/>
    <w:rsid w:val="00DE3A85"/>
    <w:rsid w:val="00DF2677"/>
    <w:rsid w:val="00DF4636"/>
    <w:rsid w:val="00E014CE"/>
    <w:rsid w:val="00E05D08"/>
    <w:rsid w:val="00E13547"/>
    <w:rsid w:val="00E1634B"/>
    <w:rsid w:val="00E228D8"/>
    <w:rsid w:val="00E26613"/>
    <w:rsid w:val="00E33CD7"/>
    <w:rsid w:val="00E36E37"/>
    <w:rsid w:val="00E47188"/>
    <w:rsid w:val="00E54DF4"/>
    <w:rsid w:val="00E56835"/>
    <w:rsid w:val="00E6488E"/>
    <w:rsid w:val="00E64E82"/>
    <w:rsid w:val="00E75F93"/>
    <w:rsid w:val="00E9741F"/>
    <w:rsid w:val="00EB7F9C"/>
    <w:rsid w:val="00ED17E4"/>
    <w:rsid w:val="00EF020F"/>
    <w:rsid w:val="00F02B21"/>
    <w:rsid w:val="00F0445D"/>
    <w:rsid w:val="00F276AB"/>
    <w:rsid w:val="00F3195B"/>
    <w:rsid w:val="00F42E58"/>
    <w:rsid w:val="00F53FA3"/>
    <w:rsid w:val="00F5453F"/>
    <w:rsid w:val="00F61EED"/>
    <w:rsid w:val="00F6663C"/>
    <w:rsid w:val="00F71290"/>
    <w:rsid w:val="00F77F71"/>
    <w:rsid w:val="00F817B6"/>
    <w:rsid w:val="00F91AD4"/>
    <w:rsid w:val="00F95763"/>
    <w:rsid w:val="00FA31AB"/>
    <w:rsid w:val="00FA6E42"/>
    <w:rsid w:val="00FF38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left" w:pos="240"/>
      </w:tabs>
      <w:spacing w:before="240" w:after="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862"/>
        <w:tab w:val="left" w:pos="480"/>
      </w:tabs>
      <w:ind w:left="480"/>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54827">
      <w:bodyDiv w:val="1"/>
      <w:marLeft w:val="0"/>
      <w:marRight w:val="0"/>
      <w:marTop w:val="0"/>
      <w:marBottom w:val="0"/>
      <w:divBdr>
        <w:top w:val="none" w:sz="0" w:space="0" w:color="auto"/>
        <w:left w:val="none" w:sz="0" w:space="0" w:color="auto"/>
        <w:bottom w:val="none" w:sz="0" w:space="0" w:color="auto"/>
        <w:right w:val="none" w:sz="0" w:space="0" w:color="auto"/>
      </w:divBdr>
    </w:div>
    <w:div w:id="536115961">
      <w:bodyDiv w:val="1"/>
      <w:marLeft w:val="0"/>
      <w:marRight w:val="0"/>
      <w:marTop w:val="0"/>
      <w:marBottom w:val="0"/>
      <w:divBdr>
        <w:top w:val="none" w:sz="0" w:space="0" w:color="auto"/>
        <w:left w:val="none" w:sz="0" w:space="0" w:color="auto"/>
        <w:bottom w:val="none" w:sz="0" w:space="0" w:color="auto"/>
        <w:right w:val="none" w:sz="0" w:space="0" w:color="auto"/>
      </w:divBdr>
    </w:div>
    <w:div w:id="608052704">
      <w:bodyDiv w:val="1"/>
      <w:marLeft w:val="0"/>
      <w:marRight w:val="0"/>
      <w:marTop w:val="0"/>
      <w:marBottom w:val="0"/>
      <w:divBdr>
        <w:top w:val="none" w:sz="0" w:space="0" w:color="auto"/>
        <w:left w:val="none" w:sz="0" w:space="0" w:color="auto"/>
        <w:bottom w:val="none" w:sz="0" w:space="0" w:color="auto"/>
        <w:right w:val="none" w:sz="0" w:space="0" w:color="auto"/>
      </w:divBdr>
    </w:div>
    <w:div w:id="952323832">
      <w:bodyDiv w:val="1"/>
      <w:marLeft w:val="0"/>
      <w:marRight w:val="0"/>
      <w:marTop w:val="0"/>
      <w:marBottom w:val="0"/>
      <w:divBdr>
        <w:top w:val="none" w:sz="0" w:space="0" w:color="auto"/>
        <w:left w:val="none" w:sz="0" w:space="0" w:color="auto"/>
        <w:bottom w:val="none" w:sz="0" w:space="0" w:color="auto"/>
        <w:right w:val="none" w:sz="0" w:space="0" w:color="auto"/>
      </w:divBdr>
    </w:div>
    <w:div w:id="1629509032">
      <w:bodyDiv w:val="1"/>
      <w:marLeft w:val="0"/>
      <w:marRight w:val="0"/>
      <w:marTop w:val="0"/>
      <w:marBottom w:val="0"/>
      <w:divBdr>
        <w:top w:val="none" w:sz="0" w:space="0" w:color="auto"/>
        <w:left w:val="none" w:sz="0" w:space="0" w:color="auto"/>
        <w:bottom w:val="none" w:sz="0" w:space="0" w:color="auto"/>
        <w:right w:val="none" w:sz="0" w:space="0" w:color="auto"/>
      </w:divBdr>
    </w:div>
    <w:div w:id="1634479812">
      <w:bodyDiv w:val="1"/>
      <w:marLeft w:val="0"/>
      <w:marRight w:val="0"/>
      <w:marTop w:val="0"/>
      <w:marBottom w:val="0"/>
      <w:divBdr>
        <w:top w:val="none" w:sz="0" w:space="0" w:color="auto"/>
        <w:left w:val="none" w:sz="0" w:space="0" w:color="auto"/>
        <w:bottom w:val="none" w:sz="0" w:space="0" w:color="auto"/>
        <w:right w:val="none" w:sz="0" w:space="0" w:color="auto"/>
      </w:divBdr>
    </w:div>
    <w:div w:id="1853690072">
      <w:bodyDiv w:val="1"/>
      <w:marLeft w:val="0"/>
      <w:marRight w:val="0"/>
      <w:marTop w:val="0"/>
      <w:marBottom w:val="0"/>
      <w:divBdr>
        <w:top w:val="none" w:sz="0" w:space="0" w:color="auto"/>
        <w:left w:val="none" w:sz="0" w:space="0" w:color="auto"/>
        <w:bottom w:val="none" w:sz="0" w:space="0" w:color="auto"/>
        <w:right w:val="none" w:sz="0" w:space="0" w:color="auto"/>
      </w:divBdr>
    </w:div>
    <w:div w:id="21092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4CDC4-19CE-4BA3-9B04-C6E12F83AD45}"/>
</file>

<file path=customXml/itemProps2.xml><?xml version="1.0" encoding="utf-8"?>
<ds:datastoreItem xmlns:ds="http://schemas.openxmlformats.org/officeDocument/2006/customXml" ds:itemID="{DE9765AE-C447-4B49-AD3D-363196CFE1CC}"/>
</file>

<file path=customXml/itemProps3.xml><?xml version="1.0" encoding="utf-8"?>
<ds:datastoreItem xmlns:ds="http://schemas.openxmlformats.org/officeDocument/2006/customXml" ds:itemID="{696002DC-4212-4181-B7CD-D20B07BA0E8B}"/>
</file>

<file path=docProps/app.xml><?xml version="1.0" encoding="utf-8"?>
<Properties xmlns="http://schemas.openxmlformats.org/officeDocument/2006/extended-properties" xmlns:vt="http://schemas.openxmlformats.org/officeDocument/2006/docPropsVTypes">
  <Template>Rapport.dotx</Template>
  <TotalTime>1</TotalTime>
  <Pages>21</Pages>
  <Words>5065</Words>
  <Characters>29606</Characters>
  <Application>Microsoft Office Word</Application>
  <DocSecurity>8</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1904-02266</cp:keywords>
  <dc:description>Dit document is gemaakt met WhiteOffice versie 2016.1.9</dc:description>
  <cp:lastModifiedBy>Gorkom, R. (Remko) van</cp:lastModifiedBy>
  <cp:revision>2</cp:revision>
  <cp:lastPrinted>2019-01-22T14:50:00Z</cp:lastPrinted>
  <dcterms:created xsi:type="dcterms:W3CDTF">2020-06-09T15:49:00Z</dcterms:created>
  <dcterms:modified xsi:type="dcterms:W3CDTF">2020-06-09T15:49:00Z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89a3d42f-edcf-4135-8abe-201a55158460</vt:lpwstr>
  </property>
  <property fmtid="{D5CDD505-2E9C-101B-9397-08002B2CF9AE}" pid="4" name="idb_DocumentID">
    <vt:lpwstr>49d3cb2a-b4e3-480a-b4ef-6df5ed050de9</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1904-02266</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Q1 2019</vt:lpwstr>
  </property>
  <property fmtid="{D5CDD505-2E9C-101B-9397-08002B2CF9AE}" pid="22" name="idb_Datum">
    <vt:filetime>2019-05-01T22:00:00Z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