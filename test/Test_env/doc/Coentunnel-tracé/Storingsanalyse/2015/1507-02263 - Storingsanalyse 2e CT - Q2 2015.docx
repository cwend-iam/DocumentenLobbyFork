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259D70A6" w:rsidR="00AB5CD7" w:rsidRPr="00520F59" w:rsidRDefault="00520F59">
            <w:pPr>
              <w:rPr>
                <w:rStyle w:val="Huisstijl-Sjabloonnaam"/>
              </w:rPr>
            </w:pPr>
            <w:bookmarkStart w:id="1" w:name="bmTitel1" w:colFirst="0" w:colLast="0"/>
            <w:r w:rsidRPr="00520F59">
              <w:rPr>
                <w:rStyle w:val="Huisstijl-Sjabloonnaam"/>
                <w:b/>
              </w:rPr>
              <w:t>Storingsanalyse 2e Coentunnel Q2 2015</w:t>
            </w:r>
          </w:p>
        </w:tc>
      </w:tr>
      <w:tr w:rsidR="00AB5CD7" w14:paraId="74E1A22D" w14:textId="77777777">
        <w:trPr>
          <w:trHeight w:val="480"/>
        </w:trPr>
        <w:tc>
          <w:tcPr>
            <w:tcW w:w="7036" w:type="dxa"/>
          </w:tcPr>
          <w:p w14:paraId="01F35EDC" w14:textId="77777777" w:rsidR="00520F59" w:rsidRPr="00520F59" w:rsidRDefault="00520F59">
            <w:pPr>
              <w:rPr>
                <w:rStyle w:val="Huisstijl-Kopje"/>
              </w:rPr>
            </w:pPr>
            <w:bookmarkStart w:id="2" w:name="bmAuteur1" w:colFirst="0" w:colLast="0"/>
            <w:bookmarkEnd w:id="1"/>
            <w:r w:rsidRPr="00520F59">
              <w:rPr>
                <w:rStyle w:val="Huisstijl-Kopje"/>
              </w:rPr>
              <w:t>Auteur(s)</w:t>
            </w:r>
          </w:p>
          <w:p w14:paraId="571FAAA0" w14:textId="708AD511" w:rsidR="00AB5CD7" w:rsidRPr="00520F59" w:rsidRDefault="00520F59">
            <w:pPr>
              <w:rPr>
                <w:rStyle w:val="Huisstijl-Gegeven"/>
              </w:rPr>
            </w:pPr>
            <w:r w:rsidRPr="00520F59">
              <w:rPr>
                <w:rStyle w:val="Huisstijl-Gegeven"/>
              </w:rPr>
              <w:t>R. (Remko) van Gorkom</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520F59">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0C7CD9D1" w14:textId="77777777" w:rsidR="00FC1AF3" w:rsidRDefault="00FC1AF3"/>
    <w:p w14:paraId="2CBCD768"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tc>
          <w:tcPr>
            <w:tcW w:w="2400"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59"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0"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8"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0"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trPr>
          <w:trHeight w:hRule="exact" w:val="40"/>
        </w:trPr>
        <w:tc>
          <w:tcPr>
            <w:tcW w:w="2400"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59"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0"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8"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0"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trPr>
          <w:trHeight w:hRule="exact" w:val="120"/>
        </w:trPr>
        <w:tc>
          <w:tcPr>
            <w:tcW w:w="2400"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59"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0"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8"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0"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trPr>
          <w:trHeight w:hRule="exact" w:val="80"/>
        </w:trPr>
        <w:tc>
          <w:tcPr>
            <w:tcW w:w="2400"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59"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0"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8"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0"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tc>
          <w:tcPr>
            <w:tcW w:w="2400"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1B3FC2">
              <w:rPr>
                <w:noProof/>
              </w:rPr>
              <w:t>R. (Remko) van Gorkom</w:t>
            </w:r>
            <w:r>
              <w:rPr>
                <w:noProof/>
              </w:rPr>
              <w:fldChar w:fldCharType="end"/>
            </w:r>
            <w:bookmarkEnd w:id="36"/>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5085FE10" w14:textId="56F29542" w:rsidR="00FC1AF3" w:rsidRDefault="00D10B89">
            <w:pPr>
              <w:tabs>
                <w:tab w:val="right" w:pos="9842"/>
              </w:tabs>
              <w:spacing w:line="200" w:lineRule="exact"/>
              <w:ind w:right="-2880"/>
              <w:rPr>
                <w:noProof/>
              </w:rPr>
            </w:pPr>
            <w:r>
              <w:rPr>
                <w:noProof/>
              </w:rPr>
              <w:t>MCC</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trPr>
          <w:trHeight w:hRule="exact" w:val="40"/>
        </w:trPr>
        <w:tc>
          <w:tcPr>
            <w:tcW w:w="2400"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59"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C1AF3" w14:paraId="471A6FA7" w14:textId="77777777">
        <w:trPr>
          <w:trHeight w:hRule="exact" w:val="120"/>
        </w:trPr>
        <w:tc>
          <w:tcPr>
            <w:tcW w:w="2400"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59"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trPr>
          <w:trHeight w:hRule="exact" w:val="80"/>
        </w:trPr>
        <w:tc>
          <w:tcPr>
            <w:tcW w:w="2400"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59"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0"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8"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0"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tc>
          <w:tcPr>
            <w:tcW w:w="2400"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1B3FC2">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3F9286A4" w14:textId="074E8494"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trPr>
          <w:trHeight w:hRule="exact" w:val="40"/>
        </w:trPr>
        <w:tc>
          <w:tcPr>
            <w:tcW w:w="2400"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trPr>
          <w:trHeight w:hRule="exact" w:val="120"/>
        </w:trPr>
        <w:tc>
          <w:tcPr>
            <w:tcW w:w="2400"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59"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trPr>
          <w:trHeight w:hRule="exact" w:val="80"/>
        </w:trPr>
        <w:tc>
          <w:tcPr>
            <w:tcW w:w="2400"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59"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0"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8"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0"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tc>
          <w:tcPr>
            <w:tcW w:w="2400"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1B3FC2">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21D4DBDE" w14:textId="4B7D1FE8"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trPr>
          <w:trHeight w:hRule="exact" w:val="40"/>
        </w:trPr>
        <w:tc>
          <w:tcPr>
            <w:tcW w:w="2400"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37" w:name="bmBegin"/>
            <w:bookmarkEnd w:id="37"/>
          </w:p>
        </w:tc>
      </w:tr>
    </w:tbl>
    <w:p w14:paraId="3C6A51FE" w14:textId="77777777" w:rsidR="00FC1AF3" w:rsidRDefault="00FC1AF3">
      <w:pPr>
        <w:keepNext/>
      </w:pPr>
    </w:p>
    <w:p w14:paraId="3A1669B0" w14:textId="77777777" w:rsidR="00520F59"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520F59">
        <w:t>1</w:t>
      </w:r>
      <w:r w:rsidR="00520F59">
        <w:tab/>
        <w:t>Inleiding</w:t>
      </w:r>
      <w:r w:rsidR="00520F59">
        <w:rPr>
          <w:webHidden/>
        </w:rPr>
        <w:tab/>
      </w:r>
      <w:r w:rsidR="00520F59">
        <w:rPr>
          <w:webHidden/>
        </w:rPr>
        <w:fldChar w:fldCharType="begin"/>
      </w:r>
      <w:r w:rsidR="00520F59">
        <w:rPr>
          <w:webHidden/>
        </w:rPr>
        <w:instrText xml:space="preserve"> PAGEREF _Toc3797038 \h </w:instrText>
      </w:r>
      <w:r w:rsidR="00520F59">
        <w:rPr>
          <w:webHidden/>
        </w:rPr>
      </w:r>
      <w:r w:rsidR="00520F59">
        <w:rPr>
          <w:webHidden/>
        </w:rPr>
        <w:fldChar w:fldCharType="separate"/>
      </w:r>
      <w:r w:rsidR="00520F59">
        <w:rPr>
          <w:webHidden/>
        </w:rPr>
        <w:t>3</w:t>
      </w:r>
      <w:r w:rsidR="00520F59">
        <w:rPr>
          <w:webHidden/>
        </w:rPr>
        <w:fldChar w:fldCharType="end"/>
      </w:r>
    </w:p>
    <w:p w14:paraId="08E158F0" w14:textId="77777777" w:rsidR="00520F59" w:rsidRDefault="00520F59">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_Toc3797039 \h </w:instrText>
      </w:r>
      <w:r>
        <w:rPr>
          <w:webHidden/>
        </w:rPr>
      </w:r>
      <w:r>
        <w:rPr>
          <w:webHidden/>
        </w:rPr>
        <w:fldChar w:fldCharType="separate"/>
      </w:r>
      <w:r>
        <w:rPr>
          <w:webHidden/>
        </w:rPr>
        <w:t>4</w:t>
      </w:r>
      <w:r>
        <w:rPr>
          <w:webHidden/>
        </w:rPr>
        <w:fldChar w:fldCharType="end"/>
      </w:r>
    </w:p>
    <w:p w14:paraId="481DA270" w14:textId="77777777" w:rsidR="00520F59" w:rsidRDefault="00520F59">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_Toc3797040 \h </w:instrText>
      </w:r>
      <w:r>
        <w:rPr>
          <w:webHidden/>
        </w:rPr>
      </w:r>
      <w:r>
        <w:rPr>
          <w:webHidden/>
        </w:rPr>
        <w:fldChar w:fldCharType="separate"/>
      </w:r>
      <w:r>
        <w:rPr>
          <w:webHidden/>
        </w:rPr>
        <w:t>5</w:t>
      </w:r>
      <w:r>
        <w:rPr>
          <w:webHidden/>
        </w:rPr>
        <w:fldChar w:fldCharType="end"/>
      </w:r>
    </w:p>
    <w:p w14:paraId="33ED85D2" w14:textId="77777777" w:rsidR="00520F59" w:rsidRDefault="00520F59">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_Toc3797041 \h </w:instrText>
      </w:r>
      <w:r>
        <w:rPr>
          <w:webHidden/>
        </w:rPr>
      </w:r>
      <w:r>
        <w:rPr>
          <w:webHidden/>
        </w:rPr>
        <w:fldChar w:fldCharType="separate"/>
      </w:r>
      <w:r>
        <w:rPr>
          <w:webHidden/>
        </w:rPr>
        <w:t>5</w:t>
      </w:r>
      <w:r>
        <w:rPr>
          <w:webHidden/>
        </w:rPr>
        <w:fldChar w:fldCharType="end"/>
      </w:r>
    </w:p>
    <w:p w14:paraId="3A3388AE" w14:textId="77777777" w:rsidR="00520F59" w:rsidRDefault="00520F59">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_Toc3797042 \h </w:instrText>
      </w:r>
      <w:r>
        <w:rPr>
          <w:webHidden/>
        </w:rPr>
      </w:r>
      <w:r>
        <w:rPr>
          <w:webHidden/>
        </w:rPr>
        <w:fldChar w:fldCharType="separate"/>
      </w:r>
      <w:r>
        <w:rPr>
          <w:webHidden/>
        </w:rPr>
        <w:t>5</w:t>
      </w:r>
      <w:r>
        <w:rPr>
          <w:webHidden/>
        </w:rPr>
        <w:fldChar w:fldCharType="end"/>
      </w:r>
    </w:p>
    <w:p w14:paraId="660F484F" w14:textId="77777777" w:rsidR="00520F59" w:rsidRDefault="00520F59">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_Toc3797043 \h </w:instrText>
      </w:r>
      <w:r>
        <w:rPr>
          <w:webHidden/>
        </w:rPr>
      </w:r>
      <w:r>
        <w:rPr>
          <w:webHidden/>
        </w:rPr>
        <w:fldChar w:fldCharType="separate"/>
      </w:r>
      <w:r>
        <w:rPr>
          <w:webHidden/>
        </w:rPr>
        <w:t>5</w:t>
      </w:r>
      <w:r>
        <w:rPr>
          <w:webHidden/>
        </w:rPr>
        <w:fldChar w:fldCharType="end"/>
      </w:r>
    </w:p>
    <w:p w14:paraId="7355FB61" w14:textId="77777777" w:rsidR="00520F59" w:rsidRDefault="00520F59">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_Toc3797044 \h </w:instrText>
      </w:r>
      <w:r>
        <w:rPr>
          <w:webHidden/>
        </w:rPr>
      </w:r>
      <w:r>
        <w:rPr>
          <w:webHidden/>
        </w:rPr>
        <w:fldChar w:fldCharType="separate"/>
      </w:r>
      <w:r>
        <w:rPr>
          <w:webHidden/>
        </w:rPr>
        <w:t>6</w:t>
      </w:r>
      <w:r>
        <w:rPr>
          <w:webHidden/>
        </w:rPr>
        <w:fldChar w:fldCharType="end"/>
      </w:r>
    </w:p>
    <w:p w14:paraId="44999BAB" w14:textId="77777777" w:rsidR="00520F59" w:rsidRDefault="00520F59">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_Toc3797045 \h </w:instrText>
      </w:r>
      <w:r>
        <w:rPr>
          <w:webHidden/>
        </w:rPr>
      </w:r>
      <w:r>
        <w:rPr>
          <w:webHidden/>
        </w:rPr>
        <w:fldChar w:fldCharType="separate"/>
      </w:r>
      <w:r>
        <w:rPr>
          <w:webHidden/>
        </w:rPr>
        <w:t>6</w:t>
      </w:r>
      <w:r>
        <w:rPr>
          <w:webHidden/>
        </w:rPr>
        <w:fldChar w:fldCharType="end"/>
      </w:r>
    </w:p>
    <w:p w14:paraId="53F5CA75" w14:textId="77777777" w:rsidR="00520F59" w:rsidRDefault="00520F59">
      <w:pPr>
        <w:pStyle w:val="TOC2"/>
        <w:rPr>
          <w:rFonts w:asciiTheme="minorHAnsi" w:eastAsiaTheme="minorEastAsia" w:hAnsiTheme="minorHAnsi" w:cstheme="minorBidi"/>
          <w:sz w:val="22"/>
          <w:szCs w:val="22"/>
        </w:rPr>
      </w:pPr>
      <w:r w:rsidRPr="00973742">
        <w:rPr>
          <w:highlight w:val="yellow"/>
        </w:rPr>
        <w:t>4.2</w:t>
      </w:r>
      <w:r w:rsidRPr="00973742">
        <w:rPr>
          <w:highlight w:val="yellow"/>
        </w:rPr>
        <w:tab/>
        <w:t>Afsluitbomen (AB)</w:t>
      </w:r>
      <w:r>
        <w:rPr>
          <w:webHidden/>
        </w:rPr>
        <w:tab/>
      </w:r>
      <w:r>
        <w:rPr>
          <w:webHidden/>
        </w:rPr>
        <w:fldChar w:fldCharType="begin"/>
      </w:r>
      <w:r>
        <w:rPr>
          <w:webHidden/>
        </w:rPr>
        <w:instrText xml:space="preserve"> PAGEREF _Toc3797046 \h </w:instrText>
      </w:r>
      <w:r>
        <w:rPr>
          <w:webHidden/>
        </w:rPr>
      </w:r>
      <w:r>
        <w:rPr>
          <w:webHidden/>
        </w:rPr>
        <w:fldChar w:fldCharType="separate"/>
      </w:r>
      <w:r>
        <w:rPr>
          <w:webHidden/>
        </w:rPr>
        <w:t>6</w:t>
      </w:r>
      <w:r>
        <w:rPr>
          <w:webHidden/>
        </w:rPr>
        <w:fldChar w:fldCharType="end"/>
      </w:r>
    </w:p>
    <w:p w14:paraId="1764D475" w14:textId="77777777" w:rsidR="00520F59" w:rsidRDefault="00520F59">
      <w:pPr>
        <w:pStyle w:val="TOC2"/>
        <w:rPr>
          <w:rFonts w:asciiTheme="minorHAnsi" w:eastAsiaTheme="minorEastAsia" w:hAnsiTheme="minorHAnsi" w:cstheme="minorBidi"/>
          <w:sz w:val="22"/>
          <w:szCs w:val="22"/>
        </w:rPr>
      </w:pPr>
      <w:r w:rsidRPr="00973742">
        <w:rPr>
          <w:highlight w:val="yellow"/>
          <w:lang w:val="nl"/>
        </w:rPr>
        <w:t>4.3</w:t>
      </w:r>
      <w:r w:rsidRPr="00973742">
        <w:rPr>
          <w:highlight w:val="yellow"/>
          <w:lang w:val="nl"/>
        </w:rPr>
        <w:tab/>
        <w:t>CCTV</w:t>
      </w:r>
      <w:r w:rsidRPr="00973742">
        <w:rPr>
          <w:highlight w:val="yellow"/>
        </w:rPr>
        <w:t>-camerasysteem</w:t>
      </w:r>
      <w:r>
        <w:rPr>
          <w:webHidden/>
        </w:rPr>
        <w:tab/>
      </w:r>
      <w:r>
        <w:rPr>
          <w:webHidden/>
        </w:rPr>
        <w:fldChar w:fldCharType="begin"/>
      </w:r>
      <w:r>
        <w:rPr>
          <w:webHidden/>
        </w:rPr>
        <w:instrText xml:space="preserve"> PAGEREF _Toc3797047 \h </w:instrText>
      </w:r>
      <w:r>
        <w:rPr>
          <w:webHidden/>
        </w:rPr>
      </w:r>
      <w:r>
        <w:rPr>
          <w:webHidden/>
        </w:rPr>
        <w:fldChar w:fldCharType="separate"/>
      </w:r>
      <w:r>
        <w:rPr>
          <w:webHidden/>
        </w:rPr>
        <w:t>7</w:t>
      </w:r>
      <w:r>
        <w:rPr>
          <w:webHidden/>
        </w:rPr>
        <w:fldChar w:fldCharType="end"/>
      </w:r>
    </w:p>
    <w:p w14:paraId="123739D7" w14:textId="77777777" w:rsidR="00520F59" w:rsidRDefault="00520F59">
      <w:pPr>
        <w:pStyle w:val="TOC2"/>
        <w:rPr>
          <w:rFonts w:asciiTheme="minorHAnsi" w:eastAsiaTheme="minorEastAsia" w:hAnsiTheme="minorHAnsi" w:cstheme="minorBidi"/>
          <w:sz w:val="22"/>
          <w:szCs w:val="22"/>
        </w:rPr>
      </w:pPr>
      <w:r w:rsidRPr="00973742">
        <w:rPr>
          <w:highlight w:val="yellow"/>
        </w:rPr>
        <w:t>4.4</w:t>
      </w:r>
      <w:r w:rsidRPr="00973742">
        <w:rPr>
          <w:highlight w:val="yellow"/>
          <w:lang w:val="nl"/>
        </w:rPr>
        <w:tab/>
        <w:t>Hoogtedetectiesysteem (HD)</w:t>
      </w:r>
      <w:r>
        <w:rPr>
          <w:webHidden/>
        </w:rPr>
        <w:tab/>
      </w:r>
      <w:r>
        <w:rPr>
          <w:webHidden/>
        </w:rPr>
        <w:fldChar w:fldCharType="begin"/>
      </w:r>
      <w:r>
        <w:rPr>
          <w:webHidden/>
        </w:rPr>
        <w:instrText xml:space="preserve"> PAGEREF _Toc3797048 \h </w:instrText>
      </w:r>
      <w:r>
        <w:rPr>
          <w:webHidden/>
        </w:rPr>
      </w:r>
      <w:r>
        <w:rPr>
          <w:webHidden/>
        </w:rPr>
        <w:fldChar w:fldCharType="separate"/>
      </w:r>
      <w:r>
        <w:rPr>
          <w:webHidden/>
        </w:rPr>
        <w:t>7</w:t>
      </w:r>
      <w:r>
        <w:rPr>
          <w:webHidden/>
        </w:rPr>
        <w:fldChar w:fldCharType="end"/>
      </w:r>
    </w:p>
    <w:p w14:paraId="6BB29C75" w14:textId="77777777" w:rsidR="00520F59" w:rsidRDefault="00520F59">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_Toc3797049 \h </w:instrText>
      </w:r>
      <w:r>
        <w:rPr>
          <w:webHidden/>
        </w:rPr>
      </w:r>
      <w:r>
        <w:rPr>
          <w:webHidden/>
        </w:rPr>
        <w:fldChar w:fldCharType="separate"/>
      </w:r>
      <w:r>
        <w:rPr>
          <w:webHidden/>
        </w:rPr>
        <w:t>8</w:t>
      </w:r>
      <w:r>
        <w:rPr>
          <w:webHidden/>
        </w:rPr>
        <w:fldChar w:fldCharType="end"/>
      </w:r>
    </w:p>
    <w:p w14:paraId="3E292CEA" w14:textId="77777777" w:rsidR="00520F59" w:rsidRDefault="00520F59">
      <w:pPr>
        <w:pStyle w:val="TOC2"/>
        <w:rPr>
          <w:rFonts w:asciiTheme="minorHAnsi" w:eastAsiaTheme="minorEastAsia" w:hAnsiTheme="minorHAnsi" w:cstheme="minorBidi"/>
          <w:sz w:val="22"/>
          <w:szCs w:val="22"/>
        </w:rPr>
      </w:pPr>
      <w:r w:rsidRPr="00973742">
        <w:t>5.1</w:t>
      </w:r>
      <w:r w:rsidRPr="00973742">
        <w:tab/>
        <w:t>Bijlage 1: Totaal aantal storingen Q2 2015.</w:t>
      </w:r>
      <w:r>
        <w:rPr>
          <w:webHidden/>
        </w:rPr>
        <w:tab/>
      </w:r>
      <w:r>
        <w:rPr>
          <w:webHidden/>
        </w:rPr>
        <w:fldChar w:fldCharType="begin"/>
      </w:r>
      <w:r>
        <w:rPr>
          <w:webHidden/>
        </w:rPr>
        <w:instrText xml:space="preserve"> PAGEREF _Toc3797050 \h </w:instrText>
      </w:r>
      <w:r>
        <w:rPr>
          <w:webHidden/>
        </w:rPr>
      </w:r>
      <w:r>
        <w:rPr>
          <w:webHidden/>
        </w:rPr>
        <w:fldChar w:fldCharType="separate"/>
      </w:r>
      <w:r>
        <w:rPr>
          <w:webHidden/>
        </w:rPr>
        <w:t>8</w:t>
      </w:r>
      <w:r>
        <w:rPr>
          <w:webHidden/>
        </w:rPr>
        <w:fldChar w:fldCharType="end"/>
      </w:r>
    </w:p>
    <w:p w14:paraId="4CACE2F3" w14:textId="77777777" w:rsidR="00520F59" w:rsidRDefault="00520F59">
      <w:pPr>
        <w:pStyle w:val="TOC2"/>
        <w:rPr>
          <w:rFonts w:asciiTheme="minorHAnsi" w:eastAsiaTheme="minorEastAsia" w:hAnsiTheme="minorHAnsi" w:cstheme="minorBidi"/>
          <w:sz w:val="22"/>
          <w:szCs w:val="22"/>
        </w:rPr>
      </w:pPr>
      <w:r w:rsidRPr="00973742">
        <w:t>5.2</w:t>
      </w:r>
      <w:r w:rsidRPr="00973742">
        <w:tab/>
        <w:t>Bijlage 2: Aantal storingen Afsluitbomen (AB) Q2 2015.</w:t>
      </w:r>
      <w:r>
        <w:rPr>
          <w:webHidden/>
        </w:rPr>
        <w:tab/>
      </w:r>
      <w:r>
        <w:rPr>
          <w:webHidden/>
        </w:rPr>
        <w:fldChar w:fldCharType="begin"/>
      </w:r>
      <w:r>
        <w:rPr>
          <w:webHidden/>
        </w:rPr>
        <w:instrText xml:space="preserve"> PAGEREF _Toc3797051 \h </w:instrText>
      </w:r>
      <w:r>
        <w:rPr>
          <w:webHidden/>
        </w:rPr>
      </w:r>
      <w:r>
        <w:rPr>
          <w:webHidden/>
        </w:rPr>
        <w:fldChar w:fldCharType="separate"/>
      </w:r>
      <w:r>
        <w:rPr>
          <w:webHidden/>
        </w:rPr>
        <w:t>8</w:t>
      </w:r>
      <w:r>
        <w:rPr>
          <w:webHidden/>
        </w:rPr>
        <w:fldChar w:fldCharType="end"/>
      </w:r>
    </w:p>
    <w:p w14:paraId="1F8B6B3B" w14:textId="77777777" w:rsidR="00520F59" w:rsidRDefault="00520F59">
      <w:pPr>
        <w:pStyle w:val="TOC2"/>
        <w:rPr>
          <w:rFonts w:asciiTheme="minorHAnsi" w:eastAsiaTheme="minorEastAsia" w:hAnsiTheme="minorHAnsi" w:cstheme="minorBidi"/>
          <w:sz w:val="22"/>
          <w:szCs w:val="22"/>
        </w:rPr>
      </w:pPr>
      <w:r w:rsidRPr="00973742">
        <w:t>5.3</w:t>
      </w:r>
      <w:r w:rsidRPr="00973742">
        <w:tab/>
        <w:t>Bijlage 3: Aantal storingen CCTV-camerasysteem Q2 2015.</w:t>
      </w:r>
      <w:r>
        <w:rPr>
          <w:webHidden/>
        </w:rPr>
        <w:tab/>
      </w:r>
      <w:r>
        <w:rPr>
          <w:webHidden/>
        </w:rPr>
        <w:fldChar w:fldCharType="begin"/>
      </w:r>
      <w:r>
        <w:rPr>
          <w:webHidden/>
        </w:rPr>
        <w:instrText xml:space="preserve"> PAGEREF _Toc3797052 \h </w:instrText>
      </w:r>
      <w:r>
        <w:rPr>
          <w:webHidden/>
        </w:rPr>
      </w:r>
      <w:r>
        <w:rPr>
          <w:webHidden/>
        </w:rPr>
        <w:fldChar w:fldCharType="separate"/>
      </w:r>
      <w:r>
        <w:rPr>
          <w:webHidden/>
        </w:rPr>
        <w:t>8</w:t>
      </w:r>
      <w:r>
        <w:rPr>
          <w:webHidden/>
        </w:rPr>
        <w:fldChar w:fldCharType="end"/>
      </w:r>
    </w:p>
    <w:p w14:paraId="429D7FF0" w14:textId="77777777" w:rsidR="00520F59" w:rsidRDefault="00520F59">
      <w:pPr>
        <w:pStyle w:val="TOC2"/>
        <w:rPr>
          <w:rFonts w:asciiTheme="minorHAnsi" w:eastAsiaTheme="minorEastAsia" w:hAnsiTheme="minorHAnsi" w:cstheme="minorBidi"/>
          <w:sz w:val="22"/>
          <w:szCs w:val="22"/>
        </w:rPr>
      </w:pPr>
      <w:r w:rsidRPr="00973742">
        <w:t>5.4</w:t>
      </w:r>
      <w:r w:rsidRPr="00973742">
        <w:tab/>
        <w:t>Bijlage 4: Aantal storingen Verkeerssignaleringssysteem (MTM) Q2 2015.</w:t>
      </w:r>
      <w:r>
        <w:rPr>
          <w:webHidden/>
        </w:rPr>
        <w:tab/>
      </w:r>
      <w:r>
        <w:rPr>
          <w:webHidden/>
        </w:rPr>
        <w:fldChar w:fldCharType="begin"/>
      </w:r>
      <w:r>
        <w:rPr>
          <w:webHidden/>
        </w:rPr>
        <w:instrText xml:space="preserve"> PAGEREF _Toc3797053 \h </w:instrText>
      </w:r>
      <w:r>
        <w:rPr>
          <w:webHidden/>
        </w:rPr>
      </w:r>
      <w:r>
        <w:rPr>
          <w:webHidden/>
        </w:rPr>
        <w:fldChar w:fldCharType="separate"/>
      </w:r>
      <w:r>
        <w:rPr>
          <w:webHidden/>
        </w:rPr>
        <w:t>8</w:t>
      </w:r>
      <w:r>
        <w:rPr>
          <w:webHidden/>
        </w:rPr>
        <w:fldChar w:fldCharType="end"/>
      </w:r>
    </w:p>
    <w:p w14:paraId="2F41FB4C" w14:textId="77777777" w:rsidR="00520F59" w:rsidRDefault="00520F59">
      <w:pPr>
        <w:pStyle w:val="TOC2"/>
        <w:rPr>
          <w:rFonts w:asciiTheme="minorHAnsi" w:eastAsiaTheme="minorEastAsia" w:hAnsiTheme="minorHAnsi" w:cstheme="minorBidi"/>
          <w:sz w:val="22"/>
          <w:szCs w:val="22"/>
        </w:rPr>
      </w:pPr>
      <w:r w:rsidRPr="00973742">
        <w:t>5.5</w:t>
      </w:r>
      <w:r w:rsidRPr="00973742">
        <w:tab/>
        <w:t>Bijlage 5: Aantal storingen Intern transmissienetwerk Q2 2015.</w:t>
      </w:r>
      <w:r>
        <w:rPr>
          <w:webHidden/>
        </w:rPr>
        <w:tab/>
      </w:r>
      <w:r>
        <w:rPr>
          <w:webHidden/>
        </w:rPr>
        <w:fldChar w:fldCharType="begin"/>
      </w:r>
      <w:r>
        <w:rPr>
          <w:webHidden/>
        </w:rPr>
        <w:instrText xml:space="preserve"> PAGEREF _Toc3797054 \h </w:instrText>
      </w:r>
      <w:r>
        <w:rPr>
          <w:webHidden/>
        </w:rPr>
      </w:r>
      <w:r>
        <w:rPr>
          <w:webHidden/>
        </w:rPr>
        <w:fldChar w:fldCharType="separate"/>
      </w:r>
      <w:r>
        <w:rPr>
          <w:webHidden/>
        </w:rPr>
        <w:t>8</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3797038"/>
      <w:bookmarkStart w:id="39" w:name="_Toc393178638"/>
      <w:bookmarkStart w:id="40" w:name="_Toc392576524"/>
      <w:bookmarkStart w:id="41" w:name="_Toc390244721"/>
      <w:r w:rsidR="001B3FC2">
        <w:rPr>
          <w:noProof/>
        </w:rPr>
        <w:t>Inleiding</w:t>
      </w:r>
      <w:bookmarkEnd w:id="38"/>
      <w:bookmarkEnd w:id="39"/>
      <w:bookmarkEnd w:id="40"/>
      <w:bookmarkEnd w:id="41"/>
      <w:r>
        <w:fldChar w:fldCharType="end"/>
      </w:r>
    </w:p>
    <w:p w14:paraId="0A269752" w14:textId="3266BAC3" w:rsidR="00F10D30" w:rsidRDefault="00F10D30" w:rsidP="00F10D30">
      <w:r>
        <w:t>Dit document beschrijft de storingsanalyse van de VTTI systemen aan de nieuwe Coentunnel over het tweede kwartaal van 2015 (april t/m juni).</w:t>
      </w:r>
    </w:p>
    <w:p w14:paraId="0587DDD0" w14:textId="77777777" w:rsidR="00F10D30" w:rsidRDefault="00F10D30" w:rsidP="00F10D30">
      <w:r>
        <w:t>De storingsanalyse dient als vertrekpunt voor het opstarten van eventuele verbeter acties.</w:t>
      </w:r>
    </w:p>
    <w:p w14:paraId="485530CE" w14:textId="77777777" w:rsidR="00F10D30" w:rsidRDefault="00F10D30" w:rsidP="00F10D30"/>
    <w:p w14:paraId="073E2A2D" w14:textId="77777777" w:rsidR="00F10D30" w:rsidRDefault="00F10D30" w:rsidP="00F10D30">
      <w:r>
        <w:t>Het onderhoud wordt uitgevoerd in het projectverband van de Coentunnel Company. Het doel van deze evaluatie is om op tactisch- en op operationeel niveau het onderhoud te kunnen verbeteren.</w:t>
      </w:r>
    </w:p>
    <w:p w14:paraId="76E4C3EE" w14:textId="77777777" w:rsidR="00F10D30" w:rsidRDefault="00F10D30" w:rsidP="00F10D30"/>
    <w:p w14:paraId="413D7B85" w14:textId="77777777" w:rsidR="00F10D30" w:rsidRDefault="00F10D30" w:rsidP="00F10D30">
      <w:r>
        <w:t>Het huidige preventieve onderhoudsplan is gebaseerd op een FMEA (Failure Mode &amp; Effect Analyse) met daaraan per faalmode een onderhoudstrategie gekoppeld.</w:t>
      </w:r>
    </w:p>
    <w:p w14:paraId="6EB8731B" w14:textId="77777777" w:rsidR="00F10D30" w:rsidRDefault="00F10D30" w:rsidP="00F10D30">
      <w:r>
        <w:t>De preventieve werkzaamheden worden uitgevoerd op basis van geclusterde werkinstructies.</w:t>
      </w:r>
    </w:p>
    <w:p w14:paraId="3524D230" w14:textId="77777777" w:rsidR="00F10D30" w:rsidRDefault="00F10D30" w:rsidP="00F10D30"/>
    <w:p w14:paraId="60A04D2F" w14:textId="77777777" w:rsidR="00F10D30" w:rsidRDefault="00F10D30" w:rsidP="00F10D30">
      <w:r>
        <w:t xml:space="preserve">Storingen en calamiteiten worden in een storingsdatabase bijgehouden. </w:t>
      </w:r>
    </w:p>
    <w:p w14:paraId="00BDE470" w14:textId="77777777" w:rsidR="00F10D30" w:rsidRDefault="00F10D30" w:rsidP="00F10D30">
      <w:r>
        <w:t>De storingsdatabase en aanvullende gesprekken met operationele medewerkers en de projectmanager, dienen als uitgangspunt bij het bepalen van eventuele verbeteracties.</w:t>
      </w:r>
    </w:p>
    <w:p w14:paraId="0FF1406E" w14:textId="77777777" w:rsidR="00F10D30" w:rsidRDefault="00F10D30" w:rsidP="00F10D30"/>
    <w:p w14:paraId="35418817" w14:textId="77777777" w:rsidR="00F10D30" w:rsidRDefault="00F10D30" w:rsidP="00F10D30">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2" w:name="_Toc3797039"/>
      <w:bookmarkStart w:id="43" w:name="_Toc425167156"/>
      <w:bookmarkStart w:id="44" w:name="_Toc390244722"/>
      <w:bookmarkStart w:id="45" w:name="_Toc393178639"/>
      <w:r>
        <w:rPr>
          <w:noProof/>
        </w:rPr>
        <w:t>Aandachtsgebieden</w:t>
      </w:r>
      <w:bookmarkEnd w:id="42"/>
      <w:bookmarkEnd w:id="43"/>
      <w:bookmarkEnd w:id="44"/>
      <w:bookmarkEnd w:id="45"/>
      <w:r>
        <w:fldChar w:fldCharType="end"/>
      </w:r>
    </w:p>
    <w:p w14:paraId="2E0EAE50" w14:textId="77777777" w:rsidR="00F10D30" w:rsidRDefault="00F10D30" w:rsidP="00F10D30">
      <w:pPr>
        <w:tabs>
          <w:tab w:val="left" w:pos="851"/>
        </w:tabs>
        <w:rPr>
          <w:lang w:val="nl"/>
        </w:rPr>
      </w:pPr>
      <w:r>
        <w:rPr>
          <w:lang w:val="nl"/>
        </w:rPr>
        <w:t>In de database (OMS) worden bij storingen /schades/ calamiteiten de volgende gegevens geregistreerd:</w:t>
      </w:r>
    </w:p>
    <w:p w14:paraId="04420DFE" w14:textId="77777777" w:rsidR="00F10D30" w:rsidRDefault="00F10D30" w:rsidP="00F10D30">
      <w:pPr>
        <w:tabs>
          <w:tab w:val="left" w:pos="851"/>
        </w:tabs>
        <w:rPr>
          <w:lang w:val="nl"/>
        </w:rPr>
      </w:pPr>
    </w:p>
    <w:p w14:paraId="751F79B6" w14:textId="77777777" w:rsidR="00F10D30" w:rsidRDefault="00F10D30" w:rsidP="00F10D30">
      <w:pPr>
        <w:pStyle w:val="ListBullet"/>
        <w:spacing w:line="240" w:lineRule="exact"/>
        <w:rPr>
          <w:lang w:val="nl"/>
        </w:rPr>
      </w:pPr>
      <w:r>
        <w:rPr>
          <w:lang w:val="nl"/>
        </w:rPr>
        <w:t>Datum en tijd van melding van de storing;</w:t>
      </w:r>
    </w:p>
    <w:p w14:paraId="538D38A9" w14:textId="77777777" w:rsidR="00F10D30" w:rsidRDefault="00F10D30" w:rsidP="00F10D30">
      <w:pPr>
        <w:pStyle w:val="ListBullet"/>
        <w:spacing w:line="240" w:lineRule="exact"/>
        <w:rPr>
          <w:lang w:val="nl"/>
        </w:rPr>
      </w:pPr>
      <w:r>
        <w:rPr>
          <w:lang w:val="nl"/>
        </w:rPr>
        <w:t>Datum en tijdstip van melding van de medewerker ter plaatse en datum/tijd waarop de storing is verholpen;</w:t>
      </w:r>
    </w:p>
    <w:p w14:paraId="6BC37F16" w14:textId="77777777" w:rsidR="00F10D30" w:rsidRDefault="00F10D30" w:rsidP="00F10D30">
      <w:pPr>
        <w:pStyle w:val="ListBullet"/>
        <w:spacing w:line="240" w:lineRule="exact"/>
        <w:rPr>
          <w:lang w:val="nl"/>
        </w:rPr>
      </w:pPr>
      <w:r>
        <w:rPr>
          <w:lang w:val="nl"/>
        </w:rPr>
        <w:t>Het systeem, subsysteem en component waarop de melding betrekking heeft;</w:t>
      </w:r>
    </w:p>
    <w:p w14:paraId="45EF6B13" w14:textId="77777777" w:rsidR="00F10D30" w:rsidRDefault="00F10D30" w:rsidP="00F10D30">
      <w:pPr>
        <w:pStyle w:val="ListBullet"/>
        <w:spacing w:line="240" w:lineRule="exact"/>
        <w:rPr>
          <w:lang w:val="nl"/>
        </w:rPr>
      </w:pPr>
      <w:r>
        <w:rPr>
          <w:lang w:val="nl"/>
        </w:rPr>
        <w:t>Omschrijving van storing en het effect op de doorstroming;</w:t>
      </w:r>
    </w:p>
    <w:p w14:paraId="0CEB89F4" w14:textId="77777777" w:rsidR="00F10D30" w:rsidRDefault="00F10D30" w:rsidP="00F10D30">
      <w:pPr>
        <w:pStyle w:val="ListBullet"/>
        <w:spacing w:line="240" w:lineRule="exact"/>
        <w:rPr>
          <w:lang w:val="nl"/>
        </w:rPr>
      </w:pPr>
      <w:r>
        <w:rPr>
          <w:lang w:val="nl"/>
        </w:rPr>
        <w:t>Omschrijving uitgevoerde werk met effect daarbij op de doorstroming;</w:t>
      </w:r>
    </w:p>
    <w:p w14:paraId="43180525" w14:textId="77777777" w:rsidR="00F10D30" w:rsidRDefault="00F10D30" w:rsidP="00F10D30">
      <w:pPr>
        <w:pStyle w:val="ListBullet"/>
        <w:spacing w:line="240" w:lineRule="exact"/>
        <w:rPr>
          <w:lang w:val="nl"/>
        </w:rPr>
      </w:pPr>
      <w:r>
        <w:rPr>
          <w:lang w:val="nl"/>
        </w:rPr>
        <w:t>Mogelijke oorzaak van de storing;</w:t>
      </w:r>
    </w:p>
    <w:p w14:paraId="0B8A3C6E" w14:textId="77777777" w:rsidR="00F10D30" w:rsidRDefault="00F10D30" w:rsidP="00F10D30">
      <w:pPr>
        <w:pStyle w:val="ListBullet"/>
        <w:spacing w:line="240" w:lineRule="exact"/>
        <w:rPr>
          <w:lang w:val="nl"/>
        </w:rPr>
      </w:pPr>
      <w:r>
        <w:rPr>
          <w:lang w:val="nl"/>
        </w:rPr>
        <w:t>Totale reparatie kosten.</w:t>
      </w:r>
    </w:p>
    <w:p w14:paraId="513CEF39" w14:textId="77777777" w:rsidR="00F10D30" w:rsidRDefault="00F10D30" w:rsidP="00F10D30">
      <w:pPr>
        <w:tabs>
          <w:tab w:val="left" w:pos="851"/>
        </w:tabs>
        <w:rPr>
          <w:lang w:val="nl"/>
        </w:rPr>
      </w:pPr>
    </w:p>
    <w:p w14:paraId="29B23E71" w14:textId="77777777" w:rsidR="00F10D30" w:rsidRDefault="00F10D30" w:rsidP="00F10D30">
      <w:pPr>
        <w:tabs>
          <w:tab w:val="left" w:pos="851"/>
        </w:tabs>
        <w:rPr>
          <w:lang w:val="nl"/>
        </w:rPr>
      </w:pPr>
      <w:r>
        <w:rPr>
          <w:lang w:val="nl"/>
        </w:rPr>
        <w:t>Door middel van Pareto analyses op de bovenstaande gegevens wordt bepaald:</w:t>
      </w:r>
    </w:p>
    <w:p w14:paraId="36123BA2" w14:textId="77777777" w:rsidR="00F10D30" w:rsidRDefault="00F10D30" w:rsidP="00F10D30">
      <w:pPr>
        <w:pStyle w:val="ListBullet"/>
        <w:spacing w:line="240" w:lineRule="exact"/>
        <w:rPr>
          <w:lang w:val="nl"/>
        </w:rPr>
      </w:pPr>
      <w:r>
        <w:rPr>
          <w:lang w:val="nl"/>
        </w:rPr>
        <w:t>Op welk (sub)systeem de meeste storingen voorkomen;</w:t>
      </w:r>
    </w:p>
    <w:p w14:paraId="748693BC" w14:textId="77777777" w:rsidR="00F10D30" w:rsidRDefault="00F10D30" w:rsidP="00F10D30">
      <w:pPr>
        <w:pStyle w:val="ListBullet"/>
        <w:spacing w:line="240" w:lineRule="exact"/>
        <w:rPr>
          <w:lang w:val="nl"/>
        </w:rPr>
      </w:pPr>
      <w:r>
        <w:rPr>
          <w:lang w:val="nl"/>
        </w:rPr>
        <w:t>Welk (sub)systeem verantwoordelijk is voor de hoogste reparatie kosten;</w:t>
      </w:r>
    </w:p>
    <w:p w14:paraId="69DE83FD" w14:textId="77777777" w:rsidR="00F10D30" w:rsidRDefault="00F10D30" w:rsidP="00F10D30">
      <w:pPr>
        <w:pStyle w:val="ListBullet"/>
        <w:spacing w:line="240" w:lineRule="exact"/>
        <w:rPr>
          <w:lang w:val="nl"/>
        </w:rPr>
      </w:pPr>
      <w:r>
        <w:rPr>
          <w:lang w:val="nl"/>
        </w:rPr>
        <w:t>Wat de trend in het aantal storingen is.</w:t>
      </w:r>
    </w:p>
    <w:p w14:paraId="187A61F2" w14:textId="77777777" w:rsidR="00F10D30" w:rsidRDefault="00F10D30" w:rsidP="00F10D30">
      <w:pPr>
        <w:pStyle w:val="ListBullet"/>
        <w:spacing w:line="240" w:lineRule="exact"/>
        <w:rPr>
          <w:lang w:val="nl"/>
        </w:rPr>
      </w:pPr>
      <w:r>
        <w:rPr>
          <w:lang w:val="nl"/>
        </w:rPr>
        <w:t>Wat de trend in de storingskosten is.</w:t>
      </w:r>
    </w:p>
    <w:p w14:paraId="2A0C3D02" w14:textId="77777777" w:rsidR="00F10D30" w:rsidRDefault="00F10D30" w:rsidP="00F10D30">
      <w:pPr>
        <w:pStyle w:val="ListBullet"/>
        <w:spacing w:line="240" w:lineRule="exact"/>
        <w:rPr>
          <w:lang w:val="nl"/>
        </w:rPr>
      </w:pPr>
      <w:r>
        <w:rPr>
          <w:lang w:val="nl"/>
        </w:rPr>
        <w:t>Wat de trend in de opkomsttijden is.</w:t>
      </w:r>
    </w:p>
    <w:p w14:paraId="328D4321" w14:textId="77777777" w:rsidR="00F10D30" w:rsidRDefault="00F10D30" w:rsidP="00F10D30">
      <w:pPr>
        <w:pStyle w:val="ListBullet"/>
        <w:spacing w:line="240" w:lineRule="exact"/>
        <w:rPr>
          <w:lang w:val="nl"/>
        </w:rPr>
      </w:pPr>
      <w:r>
        <w:rPr>
          <w:lang w:val="nl"/>
        </w:rPr>
        <w:t>Wat de trend in de reparatietijden is.</w:t>
      </w:r>
    </w:p>
    <w:p w14:paraId="705514D0" w14:textId="77777777" w:rsidR="00F10D30" w:rsidRDefault="00F10D30" w:rsidP="00F10D30">
      <w:pPr>
        <w:pStyle w:val="ListBullet"/>
        <w:numPr>
          <w:ilvl w:val="0"/>
          <w:numId w:val="0"/>
        </w:numPr>
        <w:ind w:left="240" w:hanging="240"/>
        <w:rPr>
          <w:lang w:val="nl"/>
        </w:rPr>
      </w:pPr>
    </w:p>
    <w:p w14:paraId="0B0C68E0" w14:textId="77777777" w:rsidR="00F10D30" w:rsidRDefault="00F10D30" w:rsidP="00F10D30">
      <w:pPr>
        <w:rPr>
          <w:lang w:val="nl"/>
        </w:rPr>
      </w:pPr>
      <w:bookmarkStart w:id="46" w:name="OLE_LINK1"/>
      <w:bookmarkStart w:id="47" w:name="OLE_LINK2"/>
      <w:r>
        <w:rPr>
          <w:lang w:val="nl"/>
        </w:rPr>
        <w:t>Vervolgens zal worden ingezoomd op die subsystemen met het grootste aandeel in de storingen en/of reparatiekosten.</w:t>
      </w:r>
    </w:p>
    <w:p w14:paraId="76200FD8" w14:textId="77777777" w:rsidR="00F10D30" w:rsidRDefault="00F10D30" w:rsidP="00F10D30">
      <w:pPr>
        <w:rPr>
          <w:lang w:val="nl"/>
        </w:rPr>
      </w:pPr>
    </w:p>
    <w:p w14:paraId="470CD3B2" w14:textId="77777777" w:rsidR="00F10D30" w:rsidRDefault="00F10D30" w:rsidP="00F10D30">
      <w:pPr>
        <w:rPr>
          <w:lang w:val="nl"/>
        </w:rPr>
      </w:pPr>
      <w:r>
        <w:rPr>
          <w:lang w:val="nl"/>
        </w:rPr>
        <w:t>Naast het correctieve onderhoud zal er op basis van het uitgevoerde preventieve onderhoud ook worden gekeken naar verbeteringen op het gebied van het preventieve onderhoud o.a.:</w:t>
      </w:r>
    </w:p>
    <w:p w14:paraId="522221AA" w14:textId="77777777" w:rsidR="00F10D30" w:rsidRDefault="00F10D30" w:rsidP="00F10D30">
      <w:pPr>
        <w:pStyle w:val="ListBullet"/>
        <w:spacing w:line="240" w:lineRule="exact"/>
        <w:rPr>
          <w:lang w:val="nl"/>
        </w:rPr>
      </w:pPr>
      <w:r>
        <w:rPr>
          <w:lang w:val="nl"/>
        </w:rPr>
        <w:t>Verbeteringen in frequenties</w:t>
      </w:r>
    </w:p>
    <w:p w14:paraId="027253F9" w14:textId="77777777" w:rsidR="00F10D30" w:rsidRDefault="00F10D30" w:rsidP="00F10D30">
      <w:pPr>
        <w:pStyle w:val="ListBullet"/>
        <w:spacing w:line="240" w:lineRule="exact"/>
        <w:rPr>
          <w:lang w:val="nl"/>
        </w:rPr>
      </w:pPr>
      <w:r>
        <w:rPr>
          <w:lang w:val="nl"/>
        </w:rPr>
        <w:t>Verbeteringen in uitvoering.</w:t>
      </w:r>
    </w:p>
    <w:p w14:paraId="770C296E" w14:textId="77777777" w:rsidR="00F10D30" w:rsidRDefault="00F10D30" w:rsidP="00F10D30">
      <w:pPr>
        <w:pStyle w:val="ListBullet"/>
        <w:spacing w:line="240" w:lineRule="exact"/>
        <w:rPr>
          <w:lang w:val="nl"/>
        </w:rPr>
      </w:pPr>
      <w:r>
        <w:rPr>
          <w:lang w:val="nl"/>
        </w:rPr>
        <w:t>Verbeteringen in effectiviteit en efficiency.</w:t>
      </w:r>
    </w:p>
    <w:p w14:paraId="289E6716" w14:textId="77777777" w:rsidR="00F10D30" w:rsidRDefault="00F10D30" w:rsidP="00F10D30">
      <w:pPr>
        <w:pStyle w:val="ListBullet"/>
        <w:spacing w:line="240" w:lineRule="exact"/>
        <w:rPr>
          <w:lang w:val="nl"/>
        </w:rPr>
      </w:pPr>
      <w:r>
        <w:rPr>
          <w:lang w:val="nl"/>
        </w:rPr>
        <w:t>Verbeteringen in werkomschrijvingen/procedures.</w:t>
      </w:r>
    </w:p>
    <w:p w14:paraId="5FE586A4" w14:textId="77777777" w:rsidR="00F10D30" w:rsidRDefault="00F10D30" w:rsidP="00F10D30">
      <w:pPr>
        <w:pStyle w:val="ListBullet"/>
        <w:numPr>
          <w:ilvl w:val="0"/>
          <w:numId w:val="0"/>
        </w:numPr>
        <w:ind w:left="240" w:hanging="240"/>
        <w:rPr>
          <w:lang w:val="nl"/>
        </w:rPr>
      </w:pPr>
    </w:p>
    <w:bookmarkEnd w:id="46"/>
    <w:bookmarkEnd w:id="47"/>
    <w:p w14:paraId="036B1EA5" w14:textId="77777777" w:rsidR="00F10D30" w:rsidRDefault="00F10D30" w:rsidP="00F10D30">
      <w:pPr>
        <w:pStyle w:val="ListBullet"/>
        <w:numPr>
          <w:ilvl w:val="0"/>
          <w:numId w:val="0"/>
        </w:numPr>
        <w:rPr>
          <w:lang w:val="nl"/>
        </w:rPr>
      </w:pPr>
      <w:r>
        <w:rPr>
          <w:lang w:val="nl"/>
        </w:rPr>
        <w:t>Verbeteracties zullen worden geïnitieerd via z.g.n. “Small Group Activities” .</w:t>
      </w:r>
    </w:p>
    <w:p w14:paraId="3F8343FB" w14:textId="77777777" w:rsidR="00F10D30" w:rsidRDefault="00F10D30" w:rsidP="00F10D30">
      <w:pPr>
        <w:pStyle w:val="ListBullet"/>
        <w:numPr>
          <w:ilvl w:val="0"/>
          <w:numId w:val="0"/>
        </w:numPr>
        <w:rPr>
          <w:lang w:val="nl"/>
        </w:rPr>
      </w:pPr>
      <w:r>
        <w:rPr>
          <w:lang w:val="nl"/>
        </w:rPr>
        <w:t>Dit betekent dat verbeteringen door een kleine groep mensen zullen worden doorgevoerd.</w:t>
      </w:r>
    </w:p>
    <w:p w14:paraId="29D3DC30" w14:textId="77777777" w:rsidR="00F10D30" w:rsidRDefault="00F10D30" w:rsidP="00F10D30">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3FB2D569" w14:textId="77777777" w:rsidR="00F10D30" w:rsidRDefault="00F10D30" w:rsidP="00F10D30">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48" w:name="_Toc3797040"/>
      <w:bookmarkStart w:id="49" w:name="_Toc425167157"/>
      <w:bookmarkStart w:id="50" w:name="_Toc390244723"/>
      <w:bookmarkStart w:id="51" w:name="_Toc393178640"/>
      <w:r>
        <w:rPr>
          <w:noProof/>
        </w:rPr>
        <w:t>Analyse</w:t>
      </w:r>
      <w:bookmarkEnd w:id="48"/>
      <w:bookmarkEnd w:id="49"/>
      <w:bookmarkEnd w:id="50"/>
      <w:bookmarkEnd w:id="51"/>
      <w:r>
        <w:fldChar w:fldCharType="end"/>
      </w:r>
    </w:p>
    <w:p w14:paraId="4AB1EAEB" w14:textId="77777777" w:rsidR="00F10D30" w:rsidRDefault="00F10D30" w:rsidP="00F10D30">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2" w:name="_Toc3797041"/>
      <w:bookmarkStart w:id="53" w:name="_Toc425167158"/>
      <w:bookmarkStart w:id="54" w:name="_Toc390244724"/>
      <w:bookmarkStart w:id="55" w:name="_Toc393178641"/>
      <w:r>
        <w:rPr>
          <w:noProof/>
        </w:rPr>
        <w:t>Aantallen storingen</w:t>
      </w:r>
      <w:bookmarkEnd w:id="52"/>
      <w:bookmarkEnd w:id="53"/>
      <w:bookmarkEnd w:id="54"/>
      <w:bookmarkEnd w:id="55"/>
      <w:r>
        <w:fldChar w:fldCharType="end"/>
      </w:r>
    </w:p>
    <w:p w14:paraId="268E280B" w14:textId="77777777" w:rsidR="00F10D30" w:rsidRDefault="00F10D30" w:rsidP="00F10D30">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6" w:name="_Toc3797042"/>
      <w:bookmarkStart w:id="57" w:name="_Toc425167159"/>
      <w:bookmarkStart w:id="58" w:name="_Toc390244725"/>
      <w:bookmarkStart w:id="59" w:name="_Toc393178642"/>
      <w:r>
        <w:rPr>
          <w:noProof/>
        </w:rPr>
        <w:t>Aantal storingen per maand</w:t>
      </w:r>
      <w:bookmarkEnd w:id="56"/>
      <w:bookmarkEnd w:id="57"/>
      <w:bookmarkEnd w:id="58"/>
      <w:bookmarkEnd w:id="59"/>
      <w:r>
        <w:fldChar w:fldCharType="end"/>
      </w:r>
    </w:p>
    <w:p w14:paraId="36A2EC56" w14:textId="77777777" w:rsidR="00F10D30" w:rsidRPr="006D4DBF" w:rsidRDefault="00F10D30" w:rsidP="00F10D30">
      <w:pPr>
        <w:rPr>
          <w:lang w:val="nl"/>
        </w:rPr>
      </w:pPr>
      <w:r w:rsidRPr="006D4DBF">
        <w:rPr>
          <w:lang w:val="nl"/>
        </w:rPr>
        <w:t xml:space="preserve">Om te kunnen bepalen of er een trend waarneembaar is in het aantal storingen per maand, wordt als onderdeel van deze rapportage een grafiek toegevoegd. Zie bijlage 1: “Aantal storingen per maand”. </w:t>
      </w:r>
    </w:p>
    <w:p w14:paraId="23517DE1" w14:textId="77777777" w:rsidR="00F10D30" w:rsidRPr="006D4DBF" w:rsidRDefault="00F10D30" w:rsidP="00F10D30">
      <w:pPr>
        <w:rPr>
          <w:lang w:val="nl"/>
        </w:rPr>
      </w:pPr>
    </w:p>
    <w:p w14:paraId="0856E407" w14:textId="77777777" w:rsidR="00F10D30" w:rsidRPr="006D4DBF" w:rsidRDefault="00F10D30" w:rsidP="00F10D30">
      <w:pPr>
        <w:rPr>
          <w:lang w:val="nl"/>
        </w:rPr>
      </w:pPr>
      <w:r w:rsidRPr="006D4DBF">
        <w:rPr>
          <w:lang w:val="nl"/>
        </w:rPr>
        <w:t>Uit de grafiek valt het volgende te constateren:</w:t>
      </w:r>
    </w:p>
    <w:p w14:paraId="0876985E" w14:textId="101735FA" w:rsidR="00F10D30" w:rsidRPr="006D4DBF" w:rsidRDefault="00F10D30" w:rsidP="00F10D30">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Pr>
          <w:lang w:val="nl"/>
        </w:rPr>
        <w:t>58</w:t>
      </w:r>
      <w:r w:rsidRPr="006D4DBF">
        <w:rPr>
          <w:lang w:val="nl"/>
        </w:rPr>
        <w:t xml:space="preserve"> </w:t>
      </w:r>
    </w:p>
    <w:p w14:paraId="48C00DFD" w14:textId="38649CF5" w:rsidR="00F10D30" w:rsidRPr="006D4DBF" w:rsidRDefault="00F10D30" w:rsidP="00F10D30">
      <w:pPr>
        <w:pStyle w:val="ListBullet"/>
        <w:spacing w:line="240" w:lineRule="exact"/>
        <w:rPr>
          <w:lang w:val="nl"/>
        </w:rPr>
      </w:pPr>
      <w:r w:rsidRPr="006D4DBF">
        <w:rPr>
          <w:lang w:val="nl"/>
        </w:rPr>
        <w:t xml:space="preserve">Hoogste aantal storingen in de maand </w:t>
      </w:r>
      <w:r>
        <w:rPr>
          <w:lang w:val="nl"/>
        </w:rPr>
        <w:t>juni</w:t>
      </w:r>
      <w:r w:rsidRPr="006D4DBF">
        <w:rPr>
          <w:lang w:val="nl"/>
        </w:rPr>
        <w:t xml:space="preserve"> 2015</w:t>
      </w:r>
      <w:r w:rsidRPr="006D4DBF">
        <w:rPr>
          <w:lang w:val="nl"/>
        </w:rPr>
        <w:tab/>
        <w:t>:</w:t>
      </w:r>
      <w:r w:rsidRPr="006D4DBF">
        <w:rPr>
          <w:lang w:val="nl"/>
        </w:rPr>
        <w:tab/>
      </w:r>
      <w:r>
        <w:rPr>
          <w:lang w:val="nl"/>
        </w:rPr>
        <w:t>68</w:t>
      </w:r>
    </w:p>
    <w:p w14:paraId="0AE57376" w14:textId="7CDCAF13" w:rsidR="00F10D30" w:rsidRPr="006D4DBF" w:rsidRDefault="00F10D30" w:rsidP="00F10D30">
      <w:pPr>
        <w:pStyle w:val="ListBullet"/>
        <w:spacing w:line="240" w:lineRule="exact"/>
        <w:rPr>
          <w:lang w:val="nl"/>
        </w:rPr>
      </w:pPr>
      <w:r w:rsidRPr="006D4DBF">
        <w:rPr>
          <w:lang w:val="nl"/>
        </w:rPr>
        <w:t xml:space="preserve">Laagste aantal storingen in de </w:t>
      </w:r>
      <w:r>
        <w:rPr>
          <w:lang w:val="nl"/>
        </w:rPr>
        <w:t>maand april</w:t>
      </w:r>
      <w:r w:rsidRPr="006D4DBF">
        <w:rPr>
          <w:lang w:val="nl"/>
        </w:rPr>
        <w:t xml:space="preserve"> 2015</w:t>
      </w:r>
      <w:r w:rsidRPr="006D4DBF">
        <w:rPr>
          <w:lang w:val="nl"/>
        </w:rPr>
        <w:tab/>
        <w:t>:</w:t>
      </w:r>
      <w:r w:rsidRPr="006D4DBF">
        <w:rPr>
          <w:lang w:val="nl"/>
        </w:rPr>
        <w:tab/>
      </w:r>
      <w:r>
        <w:rPr>
          <w:lang w:val="nl"/>
        </w:rPr>
        <w:t>47</w:t>
      </w:r>
    </w:p>
    <w:p w14:paraId="1F8B3376" w14:textId="77777777" w:rsidR="00F10D30" w:rsidRPr="006D4DBF" w:rsidRDefault="00F10D30" w:rsidP="00F10D30">
      <w:pPr>
        <w:rPr>
          <w:lang w:val="nl"/>
        </w:rPr>
      </w:pPr>
    </w:p>
    <w:p w14:paraId="3A41F52F" w14:textId="77777777" w:rsidR="00F10D30" w:rsidRPr="006D4DBF" w:rsidRDefault="00F10D30" w:rsidP="00F10D30">
      <w:pPr>
        <w:pStyle w:val="Heading3"/>
        <w:spacing w:line="240" w:lineRule="exact"/>
      </w:pPr>
      <w:r w:rsidRPr="006D4DBF">
        <w:fldChar w:fldCharType="begin">
          <w:ffData>
            <w:name w:val=""/>
            <w:enabled/>
            <w:calcOnExit w:val="0"/>
            <w:textInput>
              <w:default w:val="Aantal storingen per subsysteem"/>
            </w:textInput>
          </w:ffData>
        </w:fldChar>
      </w:r>
      <w:r w:rsidRPr="006D4DBF">
        <w:instrText xml:space="preserve"> FORMTEXT </w:instrText>
      </w:r>
      <w:r w:rsidRPr="006D4DBF">
        <w:fldChar w:fldCharType="separate"/>
      </w:r>
      <w:bookmarkStart w:id="60" w:name="_Toc3797043"/>
      <w:bookmarkStart w:id="61" w:name="_Toc425167160"/>
      <w:bookmarkStart w:id="62" w:name="_Toc390244726"/>
      <w:bookmarkStart w:id="63" w:name="_Toc393178643"/>
      <w:r>
        <w:rPr>
          <w:noProof/>
        </w:rPr>
        <w:t>Aantal storingen per subsysteem</w:t>
      </w:r>
      <w:bookmarkEnd w:id="60"/>
      <w:bookmarkEnd w:id="61"/>
      <w:bookmarkEnd w:id="62"/>
      <w:bookmarkEnd w:id="63"/>
      <w:r w:rsidRPr="006D4DBF">
        <w:fldChar w:fldCharType="end"/>
      </w:r>
    </w:p>
    <w:p w14:paraId="0F67D236" w14:textId="77777777" w:rsidR="00F10D30" w:rsidRPr="006D4DBF" w:rsidRDefault="00F10D30" w:rsidP="00F10D30">
      <w:pPr>
        <w:rPr>
          <w:lang w:val="nl"/>
        </w:rPr>
      </w:pPr>
      <w:r w:rsidRPr="006D4DBF">
        <w:rPr>
          <w:lang w:val="nl"/>
        </w:rPr>
        <w:t>Er wordt en Pareto analyse gemaakt van het totaal aantal storingen per subsysteem.</w:t>
      </w:r>
    </w:p>
    <w:p w14:paraId="1CF815B2" w14:textId="77777777" w:rsidR="00F10D30" w:rsidRPr="006D4DBF" w:rsidRDefault="00F10D30" w:rsidP="00F10D30">
      <w:pPr>
        <w:rPr>
          <w:lang w:val="nl"/>
        </w:rPr>
      </w:pPr>
      <w:r w:rsidRPr="006D4DBF">
        <w:rPr>
          <w:lang w:val="nl"/>
        </w:rPr>
        <w:t>Deze is toegevoegd als bijlage 1.</w:t>
      </w:r>
    </w:p>
    <w:p w14:paraId="74650A5A" w14:textId="77777777" w:rsidR="00F10D30" w:rsidRPr="006D4DBF" w:rsidRDefault="00F10D30" w:rsidP="00F10D30">
      <w:pPr>
        <w:rPr>
          <w:lang w:val="nl"/>
        </w:rPr>
      </w:pPr>
    </w:p>
    <w:p w14:paraId="634B23D7" w14:textId="338C6F2C" w:rsidR="00F10D30" w:rsidRDefault="00F10D30" w:rsidP="00F10D30">
      <w:pPr>
        <w:rPr>
          <w:lang w:val="nl"/>
        </w:rPr>
      </w:pPr>
      <w:r w:rsidRPr="006D4DBF">
        <w:rPr>
          <w:lang w:val="nl"/>
        </w:rPr>
        <w:t xml:space="preserve">Uit de pareto blijkt dat de Afsluitbomen (AB) met totaal </w:t>
      </w:r>
      <w:r>
        <w:rPr>
          <w:lang w:val="nl"/>
        </w:rPr>
        <w:t>3</w:t>
      </w:r>
      <w:r w:rsidRPr="006D4DBF">
        <w:rPr>
          <w:lang w:val="nl"/>
        </w:rPr>
        <w:t>9 storingen (</w:t>
      </w:r>
      <w:r>
        <w:rPr>
          <w:lang w:val="nl"/>
        </w:rPr>
        <w:t>23</w:t>
      </w:r>
      <w:r w:rsidRPr="006D4DBF">
        <w:rPr>
          <w:lang w:val="nl"/>
        </w:rPr>
        <w:t xml:space="preserve">% van het aantal storingen) op de eerste plaats staat. Deze wordt gevolgd door de CCTV-camerasysteem met totaal </w:t>
      </w:r>
      <w:r>
        <w:rPr>
          <w:lang w:val="nl"/>
        </w:rPr>
        <w:t>35</w:t>
      </w:r>
      <w:r w:rsidRPr="006D4DBF">
        <w:rPr>
          <w:lang w:val="nl"/>
        </w:rPr>
        <w:t xml:space="preserve"> storingen (</w:t>
      </w:r>
      <w:r>
        <w:rPr>
          <w:lang w:val="nl"/>
        </w:rPr>
        <w:t>21</w:t>
      </w:r>
      <w:r w:rsidRPr="006D4DBF">
        <w:rPr>
          <w:lang w:val="nl"/>
        </w:rPr>
        <w:t xml:space="preserve">% van het aantal storingen). De derde plaats wordt ingenomen door het </w:t>
      </w:r>
      <w:r w:rsidRPr="00F10D30">
        <w:rPr>
          <w:lang w:val="nl"/>
        </w:rPr>
        <w:t>Verkeerssignaleringssysteem (MTM)</w:t>
      </w:r>
      <w:r w:rsidRPr="006D4DBF">
        <w:rPr>
          <w:lang w:val="nl"/>
        </w:rPr>
        <w:t xml:space="preserve"> </w:t>
      </w:r>
      <w:r>
        <w:rPr>
          <w:lang w:val="nl"/>
        </w:rPr>
        <w:t xml:space="preserve">en Intern tranmissienetwerk beide </w:t>
      </w:r>
      <w:r w:rsidRPr="006D4DBF">
        <w:rPr>
          <w:lang w:val="nl"/>
        </w:rPr>
        <w:t>met 1</w:t>
      </w:r>
      <w:r>
        <w:rPr>
          <w:lang w:val="nl"/>
        </w:rPr>
        <w:t>3</w:t>
      </w:r>
      <w:r w:rsidRPr="006D4DBF">
        <w:rPr>
          <w:lang w:val="nl"/>
        </w:rPr>
        <w:t xml:space="preserve"> st</w:t>
      </w:r>
      <w:r>
        <w:rPr>
          <w:lang w:val="nl"/>
        </w:rPr>
        <w:t>oringen (8</w:t>
      </w:r>
      <w:r w:rsidRPr="006D4DBF">
        <w:rPr>
          <w:lang w:val="nl"/>
        </w:rPr>
        <w:t>% van het totaal aantal storingen).</w:t>
      </w:r>
    </w:p>
    <w:p w14:paraId="54AAE6C4" w14:textId="77777777" w:rsidR="00F10D30" w:rsidRDefault="00F10D30" w:rsidP="00F10D30">
      <w:pPr>
        <w:rPr>
          <w:lang w:val="nl"/>
        </w:rPr>
      </w:pPr>
    </w:p>
    <w:p w14:paraId="3B63CA1D" w14:textId="4D7DCCF0" w:rsidR="00F10D30" w:rsidRPr="00046826" w:rsidRDefault="00F10D30" w:rsidP="00F10D30">
      <w:pPr>
        <w:rPr>
          <w:lang w:val="nl"/>
        </w:rPr>
      </w:pPr>
      <w:r>
        <w:rPr>
          <w:lang w:val="nl"/>
        </w:rPr>
        <w:t>Deze vier installaties samen zijn goed voor 58 % van alle storingen</w:t>
      </w:r>
    </w:p>
    <w:p w14:paraId="7E4D9D5D" w14:textId="77777777" w:rsidR="00F10D30" w:rsidRPr="00585B2F" w:rsidRDefault="00F10D30" w:rsidP="00F10D30">
      <w:pPr>
        <w:rPr>
          <w:lang w:val="nl"/>
        </w:rPr>
      </w:pPr>
    </w:p>
    <w:p w14:paraId="029AE908" w14:textId="77777777" w:rsidR="00F10D30" w:rsidRDefault="00F10D30" w:rsidP="00F10D30">
      <w:pPr>
        <w:pStyle w:val="Heading1"/>
        <w:spacing w:line="240" w:lineRule="exact"/>
      </w:pPr>
      <w:r>
        <w:lastRenderedPageBreak/>
        <w:fldChar w:fldCharType="begin">
          <w:ffData>
            <w:name w:val=""/>
            <w:enabled/>
            <w:calcOnExit w:val="0"/>
            <w:textInput>
              <w:default w:val="Conclusies / aanbevelingen "/>
            </w:textInput>
          </w:ffData>
        </w:fldChar>
      </w:r>
      <w:r>
        <w:instrText xml:space="preserve"> FORMTEXT </w:instrText>
      </w:r>
      <w:r>
        <w:fldChar w:fldCharType="separate"/>
      </w:r>
      <w:bookmarkStart w:id="64" w:name="_Toc3797044"/>
      <w:bookmarkStart w:id="65" w:name="_Toc425167161"/>
      <w:bookmarkStart w:id="66" w:name="_Toc390244727"/>
      <w:bookmarkStart w:id="67" w:name="_Toc393178644"/>
      <w:r>
        <w:rPr>
          <w:noProof/>
        </w:rPr>
        <w:t>Conclusies / aanbevelingen</w:t>
      </w:r>
      <w:bookmarkEnd w:id="64"/>
      <w:bookmarkEnd w:id="65"/>
      <w:r>
        <w:rPr>
          <w:noProof/>
        </w:rPr>
        <w:t xml:space="preserve"> </w:t>
      </w:r>
      <w:bookmarkEnd w:id="66"/>
      <w:bookmarkEnd w:id="67"/>
      <w:r>
        <w:fldChar w:fldCharType="end"/>
      </w:r>
    </w:p>
    <w:p w14:paraId="0BEA8F22" w14:textId="77777777" w:rsidR="00F10D30" w:rsidRDefault="00F10D30" w:rsidP="00F10D30">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68" w:name="_Toc3797045"/>
      <w:bookmarkStart w:id="69" w:name="_Toc425167162"/>
      <w:bookmarkStart w:id="70" w:name="_Toc390244728"/>
      <w:bookmarkStart w:id="71" w:name="_Toc393178645"/>
      <w:r>
        <w:rPr>
          <w:noProof/>
        </w:rPr>
        <w:t>Algemeen</w:t>
      </w:r>
      <w:bookmarkEnd w:id="68"/>
      <w:bookmarkEnd w:id="69"/>
      <w:bookmarkEnd w:id="70"/>
      <w:bookmarkEnd w:id="71"/>
      <w:r>
        <w:fldChar w:fldCharType="end"/>
      </w:r>
    </w:p>
    <w:p w14:paraId="4081B9CF" w14:textId="77777777" w:rsidR="00F10D30" w:rsidRPr="00912B7C" w:rsidRDefault="00F10D30" w:rsidP="00F10D30">
      <w:pPr>
        <w:rPr>
          <w:highlight w:val="yellow"/>
          <w:lang w:val="nl"/>
        </w:rPr>
      </w:pPr>
      <w:r w:rsidRPr="00912B7C">
        <w:rPr>
          <w:highlight w:val="yellow"/>
          <w:lang w:val="nl"/>
        </w:rPr>
        <w:t>Er heeft een analyse van de storingen plaatsgevonden. Uit deze analyse is niet naar voren gekomen dat er verbeteren aan het onderhoudsplan en/of procedures en/of hardware noodzakelijk zijn om het faalgedrag te verbeteren.</w:t>
      </w:r>
    </w:p>
    <w:p w14:paraId="4BC21C58" w14:textId="77777777" w:rsidR="00F10D30" w:rsidRPr="00912B7C" w:rsidRDefault="00F10D30" w:rsidP="00F10D30">
      <w:pPr>
        <w:rPr>
          <w:highlight w:val="yellow"/>
          <w:lang w:val="nl"/>
        </w:rPr>
      </w:pPr>
    </w:p>
    <w:p w14:paraId="70C64AEF" w14:textId="77777777" w:rsidR="00F10D30" w:rsidRPr="00912B7C" w:rsidRDefault="00F10D30" w:rsidP="00F10D30">
      <w:pPr>
        <w:rPr>
          <w:highlight w:val="yellow"/>
          <w:lang w:val="nl"/>
        </w:rPr>
      </w:pPr>
      <w:r w:rsidRPr="00912B7C">
        <w:rPr>
          <w:highlight w:val="yellow"/>
          <w:lang w:val="nl"/>
        </w:rPr>
        <w:t>Regelmatig komen er dubbelemeldingen binnen. Voorstel om deze tekoppelen op één wo, de dubbelmelding als onderliggende wo er aankoppelen.</w:t>
      </w:r>
    </w:p>
    <w:p w14:paraId="0235B368" w14:textId="77777777" w:rsidR="00F10D30" w:rsidRPr="00912B7C" w:rsidRDefault="00F10D30" w:rsidP="00F10D30">
      <w:pPr>
        <w:rPr>
          <w:highlight w:val="yellow"/>
          <w:lang w:val="nl"/>
        </w:rPr>
      </w:pPr>
    </w:p>
    <w:p w14:paraId="61304491" w14:textId="77777777" w:rsidR="00F10D30" w:rsidRPr="00912B7C" w:rsidRDefault="00F10D30" w:rsidP="00F10D30">
      <w:pPr>
        <w:rPr>
          <w:highlight w:val="yellow"/>
          <w:lang w:val="nl"/>
        </w:rPr>
      </w:pPr>
      <w:r w:rsidRPr="00912B7C">
        <w:rPr>
          <w:highlight w:val="yellow"/>
          <w:lang w:val="nl"/>
        </w:rPr>
        <w:t xml:space="preserve">Meldingen die betrekking hebben op één storing, koppelen (onderliggende) aan de reeds bestaande wo en niet een nieuwe wo aanmaken. Dit voorkomt vervuiling van de wo’s. Bijvoorbeeld bij een storing van een fibrolaser komen de volgende wo’s allemaal voor: wo 44728 – demonteren fibrolaser, wo 44730 – aanleg en installeren nieuw fibrolaser en wo 44734 inbedrijfstellen fibrolaser. </w:t>
      </w:r>
    </w:p>
    <w:p w14:paraId="13C359D4" w14:textId="77777777" w:rsidR="00F10D30" w:rsidRPr="00912B7C" w:rsidRDefault="00F10D30" w:rsidP="00F10D30">
      <w:pPr>
        <w:rPr>
          <w:highlight w:val="yellow"/>
          <w:lang w:val="nl"/>
        </w:rPr>
      </w:pPr>
    </w:p>
    <w:p w14:paraId="4859DAC1" w14:textId="77777777" w:rsidR="00F10D30" w:rsidRPr="00912B7C" w:rsidRDefault="00F10D30" w:rsidP="00F10D30">
      <w:pPr>
        <w:rPr>
          <w:highlight w:val="yellow"/>
          <w:lang w:val="nl"/>
        </w:rPr>
      </w:pPr>
      <w:r w:rsidRPr="00912B7C">
        <w:rPr>
          <w:highlight w:val="yellow"/>
          <w:lang w:val="nl"/>
        </w:rPr>
        <w:t>Wanneer een asset voor onderhoud in onderhoudsmodus wordt gezet, d.m.v. het omzetten van de werkschakelaar, hoeft hier geen melding (wo) van worden gemaakt. Ook niet als dit in het TBS / besturingssysteem wordt gemeld. Wanneer een asset operationeel hoort te zijn en in onderhoudsmodus staat, moet hier wel een melding van worden aangemaakt.</w:t>
      </w:r>
    </w:p>
    <w:p w14:paraId="3A29F58E" w14:textId="77777777" w:rsidR="00F10D30" w:rsidRPr="00912B7C" w:rsidRDefault="00F10D30" w:rsidP="00F10D30">
      <w:pPr>
        <w:pStyle w:val="Heading2"/>
        <w:spacing w:line="240" w:lineRule="exact"/>
        <w:rPr>
          <w:sz w:val="20"/>
          <w:highlight w:val="yellow"/>
        </w:rPr>
      </w:pPr>
      <w:bookmarkStart w:id="72" w:name="_Toc425167163"/>
      <w:bookmarkStart w:id="73" w:name="_Toc3797046"/>
      <w:r w:rsidRPr="00912B7C">
        <w:rPr>
          <w:sz w:val="20"/>
          <w:highlight w:val="yellow"/>
        </w:rPr>
        <w:t>Afsluitbomen (AB)</w:t>
      </w:r>
      <w:bookmarkEnd w:id="72"/>
      <w:bookmarkEnd w:id="73"/>
    </w:p>
    <w:p w14:paraId="76BE2173" w14:textId="77777777" w:rsidR="00F10D30" w:rsidRPr="00912B7C" w:rsidRDefault="00F10D30" w:rsidP="00F10D30">
      <w:pPr>
        <w:rPr>
          <w:highlight w:val="yellow"/>
          <w:lang w:val="nl"/>
        </w:rPr>
      </w:pPr>
      <w:r w:rsidRPr="00912B7C">
        <w:rPr>
          <w:highlight w:val="yellow"/>
          <w:lang w:val="nl"/>
        </w:rPr>
        <w:t xml:space="preserve">Opvallend is dat deze installatie met 29 storingen op de eerste plaats staat, zie bijlage 2. </w:t>
      </w:r>
    </w:p>
    <w:p w14:paraId="771622F3" w14:textId="77777777" w:rsidR="00F10D30" w:rsidRPr="00912B7C" w:rsidRDefault="00F10D30" w:rsidP="00F10D30">
      <w:pPr>
        <w:rPr>
          <w:highlight w:val="yellow"/>
          <w:lang w:val="nl"/>
        </w:rPr>
      </w:pPr>
      <w:r w:rsidRPr="00912B7C">
        <w:rPr>
          <w:highlight w:val="yellow"/>
          <w:lang w:val="nl"/>
        </w:rPr>
        <w:t>Een nadere analyse leert het volgende:</w:t>
      </w:r>
    </w:p>
    <w:p w14:paraId="2747ACF4" w14:textId="77777777" w:rsidR="00F10D30" w:rsidRPr="00912B7C" w:rsidRDefault="00F10D30" w:rsidP="00F10D30">
      <w:pPr>
        <w:pStyle w:val="ListParagraph"/>
        <w:numPr>
          <w:ilvl w:val="0"/>
          <w:numId w:val="32"/>
        </w:numPr>
        <w:rPr>
          <w:highlight w:val="yellow"/>
          <w:lang w:val="nl"/>
        </w:rPr>
      </w:pPr>
      <w:r w:rsidRPr="00912B7C">
        <w:rPr>
          <w:highlight w:val="yellow"/>
          <w:lang w:val="nl"/>
        </w:rPr>
        <w:t xml:space="preserve">7 storingsmeldingen betreffende melding een aanrijding van een slagboom; </w:t>
      </w:r>
    </w:p>
    <w:p w14:paraId="03C2DD0B" w14:textId="77777777" w:rsidR="00F10D30" w:rsidRPr="00912B7C" w:rsidRDefault="00F10D30" w:rsidP="00F10D30">
      <w:pPr>
        <w:pStyle w:val="ListParagraph"/>
        <w:numPr>
          <w:ilvl w:val="0"/>
          <w:numId w:val="32"/>
        </w:numPr>
        <w:rPr>
          <w:highlight w:val="yellow"/>
          <w:lang w:val="nl"/>
        </w:rPr>
      </w:pPr>
      <w:r w:rsidRPr="00912B7C">
        <w:rPr>
          <w:highlight w:val="yellow"/>
          <w:lang w:val="nl"/>
        </w:rPr>
        <w:t xml:space="preserve">6 storingsmeldingen betreffende een dubbele melding; </w:t>
      </w:r>
    </w:p>
    <w:p w14:paraId="65A69EA6" w14:textId="77777777" w:rsidR="00F10D30" w:rsidRPr="00912B7C" w:rsidRDefault="00F10D30" w:rsidP="00F10D30">
      <w:pPr>
        <w:pStyle w:val="ListParagraph"/>
        <w:numPr>
          <w:ilvl w:val="0"/>
          <w:numId w:val="32"/>
        </w:numPr>
        <w:rPr>
          <w:highlight w:val="yellow"/>
          <w:lang w:val="nl"/>
        </w:rPr>
      </w:pPr>
      <w:r w:rsidRPr="00912B7C">
        <w:rPr>
          <w:highlight w:val="yellow"/>
          <w:lang w:val="nl"/>
        </w:rPr>
        <w:t>4 storingsmeldingen betreffende een onterechte melding;</w:t>
      </w:r>
    </w:p>
    <w:p w14:paraId="44213439" w14:textId="77777777" w:rsidR="00F10D30" w:rsidRPr="00912B7C" w:rsidRDefault="00F10D30" w:rsidP="00F10D30">
      <w:pPr>
        <w:pStyle w:val="ListParagraph"/>
        <w:numPr>
          <w:ilvl w:val="0"/>
          <w:numId w:val="32"/>
        </w:numPr>
        <w:rPr>
          <w:highlight w:val="yellow"/>
          <w:lang w:val="nl"/>
        </w:rPr>
      </w:pPr>
      <w:r w:rsidRPr="00912B7C">
        <w:rPr>
          <w:highlight w:val="yellow"/>
          <w:lang w:val="nl"/>
        </w:rPr>
        <w:t>4 storingsmeldingen betreffende onderhoudswerkzaamheden (onterechte melding);</w:t>
      </w:r>
    </w:p>
    <w:p w14:paraId="48DD5A74" w14:textId="77777777" w:rsidR="00F10D30" w:rsidRPr="00912B7C" w:rsidRDefault="00F10D30" w:rsidP="00F10D30">
      <w:pPr>
        <w:pStyle w:val="ListParagraph"/>
        <w:numPr>
          <w:ilvl w:val="0"/>
          <w:numId w:val="32"/>
        </w:numPr>
        <w:rPr>
          <w:highlight w:val="yellow"/>
          <w:lang w:val="nl"/>
        </w:rPr>
      </w:pPr>
      <w:r w:rsidRPr="00912B7C">
        <w:rPr>
          <w:highlight w:val="yellow"/>
          <w:lang w:val="nl"/>
        </w:rPr>
        <w:t>3 storingsmeldingen betreffende de sensor afstelling, door de wind werd het contact met de senor verbroken. Hierdoor kwam een melding dat de slagboom niet in de gewenste positie staat;</w:t>
      </w:r>
    </w:p>
    <w:p w14:paraId="6EE3F59F" w14:textId="77777777" w:rsidR="00F10D30" w:rsidRPr="00912B7C" w:rsidRDefault="00F10D30" w:rsidP="00F10D30">
      <w:pPr>
        <w:pStyle w:val="ListParagraph"/>
        <w:numPr>
          <w:ilvl w:val="0"/>
          <w:numId w:val="32"/>
        </w:numPr>
        <w:rPr>
          <w:highlight w:val="yellow"/>
          <w:lang w:val="nl"/>
        </w:rPr>
      </w:pPr>
      <w:r w:rsidRPr="00912B7C">
        <w:rPr>
          <w:highlight w:val="yellow"/>
          <w:lang w:val="nl"/>
        </w:rPr>
        <w:t>3 storingsmeldingen betreffende de eindschakelaar;</w:t>
      </w:r>
    </w:p>
    <w:p w14:paraId="3A52BAAA" w14:textId="77777777" w:rsidR="00F10D30" w:rsidRPr="00912B7C" w:rsidRDefault="00F10D30" w:rsidP="00F10D30">
      <w:pPr>
        <w:pStyle w:val="ListParagraph"/>
        <w:numPr>
          <w:ilvl w:val="0"/>
          <w:numId w:val="32"/>
        </w:numPr>
        <w:rPr>
          <w:highlight w:val="yellow"/>
          <w:lang w:val="nl"/>
        </w:rPr>
      </w:pPr>
      <w:r w:rsidRPr="00912B7C">
        <w:rPr>
          <w:highlight w:val="yellow"/>
          <w:lang w:val="nl"/>
        </w:rPr>
        <w:t>1 storingsmelding betreffende het warmte lint;</w:t>
      </w:r>
    </w:p>
    <w:p w14:paraId="12CFE6CC" w14:textId="77777777" w:rsidR="00F10D30" w:rsidRPr="00912B7C" w:rsidRDefault="00F10D30" w:rsidP="00F10D30">
      <w:pPr>
        <w:pStyle w:val="ListParagraph"/>
        <w:numPr>
          <w:ilvl w:val="0"/>
          <w:numId w:val="32"/>
        </w:numPr>
        <w:rPr>
          <w:highlight w:val="yellow"/>
          <w:lang w:val="nl"/>
        </w:rPr>
      </w:pPr>
      <w:r w:rsidRPr="00912B7C">
        <w:rPr>
          <w:highlight w:val="yellow"/>
          <w:lang w:val="nl"/>
        </w:rPr>
        <w:t>1 storingsmelding betreffende een PLC falen.</w:t>
      </w:r>
    </w:p>
    <w:p w14:paraId="4CD5EE2F" w14:textId="77777777" w:rsidR="00F10D30" w:rsidRPr="00912B7C" w:rsidRDefault="00F10D30" w:rsidP="00F10D30">
      <w:pPr>
        <w:rPr>
          <w:highlight w:val="yellow"/>
          <w:lang w:val="nl"/>
        </w:rPr>
      </w:pPr>
    </w:p>
    <w:p w14:paraId="461F6541" w14:textId="77777777" w:rsidR="00F10D30" w:rsidRPr="00912B7C" w:rsidRDefault="00F10D30" w:rsidP="00F10D30">
      <w:pPr>
        <w:rPr>
          <w:highlight w:val="yellow"/>
          <w:lang w:val="nl"/>
        </w:rPr>
      </w:pPr>
      <w:r w:rsidRPr="00912B7C">
        <w:rPr>
          <w:highlight w:val="yellow"/>
          <w:lang w:val="nl"/>
        </w:rPr>
        <w:t xml:space="preserve">In bijlage 2 staat de top van de storingen verdeeld over de maanden. In de maanden januari en maart zijn 14 meldingen binnengekomen. In beide maanden zijn er 3 meldingen betreffende aanrijding van een slagboom en 3 dubbele meldingen. </w:t>
      </w:r>
    </w:p>
    <w:p w14:paraId="3D7C42D5" w14:textId="77777777" w:rsidR="00F10D30" w:rsidRPr="00912B7C" w:rsidRDefault="00F10D30" w:rsidP="00F10D30">
      <w:pPr>
        <w:rPr>
          <w:highlight w:val="yellow"/>
          <w:lang w:val="nl"/>
        </w:rPr>
      </w:pPr>
    </w:p>
    <w:p w14:paraId="631CC583" w14:textId="77777777" w:rsidR="00F10D30" w:rsidRPr="00912B7C" w:rsidRDefault="00F10D30" w:rsidP="00F10D30">
      <w:pPr>
        <w:rPr>
          <w:highlight w:val="yellow"/>
          <w:lang w:val="nl"/>
        </w:rPr>
      </w:pPr>
      <w:r w:rsidRPr="00912B7C">
        <w:rPr>
          <w:highlight w:val="yellow"/>
          <w:lang w:val="nl"/>
        </w:rPr>
        <w:t>Van alle meldigen zijn er in totaal maar 5 storingen, de overige meldingen hebben te maken met schades, dubbele meldingen, onterechte meldingen en weersomstandigheden.</w:t>
      </w:r>
    </w:p>
    <w:p w14:paraId="61D20E27" w14:textId="77777777" w:rsidR="00F10D30" w:rsidRPr="00912B7C" w:rsidRDefault="00F10D30" w:rsidP="00F10D30">
      <w:pPr>
        <w:rPr>
          <w:highlight w:val="yellow"/>
          <w:lang w:val="nl"/>
        </w:rPr>
      </w:pPr>
    </w:p>
    <w:p w14:paraId="5275C6A8" w14:textId="77777777" w:rsidR="00F10D30" w:rsidRPr="00912B7C" w:rsidRDefault="00F10D30" w:rsidP="00F10D30">
      <w:pPr>
        <w:rPr>
          <w:b/>
          <w:szCs w:val="20"/>
          <w:highlight w:val="yellow"/>
          <w:lang w:val="nl"/>
        </w:rPr>
      </w:pPr>
      <w:bookmarkStart w:id="74" w:name="_Toc377035824"/>
      <w:bookmarkStart w:id="75" w:name="_Toc378164157"/>
      <w:bookmarkStart w:id="76" w:name="_Toc393178647"/>
      <w:bookmarkStart w:id="77" w:name="_Toc230545619"/>
      <w:bookmarkStart w:id="78" w:name="OLE_LINK3"/>
      <w:bookmarkStart w:id="79" w:name="OLE_LINK4"/>
      <w:r w:rsidRPr="00912B7C">
        <w:rPr>
          <w:highlight w:val="yellow"/>
          <w:lang w:val="nl"/>
        </w:rPr>
        <w:t xml:space="preserve">Voor het aantal aanrijdingen van de slagbomen terug te dringen hebben meerdere overleggen plaats gevonden, waarbij wordt gekeken naar het wegbeeld om te te verbeteren. </w:t>
      </w:r>
      <w:r w:rsidRPr="00912B7C">
        <w:rPr>
          <w:highlight w:val="yellow"/>
          <w:lang w:val="nl"/>
        </w:rPr>
        <w:br w:type="page"/>
      </w:r>
    </w:p>
    <w:p w14:paraId="0B5308BB" w14:textId="77777777" w:rsidR="00F10D30" w:rsidRPr="00912B7C" w:rsidRDefault="00F10D30" w:rsidP="00F10D30">
      <w:pPr>
        <w:pStyle w:val="Heading2"/>
        <w:spacing w:line="240" w:lineRule="exact"/>
        <w:rPr>
          <w:highlight w:val="yellow"/>
          <w:lang w:val="nl"/>
        </w:rPr>
      </w:pPr>
      <w:bookmarkStart w:id="80" w:name="_Toc425167164"/>
      <w:bookmarkStart w:id="81" w:name="_Toc3797047"/>
      <w:r w:rsidRPr="00912B7C">
        <w:rPr>
          <w:highlight w:val="yellow"/>
          <w:lang w:val="nl"/>
        </w:rPr>
        <w:t>CCTV</w:t>
      </w:r>
      <w:bookmarkEnd w:id="74"/>
      <w:bookmarkEnd w:id="75"/>
      <w:bookmarkEnd w:id="76"/>
      <w:bookmarkEnd w:id="77"/>
      <w:bookmarkEnd w:id="78"/>
      <w:bookmarkEnd w:id="79"/>
      <w:r w:rsidRPr="00912B7C">
        <w:rPr>
          <w:sz w:val="20"/>
          <w:highlight w:val="yellow"/>
        </w:rPr>
        <w:t>-camerasysteem</w:t>
      </w:r>
      <w:bookmarkEnd w:id="80"/>
      <w:bookmarkEnd w:id="81"/>
    </w:p>
    <w:p w14:paraId="0B829E6A" w14:textId="77777777" w:rsidR="00F10D30" w:rsidRPr="00912B7C" w:rsidRDefault="00F10D30" w:rsidP="00F10D30">
      <w:pPr>
        <w:rPr>
          <w:highlight w:val="yellow"/>
          <w:lang w:val="nl"/>
        </w:rPr>
      </w:pPr>
      <w:r w:rsidRPr="00912B7C">
        <w:rPr>
          <w:highlight w:val="yellow"/>
          <w:lang w:val="nl"/>
        </w:rPr>
        <w:t>Het CCTV-camerasysteem staat nummer 2 op het gebied van aantal storigen, zie bijlage 3.</w:t>
      </w:r>
    </w:p>
    <w:p w14:paraId="2D040FFE" w14:textId="77777777" w:rsidR="00F10D30" w:rsidRPr="00912B7C" w:rsidRDefault="00F10D30" w:rsidP="00F10D30">
      <w:pPr>
        <w:rPr>
          <w:highlight w:val="yellow"/>
          <w:lang w:val="nl"/>
        </w:rPr>
      </w:pPr>
      <w:r w:rsidRPr="00912B7C">
        <w:rPr>
          <w:highlight w:val="yellow"/>
          <w:lang w:val="nl"/>
        </w:rPr>
        <w:t>Het aantal storingen aan het CCTV-camerasysteem bedraagt 18</w:t>
      </w:r>
      <w:r w:rsidRPr="00912B7C">
        <w:rPr>
          <w:color w:val="FF0000"/>
          <w:highlight w:val="yellow"/>
          <w:lang w:val="nl"/>
        </w:rPr>
        <w:t xml:space="preserve">. </w:t>
      </w:r>
    </w:p>
    <w:p w14:paraId="0FE641B1" w14:textId="77777777" w:rsidR="00F10D30" w:rsidRPr="00912B7C" w:rsidRDefault="00F10D30" w:rsidP="00F10D30">
      <w:pPr>
        <w:rPr>
          <w:highlight w:val="yellow"/>
          <w:lang w:val="nl"/>
        </w:rPr>
      </w:pPr>
      <w:r w:rsidRPr="00912B7C">
        <w:rPr>
          <w:highlight w:val="yellow"/>
          <w:lang w:val="nl"/>
        </w:rPr>
        <w:t>Een nadere analyse leert het volgende:</w:t>
      </w:r>
    </w:p>
    <w:p w14:paraId="0F72E28B" w14:textId="77777777" w:rsidR="00F10D30" w:rsidRPr="00912B7C" w:rsidRDefault="00F10D30" w:rsidP="00F10D30">
      <w:pPr>
        <w:pStyle w:val="ListParagraph"/>
        <w:numPr>
          <w:ilvl w:val="0"/>
          <w:numId w:val="33"/>
        </w:numPr>
        <w:rPr>
          <w:highlight w:val="yellow"/>
          <w:lang w:val="nl"/>
        </w:rPr>
      </w:pPr>
      <w:r w:rsidRPr="00912B7C">
        <w:rPr>
          <w:highlight w:val="yellow"/>
          <w:lang w:val="nl"/>
        </w:rPr>
        <w:t>3 storingsmeldingen betreffende een DIVA manager;</w:t>
      </w:r>
    </w:p>
    <w:p w14:paraId="4569ADA9" w14:textId="77777777" w:rsidR="00F10D30" w:rsidRPr="00912B7C" w:rsidRDefault="00F10D30" w:rsidP="00F10D30">
      <w:pPr>
        <w:pStyle w:val="ListParagraph"/>
        <w:numPr>
          <w:ilvl w:val="0"/>
          <w:numId w:val="33"/>
        </w:numPr>
        <w:rPr>
          <w:highlight w:val="yellow"/>
          <w:lang w:val="nl"/>
        </w:rPr>
      </w:pPr>
      <w:r w:rsidRPr="00912B7C">
        <w:rPr>
          <w:highlight w:val="yellow"/>
          <w:lang w:val="nl"/>
        </w:rPr>
        <w:t xml:space="preserve">3 storingsmeldingen betreffende een foute preset stand; </w:t>
      </w:r>
    </w:p>
    <w:p w14:paraId="02380AF5" w14:textId="77777777" w:rsidR="00F10D30" w:rsidRPr="00912B7C" w:rsidRDefault="00F10D30" w:rsidP="00F10D30">
      <w:pPr>
        <w:pStyle w:val="ListParagraph"/>
        <w:numPr>
          <w:ilvl w:val="0"/>
          <w:numId w:val="33"/>
        </w:numPr>
        <w:rPr>
          <w:highlight w:val="yellow"/>
          <w:lang w:val="nl"/>
        </w:rPr>
      </w:pPr>
      <w:r w:rsidRPr="00912B7C">
        <w:rPr>
          <w:highlight w:val="yellow"/>
          <w:lang w:val="nl"/>
        </w:rPr>
        <w:t>2 storingsmeldingen betreffende een BL server;</w:t>
      </w:r>
    </w:p>
    <w:p w14:paraId="3B091552" w14:textId="77777777" w:rsidR="00F10D30" w:rsidRPr="00912B7C" w:rsidRDefault="00F10D30" w:rsidP="00F10D30">
      <w:pPr>
        <w:pStyle w:val="ListParagraph"/>
        <w:numPr>
          <w:ilvl w:val="0"/>
          <w:numId w:val="33"/>
        </w:numPr>
        <w:rPr>
          <w:highlight w:val="yellow"/>
          <w:lang w:val="nl"/>
        </w:rPr>
      </w:pPr>
      <w:r w:rsidRPr="00912B7C">
        <w:rPr>
          <w:highlight w:val="yellow"/>
          <w:lang w:val="nl"/>
        </w:rPr>
        <w:t>2 storingsmeldingen betreffende een dubbele melding;</w:t>
      </w:r>
    </w:p>
    <w:p w14:paraId="6683CD18" w14:textId="77777777" w:rsidR="00F10D30" w:rsidRPr="00912B7C" w:rsidRDefault="00F10D30" w:rsidP="00F10D30">
      <w:pPr>
        <w:pStyle w:val="ListParagraph"/>
        <w:numPr>
          <w:ilvl w:val="0"/>
          <w:numId w:val="33"/>
        </w:numPr>
        <w:rPr>
          <w:highlight w:val="yellow"/>
          <w:lang w:val="nl"/>
        </w:rPr>
      </w:pPr>
      <w:r w:rsidRPr="00912B7C">
        <w:rPr>
          <w:highlight w:val="yellow"/>
          <w:lang w:val="nl"/>
        </w:rPr>
        <w:t>2 storingsmeldingen betreffende onderhoud;</w:t>
      </w:r>
    </w:p>
    <w:p w14:paraId="69600E8C" w14:textId="77777777" w:rsidR="00F10D30" w:rsidRPr="00912B7C" w:rsidRDefault="00F10D30" w:rsidP="00F10D30">
      <w:pPr>
        <w:pStyle w:val="ListParagraph"/>
        <w:numPr>
          <w:ilvl w:val="0"/>
          <w:numId w:val="33"/>
        </w:numPr>
        <w:rPr>
          <w:highlight w:val="yellow"/>
          <w:lang w:val="nl"/>
        </w:rPr>
      </w:pPr>
      <w:r w:rsidRPr="00912B7C">
        <w:rPr>
          <w:highlight w:val="yellow"/>
          <w:lang w:val="nl"/>
        </w:rPr>
        <w:t>2 storingsmeldingen betreffende een onterechte melding;</w:t>
      </w:r>
    </w:p>
    <w:p w14:paraId="251B023A"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het vollopen van de buffer van het DBOS systeem. De opslag capaciteit zit in beheer bij RWS en daardoor heeft Croon hier geen invloed op;</w:t>
      </w:r>
    </w:p>
    <w:p w14:paraId="18313E18"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een vervanging van een camera;</w:t>
      </w:r>
    </w:p>
    <w:p w14:paraId="3427DC16"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vervuiling van de camera’s;</w:t>
      </w:r>
    </w:p>
    <w:p w14:paraId="783308C3"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instellingen van een camera.</w:t>
      </w:r>
    </w:p>
    <w:p w14:paraId="58E419B3" w14:textId="77777777" w:rsidR="00F10D30" w:rsidRPr="00912B7C" w:rsidRDefault="00F10D30" w:rsidP="00F10D30">
      <w:pPr>
        <w:rPr>
          <w:highlight w:val="yellow"/>
          <w:lang w:val="nl"/>
        </w:rPr>
      </w:pPr>
    </w:p>
    <w:p w14:paraId="41BAC16B" w14:textId="77777777" w:rsidR="00F10D30" w:rsidRPr="00912B7C" w:rsidRDefault="00F10D30" w:rsidP="00F10D30">
      <w:pPr>
        <w:rPr>
          <w:highlight w:val="yellow"/>
          <w:lang w:val="nl"/>
        </w:rPr>
      </w:pPr>
      <w:r w:rsidRPr="00912B7C">
        <w:rPr>
          <w:highlight w:val="yellow"/>
          <w:lang w:val="nl"/>
        </w:rPr>
        <w:t>In bijlage 3 staat de top van de storingen verdeeld over de maanden. 11 meldingen betreffende daadwerkelijk een storing. De 3 storingsmeldingen van de DIVA manager waren allemaal in de maand januari, hierna is deze melding niet meer teruggekomen. In de gaten houden bij de komende kwartalen.</w:t>
      </w:r>
    </w:p>
    <w:p w14:paraId="349AF419" w14:textId="77777777" w:rsidR="00F10D30" w:rsidRPr="00912B7C" w:rsidRDefault="00F10D30" w:rsidP="00F10D30">
      <w:pPr>
        <w:rPr>
          <w:highlight w:val="yellow"/>
          <w:lang w:val="nl"/>
        </w:rPr>
      </w:pPr>
      <w:r w:rsidRPr="00912B7C">
        <w:rPr>
          <w:highlight w:val="yellow"/>
          <w:lang w:val="nl"/>
        </w:rPr>
        <w:tab/>
      </w:r>
    </w:p>
    <w:p w14:paraId="37932ED6" w14:textId="77777777" w:rsidR="00F10D30" w:rsidRPr="00912B7C" w:rsidRDefault="00F10D30" w:rsidP="00F10D30">
      <w:pPr>
        <w:rPr>
          <w:highlight w:val="yellow"/>
          <w:lang w:val="nl"/>
        </w:rPr>
      </w:pPr>
      <w:r w:rsidRPr="00912B7C">
        <w:rPr>
          <w:highlight w:val="yellow"/>
          <w:lang w:val="nl"/>
        </w:rPr>
        <w:t xml:space="preserve">Aanbeveling om de meldingen van het vollopen van de buffer van het DBOS, direct te melden aan RWS door TBI, zodat Croon niet meer deze melding binnen krijgt. Dit omdat de opslag capaciteit in het beheer zit bij RWS en Croon hier geen invloed op heeft. Scheelt een administratieve handeling aan Croon zijde. </w:t>
      </w:r>
    </w:p>
    <w:p w14:paraId="247893B9" w14:textId="77777777" w:rsidR="00F10D30" w:rsidRPr="00912B7C" w:rsidRDefault="00F10D30" w:rsidP="00F10D30">
      <w:pPr>
        <w:rPr>
          <w:highlight w:val="yellow"/>
          <w:lang w:val="nl"/>
        </w:rPr>
      </w:pPr>
    </w:p>
    <w:p w14:paraId="40C7DABA" w14:textId="77777777" w:rsidR="00F10D30" w:rsidRPr="00912B7C" w:rsidRDefault="00F10D30" w:rsidP="00F10D30">
      <w:pPr>
        <w:pStyle w:val="Heading2"/>
        <w:rPr>
          <w:sz w:val="20"/>
          <w:highlight w:val="yellow"/>
        </w:rPr>
      </w:pPr>
      <w:bookmarkStart w:id="82" w:name="_Toc425167165"/>
      <w:bookmarkStart w:id="83" w:name="_Toc3797048"/>
      <w:r w:rsidRPr="00912B7C">
        <w:rPr>
          <w:highlight w:val="yellow"/>
          <w:lang w:val="nl"/>
        </w:rPr>
        <w:t>Hoogtedetectiesysteem (HD)</w:t>
      </w:r>
      <w:bookmarkEnd w:id="82"/>
      <w:bookmarkEnd w:id="83"/>
      <w:r w:rsidRPr="00912B7C">
        <w:rPr>
          <w:sz w:val="20"/>
          <w:highlight w:val="yellow"/>
        </w:rPr>
        <w:t xml:space="preserve"> </w:t>
      </w:r>
    </w:p>
    <w:p w14:paraId="4E1EE617" w14:textId="77777777" w:rsidR="00F10D30" w:rsidRPr="00912B7C" w:rsidRDefault="00F10D30" w:rsidP="00F10D30">
      <w:pPr>
        <w:rPr>
          <w:highlight w:val="yellow"/>
          <w:lang w:val="nl"/>
        </w:rPr>
      </w:pPr>
      <w:r w:rsidRPr="00912B7C">
        <w:rPr>
          <w:highlight w:val="yellow"/>
          <w:lang w:val="nl"/>
        </w:rPr>
        <w:t>Het hoogtedetectiesysteem (HD) staat nummer 3 op het gebied van aantal storigen, zie bijlage 4.</w:t>
      </w:r>
    </w:p>
    <w:p w14:paraId="126DD600" w14:textId="77777777" w:rsidR="00F10D30" w:rsidRPr="00912B7C" w:rsidRDefault="00F10D30" w:rsidP="00F10D30">
      <w:pPr>
        <w:rPr>
          <w:highlight w:val="yellow"/>
          <w:lang w:val="nl"/>
        </w:rPr>
      </w:pPr>
      <w:r w:rsidRPr="00912B7C">
        <w:rPr>
          <w:highlight w:val="yellow"/>
          <w:lang w:val="nl"/>
        </w:rPr>
        <w:t>Het aantal storingen aan het hoogtedetectiesysteem (HD) bedraagt 18</w:t>
      </w:r>
      <w:r w:rsidRPr="00912B7C">
        <w:rPr>
          <w:color w:val="FF0000"/>
          <w:highlight w:val="yellow"/>
          <w:lang w:val="nl"/>
        </w:rPr>
        <w:t xml:space="preserve">. </w:t>
      </w:r>
    </w:p>
    <w:p w14:paraId="1AB78915" w14:textId="77777777" w:rsidR="00F10D30" w:rsidRPr="00912B7C" w:rsidRDefault="00F10D30" w:rsidP="00F10D30">
      <w:pPr>
        <w:rPr>
          <w:highlight w:val="yellow"/>
          <w:lang w:val="nl"/>
        </w:rPr>
      </w:pPr>
      <w:r w:rsidRPr="00912B7C">
        <w:rPr>
          <w:highlight w:val="yellow"/>
          <w:lang w:val="nl"/>
        </w:rPr>
        <w:t>Een nadere analyse leert het volgende:</w:t>
      </w:r>
    </w:p>
    <w:p w14:paraId="0E129E42" w14:textId="77777777" w:rsidR="00F10D30" w:rsidRPr="00912B7C" w:rsidRDefault="00F10D30" w:rsidP="00F10D30">
      <w:pPr>
        <w:pStyle w:val="ListParagraph"/>
        <w:numPr>
          <w:ilvl w:val="0"/>
          <w:numId w:val="33"/>
        </w:numPr>
        <w:rPr>
          <w:highlight w:val="yellow"/>
          <w:lang w:val="nl"/>
        </w:rPr>
      </w:pPr>
      <w:r w:rsidRPr="00912B7C">
        <w:rPr>
          <w:highlight w:val="yellow"/>
          <w:lang w:val="nl"/>
        </w:rPr>
        <w:t>4 storingsmeldingen betreffende de GPRS module;</w:t>
      </w:r>
    </w:p>
    <w:p w14:paraId="7B4E0338" w14:textId="77777777" w:rsidR="00F10D30" w:rsidRPr="00912B7C" w:rsidRDefault="00F10D30" w:rsidP="00F10D30">
      <w:pPr>
        <w:pStyle w:val="ListParagraph"/>
        <w:numPr>
          <w:ilvl w:val="0"/>
          <w:numId w:val="33"/>
        </w:numPr>
        <w:rPr>
          <w:highlight w:val="yellow"/>
          <w:lang w:val="nl"/>
        </w:rPr>
      </w:pPr>
      <w:r w:rsidRPr="00912B7C">
        <w:rPr>
          <w:highlight w:val="yellow"/>
          <w:lang w:val="nl"/>
        </w:rPr>
        <w:t>4 storingsmeldingen betreffende falen sensor i.v.m. het bevriezen van de reflectorplaat;</w:t>
      </w:r>
    </w:p>
    <w:p w14:paraId="7ADE72DA" w14:textId="77777777" w:rsidR="00F10D30" w:rsidRPr="00912B7C" w:rsidRDefault="00F10D30" w:rsidP="00F10D30">
      <w:pPr>
        <w:pStyle w:val="ListParagraph"/>
        <w:numPr>
          <w:ilvl w:val="0"/>
          <w:numId w:val="33"/>
        </w:numPr>
        <w:rPr>
          <w:highlight w:val="yellow"/>
          <w:lang w:val="nl"/>
        </w:rPr>
      </w:pPr>
      <w:r w:rsidRPr="00912B7C">
        <w:rPr>
          <w:highlight w:val="yellow"/>
          <w:lang w:val="nl"/>
        </w:rPr>
        <w:t>3 storingsmeldingen betreffende falen sensor, het contact met de sensor verbroken i.v.m. harde wind;</w:t>
      </w:r>
    </w:p>
    <w:p w14:paraId="42E90A9C" w14:textId="77777777" w:rsidR="00F10D30" w:rsidRPr="00912B7C" w:rsidRDefault="00F10D30" w:rsidP="00F10D30">
      <w:pPr>
        <w:pStyle w:val="ListParagraph"/>
        <w:numPr>
          <w:ilvl w:val="0"/>
          <w:numId w:val="33"/>
        </w:numPr>
        <w:rPr>
          <w:highlight w:val="yellow"/>
          <w:lang w:val="nl"/>
        </w:rPr>
      </w:pPr>
      <w:r w:rsidRPr="00912B7C">
        <w:rPr>
          <w:highlight w:val="yellow"/>
          <w:lang w:val="nl"/>
        </w:rPr>
        <w:t>3 storingsmeldingen betreffende onderhoud;</w:t>
      </w:r>
    </w:p>
    <w:p w14:paraId="0148CE6E"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falen sensor dit door de mist;</w:t>
      </w:r>
    </w:p>
    <w:p w14:paraId="6123F793"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vervuiling van een laser;</w:t>
      </w:r>
    </w:p>
    <w:p w14:paraId="3BDDA349"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defect van een sensor;</w:t>
      </w:r>
    </w:p>
    <w:p w14:paraId="40CE0781"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een onterechte melding, er was een onderaannemer afgebeld en dat was als melding via TBI binnengekomen;</w:t>
      </w:r>
    </w:p>
    <w:p w14:paraId="3B02AD7D" w14:textId="77777777" w:rsidR="00F10D30" w:rsidRPr="00912B7C" w:rsidRDefault="00F10D30" w:rsidP="00F10D30">
      <w:pPr>
        <w:pStyle w:val="ListParagraph"/>
        <w:numPr>
          <w:ilvl w:val="0"/>
          <w:numId w:val="33"/>
        </w:numPr>
        <w:rPr>
          <w:highlight w:val="yellow"/>
          <w:lang w:val="nl"/>
        </w:rPr>
      </w:pPr>
      <w:r w:rsidRPr="00912B7C">
        <w:rPr>
          <w:highlight w:val="yellow"/>
          <w:lang w:val="nl"/>
        </w:rPr>
        <w:t>1 storingsmelding betreffende afstelling van een spaningsbewakingsrelais.</w:t>
      </w:r>
    </w:p>
    <w:p w14:paraId="70C67524" w14:textId="77777777" w:rsidR="00F10D30" w:rsidRPr="00912B7C" w:rsidRDefault="00F10D30" w:rsidP="00F10D30">
      <w:pPr>
        <w:rPr>
          <w:highlight w:val="yellow"/>
          <w:lang w:val="nl"/>
        </w:rPr>
      </w:pPr>
    </w:p>
    <w:p w14:paraId="0888D307" w14:textId="77777777" w:rsidR="00F10D30" w:rsidRPr="00B26C38" w:rsidRDefault="00F10D30" w:rsidP="00F10D30">
      <w:pPr>
        <w:rPr>
          <w:lang w:val="nl"/>
        </w:rPr>
      </w:pPr>
      <w:r w:rsidRPr="00912B7C">
        <w:rPr>
          <w:highlight w:val="yellow"/>
          <w:lang w:val="nl"/>
        </w:rPr>
        <w:t>In bijlage 4 staat de top van de storingen verdeeld over de maanden. In de eerste 2 maanden waren er 7 meldingen totaal (4 in januari en 3 in februari) met betrekking tot het weer. Zowel in januari en maart waren er 2 meldingen t.o.v. de GPRS module. 7 meldingen betreffende daadwerkelijk een storing.</w:t>
      </w:r>
      <w:r>
        <w:rPr>
          <w:lang w:val="nl"/>
        </w:rPr>
        <w:t xml:space="preserve"> </w:t>
      </w:r>
    </w:p>
    <w:p w14:paraId="04146B12" w14:textId="77777777" w:rsidR="00F10D30" w:rsidRDefault="00F10D30" w:rsidP="00F10D30">
      <w:pPr>
        <w:pStyle w:val="Heading1"/>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84" w:name="_Toc3797049"/>
      <w:bookmarkStart w:id="85" w:name="_Toc425167166"/>
      <w:bookmarkStart w:id="86" w:name="_Toc390244730"/>
      <w:bookmarkStart w:id="87" w:name="_Toc393178648"/>
      <w:r>
        <w:rPr>
          <w:noProof/>
        </w:rPr>
        <w:t>Bijlagen</w:t>
      </w:r>
      <w:bookmarkEnd w:id="84"/>
      <w:bookmarkEnd w:id="85"/>
      <w:bookmarkEnd w:id="86"/>
      <w:bookmarkEnd w:id="87"/>
      <w:r>
        <w:fldChar w:fldCharType="end"/>
      </w:r>
    </w:p>
    <w:p w14:paraId="1E5C3582" w14:textId="68CCE849" w:rsidR="00F10D30" w:rsidRPr="003A56BC" w:rsidRDefault="00F10D30" w:rsidP="00F10D30">
      <w:pPr>
        <w:pStyle w:val="Heading2"/>
        <w:spacing w:line="240" w:lineRule="exact"/>
        <w:rPr>
          <w:b w:val="0"/>
          <w:sz w:val="20"/>
        </w:rPr>
      </w:pPr>
      <w:bookmarkStart w:id="88" w:name="_Toc251582528"/>
      <w:bookmarkStart w:id="89" w:name="_Toc390244731"/>
      <w:bookmarkStart w:id="90" w:name="_Toc393178649"/>
      <w:bookmarkStart w:id="91" w:name="_Toc425167167"/>
      <w:bookmarkStart w:id="92" w:name="_Toc3797050"/>
      <w:r>
        <w:rPr>
          <w:b w:val="0"/>
          <w:sz w:val="20"/>
        </w:rPr>
        <w:tab/>
      </w:r>
      <w:bookmarkStart w:id="93" w:name="_Toc277766989"/>
      <w:bookmarkStart w:id="94" w:name="_Toc377035826"/>
      <w:bookmarkStart w:id="95" w:name="_Toc378164159"/>
      <w:r w:rsidRPr="00C30340">
        <w:rPr>
          <w:b w:val="0"/>
          <w:sz w:val="20"/>
        </w:rPr>
        <w:t>Bijlage 1:</w:t>
      </w:r>
      <w:r>
        <w:rPr>
          <w:b w:val="0"/>
          <w:sz w:val="20"/>
        </w:rPr>
        <w:t xml:space="preserve"> </w:t>
      </w:r>
      <w:r w:rsidRPr="003A56BC">
        <w:rPr>
          <w:b w:val="0"/>
          <w:sz w:val="20"/>
        </w:rPr>
        <w:t>Totaal aantal storingen</w:t>
      </w:r>
      <w:bookmarkEnd w:id="88"/>
      <w:bookmarkEnd w:id="89"/>
      <w:bookmarkEnd w:id="90"/>
      <w:bookmarkEnd w:id="91"/>
      <w:bookmarkEnd w:id="93"/>
      <w:bookmarkEnd w:id="94"/>
      <w:bookmarkEnd w:id="95"/>
      <w:r w:rsidR="00912B7C" w:rsidRPr="00912B7C">
        <w:rPr>
          <w:b w:val="0"/>
          <w:sz w:val="20"/>
        </w:rPr>
        <w:t xml:space="preserve"> </w:t>
      </w:r>
      <w:r w:rsidR="00912B7C">
        <w:rPr>
          <w:b w:val="0"/>
          <w:sz w:val="20"/>
        </w:rPr>
        <w:t>Q2 2015</w:t>
      </w:r>
      <w:r w:rsidR="00912B7C" w:rsidRPr="003A56BC">
        <w:rPr>
          <w:b w:val="0"/>
        </w:rPr>
        <w:t>.</w:t>
      </w:r>
      <w:bookmarkEnd w:id="92"/>
    </w:p>
    <w:p w14:paraId="527D76E5" w14:textId="1283A644" w:rsidR="00F10D30" w:rsidRPr="003A56BC" w:rsidRDefault="00F10D30" w:rsidP="00F10D30">
      <w:pPr>
        <w:pStyle w:val="Heading2"/>
        <w:rPr>
          <w:b w:val="0"/>
        </w:rPr>
      </w:pPr>
      <w:bookmarkStart w:id="96" w:name="_Toc378164160"/>
      <w:bookmarkStart w:id="97" w:name="_Toc390244732"/>
      <w:bookmarkStart w:id="98" w:name="_Toc393178650"/>
      <w:bookmarkStart w:id="99" w:name="_Toc425167168"/>
      <w:bookmarkStart w:id="100" w:name="_Toc3797051"/>
      <w:r w:rsidRPr="003A56BC">
        <w:rPr>
          <w:b w:val="0"/>
        </w:rPr>
        <w:tab/>
      </w:r>
      <w:bookmarkStart w:id="101" w:name="_Toc251582529"/>
      <w:bookmarkStart w:id="102" w:name="_Toc277766990"/>
      <w:bookmarkStart w:id="103" w:name="_Toc377035827"/>
      <w:r w:rsidRPr="003A56BC">
        <w:rPr>
          <w:b w:val="0"/>
        </w:rPr>
        <w:t xml:space="preserve">Bijlage 2: Aantal storingen </w:t>
      </w:r>
      <w:r w:rsidRPr="003A56BC">
        <w:rPr>
          <w:b w:val="0"/>
          <w:sz w:val="20"/>
        </w:rPr>
        <w:t>Afsluitbomen (AB)</w:t>
      </w:r>
      <w:r>
        <w:rPr>
          <w:b w:val="0"/>
          <w:sz w:val="20"/>
        </w:rPr>
        <w:t xml:space="preserve"> Q</w:t>
      </w:r>
      <w:r w:rsidR="00912B7C">
        <w:rPr>
          <w:b w:val="0"/>
          <w:sz w:val="20"/>
        </w:rPr>
        <w:t>2</w:t>
      </w:r>
      <w:r>
        <w:rPr>
          <w:b w:val="0"/>
          <w:sz w:val="20"/>
        </w:rPr>
        <w:t xml:space="preserve"> 2015</w:t>
      </w:r>
      <w:r w:rsidRPr="003A56BC">
        <w:rPr>
          <w:b w:val="0"/>
        </w:rPr>
        <w:t>.</w:t>
      </w:r>
      <w:bookmarkEnd w:id="96"/>
      <w:bookmarkEnd w:id="97"/>
      <w:bookmarkEnd w:id="98"/>
      <w:bookmarkEnd w:id="99"/>
      <w:bookmarkEnd w:id="101"/>
      <w:bookmarkEnd w:id="102"/>
      <w:bookmarkEnd w:id="103"/>
      <w:bookmarkEnd w:id="100"/>
    </w:p>
    <w:p w14:paraId="324711A6" w14:textId="696ACBD8" w:rsidR="00F10D30" w:rsidRPr="00912B7C" w:rsidRDefault="00F10D30" w:rsidP="00F10D30">
      <w:pPr>
        <w:pStyle w:val="Heading2"/>
        <w:rPr>
          <w:b w:val="0"/>
          <w:sz w:val="20"/>
        </w:rPr>
      </w:pPr>
      <w:bookmarkStart w:id="104" w:name="_Toc378164161"/>
      <w:bookmarkStart w:id="105" w:name="_Toc390244733"/>
      <w:bookmarkStart w:id="106" w:name="_Toc393178651"/>
      <w:bookmarkStart w:id="107" w:name="_Toc425167169"/>
      <w:bookmarkStart w:id="108" w:name="_Toc3797052"/>
      <w:r w:rsidRPr="003A56BC">
        <w:rPr>
          <w:b w:val="0"/>
        </w:rPr>
        <w:tab/>
      </w:r>
      <w:bookmarkStart w:id="109" w:name="_Toc251582530"/>
      <w:bookmarkStart w:id="110" w:name="_Toc277766991"/>
      <w:bookmarkStart w:id="111" w:name="_Toc377035828"/>
      <w:r w:rsidRPr="003A56BC">
        <w:rPr>
          <w:b w:val="0"/>
          <w:sz w:val="20"/>
        </w:rPr>
        <w:t>Bijlage 3: Aantal storingen CCTV-camerasysteem</w:t>
      </w:r>
      <w:r>
        <w:rPr>
          <w:b w:val="0"/>
          <w:sz w:val="20"/>
        </w:rPr>
        <w:t xml:space="preserve"> Q</w:t>
      </w:r>
      <w:r w:rsidR="00912B7C">
        <w:rPr>
          <w:b w:val="0"/>
          <w:sz w:val="20"/>
        </w:rPr>
        <w:t>2</w:t>
      </w:r>
      <w:r>
        <w:rPr>
          <w:b w:val="0"/>
          <w:sz w:val="20"/>
        </w:rPr>
        <w:t xml:space="preserve"> 2015</w:t>
      </w:r>
      <w:r w:rsidRPr="00912B7C">
        <w:rPr>
          <w:b w:val="0"/>
        </w:rPr>
        <w:t>.</w:t>
      </w:r>
      <w:bookmarkEnd w:id="104"/>
      <w:bookmarkEnd w:id="105"/>
      <w:bookmarkEnd w:id="106"/>
      <w:bookmarkEnd w:id="107"/>
      <w:bookmarkEnd w:id="109"/>
      <w:bookmarkEnd w:id="110"/>
      <w:bookmarkEnd w:id="111"/>
      <w:bookmarkEnd w:id="108"/>
      <w:r w:rsidRPr="00912B7C">
        <w:rPr>
          <w:b w:val="0"/>
          <w:sz w:val="20"/>
        </w:rPr>
        <w:t xml:space="preserve"> </w:t>
      </w:r>
    </w:p>
    <w:p w14:paraId="40DB8118" w14:textId="51CCEBEB" w:rsidR="00912B7C" w:rsidRPr="00912B7C" w:rsidRDefault="00912B7C" w:rsidP="00912B7C">
      <w:pPr>
        <w:pStyle w:val="Heading2"/>
        <w:tabs>
          <w:tab w:val="clear" w:pos="360"/>
          <w:tab w:val="left" w:pos="709"/>
        </w:tabs>
        <w:ind w:left="709" w:hanging="709"/>
        <w:rPr>
          <w:b w:val="0"/>
        </w:rPr>
      </w:pPr>
      <w:bookmarkStart w:id="112" w:name="_Toc3797053"/>
      <w:r w:rsidRPr="00912B7C">
        <w:rPr>
          <w:b w:val="0"/>
        </w:rPr>
        <w:t xml:space="preserve">Bijlage 4: Aantal storingen </w:t>
      </w:r>
      <w:r w:rsidRPr="00912B7C">
        <w:rPr>
          <w:b w:val="0"/>
          <w:sz w:val="20"/>
        </w:rPr>
        <w:t>Verkeerssignaleringssysteem (MTM)</w:t>
      </w:r>
      <w:r w:rsidRPr="00912B7C">
        <w:rPr>
          <w:b w:val="0"/>
        </w:rPr>
        <w:t xml:space="preserve"> Q2 2015</w:t>
      </w:r>
      <w:r>
        <w:rPr>
          <w:b w:val="0"/>
        </w:rPr>
        <w:t>.</w:t>
      </w:r>
      <w:bookmarkEnd w:id="112"/>
    </w:p>
    <w:p w14:paraId="20BBF064" w14:textId="13E1D39B" w:rsidR="00912B7C" w:rsidRPr="00912B7C" w:rsidRDefault="00F10D30" w:rsidP="00912B7C">
      <w:pPr>
        <w:pStyle w:val="Heading2"/>
        <w:rPr>
          <w:b w:val="0"/>
        </w:rPr>
      </w:pPr>
      <w:r w:rsidRPr="00912B7C">
        <w:rPr>
          <w:b w:val="0"/>
          <w:sz w:val="20"/>
        </w:rPr>
        <w:t xml:space="preserve"> </w:t>
      </w:r>
      <w:bookmarkStart w:id="113" w:name="_Toc251582535"/>
      <w:r w:rsidRPr="00912B7C">
        <w:rPr>
          <w:b w:val="0"/>
          <w:sz w:val="20"/>
        </w:rPr>
        <w:tab/>
      </w:r>
      <w:bookmarkStart w:id="114" w:name="_Toc277766995"/>
      <w:bookmarkStart w:id="115" w:name="_Toc377035829"/>
      <w:bookmarkStart w:id="116" w:name="_Toc378164162"/>
      <w:bookmarkStart w:id="117" w:name="_Toc390244734"/>
      <w:bookmarkStart w:id="118" w:name="_Toc393178652"/>
      <w:bookmarkStart w:id="119" w:name="_Toc425167170"/>
      <w:bookmarkStart w:id="120" w:name="_Toc3797054"/>
      <w:r w:rsidR="00912B7C" w:rsidRPr="00912B7C">
        <w:rPr>
          <w:b w:val="0"/>
          <w:sz w:val="20"/>
        </w:rPr>
        <w:t>Bijlage 5</w:t>
      </w:r>
      <w:r w:rsidRPr="00912B7C">
        <w:rPr>
          <w:b w:val="0"/>
          <w:sz w:val="20"/>
        </w:rPr>
        <w:t xml:space="preserve">: </w:t>
      </w:r>
      <w:bookmarkEnd w:id="113"/>
      <w:bookmarkEnd w:id="114"/>
      <w:r w:rsidRPr="00912B7C">
        <w:rPr>
          <w:b w:val="0"/>
          <w:sz w:val="20"/>
        </w:rPr>
        <w:t xml:space="preserve">Aantal storingen </w:t>
      </w:r>
      <w:r w:rsidR="00912B7C" w:rsidRPr="00912B7C">
        <w:rPr>
          <w:b w:val="0"/>
          <w:sz w:val="20"/>
        </w:rPr>
        <w:t>Intern transmissienetwerk</w:t>
      </w:r>
      <w:r w:rsidRPr="00912B7C">
        <w:rPr>
          <w:b w:val="0"/>
          <w:sz w:val="20"/>
        </w:rPr>
        <w:t xml:space="preserve"> Q</w:t>
      </w:r>
      <w:r w:rsidR="00912B7C" w:rsidRPr="00912B7C">
        <w:rPr>
          <w:b w:val="0"/>
          <w:sz w:val="20"/>
        </w:rPr>
        <w:t>2</w:t>
      </w:r>
      <w:r w:rsidRPr="00912B7C">
        <w:rPr>
          <w:b w:val="0"/>
          <w:sz w:val="20"/>
        </w:rPr>
        <w:t xml:space="preserve"> 2015.</w:t>
      </w:r>
      <w:bookmarkEnd w:id="115"/>
      <w:bookmarkEnd w:id="116"/>
      <w:bookmarkEnd w:id="117"/>
      <w:bookmarkEnd w:id="118"/>
      <w:bookmarkEnd w:id="119"/>
      <w:bookmarkEnd w:id="120"/>
      <w:r w:rsidR="00912B7C" w:rsidRPr="00912B7C">
        <w:rPr>
          <w:b w:val="0"/>
          <w:sz w:val="20"/>
        </w:rPr>
        <w:t xml:space="preserve"> </w:t>
      </w:r>
    </w:p>
    <w:p w14:paraId="2FDF1D95" w14:textId="77777777" w:rsidR="00F10D30" w:rsidRPr="00912B7C" w:rsidRDefault="00F10D30" w:rsidP="00F10D30"/>
    <w:p w14:paraId="1D7EB014" w14:textId="77777777" w:rsidR="00F10D30" w:rsidRPr="00912B7C" w:rsidRDefault="00F10D30" w:rsidP="00F10D30"/>
    <w:p w14:paraId="3D323D51" w14:textId="77777777" w:rsidR="00FC1AF3" w:rsidRPr="003A56BC" w:rsidRDefault="00FC1AF3" w:rsidP="00FC1AF3"/>
    <w:p w14:paraId="4B67273D" w14:textId="77777777" w:rsidR="006977BE" w:rsidRDefault="006977BE" w:rsidP="00FC1AF3"/>
    <w:sectPr w:rsidR="006977BE" w:rsidSect="00520F59">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736259" w:rsidRDefault="00736259">
      <w:r>
        <w:separator/>
      </w:r>
    </w:p>
  </w:endnote>
  <w:endnote w:type="continuationSeparator" w:id="0">
    <w:p w14:paraId="340114FC" w14:textId="77777777" w:rsidR="00736259" w:rsidRDefault="00736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736259" w:rsidRDefault="00736259" w:rsidP="009E6C3F">
    <w:pPr>
      <w:pStyle w:val="Huisstijl-Voorwaarden"/>
    </w:pPr>
    <w:r>
      <w:rPr>
        <w:sz w:val="20"/>
      </w:rPr>
      <mc:AlternateContent>
        <mc:Choice Requires="wps">
          <w:drawing>
            <wp:anchor distT="0" distB="0" distL="114300" distR="114300" simplePos="0" relativeHeight="251671040"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0A106C67" w14:textId="77777777" w:rsidTr="001B560E">
                            <w:trPr>
                              <w:trHeight w:hRule="exact" w:val="4560"/>
                            </w:trPr>
                            <w:tc>
                              <w:tcPr>
                                <w:tcW w:w="2520" w:type="dxa"/>
                                <w:vAlign w:val="bottom"/>
                              </w:tcPr>
                              <w:p w14:paraId="60431F30" w14:textId="77777777" w:rsidR="00736259" w:rsidRDefault="00736259">
                                <w:pPr>
                                  <w:rPr>
                                    <w:rStyle w:val="Huisstijl-Kopje"/>
                                  </w:rPr>
                                </w:pPr>
                                <w:bookmarkStart w:id="12" w:name="bmVoettekstRechts2Even" w:colFirst="0" w:colLast="0"/>
                              </w:p>
                            </w:tc>
                          </w:tr>
                          <w:bookmarkEnd w:id="12"/>
                        </w:tbl>
                        <w:p w14:paraId="331B577A" w14:textId="77777777" w:rsidR="00736259" w:rsidRDefault="0073625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0A106C67" w14:textId="77777777" w:rsidTr="001B560E">
                      <w:trPr>
                        <w:trHeight w:hRule="exact" w:val="4560"/>
                      </w:trPr>
                      <w:tc>
                        <w:tcPr>
                          <w:tcW w:w="2520" w:type="dxa"/>
                          <w:vAlign w:val="bottom"/>
                        </w:tcPr>
                        <w:p w14:paraId="60431F30" w14:textId="77777777" w:rsidR="00736259" w:rsidRDefault="00736259">
                          <w:pPr>
                            <w:rPr>
                              <w:rStyle w:val="Huisstijl-Kopje"/>
                            </w:rPr>
                          </w:pPr>
                          <w:bookmarkStart w:id="15" w:name="bmVoettekstRechts2Even" w:colFirst="0" w:colLast="0"/>
                        </w:p>
                      </w:tc>
                    </w:tr>
                    <w:bookmarkEnd w:id="15"/>
                  </w:tbl>
                  <w:p w14:paraId="331B577A" w14:textId="77777777" w:rsidR="00736259" w:rsidRDefault="0073625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0FE82F26" w14:textId="77777777" w:rsidTr="001B560E">
      <w:tc>
        <w:tcPr>
          <w:tcW w:w="7080" w:type="dxa"/>
        </w:tcPr>
        <w:p w14:paraId="5E6626B7" w14:textId="77777777" w:rsidR="00736259" w:rsidRDefault="00736259" w:rsidP="009E6C3F">
          <w:pPr>
            <w:pStyle w:val="Huisstijl-Voorwaarden"/>
          </w:pPr>
          <w:bookmarkStart w:id="13" w:name="bmVoettekstLinks2Even" w:colFirst="0" w:colLast="0"/>
        </w:p>
      </w:tc>
    </w:tr>
    <w:bookmarkEnd w:id="13"/>
  </w:tbl>
  <w:p w14:paraId="59657129" w14:textId="77777777" w:rsidR="00736259" w:rsidRDefault="007362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736259" w:rsidRDefault="00736259" w:rsidP="009E6C3F">
    <w:pPr>
      <w:pStyle w:val="Huisstijl-Voorwaarden"/>
    </w:pPr>
    <w:r>
      <w:rPr>
        <w:sz w:val="20"/>
      </w:rPr>
      <mc:AlternateContent>
        <mc:Choice Requires="wps">
          <w:drawing>
            <wp:anchor distT="0" distB="0" distL="114300" distR="114300" simplePos="0" relativeHeight="251667968"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6414F9FF" w14:textId="77777777" w:rsidTr="001B560E">
                            <w:trPr>
                              <w:trHeight w:hRule="exact" w:val="4560"/>
                            </w:trPr>
                            <w:tc>
                              <w:tcPr>
                                <w:tcW w:w="2520" w:type="dxa"/>
                                <w:vAlign w:val="bottom"/>
                              </w:tcPr>
                              <w:p w14:paraId="4C012C80" w14:textId="77777777" w:rsidR="00736259" w:rsidRDefault="00736259">
                                <w:pPr>
                                  <w:rPr>
                                    <w:rStyle w:val="Huisstijl-Kopje"/>
                                  </w:rPr>
                                </w:pPr>
                                <w:bookmarkStart w:id="14" w:name="bmVoettekstRechts2" w:colFirst="0" w:colLast="0"/>
                              </w:p>
                            </w:tc>
                          </w:tr>
                          <w:bookmarkEnd w:id="14"/>
                        </w:tbl>
                        <w:p w14:paraId="13C7A121" w14:textId="77777777" w:rsidR="00736259" w:rsidRDefault="0073625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6414F9FF" w14:textId="77777777" w:rsidTr="001B560E">
                      <w:trPr>
                        <w:trHeight w:hRule="exact" w:val="4560"/>
                      </w:trPr>
                      <w:tc>
                        <w:tcPr>
                          <w:tcW w:w="2520" w:type="dxa"/>
                          <w:vAlign w:val="bottom"/>
                        </w:tcPr>
                        <w:p w14:paraId="4C012C80" w14:textId="77777777" w:rsidR="00736259" w:rsidRDefault="00736259">
                          <w:pPr>
                            <w:rPr>
                              <w:rStyle w:val="Huisstijl-Kopje"/>
                            </w:rPr>
                          </w:pPr>
                          <w:bookmarkStart w:id="15" w:name="bmVoettekstRechts2" w:colFirst="0" w:colLast="0"/>
                        </w:p>
                      </w:tc>
                    </w:tr>
                    <w:bookmarkEnd w:id="15"/>
                  </w:tbl>
                  <w:p w14:paraId="13C7A121" w14:textId="77777777" w:rsidR="00736259" w:rsidRDefault="0073625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66E08D6C" w14:textId="77777777" w:rsidTr="001B560E">
      <w:tc>
        <w:tcPr>
          <w:tcW w:w="7080" w:type="dxa"/>
        </w:tcPr>
        <w:p w14:paraId="252711BF" w14:textId="77777777" w:rsidR="00736259" w:rsidRDefault="00736259" w:rsidP="009E6C3F">
          <w:pPr>
            <w:pStyle w:val="Huisstijl-Voorwaarden"/>
          </w:pPr>
          <w:bookmarkStart w:id="16" w:name="bmVoettekstLinks2" w:colFirst="0" w:colLast="0"/>
        </w:p>
      </w:tc>
    </w:tr>
    <w:bookmarkEnd w:id="16"/>
  </w:tbl>
  <w:p w14:paraId="4F9E5B8C" w14:textId="77777777" w:rsidR="00736259" w:rsidRDefault="007362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736259" w:rsidRDefault="00736259" w:rsidP="009E6C3F">
    <w:pPr>
      <w:pStyle w:val="Huisstijl-Voorwaarden"/>
    </w:pPr>
    <w:r>
      <mc:AlternateContent>
        <mc:Choice Requires="wps">
          <w:drawing>
            <wp:anchor distT="0" distB="0" distL="114300" distR="114300" simplePos="0" relativeHeight="251674112"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02557765" w14:textId="77777777" w:rsidTr="002165EE">
                            <w:trPr>
                              <w:trHeight w:hRule="exact" w:val="4560"/>
                            </w:trPr>
                            <w:tc>
                              <w:tcPr>
                                <w:tcW w:w="2520" w:type="dxa"/>
                                <w:vAlign w:val="bottom"/>
                              </w:tcPr>
                              <w:p w14:paraId="199B9FFD" w14:textId="77777777" w:rsidR="00736259" w:rsidRPr="00034711" w:rsidRDefault="00736259" w:rsidP="001B560E">
                                <w:pPr>
                                  <w:pStyle w:val="Huisstijl-Naw"/>
                                  <w:rPr>
                                    <w:rStyle w:val="Huisstijl-Kopje"/>
                                  </w:rPr>
                                </w:pPr>
                                <w:bookmarkStart w:id="31" w:name="bmVoettekstRechts1" w:colFirst="0" w:colLast="0"/>
                              </w:p>
                            </w:tc>
                          </w:tr>
                          <w:bookmarkEnd w:id="31"/>
                        </w:tbl>
                        <w:p w14:paraId="23D1FFF0" w14:textId="77777777" w:rsidR="00736259" w:rsidRDefault="00736259"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02557765" w14:textId="77777777" w:rsidTr="002165EE">
                      <w:trPr>
                        <w:trHeight w:hRule="exact" w:val="4560"/>
                      </w:trPr>
                      <w:tc>
                        <w:tcPr>
                          <w:tcW w:w="2520" w:type="dxa"/>
                          <w:vAlign w:val="bottom"/>
                        </w:tcPr>
                        <w:p w14:paraId="199B9FFD" w14:textId="77777777" w:rsidR="00736259" w:rsidRPr="00034711" w:rsidRDefault="00736259" w:rsidP="001B560E">
                          <w:pPr>
                            <w:pStyle w:val="Huisstijl-Naw"/>
                            <w:rPr>
                              <w:rStyle w:val="Huisstijl-Kopje"/>
                            </w:rPr>
                          </w:pPr>
                          <w:bookmarkStart w:id="32" w:name="bmVoettekstRechts1" w:colFirst="0" w:colLast="0"/>
                        </w:p>
                      </w:tc>
                    </w:tr>
                    <w:bookmarkEnd w:id="32"/>
                  </w:tbl>
                  <w:p w14:paraId="23D1FFF0" w14:textId="77777777" w:rsidR="00736259" w:rsidRDefault="00736259"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7DA11FD1" w14:textId="77777777" w:rsidTr="001B560E">
      <w:tc>
        <w:tcPr>
          <w:tcW w:w="7080" w:type="dxa"/>
        </w:tcPr>
        <w:p w14:paraId="7765209D" w14:textId="77777777" w:rsidR="00736259" w:rsidRDefault="00736259" w:rsidP="009E6C3F">
          <w:pPr>
            <w:pStyle w:val="Huisstijl-Voorwaarden"/>
          </w:pPr>
          <w:bookmarkStart w:id="33" w:name="bmVoettekstLinks1" w:colFirst="0" w:colLast="0"/>
        </w:p>
      </w:tc>
    </w:tr>
  </w:tbl>
  <w:bookmarkEnd w:id="33"/>
  <w:p w14:paraId="294E8DA3" w14:textId="77777777" w:rsidR="00736259" w:rsidRDefault="00736259">
    <w:pPr>
      <w:pStyle w:val="Footer"/>
    </w:pPr>
    <w:r>
      <w:rPr>
        <w:noProof/>
        <w:sz w:val="20"/>
      </w:rPr>
      <mc:AlternateContent>
        <mc:Choice Requires="wps">
          <w:drawing>
            <wp:anchor distT="0" distB="0" distL="114300" distR="114300" simplePos="0" relativeHeight="251658752"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36259" w14:paraId="5E049319" w14:textId="77777777" w:rsidTr="00520F59">
                            <w:trPr>
                              <w:cantSplit/>
                            </w:trPr>
                            <w:tc>
                              <w:tcPr>
                                <w:tcW w:w="2400" w:type="dxa"/>
                                <w:vAlign w:val="bottom"/>
                              </w:tcPr>
                              <w:p w14:paraId="1F42BACA" w14:textId="77777777" w:rsidR="00736259" w:rsidRDefault="00736259">
                                <w:pPr>
                                  <w:spacing w:line="160" w:lineRule="exact"/>
                                  <w:rPr>
                                    <w:rStyle w:val="Huisstijl-Kopje"/>
                                  </w:rPr>
                                </w:pPr>
                                <w:bookmarkStart w:id="34" w:name="tblAkkoord1"/>
                              </w:p>
                            </w:tc>
                          </w:tr>
                          <w:tr w:rsidR="00736259" w14:paraId="4A4F7F95" w14:textId="77777777" w:rsidTr="00FC1AF3">
                            <w:trPr>
                              <w:cantSplit/>
                            </w:trPr>
                            <w:tc>
                              <w:tcPr>
                                <w:tcW w:w="2400" w:type="dxa"/>
                                <w:shd w:val="clear" w:color="auto" w:fill="auto"/>
                                <w:vAlign w:val="bottom"/>
                              </w:tcPr>
                              <w:p w14:paraId="708C1D5D" w14:textId="77777777" w:rsidR="00736259" w:rsidRDefault="00736259">
                                <w:pPr>
                                  <w:spacing w:line="560" w:lineRule="exact"/>
                                </w:pPr>
                              </w:p>
                            </w:tc>
                          </w:tr>
                          <w:tr w:rsidR="00736259" w14:paraId="78879AC4" w14:textId="77777777" w:rsidTr="00520F59">
                            <w:trPr>
                              <w:cantSplit/>
                            </w:trPr>
                            <w:tc>
                              <w:tcPr>
                                <w:tcW w:w="2400" w:type="dxa"/>
                                <w:vAlign w:val="bottom"/>
                              </w:tcPr>
                              <w:p w14:paraId="66DE4846" w14:textId="77777777" w:rsidR="00736259" w:rsidRDefault="00736259">
                                <w:pPr>
                                  <w:spacing w:line="160" w:lineRule="exact"/>
                                  <w:rPr>
                                    <w:rStyle w:val="Huisstijl-Kopje"/>
                                  </w:rPr>
                                </w:pPr>
                              </w:p>
                            </w:tc>
                          </w:tr>
                          <w:tr w:rsidR="00736259" w14:paraId="659A38FF" w14:textId="77777777" w:rsidTr="00FC1AF3">
                            <w:trPr>
                              <w:cantSplit/>
                            </w:trPr>
                            <w:tc>
                              <w:tcPr>
                                <w:tcW w:w="2400" w:type="dxa"/>
                                <w:shd w:val="clear" w:color="auto" w:fill="auto"/>
                                <w:vAlign w:val="bottom"/>
                              </w:tcPr>
                              <w:p w14:paraId="05493C48" w14:textId="77777777" w:rsidR="00736259" w:rsidRDefault="00736259">
                                <w:pPr>
                                  <w:spacing w:line="560" w:lineRule="exact"/>
                                </w:pPr>
                              </w:p>
                            </w:tc>
                          </w:tr>
                          <w:bookmarkEnd w:id="34"/>
                        </w:tbl>
                        <w:p w14:paraId="68897A3B" w14:textId="77777777" w:rsidR="00736259" w:rsidRDefault="00736259"/>
                        <w:p w14:paraId="7D232357"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36259" w14:paraId="5E049319" w14:textId="77777777" w:rsidTr="00520F59">
                      <w:trPr>
                        <w:cantSplit/>
                      </w:trPr>
                      <w:tc>
                        <w:tcPr>
                          <w:tcW w:w="2400" w:type="dxa"/>
                          <w:vAlign w:val="bottom"/>
                        </w:tcPr>
                        <w:p w14:paraId="1F42BACA" w14:textId="77777777" w:rsidR="00736259" w:rsidRDefault="00736259">
                          <w:pPr>
                            <w:spacing w:line="160" w:lineRule="exact"/>
                            <w:rPr>
                              <w:rStyle w:val="Huisstijl-Kopje"/>
                            </w:rPr>
                          </w:pPr>
                          <w:bookmarkStart w:id="35" w:name="tblAkkoord1"/>
                        </w:p>
                      </w:tc>
                    </w:tr>
                    <w:tr w:rsidR="00736259" w14:paraId="4A4F7F95" w14:textId="77777777" w:rsidTr="00FC1AF3">
                      <w:trPr>
                        <w:cantSplit/>
                      </w:trPr>
                      <w:tc>
                        <w:tcPr>
                          <w:tcW w:w="2400" w:type="dxa"/>
                          <w:shd w:val="clear" w:color="auto" w:fill="auto"/>
                          <w:vAlign w:val="bottom"/>
                        </w:tcPr>
                        <w:p w14:paraId="708C1D5D" w14:textId="77777777" w:rsidR="00736259" w:rsidRDefault="00736259">
                          <w:pPr>
                            <w:spacing w:line="560" w:lineRule="exact"/>
                          </w:pPr>
                        </w:p>
                      </w:tc>
                    </w:tr>
                    <w:tr w:rsidR="00736259" w14:paraId="78879AC4" w14:textId="77777777" w:rsidTr="00520F59">
                      <w:trPr>
                        <w:cantSplit/>
                      </w:trPr>
                      <w:tc>
                        <w:tcPr>
                          <w:tcW w:w="2400" w:type="dxa"/>
                          <w:vAlign w:val="bottom"/>
                        </w:tcPr>
                        <w:p w14:paraId="66DE4846" w14:textId="77777777" w:rsidR="00736259" w:rsidRDefault="00736259">
                          <w:pPr>
                            <w:spacing w:line="160" w:lineRule="exact"/>
                            <w:rPr>
                              <w:rStyle w:val="Huisstijl-Kopje"/>
                            </w:rPr>
                          </w:pPr>
                        </w:p>
                      </w:tc>
                    </w:tr>
                    <w:tr w:rsidR="00736259" w14:paraId="659A38FF" w14:textId="77777777" w:rsidTr="00FC1AF3">
                      <w:trPr>
                        <w:cantSplit/>
                      </w:trPr>
                      <w:tc>
                        <w:tcPr>
                          <w:tcW w:w="2400" w:type="dxa"/>
                          <w:shd w:val="clear" w:color="auto" w:fill="auto"/>
                          <w:vAlign w:val="bottom"/>
                        </w:tcPr>
                        <w:p w14:paraId="05493C48" w14:textId="77777777" w:rsidR="00736259" w:rsidRDefault="00736259">
                          <w:pPr>
                            <w:spacing w:line="560" w:lineRule="exact"/>
                          </w:pPr>
                        </w:p>
                      </w:tc>
                    </w:tr>
                    <w:bookmarkEnd w:id="35"/>
                  </w:tbl>
                  <w:p w14:paraId="68897A3B" w14:textId="77777777" w:rsidR="00736259" w:rsidRDefault="00736259"/>
                  <w:p w14:paraId="7D232357" w14:textId="77777777" w:rsidR="00736259" w:rsidRDefault="00736259"/>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736259" w:rsidRDefault="00736259">
      <w:r>
        <w:separator/>
      </w:r>
    </w:p>
  </w:footnote>
  <w:footnote w:type="continuationSeparator" w:id="0">
    <w:p w14:paraId="4A022D90" w14:textId="77777777" w:rsidR="00736259" w:rsidRDefault="00736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736259" w:rsidRDefault="00736259" w:rsidP="007D6F15">
    <w:r>
      <w:rPr>
        <w:noProof/>
        <w:sz w:val="20"/>
      </w:rPr>
      <mc:AlternateContent>
        <mc:Choice Requires="wps">
          <w:drawing>
            <wp:anchor distT="0" distB="0" distL="114300" distR="114300" simplePos="0" relativeHeight="251643392"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6EE3AA9D" w14:textId="77777777" w:rsidTr="005915C8">
                            <w:tc>
                              <w:tcPr>
                                <w:tcW w:w="11984" w:type="dxa"/>
                              </w:tcPr>
                              <w:p w14:paraId="1B217DCC" w14:textId="77777777" w:rsidR="00736259" w:rsidRDefault="00736259">
                                <w:bookmarkStart w:id="3" w:name="bmAfwLogo2EvenPag" w:colFirst="0" w:colLast="0"/>
                              </w:p>
                            </w:tc>
                          </w:tr>
                          <w:bookmarkEnd w:id="3"/>
                        </w:tbl>
                        <w:p w14:paraId="2F152905" w14:textId="77777777" w:rsidR="00736259" w:rsidRDefault="00736259"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6EE3AA9D" w14:textId="77777777" w:rsidTr="005915C8">
                      <w:tc>
                        <w:tcPr>
                          <w:tcW w:w="11984" w:type="dxa"/>
                        </w:tcPr>
                        <w:p w14:paraId="1B217DCC" w14:textId="77777777" w:rsidR="00736259" w:rsidRDefault="00736259">
                          <w:bookmarkStart w:id="3" w:name="bmAfwLogo2EvenPag" w:colFirst="0" w:colLast="0"/>
                        </w:p>
                      </w:tc>
                    </w:tr>
                    <w:bookmarkEnd w:id="3"/>
                  </w:tbl>
                  <w:p w14:paraId="2F152905" w14:textId="77777777" w:rsidR="00736259" w:rsidRDefault="00736259"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078482A9" w14:textId="77777777">
                            <w:trPr>
                              <w:trHeight w:val="240"/>
                            </w:trPr>
                            <w:tc>
                              <w:tcPr>
                                <w:tcW w:w="1680" w:type="dxa"/>
                              </w:tcPr>
                              <w:p w14:paraId="44ABBE11" w14:textId="77777777" w:rsidR="00520F59" w:rsidRPr="00520F59" w:rsidRDefault="00520F59">
                                <w:pPr>
                                  <w:rPr>
                                    <w:rStyle w:val="Huisstijl-Kopje"/>
                                  </w:rPr>
                                </w:pPr>
                                <w:bookmarkStart w:id="4" w:name="bmGegevens2EvenPag" w:colFirst="1" w:colLast="1"/>
                                <w:bookmarkStart w:id="5" w:name="bmGegevens2LinksEvenPag" w:colFirst="0" w:colLast="0"/>
                                <w:r w:rsidRPr="00520F59">
                                  <w:rPr>
                                    <w:rStyle w:val="Huisstijl-Kopje"/>
                                  </w:rPr>
                                  <w:t>Revisie</w:t>
                                </w:r>
                              </w:p>
                              <w:p w14:paraId="438CDCC2" w14:textId="77777777" w:rsidR="00520F59" w:rsidRDefault="00520F59">
                                <w:pPr>
                                  <w:rPr>
                                    <w:rStyle w:val="Huisstijl-Gegeven"/>
                                  </w:rPr>
                                </w:pPr>
                                <w:r w:rsidRPr="00520F59">
                                  <w:rPr>
                                    <w:rStyle w:val="Huisstijl-Gegeven"/>
                                  </w:rPr>
                                  <w:t>1.0</w:t>
                                </w:r>
                              </w:p>
                              <w:p w14:paraId="5E1B7033" w14:textId="77777777" w:rsidR="00520F59" w:rsidRPr="00520F59" w:rsidRDefault="00520F59">
                                <w:pPr>
                                  <w:rPr>
                                    <w:rStyle w:val="Huisstijl-Kopje"/>
                                  </w:rPr>
                                </w:pPr>
                                <w:r w:rsidRPr="00520F59">
                                  <w:rPr>
                                    <w:rStyle w:val="Huisstijl-Kopje"/>
                                  </w:rPr>
                                  <w:t>Status</w:t>
                                </w:r>
                              </w:p>
                              <w:p w14:paraId="5A264EF8" w14:textId="77777777" w:rsidR="00520F59" w:rsidRDefault="00520F59">
                                <w:pPr>
                                  <w:rPr>
                                    <w:rStyle w:val="Huisstijl-Gegeven"/>
                                  </w:rPr>
                                </w:pPr>
                                <w:r w:rsidRPr="00520F59">
                                  <w:rPr>
                                    <w:rStyle w:val="Huisstijl-Gegeven"/>
                                  </w:rPr>
                                  <w:t>Definitief</w:t>
                                </w:r>
                              </w:p>
                              <w:p w14:paraId="2D81F473" w14:textId="77777777" w:rsidR="00520F59" w:rsidRPr="00520F59" w:rsidRDefault="00520F59">
                                <w:pPr>
                                  <w:rPr>
                                    <w:rStyle w:val="Huisstijl-Kopje"/>
                                  </w:rPr>
                                </w:pPr>
                                <w:r w:rsidRPr="00520F59">
                                  <w:rPr>
                                    <w:rStyle w:val="Huisstijl-Kopje"/>
                                  </w:rPr>
                                  <w:t>Blad</w:t>
                                </w:r>
                              </w:p>
                              <w:p w14:paraId="14B0BC18" w14:textId="7CD6E582"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Pr="00520F59">
                                  <w:rPr>
                                    <w:rStyle w:val="Huisstijl-Gegeven"/>
                                  </w:rPr>
                                  <w:t>2</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Pr>
                                    <w:rStyle w:val="Huisstijl-Gegeven"/>
                                  </w:rPr>
                                  <w:t>1</w:t>
                                </w:r>
                                <w:r w:rsidRPr="00520F59">
                                  <w:rPr>
                                    <w:rStyle w:val="Huisstijl-Gegeven"/>
                                  </w:rPr>
                                  <w:fldChar w:fldCharType="end"/>
                                </w:r>
                              </w:p>
                            </w:tc>
                            <w:tc>
                              <w:tcPr>
                                <w:tcW w:w="2400" w:type="dxa"/>
                              </w:tcPr>
                              <w:p w14:paraId="46AFF26E" w14:textId="77777777" w:rsidR="00520F59" w:rsidRPr="00520F59" w:rsidRDefault="00520F59">
                                <w:pPr>
                                  <w:rPr>
                                    <w:rStyle w:val="Huisstijl-Kopje"/>
                                  </w:rPr>
                                </w:pPr>
                                <w:r w:rsidRPr="00520F59">
                                  <w:rPr>
                                    <w:rStyle w:val="Huisstijl-Kopje"/>
                                  </w:rPr>
                                  <w:t>Datum opgesteld</w:t>
                                </w:r>
                              </w:p>
                              <w:p w14:paraId="4CEDDC18" w14:textId="77777777" w:rsidR="00520F59" w:rsidRDefault="00520F59">
                                <w:pPr>
                                  <w:rPr>
                                    <w:rStyle w:val="Huisstijl-Gegeven"/>
                                  </w:rPr>
                                </w:pPr>
                                <w:r w:rsidRPr="00520F59">
                                  <w:rPr>
                                    <w:rStyle w:val="Huisstijl-Gegeven"/>
                                  </w:rPr>
                                  <w:t>20 juli 2015</w:t>
                                </w:r>
                              </w:p>
                              <w:p w14:paraId="090710AD" w14:textId="77777777" w:rsidR="00520F59" w:rsidRPr="00520F59" w:rsidRDefault="00520F59">
                                <w:pPr>
                                  <w:rPr>
                                    <w:rStyle w:val="Huisstijl-Kopje"/>
                                  </w:rPr>
                                </w:pPr>
                                <w:r w:rsidRPr="00520F59">
                                  <w:rPr>
                                    <w:rStyle w:val="Huisstijl-Kopje"/>
                                  </w:rPr>
                                  <w:t>Datum gewijzigd</w:t>
                                </w:r>
                              </w:p>
                              <w:p w14:paraId="77C6545E" w14:textId="77777777" w:rsidR="00520F59" w:rsidRDefault="00520F59">
                                <w:pPr>
                                  <w:rPr>
                                    <w:rStyle w:val="Huisstijl-Gegeven"/>
                                  </w:rPr>
                                </w:pPr>
                                <w:r w:rsidRPr="00520F59">
                                  <w:rPr>
                                    <w:rStyle w:val="Huisstijl-Gegeven"/>
                                  </w:rPr>
                                  <w:t>18 maart 2019</w:t>
                                </w:r>
                              </w:p>
                              <w:p w14:paraId="1BE5C0F6" w14:textId="77777777" w:rsidR="00520F59" w:rsidRPr="00520F59" w:rsidRDefault="00520F59">
                                <w:pPr>
                                  <w:rPr>
                                    <w:rStyle w:val="Huisstijl-Kopje"/>
                                  </w:rPr>
                                </w:pPr>
                                <w:r w:rsidRPr="00520F59">
                                  <w:rPr>
                                    <w:rStyle w:val="Huisstijl-Kopje"/>
                                  </w:rPr>
                                  <w:t>Nummer</w:t>
                                </w:r>
                              </w:p>
                              <w:p w14:paraId="230164CB" w14:textId="582867D8" w:rsidR="00736259" w:rsidRPr="00520F59" w:rsidRDefault="00520F59">
                                <w:pPr>
                                  <w:rPr>
                                    <w:rStyle w:val="Huisstijl-Gegeven"/>
                                  </w:rPr>
                                </w:pPr>
                                <w:r w:rsidRPr="00520F59">
                                  <w:rPr>
                                    <w:rStyle w:val="Huisstijl-Gegeven"/>
                                  </w:rPr>
                                  <w:t>1507-02263</w:t>
                                </w:r>
                              </w:p>
                            </w:tc>
                          </w:tr>
                          <w:bookmarkEnd w:id="4"/>
                          <w:bookmarkEnd w:id="5"/>
                        </w:tbl>
                        <w:p w14:paraId="019548BE" w14:textId="77777777" w:rsidR="00736259" w:rsidRDefault="00736259" w:rsidP="007D6F15"/>
                        <w:p w14:paraId="57144F1A" w14:textId="77777777" w:rsidR="00736259" w:rsidRDefault="00736259"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F548"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078482A9" w14:textId="77777777">
                      <w:trPr>
                        <w:trHeight w:val="240"/>
                      </w:trPr>
                      <w:tc>
                        <w:tcPr>
                          <w:tcW w:w="1680" w:type="dxa"/>
                        </w:tcPr>
                        <w:p w14:paraId="44ABBE11" w14:textId="77777777" w:rsidR="00520F59" w:rsidRPr="00520F59" w:rsidRDefault="00520F59">
                          <w:pPr>
                            <w:rPr>
                              <w:rStyle w:val="Huisstijl-Kopje"/>
                            </w:rPr>
                          </w:pPr>
                          <w:bookmarkStart w:id="6" w:name="bmGegevens2EvenPag" w:colFirst="1" w:colLast="1"/>
                          <w:bookmarkStart w:id="7" w:name="bmGegevens2LinksEvenPag" w:colFirst="0" w:colLast="0"/>
                          <w:r w:rsidRPr="00520F59">
                            <w:rPr>
                              <w:rStyle w:val="Huisstijl-Kopje"/>
                            </w:rPr>
                            <w:t>Revisie</w:t>
                          </w:r>
                        </w:p>
                        <w:p w14:paraId="438CDCC2" w14:textId="77777777" w:rsidR="00520F59" w:rsidRDefault="00520F59">
                          <w:pPr>
                            <w:rPr>
                              <w:rStyle w:val="Huisstijl-Gegeven"/>
                            </w:rPr>
                          </w:pPr>
                          <w:r w:rsidRPr="00520F59">
                            <w:rPr>
                              <w:rStyle w:val="Huisstijl-Gegeven"/>
                            </w:rPr>
                            <w:t>1.0</w:t>
                          </w:r>
                        </w:p>
                        <w:p w14:paraId="5E1B7033" w14:textId="77777777" w:rsidR="00520F59" w:rsidRPr="00520F59" w:rsidRDefault="00520F59">
                          <w:pPr>
                            <w:rPr>
                              <w:rStyle w:val="Huisstijl-Kopje"/>
                            </w:rPr>
                          </w:pPr>
                          <w:r w:rsidRPr="00520F59">
                            <w:rPr>
                              <w:rStyle w:val="Huisstijl-Kopje"/>
                            </w:rPr>
                            <w:t>Status</w:t>
                          </w:r>
                        </w:p>
                        <w:p w14:paraId="5A264EF8" w14:textId="77777777" w:rsidR="00520F59" w:rsidRDefault="00520F59">
                          <w:pPr>
                            <w:rPr>
                              <w:rStyle w:val="Huisstijl-Gegeven"/>
                            </w:rPr>
                          </w:pPr>
                          <w:r w:rsidRPr="00520F59">
                            <w:rPr>
                              <w:rStyle w:val="Huisstijl-Gegeven"/>
                            </w:rPr>
                            <w:t>Definitief</w:t>
                          </w:r>
                        </w:p>
                        <w:p w14:paraId="2D81F473" w14:textId="77777777" w:rsidR="00520F59" w:rsidRPr="00520F59" w:rsidRDefault="00520F59">
                          <w:pPr>
                            <w:rPr>
                              <w:rStyle w:val="Huisstijl-Kopje"/>
                            </w:rPr>
                          </w:pPr>
                          <w:r w:rsidRPr="00520F59">
                            <w:rPr>
                              <w:rStyle w:val="Huisstijl-Kopje"/>
                            </w:rPr>
                            <w:t>Blad</w:t>
                          </w:r>
                        </w:p>
                        <w:p w14:paraId="14B0BC18" w14:textId="7CD6E582"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Pr="00520F59">
                            <w:rPr>
                              <w:rStyle w:val="Huisstijl-Gegeven"/>
                            </w:rPr>
                            <w:t>2</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Pr>
                              <w:rStyle w:val="Huisstijl-Gegeven"/>
                            </w:rPr>
                            <w:t>1</w:t>
                          </w:r>
                          <w:r w:rsidRPr="00520F59">
                            <w:rPr>
                              <w:rStyle w:val="Huisstijl-Gegeven"/>
                            </w:rPr>
                            <w:fldChar w:fldCharType="end"/>
                          </w:r>
                        </w:p>
                      </w:tc>
                      <w:tc>
                        <w:tcPr>
                          <w:tcW w:w="2400" w:type="dxa"/>
                        </w:tcPr>
                        <w:p w14:paraId="46AFF26E" w14:textId="77777777" w:rsidR="00520F59" w:rsidRPr="00520F59" w:rsidRDefault="00520F59">
                          <w:pPr>
                            <w:rPr>
                              <w:rStyle w:val="Huisstijl-Kopje"/>
                            </w:rPr>
                          </w:pPr>
                          <w:r w:rsidRPr="00520F59">
                            <w:rPr>
                              <w:rStyle w:val="Huisstijl-Kopje"/>
                            </w:rPr>
                            <w:t>Datum opgesteld</w:t>
                          </w:r>
                        </w:p>
                        <w:p w14:paraId="4CEDDC18" w14:textId="77777777" w:rsidR="00520F59" w:rsidRDefault="00520F59">
                          <w:pPr>
                            <w:rPr>
                              <w:rStyle w:val="Huisstijl-Gegeven"/>
                            </w:rPr>
                          </w:pPr>
                          <w:r w:rsidRPr="00520F59">
                            <w:rPr>
                              <w:rStyle w:val="Huisstijl-Gegeven"/>
                            </w:rPr>
                            <w:t>20 juli 2015</w:t>
                          </w:r>
                        </w:p>
                        <w:p w14:paraId="090710AD" w14:textId="77777777" w:rsidR="00520F59" w:rsidRPr="00520F59" w:rsidRDefault="00520F59">
                          <w:pPr>
                            <w:rPr>
                              <w:rStyle w:val="Huisstijl-Kopje"/>
                            </w:rPr>
                          </w:pPr>
                          <w:r w:rsidRPr="00520F59">
                            <w:rPr>
                              <w:rStyle w:val="Huisstijl-Kopje"/>
                            </w:rPr>
                            <w:t>Datum gewijzigd</w:t>
                          </w:r>
                        </w:p>
                        <w:p w14:paraId="77C6545E" w14:textId="77777777" w:rsidR="00520F59" w:rsidRDefault="00520F59">
                          <w:pPr>
                            <w:rPr>
                              <w:rStyle w:val="Huisstijl-Gegeven"/>
                            </w:rPr>
                          </w:pPr>
                          <w:r w:rsidRPr="00520F59">
                            <w:rPr>
                              <w:rStyle w:val="Huisstijl-Gegeven"/>
                            </w:rPr>
                            <w:t>18 maart 2019</w:t>
                          </w:r>
                        </w:p>
                        <w:p w14:paraId="1BE5C0F6" w14:textId="77777777" w:rsidR="00520F59" w:rsidRPr="00520F59" w:rsidRDefault="00520F59">
                          <w:pPr>
                            <w:rPr>
                              <w:rStyle w:val="Huisstijl-Kopje"/>
                            </w:rPr>
                          </w:pPr>
                          <w:r w:rsidRPr="00520F59">
                            <w:rPr>
                              <w:rStyle w:val="Huisstijl-Kopje"/>
                            </w:rPr>
                            <w:t>Nummer</w:t>
                          </w:r>
                        </w:p>
                        <w:p w14:paraId="230164CB" w14:textId="582867D8" w:rsidR="00736259" w:rsidRPr="00520F59" w:rsidRDefault="00520F59">
                          <w:pPr>
                            <w:rPr>
                              <w:rStyle w:val="Huisstijl-Gegeven"/>
                            </w:rPr>
                          </w:pPr>
                          <w:r w:rsidRPr="00520F59">
                            <w:rPr>
                              <w:rStyle w:val="Huisstijl-Gegeven"/>
                            </w:rPr>
                            <w:t>1507-02263</w:t>
                          </w:r>
                        </w:p>
                      </w:tc>
                    </w:tr>
                    <w:bookmarkEnd w:id="6"/>
                    <w:bookmarkEnd w:id="7"/>
                  </w:tbl>
                  <w:p w14:paraId="019548BE" w14:textId="77777777" w:rsidR="00736259" w:rsidRDefault="00736259" w:rsidP="007D6F15"/>
                  <w:p w14:paraId="57144F1A" w14:textId="77777777" w:rsidR="00736259" w:rsidRDefault="00736259"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736259" w:rsidRDefault="00736259">
    <w:r>
      <w:rPr>
        <w:noProof/>
        <w:sz w:val="20"/>
      </w:rPr>
      <mc:AlternateContent>
        <mc:Choice Requires="wps">
          <w:drawing>
            <wp:anchor distT="0" distB="0" distL="114300" distR="114300" simplePos="0" relativeHeight="25166182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67EAC803" w14:textId="77777777">
                            <w:trPr>
                              <w:trHeight w:val="240"/>
                            </w:trPr>
                            <w:tc>
                              <w:tcPr>
                                <w:tcW w:w="1680" w:type="dxa"/>
                              </w:tcPr>
                              <w:p w14:paraId="7513DEA7" w14:textId="77777777" w:rsidR="00520F59" w:rsidRPr="00520F59" w:rsidRDefault="00520F59">
                                <w:pPr>
                                  <w:rPr>
                                    <w:rStyle w:val="Huisstijl-Kopje"/>
                                  </w:rPr>
                                </w:pPr>
                                <w:bookmarkStart w:id="6" w:name="bmGegevens2" w:colFirst="1" w:colLast="1"/>
                                <w:bookmarkStart w:id="7" w:name="bmGegevens2Links" w:colFirst="0" w:colLast="0"/>
                                <w:r w:rsidRPr="00520F59">
                                  <w:rPr>
                                    <w:rStyle w:val="Huisstijl-Kopje"/>
                                  </w:rPr>
                                  <w:t>Revisie</w:t>
                                </w:r>
                              </w:p>
                              <w:p w14:paraId="5A6A6161" w14:textId="77777777" w:rsidR="00520F59" w:rsidRDefault="00520F59">
                                <w:pPr>
                                  <w:rPr>
                                    <w:rStyle w:val="Huisstijl-Gegeven"/>
                                  </w:rPr>
                                </w:pPr>
                                <w:r w:rsidRPr="00520F59">
                                  <w:rPr>
                                    <w:rStyle w:val="Huisstijl-Gegeven"/>
                                  </w:rPr>
                                  <w:t>1.0</w:t>
                                </w:r>
                              </w:p>
                              <w:p w14:paraId="6BA127E2" w14:textId="77777777" w:rsidR="00520F59" w:rsidRPr="00520F59" w:rsidRDefault="00520F59">
                                <w:pPr>
                                  <w:rPr>
                                    <w:rStyle w:val="Huisstijl-Kopje"/>
                                  </w:rPr>
                                </w:pPr>
                                <w:r w:rsidRPr="00520F59">
                                  <w:rPr>
                                    <w:rStyle w:val="Huisstijl-Kopje"/>
                                  </w:rPr>
                                  <w:t>Status</w:t>
                                </w:r>
                              </w:p>
                              <w:p w14:paraId="24C2CEBA" w14:textId="77777777" w:rsidR="00520F59" w:rsidRDefault="00520F59">
                                <w:pPr>
                                  <w:rPr>
                                    <w:rStyle w:val="Huisstijl-Gegeven"/>
                                  </w:rPr>
                                </w:pPr>
                                <w:r w:rsidRPr="00520F59">
                                  <w:rPr>
                                    <w:rStyle w:val="Huisstijl-Gegeven"/>
                                  </w:rPr>
                                  <w:t>Definitief</w:t>
                                </w:r>
                              </w:p>
                              <w:p w14:paraId="6505D0B7" w14:textId="77777777" w:rsidR="00520F59" w:rsidRPr="00520F59" w:rsidRDefault="00520F59">
                                <w:pPr>
                                  <w:rPr>
                                    <w:rStyle w:val="Huisstijl-Kopje"/>
                                  </w:rPr>
                                </w:pPr>
                                <w:r w:rsidRPr="00520F59">
                                  <w:rPr>
                                    <w:rStyle w:val="Huisstijl-Kopje"/>
                                  </w:rPr>
                                  <w:t>Blad</w:t>
                                </w:r>
                              </w:p>
                              <w:p w14:paraId="2D63F621" w14:textId="1413DB8A"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00546EF9">
                                  <w:rPr>
                                    <w:rStyle w:val="Huisstijl-Gegeven"/>
                                  </w:rPr>
                                  <w:t>8</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sidR="00546EF9">
                                  <w:rPr>
                                    <w:rStyle w:val="Huisstijl-Gegeven"/>
                                  </w:rPr>
                                  <w:t>8</w:t>
                                </w:r>
                                <w:r w:rsidRPr="00520F59">
                                  <w:rPr>
                                    <w:rStyle w:val="Huisstijl-Gegeven"/>
                                  </w:rPr>
                                  <w:fldChar w:fldCharType="end"/>
                                </w:r>
                              </w:p>
                            </w:tc>
                            <w:tc>
                              <w:tcPr>
                                <w:tcW w:w="2400" w:type="dxa"/>
                              </w:tcPr>
                              <w:p w14:paraId="7CC71D1D" w14:textId="77777777" w:rsidR="00520F59" w:rsidRPr="00520F59" w:rsidRDefault="00520F59">
                                <w:pPr>
                                  <w:rPr>
                                    <w:rStyle w:val="Huisstijl-Kopje"/>
                                  </w:rPr>
                                </w:pPr>
                                <w:r w:rsidRPr="00520F59">
                                  <w:rPr>
                                    <w:rStyle w:val="Huisstijl-Kopje"/>
                                  </w:rPr>
                                  <w:t>Datum opgesteld</w:t>
                                </w:r>
                              </w:p>
                              <w:p w14:paraId="69E014FD" w14:textId="77777777" w:rsidR="00520F59" w:rsidRDefault="00520F59">
                                <w:pPr>
                                  <w:rPr>
                                    <w:rStyle w:val="Huisstijl-Gegeven"/>
                                  </w:rPr>
                                </w:pPr>
                                <w:r w:rsidRPr="00520F59">
                                  <w:rPr>
                                    <w:rStyle w:val="Huisstijl-Gegeven"/>
                                  </w:rPr>
                                  <w:t>20 juli 2015</w:t>
                                </w:r>
                              </w:p>
                              <w:p w14:paraId="045C5E9A" w14:textId="77777777" w:rsidR="00520F59" w:rsidRPr="00520F59" w:rsidRDefault="00520F59">
                                <w:pPr>
                                  <w:rPr>
                                    <w:rStyle w:val="Huisstijl-Kopje"/>
                                  </w:rPr>
                                </w:pPr>
                                <w:r w:rsidRPr="00520F59">
                                  <w:rPr>
                                    <w:rStyle w:val="Huisstijl-Kopje"/>
                                  </w:rPr>
                                  <w:t>Datum gewijzigd</w:t>
                                </w:r>
                              </w:p>
                              <w:p w14:paraId="70B3EBA8" w14:textId="77777777" w:rsidR="00520F59" w:rsidRDefault="00520F59">
                                <w:pPr>
                                  <w:rPr>
                                    <w:rStyle w:val="Huisstijl-Gegeven"/>
                                  </w:rPr>
                                </w:pPr>
                                <w:r w:rsidRPr="00520F59">
                                  <w:rPr>
                                    <w:rStyle w:val="Huisstijl-Gegeven"/>
                                  </w:rPr>
                                  <w:t>18 maart 2019</w:t>
                                </w:r>
                              </w:p>
                              <w:p w14:paraId="4895B4DB" w14:textId="77777777" w:rsidR="00520F59" w:rsidRPr="00520F59" w:rsidRDefault="00520F59">
                                <w:pPr>
                                  <w:rPr>
                                    <w:rStyle w:val="Huisstijl-Kopje"/>
                                  </w:rPr>
                                </w:pPr>
                                <w:r w:rsidRPr="00520F59">
                                  <w:rPr>
                                    <w:rStyle w:val="Huisstijl-Kopje"/>
                                  </w:rPr>
                                  <w:t>Nummer</w:t>
                                </w:r>
                              </w:p>
                              <w:p w14:paraId="2887418F" w14:textId="32480BBA" w:rsidR="00736259" w:rsidRPr="00520F59" w:rsidRDefault="00520F59">
                                <w:pPr>
                                  <w:rPr>
                                    <w:rStyle w:val="Huisstijl-Gegeven"/>
                                  </w:rPr>
                                </w:pPr>
                                <w:r w:rsidRPr="00520F59">
                                  <w:rPr>
                                    <w:rStyle w:val="Huisstijl-Gegeven"/>
                                  </w:rPr>
                                  <w:t>1507-02263</w:t>
                                </w:r>
                              </w:p>
                            </w:tc>
                          </w:tr>
                          <w:bookmarkEnd w:id="6"/>
                          <w:bookmarkEnd w:id="7"/>
                        </w:tbl>
                        <w:p w14:paraId="35081CB7" w14:textId="77777777" w:rsidR="00736259" w:rsidRDefault="00736259"/>
                        <w:p w14:paraId="13427B77" w14:textId="77777777" w:rsidR="00736259" w:rsidRDefault="00736259"/>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67EAC803" w14:textId="77777777">
                      <w:trPr>
                        <w:trHeight w:val="240"/>
                      </w:trPr>
                      <w:tc>
                        <w:tcPr>
                          <w:tcW w:w="1680" w:type="dxa"/>
                        </w:tcPr>
                        <w:p w14:paraId="7513DEA7" w14:textId="77777777" w:rsidR="00520F59" w:rsidRPr="00520F59" w:rsidRDefault="00520F59">
                          <w:pPr>
                            <w:rPr>
                              <w:rStyle w:val="Huisstijl-Kopje"/>
                            </w:rPr>
                          </w:pPr>
                          <w:bookmarkStart w:id="8" w:name="bmGegevens2" w:colFirst="1" w:colLast="1"/>
                          <w:bookmarkStart w:id="9" w:name="bmGegevens2Links" w:colFirst="0" w:colLast="0"/>
                          <w:r w:rsidRPr="00520F59">
                            <w:rPr>
                              <w:rStyle w:val="Huisstijl-Kopje"/>
                            </w:rPr>
                            <w:t>Revisie</w:t>
                          </w:r>
                        </w:p>
                        <w:p w14:paraId="5A6A6161" w14:textId="77777777" w:rsidR="00520F59" w:rsidRDefault="00520F59">
                          <w:pPr>
                            <w:rPr>
                              <w:rStyle w:val="Huisstijl-Gegeven"/>
                            </w:rPr>
                          </w:pPr>
                          <w:r w:rsidRPr="00520F59">
                            <w:rPr>
                              <w:rStyle w:val="Huisstijl-Gegeven"/>
                            </w:rPr>
                            <w:t>1.0</w:t>
                          </w:r>
                        </w:p>
                        <w:p w14:paraId="6BA127E2" w14:textId="77777777" w:rsidR="00520F59" w:rsidRPr="00520F59" w:rsidRDefault="00520F59">
                          <w:pPr>
                            <w:rPr>
                              <w:rStyle w:val="Huisstijl-Kopje"/>
                            </w:rPr>
                          </w:pPr>
                          <w:r w:rsidRPr="00520F59">
                            <w:rPr>
                              <w:rStyle w:val="Huisstijl-Kopje"/>
                            </w:rPr>
                            <w:t>Status</w:t>
                          </w:r>
                        </w:p>
                        <w:p w14:paraId="24C2CEBA" w14:textId="77777777" w:rsidR="00520F59" w:rsidRDefault="00520F59">
                          <w:pPr>
                            <w:rPr>
                              <w:rStyle w:val="Huisstijl-Gegeven"/>
                            </w:rPr>
                          </w:pPr>
                          <w:r w:rsidRPr="00520F59">
                            <w:rPr>
                              <w:rStyle w:val="Huisstijl-Gegeven"/>
                            </w:rPr>
                            <w:t>Definitief</w:t>
                          </w:r>
                        </w:p>
                        <w:p w14:paraId="6505D0B7" w14:textId="77777777" w:rsidR="00520F59" w:rsidRPr="00520F59" w:rsidRDefault="00520F59">
                          <w:pPr>
                            <w:rPr>
                              <w:rStyle w:val="Huisstijl-Kopje"/>
                            </w:rPr>
                          </w:pPr>
                          <w:r w:rsidRPr="00520F59">
                            <w:rPr>
                              <w:rStyle w:val="Huisstijl-Kopje"/>
                            </w:rPr>
                            <w:t>Blad</w:t>
                          </w:r>
                        </w:p>
                        <w:p w14:paraId="2D63F621" w14:textId="1413DB8A"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00546EF9">
                            <w:rPr>
                              <w:rStyle w:val="Huisstijl-Gegeven"/>
                            </w:rPr>
                            <w:t>8</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sidR="00546EF9">
                            <w:rPr>
                              <w:rStyle w:val="Huisstijl-Gegeven"/>
                            </w:rPr>
                            <w:t>8</w:t>
                          </w:r>
                          <w:r w:rsidRPr="00520F59">
                            <w:rPr>
                              <w:rStyle w:val="Huisstijl-Gegeven"/>
                            </w:rPr>
                            <w:fldChar w:fldCharType="end"/>
                          </w:r>
                        </w:p>
                      </w:tc>
                      <w:tc>
                        <w:tcPr>
                          <w:tcW w:w="2400" w:type="dxa"/>
                        </w:tcPr>
                        <w:p w14:paraId="7CC71D1D" w14:textId="77777777" w:rsidR="00520F59" w:rsidRPr="00520F59" w:rsidRDefault="00520F59">
                          <w:pPr>
                            <w:rPr>
                              <w:rStyle w:val="Huisstijl-Kopje"/>
                            </w:rPr>
                          </w:pPr>
                          <w:r w:rsidRPr="00520F59">
                            <w:rPr>
                              <w:rStyle w:val="Huisstijl-Kopje"/>
                            </w:rPr>
                            <w:t>Datum opgesteld</w:t>
                          </w:r>
                        </w:p>
                        <w:p w14:paraId="69E014FD" w14:textId="77777777" w:rsidR="00520F59" w:rsidRDefault="00520F59">
                          <w:pPr>
                            <w:rPr>
                              <w:rStyle w:val="Huisstijl-Gegeven"/>
                            </w:rPr>
                          </w:pPr>
                          <w:r w:rsidRPr="00520F59">
                            <w:rPr>
                              <w:rStyle w:val="Huisstijl-Gegeven"/>
                            </w:rPr>
                            <w:t>20 juli 2015</w:t>
                          </w:r>
                        </w:p>
                        <w:p w14:paraId="045C5E9A" w14:textId="77777777" w:rsidR="00520F59" w:rsidRPr="00520F59" w:rsidRDefault="00520F59">
                          <w:pPr>
                            <w:rPr>
                              <w:rStyle w:val="Huisstijl-Kopje"/>
                            </w:rPr>
                          </w:pPr>
                          <w:r w:rsidRPr="00520F59">
                            <w:rPr>
                              <w:rStyle w:val="Huisstijl-Kopje"/>
                            </w:rPr>
                            <w:t>Datum gewijzigd</w:t>
                          </w:r>
                        </w:p>
                        <w:p w14:paraId="70B3EBA8" w14:textId="77777777" w:rsidR="00520F59" w:rsidRDefault="00520F59">
                          <w:pPr>
                            <w:rPr>
                              <w:rStyle w:val="Huisstijl-Gegeven"/>
                            </w:rPr>
                          </w:pPr>
                          <w:r w:rsidRPr="00520F59">
                            <w:rPr>
                              <w:rStyle w:val="Huisstijl-Gegeven"/>
                            </w:rPr>
                            <w:t>18 maart 2019</w:t>
                          </w:r>
                        </w:p>
                        <w:p w14:paraId="4895B4DB" w14:textId="77777777" w:rsidR="00520F59" w:rsidRPr="00520F59" w:rsidRDefault="00520F59">
                          <w:pPr>
                            <w:rPr>
                              <w:rStyle w:val="Huisstijl-Kopje"/>
                            </w:rPr>
                          </w:pPr>
                          <w:r w:rsidRPr="00520F59">
                            <w:rPr>
                              <w:rStyle w:val="Huisstijl-Kopje"/>
                            </w:rPr>
                            <w:t>Nummer</w:t>
                          </w:r>
                        </w:p>
                        <w:p w14:paraId="2887418F" w14:textId="32480BBA" w:rsidR="00736259" w:rsidRPr="00520F59" w:rsidRDefault="00520F59">
                          <w:pPr>
                            <w:rPr>
                              <w:rStyle w:val="Huisstijl-Gegeven"/>
                            </w:rPr>
                          </w:pPr>
                          <w:r w:rsidRPr="00520F59">
                            <w:rPr>
                              <w:rStyle w:val="Huisstijl-Gegeven"/>
                            </w:rPr>
                            <w:t>1507-02263</w:t>
                          </w:r>
                        </w:p>
                      </w:tc>
                    </w:tr>
                    <w:bookmarkEnd w:id="8"/>
                    <w:bookmarkEnd w:id="9"/>
                  </w:tbl>
                  <w:p w14:paraId="35081CB7" w14:textId="77777777" w:rsidR="00736259" w:rsidRDefault="00736259"/>
                  <w:p w14:paraId="13427B77" w14:textId="77777777" w:rsidR="00736259" w:rsidRDefault="00736259"/>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32B4C40C" wp14:editId="00C96B02">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736259" w14:paraId="43BDC004" w14:textId="77777777">
                            <w:trPr>
                              <w:trHeight w:hRule="exact" w:val="2720"/>
                            </w:trPr>
                            <w:tc>
                              <w:tcPr>
                                <w:tcW w:w="11920" w:type="dxa"/>
                              </w:tcPr>
                              <w:p w14:paraId="76234FEA" w14:textId="5378B2B0" w:rsidR="00736259" w:rsidRDefault="00520F59" w:rsidP="00520F59">
                                <w:bookmarkStart w:id="10" w:name="bmAfwLogo2" w:colFirst="0" w:colLast="0"/>
                                <w:r>
                                  <w:rPr>
                                    <w:noProof/>
                                  </w:rPr>
                                  <w:drawing>
                                    <wp:inline distT="0" distB="0" distL="0" distR="0" wp14:anchorId="586BF190" wp14:editId="0109211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617C249B"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736259" w14:paraId="43BDC004" w14:textId="77777777">
                      <w:trPr>
                        <w:trHeight w:hRule="exact" w:val="2720"/>
                      </w:trPr>
                      <w:tc>
                        <w:tcPr>
                          <w:tcW w:w="11920" w:type="dxa"/>
                        </w:tcPr>
                        <w:p w14:paraId="76234FEA" w14:textId="5378B2B0" w:rsidR="00736259" w:rsidRDefault="00520F59" w:rsidP="00520F59">
                          <w:bookmarkStart w:id="11" w:name="bmAfwLogo2" w:colFirst="0" w:colLast="0"/>
                          <w:r>
                            <w:rPr>
                              <w:noProof/>
                            </w:rPr>
                            <w:drawing>
                              <wp:inline distT="0" distB="0" distL="0" distR="0" wp14:anchorId="586BF190" wp14:editId="0109211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14:paraId="617C249B" w14:textId="77777777" w:rsidR="00736259" w:rsidRDefault="00736259"/>
                </w:txbxContent>
              </v:textbox>
              <w10:wrap anchorx="page" anchory="page"/>
              <w10:anchorlock/>
            </v:shape>
          </w:pict>
        </mc:Fallback>
      </mc:AlternateContent>
    </w:r>
  </w:p>
  <w:p w14:paraId="169FE477" w14:textId="77777777" w:rsidR="00736259" w:rsidRDefault="00736259"/>
  <w:p w14:paraId="0F0C71B0" w14:textId="77777777" w:rsidR="00736259" w:rsidRDefault="00736259"/>
  <w:p w14:paraId="6B723936" w14:textId="77777777" w:rsidR="00736259" w:rsidRDefault="00736259"/>
  <w:p w14:paraId="1809C960" w14:textId="77777777" w:rsidR="00736259" w:rsidRDefault="00736259"/>
  <w:p w14:paraId="4A7F2BFC" w14:textId="77777777" w:rsidR="00736259" w:rsidRDefault="00736259"/>
  <w:p w14:paraId="0BC740A9" w14:textId="77777777" w:rsidR="00736259" w:rsidRDefault="00736259"/>
  <w:p w14:paraId="76084C43" w14:textId="77777777" w:rsidR="00736259" w:rsidRDefault="00736259"/>
  <w:p w14:paraId="3762A15F" w14:textId="77777777" w:rsidR="00736259" w:rsidRDefault="00736259"/>
  <w:p w14:paraId="5DD59D17" w14:textId="77777777" w:rsidR="00736259" w:rsidRDefault="0073625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736259" w:rsidRDefault="00736259">
    <w:r>
      <w:rPr>
        <w:noProof/>
        <w:sz w:val="20"/>
      </w:rPr>
      <mc:AlternateContent>
        <mc:Choice Requires="wps">
          <w:drawing>
            <wp:anchor distT="0" distB="0" distL="114300" distR="114300" simplePos="0" relativeHeight="251655680"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687A4444" w14:textId="77777777" w:rsidTr="00CB1E87">
                            <w:tc>
                              <w:tcPr>
                                <w:tcW w:w="2520" w:type="dxa"/>
                              </w:tcPr>
                              <w:p w14:paraId="16DA42E1" w14:textId="77777777" w:rsidR="00520F59" w:rsidRPr="00520F59" w:rsidRDefault="00520F59">
                                <w:pPr>
                                  <w:rPr>
                                    <w:rStyle w:val="Huisstijl-Kopje"/>
                                  </w:rPr>
                                </w:pPr>
                                <w:bookmarkStart w:id="17" w:name="bmGegevens1" w:colFirst="0" w:colLast="0"/>
                                <w:r w:rsidRPr="00520F59">
                                  <w:rPr>
                                    <w:rStyle w:val="Huisstijl-Kopje"/>
                                  </w:rPr>
                                  <w:t>Datum opgesteld</w:t>
                                </w:r>
                              </w:p>
                              <w:p w14:paraId="64E02F24" w14:textId="77777777" w:rsidR="00520F59" w:rsidRDefault="00520F59">
                                <w:pPr>
                                  <w:rPr>
                                    <w:rStyle w:val="Huisstijl-Gegeven"/>
                                  </w:rPr>
                                </w:pPr>
                                <w:r w:rsidRPr="00520F59">
                                  <w:rPr>
                                    <w:rStyle w:val="Huisstijl-Gegeven"/>
                                  </w:rPr>
                                  <w:t>20 juli 2015</w:t>
                                </w:r>
                              </w:p>
                              <w:p w14:paraId="6FF59C6F" w14:textId="77777777" w:rsidR="00520F59" w:rsidRPr="00520F59" w:rsidRDefault="00520F59">
                                <w:pPr>
                                  <w:rPr>
                                    <w:rStyle w:val="Huisstijl-Kopje"/>
                                  </w:rPr>
                                </w:pPr>
                                <w:r w:rsidRPr="00520F59">
                                  <w:rPr>
                                    <w:rStyle w:val="Huisstijl-Kopje"/>
                                  </w:rPr>
                                  <w:t>Datum gewijzigd</w:t>
                                </w:r>
                              </w:p>
                              <w:p w14:paraId="04E32F7D" w14:textId="77777777" w:rsidR="00520F59" w:rsidRDefault="00520F59">
                                <w:pPr>
                                  <w:rPr>
                                    <w:rStyle w:val="Huisstijl-Gegeven"/>
                                  </w:rPr>
                                </w:pPr>
                                <w:r w:rsidRPr="00520F59">
                                  <w:rPr>
                                    <w:rStyle w:val="Huisstijl-Gegeven"/>
                                  </w:rPr>
                                  <w:t>18 maart 2019</w:t>
                                </w:r>
                              </w:p>
                              <w:p w14:paraId="4214A6B9" w14:textId="77777777" w:rsidR="00520F59" w:rsidRPr="00520F59" w:rsidRDefault="00520F59">
                                <w:pPr>
                                  <w:rPr>
                                    <w:rStyle w:val="Huisstijl-Kopje"/>
                                  </w:rPr>
                                </w:pPr>
                                <w:r w:rsidRPr="00520F59">
                                  <w:rPr>
                                    <w:rStyle w:val="Huisstijl-Kopje"/>
                                  </w:rPr>
                                  <w:t>Nummer</w:t>
                                </w:r>
                              </w:p>
                              <w:p w14:paraId="4BA27172" w14:textId="77777777" w:rsidR="00520F59" w:rsidRDefault="00520F59">
                                <w:pPr>
                                  <w:rPr>
                                    <w:rStyle w:val="Huisstijl-Gegeven"/>
                                  </w:rPr>
                                </w:pPr>
                                <w:r w:rsidRPr="00520F59">
                                  <w:rPr>
                                    <w:rStyle w:val="Huisstijl-Gegeven"/>
                                  </w:rPr>
                                  <w:t>1507-02263</w:t>
                                </w:r>
                              </w:p>
                              <w:p w14:paraId="05DB161E" w14:textId="77777777" w:rsidR="00520F59" w:rsidRPr="00520F59" w:rsidRDefault="00520F59">
                                <w:pPr>
                                  <w:rPr>
                                    <w:rStyle w:val="Huisstijl-Kopje"/>
                                  </w:rPr>
                                </w:pPr>
                                <w:r w:rsidRPr="00520F59">
                                  <w:rPr>
                                    <w:rStyle w:val="Huisstijl-Kopje"/>
                                  </w:rPr>
                                  <w:t>Revisie</w:t>
                                </w:r>
                              </w:p>
                              <w:p w14:paraId="17280D87" w14:textId="77777777" w:rsidR="00520F59" w:rsidRDefault="00520F59">
                                <w:pPr>
                                  <w:rPr>
                                    <w:rStyle w:val="Huisstijl-Gegeven"/>
                                  </w:rPr>
                                </w:pPr>
                                <w:r w:rsidRPr="00520F59">
                                  <w:rPr>
                                    <w:rStyle w:val="Huisstijl-Gegeven"/>
                                  </w:rPr>
                                  <w:t>1.0</w:t>
                                </w:r>
                              </w:p>
                              <w:p w14:paraId="4D5980C5" w14:textId="77777777" w:rsidR="00520F59" w:rsidRPr="00520F59" w:rsidRDefault="00520F59">
                                <w:pPr>
                                  <w:rPr>
                                    <w:rStyle w:val="Huisstijl-Kopje"/>
                                  </w:rPr>
                                </w:pPr>
                                <w:r w:rsidRPr="00520F59">
                                  <w:rPr>
                                    <w:rStyle w:val="Huisstijl-Kopje"/>
                                  </w:rPr>
                                  <w:t>Status</w:t>
                                </w:r>
                              </w:p>
                              <w:p w14:paraId="3AD77552" w14:textId="77777777" w:rsidR="00520F59" w:rsidRDefault="00520F59">
                                <w:pPr>
                                  <w:rPr>
                                    <w:rStyle w:val="Huisstijl-Gegeven"/>
                                  </w:rPr>
                                </w:pPr>
                                <w:r w:rsidRPr="00520F59">
                                  <w:rPr>
                                    <w:rStyle w:val="Huisstijl-Gegeven"/>
                                  </w:rPr>
                                  <w:t>Definitief</w:t>
                                </w:r>
                              </w:p>
                              <w:p w14:paraId="3F4397CE" w14:textId="77777777" w:rsidR="00520F59" w:rsidRPr="00520F59" w:rsidRDefault="00520F59">
                                <w:pPr>
                                  <w:rPr>
                                    <w:rStyle w:val="Huisstijl-Kopje"/>
                                  </w:rPr>
                                </w:pPr>
                                <w:r w:rsidRPr="00520F59">
                                  <w:rPr>
                                    <w:rStyle w:val="Huisstijl-Kopje"/>
                                  </w:rPr>
                                  <w:t>Blad</w:t>
                                </w:r>
                              </w:p>
                              <w:p w14:paraId="027548E6" w14:textId="6C129D88"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00546EF9">
                                  <w:rPr>
                                    <w:rStyle w:val="Huisstijl-Gegeven"/>
                                  </w:rPr>
                                  <w:t>1</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sidR="00546EF9">
                                  <w:rPr>
                                    <w:rStyle w:val="Huisstijl-Gegeven"/>
                                  </w:rPr>
                                  <w:t>1</w:t>
                                </w:r>
                                <w:r w:rsidRPr="00520F59">
                                  <w:rPr>
                                    <w:rStyle w:val="Huisstijl-Gegeven"/>
                                  </w:rPr>
                                  <w:fldChar w:fldCharType="end"/>
                                </w:r>
                              </w:p>
                            </w:tc>
                          </w:tr>
                          <w:tr w:rsidR="00736259" w14:paraId="6BF540B2" w14:textId="77777777" w:rsidTr="00520F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36259" w:rsidRDefault="00736259">
                                <w:pPr>
                                  <w:rPr>
                                    <w:rStyle w:val="Huisstijl-Kopje"/>
                                  </w:rPr>
                                </w:pPr>
                                <w:bookmarkStart w:id="18" w:name="bmKopieKopjeB1" w:colFirst="0" w:colLast="0"/>
                                <w:bookmarkEnd w:id="17"/>
                              </w:p>
                            </w:tc>
                          </w:tr>
                          <w:tr w:rsidR="0073625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36259" w:rsidRDefault="00736259">
                                <w:pPr>
                                  <w:spacing w:before="180"/>
                                  <w:ind w:left="120" w:right="120"/>
                                </w:pPr>
                                <w:bookmarkStart w:id="19" w:name="bmKopieB1" w:colFirst="0" w:colLast="0"/>
                                <w:bookmarkEnd w:id="18"/>
                              </w:p>
                            </w:tc>
                          </w:tr>
                          <w:bookmarkEnd w:id="19"/>
                        </w:tbl>
                        <w:p w14:paraId="20D76518" w14:textId="77777777" w:rsidR="00736259" w:rsidRDefault="0073625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687A4444" w14:textId="77777777" w:rsidTr="00CB1E87">
                      <w:tc>
                        <w:tcPr>
                          <w:tcW w:w="2520" w:type="dxa"/>
                        </w:tcPr>
                        <w:p w14:paraId="16DA42E1" w14:textId="77777777" w:rsidR="00520F59" w:rsidRPr="00520F59" w:rsidRDefault="00520F59">
                          <w:pPr>
                            <w:rPr>
                              <w:rStyle w:val="Huisstijl-Kopje"/>
                            </w:rPr>
                          </w:pPr>
                          <w:bookmarkStart w:id="20" w:name="bmGegevens1" w:colFirst="0" w:colLast="0"/>
                          <w:r w:rsidRPr="00520F59">
                            <w:rPr>
                              <w:rStyle w:val="Huisstijl-Kopje"/>
                            </w:rPr>
                            <w:t>Datum opgesteld</w:t>
                          </w:r>
                        </w:p>
                        <w:p w14:paraId="64E02F24" w14:textId="77777777" w:rsidR="00520F59" w:rsidRDefault="00520F59">
                          <w:pPr>
                            <w:rPr>
                              <w:rStyle w:val="Huisstijl-Gegeven"/>
                            </w:rPr>
                          </w:pPr>
                          <w:r w:rsidRPr="00520F59">
                            <w:rPr>
                              <w:rStyle w:val="Huisstijl-Gegeven"/>
                            </w:rPr>
                            <w:t>20 juli 2015</w:t>
                          </w:r>
                        </w:p>
                        <w:p w14:paraId="6FF59C6F" w14:textId="77777777" w:rsidR="00520F59" w:rsidRPr="00520F59" w:rsidRDefault="00520F59">
                          <w:pPr>
                            <w:rPr>
                              <w:rStyle w:val="Huisstijl-Kopje"/>
                            </w:rPr>
                          </w:pPr>
                          <w:r w:rsidRPr="00520F59">
                            <w:rPr>
                              <w:rStyle w:val="Huisstijl-Kopje"/>
                            </w:rPr>
                            <w:t>Datum gewijzigd</w:t>
                          </w:r>
                        </w:p>
                        <w:p w14:paraId="04E32F7D" w14:textId="77777777" w:rsidR="00520F59" w:rsidRDefault="00520F59">
                          <w:pPr>
                            <w:rPr>
                              <w:rStyle w:val="Huisstijl-Gegeven"/>
                            </w:rPr>
                          </w:pPr>
                          <w:r w:rsidRPr="00520F59">
                            <w:rPr>
                              <w:rStyle w:val="Huisstijl-Gegeven"/>
                            </w:rPr>
                            <w:t>18 maart 2019</w:t>
                          </w:r>
                        </w:p>
                        <w:p w14:paraId="4214A6B9" w14:textId="77777777" w:rsidR="00520F59" w:rsidRPr="00520F59" w:rsidRDefault="00520F59">
                          <w:pPr>
                            <w:rPr>
                              <w:rStyle w:val="Huisstijl-Kopje"/>
                            </w:rPr>
                          </w:pPr>
                          <w:r w:rsidRPr="00520F59">
                            <w:rPr>
                              <w:rStyle w:val="Huisstijl-Kopje"/>
                            </w:rPr>
                            <w:t>Nummer</w:t>
                          </w:r>
                        </w:p>
                        <w:p w14:paraId="4BA27172" w14:textId="77777777" w:rsidR="00520F59" w:rsidRDefault="00520F59">
                          <w:pPr>
                            <w:rPr>
                              <w:rStyle w:val="Huisstijl-Gegeven"/>
                            </w:rPr>
                          </w:pPr>
                          <w:r w:rsidRPr="00520F59">
                            <w:rPr>
                              <w:rStyle w:val="Huisstijl-Gegeven"/>
                            </w:rPr>
                            <w:t>1507-02263</w:t>
                          </w:r>
                        </w:p>
                        <w:p w14:paraId="05DB161E" w14:textId="77777777" w:rsidR="00520F59" w:rsidRPr="00520F59" w:rsidRDefault="00520F59">
                          <w:pPr>
                            <w:rPr>
                              <w:rStyle w:val="Huisstijl-Kopje"/>
                            </w:rPr>
                          </w:pPr>
                          <w:r w:rsidRPr="00520F59">
                            <w:rPr>
                              <w:rStyle w:val="Huisstijl-Kopje"/>
                            </w:rPr>
                            <w:t>Revisie</w:t>
                          </w:r>
                        </w:p>
                        <w:p w14:paraId="17280D87" w14:textId="77777777" w:rsidR="00520F59" w:rsidRDefault="00520F59">
                          <w:pPr>
                            <w:rPr>
                              <w:rStyle w:val="Huisstijl-Gegeven"/>
                            </w:rPr>
                          </w:pPr>
                          <w:r w:rsidRPr="00520F59">
                            <w:rPr>
                              <w:rStyle w:val="Huisstijl-Gegeven"/>
                            </w:rPr>
                            <w:t>1.0</w:t>
                          </w:r>
                        </w:p>
                        <w:p w14:paraId="4D5980C5" w14:textId="77777777" w:rsidR="00520F59" w:rsidRPr="00520F59" w:rsidRDefault="00520F59">
                          <w:pPr>
                            <w:rPr>
                              <w:rStyle w:val="Huisstijl-Kopje"/>
                            </w:rPr>
                          </w:pPr>
                          <w:r w:rsidRPr="00520F59">
                            <w:rPr>
                              <w:rStyle w:val="Huisstijl-Kopje"/>
                            </w:rPr>
                            <w:t>Status</w:t>
                          </w:r>
                        </w:p>
                        <w:p w14:paraId="3AD77552" w14:textId="77777777" w:rsidR="00520F59" w:rsidRDefault="00520F59">
                          <w:pPr>
                            <w:rPr>
                              <w:rStyle w:val="Huisstijl-Gegeven"/>
                            </w:rPr>
                          </w:pPr>
                          <w:r w:rsidRPr="00520F59">
                            <w:rPr>
                              <w:rStyle w:val="Huisstijl-Gegeven"/>
                            </w:rPr>
                            <w:t>Definitief</w:t>
                          </w:r>
                        </w:p>
                        <w:p w14:paraId="3F4397CE" w14:textId="77777777" w:rsidR="00520F59" w:rsidRPr="00520F59" w:rsidRDefault="00520F59">
                          <w:pPr>
                            <w:rPr>
                              <w:rStyle w:val="Huisstijl-Kopje"/>
                            </w:rPr>
                          </w:pPr>
                          <w:r w:rsidRPr="00520F59">
                            <w:rPr>
                              <w:rStyle w:val="Huisstijl-Kopje"/>
                            </w:rPr>
                            <w:t>Blad</w:t>
                          </w:r>
                        </w:p>
                        <w:p w14:paraId="027548E6" w14:textId="6C129D88" w:rsidR="00736259" w:rsidRPr="00520F59" w:rsidRDefault="00520F59">
                          <w:pPr>
                            <w:rPr>
                              <w:rStyle w:val="Huisstijl-Gegeven"/>
                            </w:rPr>
                          </w:pPr>
                          <w:r w:rsidRPr="00520F59">
                            <w:rPr>
                              <w:rStyle w:val="Huisstijl-Gegeven"/>
                            </w:rPr>
                            <w:fldChar w:fldCharType="begin"/>
                          </w:r>
                          <w:r w:rsidRPr="00520F59">
                            <w:rPr>
                              <w:rStyle w:val="Huisstijl-Gegeven"/>
                            </w:rPr>
                            <w:instrText xml:space="preserve"> PAGE  \* MERGEFORMAT </w:instrText>
                          </w:r>
                          <w:r w:rsidRPr="00520F59">
                            <w:rPr>
                              <w:rStyle w:val="Huisstijl-Gegeven"/>
                            </w:rPr>
                            <w:fldChar w:fldCharType="separate"/>
                          </w:r>
                          <w:r w:rsidR="00546EF9">
                            <w:rPr>
                              <w:rStyle w:val="Huisstijl-Gegeven"/>
                            </w:rPr>
                            <w:t>1</w:t>
                          </w:r>
                          <w:r w:rsidRPr="00520F59">
                            <w:rPr>
                              <w:rStyle w:val="Huisstijl-Gegeven"/>
                            </w:rPr>
                            <w:fldChar w:fldCharType="end"/>
                          </w:r>
                          <w:r w:rsidRPr="00520F59">
                            <w:rPr>
                              <w:rStyle w:val="Huisstijl-Gegeven"/>
                            </w:rPr>
                            <w:t xml:space="preserve"> van </w:t>
                          </w:r>
                          <w:r w:rsidRPr="00520F59">
                            <w:rPr>
                              <w:rStyle w:val="Huisstijl-Gegeven"/>
                            </w:rPr>
                            <w:fldChar w:fldCharType="begin"/>
                          </w:r>
                          <w:r w:rsidRPr="00520F59">
                            <w:rPr>
                              <w:rStyle w:val="Huisstijl-Gegeven"/>
                            </w:rPr>
                            <w:instrText xml:space="preserve"> NUMPAGES  \* MERGEFORMAT </w:instrText>
                          </w:r>
                          <w:r w:rsidRPr="00520F59">
                            <w:rPr>
                              <w:rStyle w:val="Huisstijl-Gegeven"/>
                            </w:rPr>
                            <w:fldChar w:fldCharType="separate"/>
                          </w:r>
                          <w:r w:rsidR="00546EF9">
                            <w:rPr>
                              <w:rStyle w:val="Huisstijl-Gegeven"/>
                            </w:rPr>
                            <w:t>1</w:t>
                          </w:r>
                          <w:r w:rsidRPr="00520F59">
                            <w:rPr>
                              <w:rStyle w:val="Huisstijl-Gegeven"/>
                            </w:rPr>
                            <w:fldChar w:fldCharType="end"/>
                          </w:r>
                        </w:p>
                      </w:tc>
                    </w:tr>
                    <w:tr w:rsidR="00736259" w14:paraId="6BF540B2" w14:textId="77777777" w:rsidTr="00520F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36259" w:rsidRDefault="00736259">
                          <w:pPr>
                            <w:rPr>
                              <w:rStyle w:val="Huisstijl-Kopje"/>
                            </w:rPr>
                          </w:pPr>
                          <w:bookmarkStart w:id="21" w:name="bmKopieKopjeB1" w:colFirst="0" w:colLast="0"/>
                          <w:bookmarkEnd w:id="20"/>
                        </w:p>
                      </w:tc>
                    </w:tr>
                    <w:tr w:rsidR="0073625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36259" w:rsidRDefault="00736259">
                          <w:pPr>
                            <w:spacing w:before="180"/>
                            <w:ind w:left="120" w:right="120"/>
                          </w:pPr>
                          <w:bookmarkStart w:id="22" w:name="bmKopieB1" w:colFirst="0" w:colLast="0"/>
                          <w:bookmarkEnd w:id="21"/>
                        </w:p>
                      </w:tc>
                    </w:tr>
                    <w:bookmarkEnd w:id="22"/>
                  </w:tbl>
                  <w:p w14:paraId="20D76518" w14:textId="77777777" w:rsidR="00736259" w:rsidRDefault="0073625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34DDD2FE" w14:textId="77777777" w:rsidTr="00CB1E87">
                            <w:tc>
                              <w:tcPr>
                                <w:tcW w:w="2520" w:type="dxa"/>
                              </w:tcPr>
                              <w:p w14:paraId="03EDE452" w14:textId="47A9C61E" w:rsidR="00520F59" w:rsidRPr="00520F59" w:rsidRDefault="00520F59">
                                <w:pPr>
                                  <w:rPr>
                                    <w:rStyle w:val="Huisstijl-Adres"/>
                                    <w:b/>
                                  </w:rPr>
                                </w:pPr>
                                <w:bookmarkStart w:id="23" w:name="bmBedrijf1" w:colFirst="0" w:colLast="0"/>
                                <w:r w:rsidRPr="00520F59">
                                  <w:rPr>
                                    <w:rStyle w:val="Huisstijl-Adres"/>
                                    <w:b/>
                                  </w:rPr>
                                  <w:t>Croonwolter&amp;dros B.V.</w:t>
                                </w:r>
                              </w:p>
                              <w:p w14:paraId="7C08AD0B" w14:textId="77777777" w:rsidR="00520F59" w:rsidRPr="00520F59" w:rsidRDefault="00520F59">
                                <w:pPr>
                                  <w:rPr>
                                    <w:rStyle w:val="Huisstijl-Adres"/>
                                    <w:b/>
                                  </w:rPr>
                                </w:pPr>
                              </w:p>
                              <w:p w14:paraId="79E415A6" w14:textId="77777777" w:rsidR="00520F59" w:rsidRPr="00520F59" w:rsidRDefault="00520F59">
                                <w:pPr>
                                  <w:rPr>
                                    <w:rStyle w:val="Huisstijl-Adres"/>
                                    <w:b/>
                                  </w:rPr>
                                </w:pPr>
                                <w:r w:rsidRPr="00520F59">
                                  <w:rPr>
                                    <w:rStyle w:val="Huisstijl-Adres"/>
                                    <w:b/>
                                  </w:rPr>
                                  <w:t>Marten Meesweg 25</w:t>
                                </w:r>
                              </w:p>
                              <w:p w14:paraId="5AA99F1C" w14:textId="77777777" w:rsidR="00520F59" w:rsidRPr="00520F59" w:rsidRDefault="00520F59">
                                <w:pPr>
                                  <w:rPr>
                                    <w:rStyle w:val="Huisstijl-Adres"/>
                                    <w:b/>
                                  </w:rPr>
                                </w:pPr>
                                <w:r w:rsidRPr="00520F59">
                                  <w:rPr>
                                    <w:rStyle w:val="Huisstijl-Adres"/>
                                    <w:b/>
                                  </w:rPr>
                                  <w:t>3068 AV Rotterdam</w:t>
                                </w:r>
                              </w:p>
                              <w:p w14:paraId="036F0E11" w14:textId="77777777" w:rsidR="00520F59" w:rsidRPr="00520F59" w:rsidRDefault="00520F59">
                                <w:pPr>
                                  <w:rPr>
                                    <w:rStyle w:val="Huisstijl-Adres"/>
                                    <w:b/>
                                  </w:rPr>
                                </w:pPr>
                                <w:r w:rsidRPr="00520F59">
                                  <w:rPr>
                                    <w:rStyle w:val="Huisstijl-Adres"/>
                                    <w:b/>
                                  </w:rPr>
                                  <w:t>Postbus 6073</w:t>
                                </w:r>
                              </w:p>
                              <w:p w14:paraId="542D1DDE" w14:textId="77777777" w:rsidR="00520F59" w:rsidRPr="00520F59" w:rsidRDefault="00520F59">
                                <w:pPr>
                                  <w:rPr>
                                    <w:rStyle w:val="Huisstijl-Adres"/>
                                    <w:b/>
                                  </w:rPr>
                                </w:pPr>
                                <w:r w:rsidRPr="00520F59">
                                  <w:rPr>
                                    <w:rStyle w:val="Huisstijl-Adres"/>
                                    <w:b/>
                                  </w:rPr>
                                  <w:t>3002 AB Rotterdam</w:t>
                                </w:r>
                              </w:p>
                              <w:p w14:paraId="5AB668C4" w14:textId="77777777" w:rsidR="00520F59" w:rsidRPr="00520F59" w:rsidRDefault="00520F59">
                                <w:pPr>
                                  <w:rPr>
                                    <w:rStyle w:val="Huisstijl-Adres"/>
                                    <w:b/>
                                  </w:rPr>
                                </w:pPr>
                                <w:r w:rsidRPr="00520F59">
                                  <w:rPr>
                                    <w:rStyle w:val="Huisstijl-Adres"/>
                                    <w:b/>
                                  </w:rPr>
                                  <w:t>Telefoon 088 - 923 33 44</w:t>
                                </w:r>
                              </w:p>
                              <w:p w14:paraId="38F7BEE3" w14:textId="77777777" w:rsidR="00520F59" w:rsidRPr="00520F59" w:rsidRDefault="00520F59">
                                <w:pPr>
                                  <w:rPr>
                                    <w:rStyle w:val="Huisstijl-Adres"/>
                                    <w:b/>
                                  </w:rPr>
                                </w:pPr>
                                <w:r w:rsidRPr="00520F59">
                                  <w:rPr>
                                    <w:rStyle w:val="Huisstijl-Adres"/>
                                    <w:b/>
                                  </w:rPr>
                                  <w:t>www.croonwolterendros.nl</w:t>
                                </w:r>
                              </w:p>
                              <w:p w14:paraId="50D818CC" w14:textId="57224B62" w:rsidR="00520F59" w:rsidRPr="00520F59" w:rsidRDefault="00520F59">
                                <w:pPr>
                                  <w:rPr>
                                    <w:rStyle w:val="Huisstijl-Adres"/>
                                  </w:rPr>
                                </w:pPr>
                              </w:p>
                              <w:p w14:paraId="206DF1B1" w14:textId="59B2CA50" w:rsidR="00736259" w:rsidRPr="00520F59" w:rsidRDefault="00736259">
                                <w:pPr>
                                  <w:rPr>
                                    <w:rStyle w:val="Huisstijl-Adres"/>
                                  </w:rPr>
                                </w:pPr>
                              </w:p>
                            </w:tc>
                          </w:tr>
                          <w:bookmarkEnd w:id="23"/>
                        </w:tbl>
                        <w:p w14:paraId="3CF41CE3" w14:textId="77777777" w:rsidR="00736259" w:rsidRDefault="0073625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36259" w14:paraId="6569A689" w14:textId="77777777" w:rsidTr="00520F59">
                            <w:trPr>
                              <w:trHeight w:hRule="exact" w:val="300"/>
                            </w:trPr>
                            <w:tc>
                              <w:tcPr>
                                <w:tcW w:w="2520" w:type="dxa"/>
                                <w:tcBorders>
                                  <w:top w:val="nil"/>
                                  <w:left w:val="nil"/>
                                  <w:bottom w:val="nil"/>
                                  <w:right w:val="nil"/>
                                </w:tcBorders>
                              </w:tcPr>
                              <w:p w14:paraId="7C04F64B" w14:textId="1597E66C" w:rsidR="00736259" w:rsidRDefault="00736259">
                                <w:pPr>
                                  <w:rPr>
                                    <w:rStyle w:val="Huisstijl-Kopje"/>
                                  </w:rPr>
                                </w:pPr>
                                <w:bookmarkStart w:id="24" w:name="bmKopieKopjeA1" w:colFirst="0" w:colLast="0"/>
                              </w:p>
                            </w:tc>
                          </w:tr>
                          <w:tr w:rsidR="00736259" w14:paraId="680898DA" w14:textId="77777777" w:rsidTr="00520F59">
                            <w:trPr>
                              <w:trHeight w:hRule="exact" w:val="600"/>
                            </w:trPr>
                            <w:tc>
                              <w:tcPr>
                                <w:tcW w:w="2520" w:type="dxa"/>
                                <w:tcBorders>
                                  <w:top w:val="nil"/>
                                  <w:left w:val="nil"/>
                                  <w:bottom w:val="nil"/>
                                  <w:right w:val="nil"/>
                                </w:tcBorders>
                                <w:shd w:val="clear" w:color="auto" w:fill="auto"/>
                              </w:tcPr>
                              <w:p w14:paraId="2126C963" w14:textId="009AD4D4" w:rsidR="00736259" w:rsidRDefault="00736259">
                                <w:pPr>
                                  <w:spacing w:before="180"/>
                                  <w:ind w:left="120" w:right="120"/>
                                </w:pPr>
                                <w:bookmarkStart w:id="25" w:name="bmKopieA1" w:colFirst="0" w:colLast="0"/>
                                <w:bookmarkEnd w:id="24"/>
                              </w:p>
                            </w:tc>
                          </w:tr>
                          <w:bookmarkEnd w:id="25"/>
                        </w:tbl>
                        <w:p w14:paraId="2CDCE4BF" w14:textId="77777777" w:rsidR="00736259" w:rsidRDefault="0073625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34DDD2FE" w14:textId="77777777" w:rsidTr="00CB1E87">
                      <w:tc>
                        <w:tcPr>
                          <w:tcW w:w="2520" w:type="dxa"/>
                        </w:tcPr>
                        <w:p w14:paraId="03EDE452" w14:textId="47A9C61E" w:rsidR="00520F59" w:rsidRPr="00520F59" w:rsidRDefault="00520F59">
                          <w:pPr>
                            <w:rPr>
                              <w:rStyle w:val="Huisstijl-Adres"/>
                              <w:b/>
                            </w:rPr>
                          </w:pPr>
                          <w:bookmarkStart w:id="26" w:name="bmBedrijf1" w:colFirst="0" w:colLast="0"/>
                          <w:r w:rsidRPr="00520F59">
                            <w:rPr>
                              <w:rStyle w:val="Huisstijl-Adres"/>
                              <w:b/>
                            </w:rPr>
                            <w:t>Croonwolter&amp;dros B.V.</w:t>
                          </w:r>
                        </w:p>
                        <w:p w14:paraId="7C08AD0B" w14:textId="77777777" w:rsidR="00520F59" w:rsidRPr="00520F59" w:rsidRDefault="00520F59">
                          <w:pPr>
                            <w:rPr>
                              <w:rStyle w:val="Huisstijl-Adres"/>
                              <w:b/>
                            </w:rPr>
                          </w:pPr>
                        </w:p>
                        <w:p w14:paraId="79E415A6" w14:textId="77777777" w:rsidR="00520F59" w:rsidRPr="00520F59" w:rsidRDefault="00520F59">
                          <w:pPr>
                            <w:rPr>
                              <w:rStyle w:val="Huisstijl-Adres"/>
                              <w:b/>
                            </w:rPr>
                          </w:pPr>
                          <w:r w:rsidRPr="00520F59">
                            <w:rPr>
                              <w:rStyle w:val="Huisstijl-Adres"/>
                              <w:b/>
                            </w:rPr>
                            <w:t>Marten Meesweg 25</w:t>
                          </w:r>
                        </w:p>
                        <w:p w14:paraId="5AA99F1C" w14:textId="77777777" w:rsidR="00520F59" w:rsidRPr="00520F59" w:rsidRDefault="00520F59">
                          <w:pPr>
                            <w:rPr>
                              <w:rStyle w:val="Huisstijl-Adres"/>
                              <w:b/>
                            </w:rPr>
                          </w:pPr>
                          <w:r w:rsidRPr="00520F59">
                            <w:rPr>
                              <w:rStyle w:val="Huisstijl-Adres"/>
                              <w:b/>
                            </w:rPr>
                            <w:t>3068 AV Rotterdam</w:t>
                          </w:r>
                        </w:p>
                        <w:p w14:paraId="036F0E11" w14:textId="77777777" w:rsidR="00520F59" w:rsidRPr="00520F59" w:rsidRDefault="00520F59">
                          <w:pPr>
                            <w:rPr>
                              <w:rStyle w:val="Huisstijl-Adres"/>
                              <w:b/>
                            </w:rPr>
                          </w:pPr>
                          <w:r w:rsidRPr="00520F59">
                            <w:rPr>
                              <w:rStyle w:val="Huisstijl-Adres"/>
                              <w:b/>
                            </w:rPr>
                            <w:t>Postbus 6073</w:t>
                          </w:r>
                        </w:p>
                        <w:p w14:paraId="542D1DDE" w14:textId="77777777" w:rsidR="00520F59" w:rsidRPr="00520F59" w:rsidRDefault="00520F59">
                          <w:pPr>
                            <w:rPr>
                              <w:rStyle w:val="Huisstijl-Adres"/>
                              <w:b/>
                            </w:rPr>
                          </w:pPr>
                          <w:r w:rsidRPr="00520F59">
                            <w:rPr>
                              <w:rStyle w:val="Huisstijl-Adres"/>
                              <w:b/>
                            </w:rPr>
                            <w:t>3002 AB Rotterdam</w:t>
                          </w:r>
                        </w:p>
                        <w:p w14:paraId="5AB668C4" w14:textId="77777777" w:rsidR="00520F59" w:rsidRPr="00520F59" w:rsidRDefault="00520F59">
                          <w:pPr>
                            <w:rPr>
                              <w:rStyle w:val="Huisstijl-Adres"/>
                              <w:b/>
                            </w:rPr>
                          </w:pPr>
                          <w:r w:rsidRPr="00520F59">
                            <w:rPr>
                              <w:rStyle w:val="Huisstijl-Adres"/>
                              <w:b/>
                            </w:rPr>
                            <w:t>Telefoon 088 - 923 33 44</w:t>
                          </w:r>
                        </w:p>
                        <w:p w14:paraId="38F7BEE3" w14:textId="77777777" w:rsidR="00520F59" w:rsidRPr="00520F59" w:rsidRDefault="00520F59">
                          <w:pPr>
                            <w:rPr>
                              <w:rStyle w:val="Huisstijl-Adres"/>
                              <w:b/>
                            </w:rPr>
                          </w:pPr>
                          <w:r w:rsidRPr="00520F59">
                            <w:rPr>
                              <w:rStyle w:val="Huisstijl-Adres"/>
                              <w:b/>
                            </w:rPr>
                            <w:t>www.croonwolterendros.nl</w:t>
                          </w:r>
                        </w:p>
                        <w:p w14:paraId="50D818CC" w14:textId="57224B62" w:rsidR="00520F59" w:rsidRPr="00520F59" w:rsidRDefault="00520F59">
                          <w:pPr>
                            <w:rPr>
                              <w:rStyle w:val="Huisstijl-Adres"/>
                            </w:rPr>
                          </w:pPr>
                        </w:p>
                        <w:p w14:paraId="206DF1B1" w14:textId="59B2CA50" w:rsidR="00736259" w:rsidRPr="00520F59" w:rsidRDefault="00736259">
                          <w:pPr>
                            <w:rPr>
                              <w:rStyle w:val="Huisstijl-Adres"/>
                            </w:rPr>
                          </w:pPr>
                        </w:p>
                      </w:tc>
                    </w:tr>
                    <w:bookmarkEnd w:id="26"/>
                  </w:tbl>
                  <w:p w14:paraId="3CF41CE3" w14:textId="77777777" w:rsidR="00736259" w:rsidRDefault="0073625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36259" w14:paraId="6569A689" w14:textId="77777777" w:rsidTr="00520F59">
                      <w:trPr>
                        <w:trHeight w:hRule="exact" w:val="300"/>
                      </w:trPr>
                      <w:tc>
                        <w:tcPr>
                          <w:tcW w:w="2520" w:type="dxa"/>
                          <w:tcBorders>
                            <w:top w:val="nil"/>
                            <w:left w:val="nil"/>
                            <w:bottom w:val="nil"/>
                            <w:right w:val="nil"/>
                          </w:tcBorders>
                        </w:tcPr>
                        <w:p w14:paraId="7C04F64B" w14:textId="1597E66C" w:rsidR="00736259" w:rsidRDefault="00736259">
                          <w:pPr>
                            <w:rPr>
                              <w:rStyle w:val="Huisstijl-Kopje"/>
                            </w:rPr>
                          </w:pPr>
                          <w:bookmarkStart w:id="27" w:name="bmKopieKopjeA1" w:colFirst="0" w:colLast="0"/>
                        </w:p>
                      </w:tc>
                    </w:tr>
                    <w:tr w:rsidR="00736259" w14:paraId="680898DA" w14:textId="77777777" w:rsidTr="00520F59">
                      <w:trPr>
                        <w:trHeight w:hRule="exact" w:val="600"/>
                      </w:trPr>
                      <w:tc>
                        <w:tcPr>
                          <w:tcW w:w="2520" w:type="dxa"/>
                          <w:tcBorders>
                            <w:top w:val="nil"/>
                            <w:left w:val="nil"/>
                            <w:bottom w:val="nil"/>
                            <w:right w:val="nil"/>
                          </w:tcBorders>
                          <w:shd w:val="clear" w:color="auto" w:fill="auto"/>
                        </w:tcPr>
                        <w:p w14:paraId="2126C963" w14:textId="009AD4D4" w:rsidR="00736259" w:rsidRDefault="00736259">
                          <w:pPr>
                            <w:spacing w:before="180"/>
                            <w:ind w:left="120" w:right="120"/>
                          </w:pPr>
                          <w:bookmarkStart w:id="28" w:name="bmKopieA1" w:colFirst="0" w:colLast="0"/>
                          <w:bookmarkEnd w:id="27"/>
                        </w:p>
                      </w:tc>
                    </w:tr>
                    <w:bookmarkEnd w:id="28"/>
                  </w:tbl>
                  <w:p w14:paraId="2CDCE4BF" w14:textId="77777777" w:rsidR="00736259" w:rsidRDefault="0073625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5D63EC59" wp14:editId="6F639EB2">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3895003E" w14:textId="77777777" w:rsidTr="005915C8">
                            <w:tc>
                              <w:tcPr>
                                <w:tcW w:w="11984" w:type="dxa"/>
                              </w:tcPr>
                              <w:p w14:paraId="0B32D7FF" w14:textId="30CACA65" w:rsidR="00736259" w:rsidRDefault="00520F59" w:rsidP="00520F59">
                                <w:bookmarkStart w:id="29" w:name="bmAfwLogo1" w:colFirst="0" w:colLast="0"/>
                                <w:r>
                                  <w:rPr>
                                    <w:noProof/>
                                  </w:rPr>
                                  <w:drawing>
                                    <wp:inline distT="0" distB="0" distL="0" distR="0" wp14:anchorId="6EC34115" wp14:editId="3F38FD9B">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737239D"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3895003E" w14:textId="77777777" w:rsidTr="005915C8">
                      <w:tc>
                        <w:tcPr>
                          <w:tcW w:w="11984" w:type="dxa"/>
                        </w:tcPr>
                        <w:p w14:paraId="0B32D7FF" w14:textId="30CACA65" w:rsidR="00736259" w:rsidRDefault="00520F59" w:rsidP="00520F59">
                          <w:bookmarkStart w:id="30" w:name="bmAfwLogo1" w:colFirst="0" w:colLast="0"/>
                          <w:r>
                            <w:rPr>
                              <w:noProof/>
                            </w:rPr>
                            <w:drawing>
                              <wp:inline distT="0" distB="0" distL="0" distR="0" wp14:anchorId="6EC34115" wp14:editId="3F38FD9B">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14:paraId="4737239D" w14:textId="77777777" w:rsidR="00736259" w:rsidRDefault="00736259"/>
                </w:txbxContent>
              </v:textbox>
              <w10:wrap anchorx="page" anchory="page"/>
              <w10:anchorlock/>
            </v:shape>
          </w:pict>
        </mc:Fallback>
      </mc:AlternateContent>
    </w:r>
  </w:p>
  <w:p w14:paraId="42E6E2E9" w14:textId="77777777" w:rsidR="00736259" w:rsidRDefault="007362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qAkkIddyayg+cHnmlrOee0Ar+okP0PpHHaL4zULB9l+CFQBuXTw3VqJ0iDVrMLPXFMq1Up9cyI/U1IuhS5zLrQ==" w:salt="DWkQvMhcrlaniQOETnGJs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662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fdeling" w:val="Maintenance Competence Centre"/>
    <w:docVar w:name="AfdelingID" w:val="88"/>
    <w:docVar w:name="AfdelingID1" w:val="88"/>
    <w:docVar w:name="AfdelingID1_PrintValue" w:val="Maintenance Competence Centre"/>
    <w:docVar w:name="AfdelingID2" w:val="88"/>
    <w:docVar w:name="AfdelingID2_PrintValue" w:val="Maintenance Competence Centre"/>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ContentType" w:val="DMSRapport"/>
    <w:docVar w:name="Datum" w:val="18-03-2019"/>
    <w:docVar w:name="Datum_PrintValue" w:val="18 maart 2019"/>
    <w:docVar w:name="DatumOpgesteld" w:val="20-07-2015"/>
    <w:docVar w:name="DatumOpgesteld_PrintValue" w:val="20 juli 2015"/>
    <w:docVar w:name="Debug" w:val="20-07-2015 15:15:18 | Mode = Change; True; True | Gebruiker = 3022; 3022; 3022 | Registratietype = 2 | ProjectID =  | WerkgroepID =  | LocatieID =  | Project = ; ;  | Bedrijf = 1; 1; 1 | Afdeling = 88; 88; 88 | Vestiging = 1; 1; 1 | Beveiligingsniveau = 4; 4; 4 | StandaardDoc = ; ;"/>
    <w:docVar w:name="DocID" w:val="c70cea0c-a7cd-4f21-af64-5e1a03b3a116"/>
    <w:docVar w:name="DocIsReadOnly" w:val="1"/>
    <w:docVar w:name="DocRootDocID" w:val="8b1dd488-1f22-4ff2-ae19-8bb0e5ded2f5"/>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8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8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8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2015]]&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2 2015]]&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8b1dd488-1f22-4ff2-ae19-8bb0e5ded2f5&lt;/Value&gt;_x000d__x000a__x0009__x0009_&lt;/DataField&gt;_x000d__x000a__x0009__x0009_&lt;DataField&gt;_x000d__x000a__x0009__x0009__x0009_&lt;Name&gt;DocumentID&lt;/Name&gt;_x000d__x000a__x0009__x0009__x0009_&lt;Value&gt;c70cea0c-a7cd-4f21-af64-5e1a03b3a116&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507-02263]]&gt;&lt;/PrintValue&gt;_x000d__x000a__x0009__x0009__x0009_&lt;RegistrationValue&gt;&lt;![CDATA[1507-0226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5]]&gt;&lt;/PrintValue&gt;_x000d__x000a__x0009__x0009__x0009_&lt;RegistrationValue&gt;&lt;![CDATA[Storingsanalyse 2e Coentunnel Q2 2015]]&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 maart 2019]]&gt;&lt;/PrintValue&gt;_x000d__x000a__x0009__x0009__x0009_&lt;RegistrationValue&gt;&lt;![CDATA[2019-03-18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 juli 2015]]&gt;&lt;/PrintValue&gt;_x000d__x000a__x0009__x0009__x0009_&lt;RegistrationValue&gt;&lt;![CDATA[2015-07-20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5]]&gt;&lt;/PrintValue&gt;_x000d__x000a__x0009__x0009__x0009_&lt;RegistrationValue&gt;&lt;![CDATA[Storingsanalyse 2e Coentunnel Q2 2015]]&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MCC]]&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
    <w:docVar w:name="DocumentInfoXML_1" w: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OpslagFileName" w:val="http://intranet.croon.nl/Departments/MCC/DMSDocumentsTeam/DMSRapport/2015-07/1507-02263.docx"/>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507-02263"/>
    <w:docVar w:name="Registratieprofiel" w:val="Rapport (DMS)"/>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2 2015"/>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FC1AF3"/>
    <w:rsid w:val="000426EC"/>
    <w:rsid w:val="00051450"/>
    <w:rsid w:val="000D37A2"/>
    <w:rsid w:val="000E0E3C"/>
    <w:rsid w:val="000E7C89"/>
    <w:rsid w:val="00117754"/>
    <w:rsid w:val="00155992"/>
    <w:rsid w:val="00175807"/>
    <w:rsid w:val="001B3FC2"/>
    <w:rsid w:val="001B560E"/>
    <w:rsid w:val="001C0634"/>
    <w:rsid w:val="001E2676"/>
    <w:rsid w:val="002165EE"/>
    <w:rsid w:val="0029151F"/>
    <w:rsid w:val="0029589C"/>
    <w:rsid w:val="002F0330"/>
    <w:rsid w:val="002F77B7"/>
    <w:rsid w:val="003362C3"/>
    <w:rsid w:val="0034402B"/>
    <w:rsid w:val="00377300"/>
    <w:rsid w:val="003A56BC"/>
    <w:rsid w:val="003A7728"/>
    <w:rsid w:val="003D6F8D"/>
    <w:rsid w:val="003E7B85"/>
    <w:rsid w:val="004248F1"/>
    <w:rsid w:val="004557A9"/>
    <w:rsid w:val="004616A8"/>
    <w:rsid w:val="00486AA4"/>
    <w:rsid w:val="004A11E8"/>
    <w:rsid w:val="00516151"/>
    <w:rsid w:val="00520F59"/>
    <w:rsid w:val="00546EF9"/>
    <w:rsid w:val="005617C1"/>
    <w:rsid w:val="00575CA4"/>
    <w:rsid w:val="005915C8"/>
    <w:rsid w:val="00594265"/>
    <w:rsid w:val="00595449"/>
    <w:rsid w:val="005C072C"/>
    <w:rsid w:val="005C3960"/>
    <w:rsid w:val="005D1F42"/>
    <w:rsid w:val="005F32F7"/>
    <w:rsid w:val="005F5555"/>
    <w:rsid w:val="0060293F"/>
    <w:rsid w:val="00662951"/>
    <w:rsid w:val="0068637D"/>
    <w:rsid w:val="006977BE"/>
    <w:rsid w:val="006B08B7"/>
    <w:rsid w:val="006D4569"/>
    <w:rsid w:val="006E044B"/>
    <w:rsid w:val="00725589"/>
    <w:rsid w:val="00736259"/>
    <w:rsid w:val="007717D1"/>
    <w:rsid w:val="007B2338"/>
    <w:rsid w:val="007D4924"/>
    <w:rsid w:val="007D6F15"/>
    <w:rsid w:val="00827088"/>
    <w:rsid w:val="00840D6D"/>
    <w:rsid w:val="00874B7C"/>
    <w:rsid w:val="008876E2"/>
    <w:rsid w:val="00912B7C"/>
    <w:rsid w:val="00915E3A"/>
    <w:rsid w:val="00920D8E"/>
    <w:rsid w:val="00970EC2"/>
    <w:rsid w:val="00985501"/>
    <w:rsid w:val="00992BAD"/>
    <w:rsid w:val="00997D81"/>
    <w:rsid w:val="009D5115"/>
    <w:rsid w:val="009E6C3F"/>
    <w:rsid w:val="009F0272"/>
    <w:rsid w:val="00A55B09"/>
    <w:rsid w:val="00A745E3"/>
    <w:rsid w:val="00A83632"/>
    <w:rsid w:val="00A93C52"/>
    <w:rsid w:val="00A97B83"/>
    <w:rsid w:val="00AB5CD7"/>
    <w:rsid w:val="00AC2EDF"/>
    <w:rsid w:val="00AD2FC7"/>
    <w:rsid w:val="00AD7A63"/>
    <w:rsid w:val="00B11685"/>
    <w:rsid w:val="00B15191"/>
    <w:rsid w:val="00B31109"/>
    <w:rsid w:val="00B31A7B"/>
    <w:rsid w:val="00B343A6"/>
    <w:rsid w:val="00B36AD2"/>
    <w:rsid w:val="00B76924"/>
    <w:rsid w:val="00B84F38"/>
    <w:rsid w:val="00C26391"/>
    <w:rsid w:val="00C5645B"/>
    <w:rsid w:val="00CB1E87"/>
    <w:rsid w:val="00CC2141"/>
    <w:rsid w:val="00D10B89"/>
    <w:rsid w:val="00D2351D"/>
    <w:rsid w:val="00D345FB"/>
    <w:rsid w:val="00D62026"/>
    <w:rsid w:val="00D96927"/>
    <w:rsid w:val="00DA44C2"/>
    <w:rsid w:val="00DE3A85"/>
    <w:rsid w:val="00DF2677"/>
    <w:rsid w:val="00DF4636"/>
    <w:rsid w:val="00E05D08"/>
    <w:rsid w:val="00E25BF8"/>
    <w:rsid w:val="00E36E37"/>
    <w:rsid w:val="00E6488E"/>
    <w:rsid w:val="00E66A51"/>
    <w:rsid w:val="00E93F8F"/>
    <w:rsid w:val="00EB7F9C"/>
    <w:rsid w:val="00F10D30"/>
    <w:rsid w:val="00F12897"/>
    <w:rsid w:val="00F372B2"/>
    <w:rsid w:val="00F43926"/>
    <w:rsid w:val="00F526F1"/>
    <w:rsid w:val="00F74DFF"/>
    <w:rsid w:val="00FC1AF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68972F9A-D399-43D5-9143-2E597ED1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FC2"/>
    <w:rPr>
      <w:szCs w:val="24"/>
    </w:rPr>
  </w:style>
  <w:style w:type="paragraph" w:styleId="Heading1">
    <w:name w:val="heading 1"/>
    <w:basedOn w:val="Normal"/>
    <w:next w:val="Normal"/>
    <w:link w:val="Heading1Char"/>
    <w:qFormat/>
    <w:rsid w:val="001B3FC2"/>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1B3FC2"/>
    <w:pPr>
      <w:pageBreakBefore w:val="0"/>
      <w:numPr>
        <w:ilvl w:val="1"/>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1B3FC2"/>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1B3FC2"/>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1B3FC2"/>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1B3FC2"/>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1B3FC2"/>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1B3FC2"/>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1B3FC2"/>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1B3FC2"/>
    <w:rPr>
      <w:rFonts w:ascii="Arial" w:hAnsi="Arial"/>
      <w:noProof/>
      <w:sz w:val="19"/>
    </w:rPr>
  </w:style>
  <w:style w:type="character" w:customStyle="1" w:styleId="Huisstijl-Kopje">
    <w:name w:val="Huisstijl-Kopje"/>
    <w:rsid w:val="001B3FC2"/>
    <w:rPr>
      <w:rFonts w:ascii="Arial" w:hAnsi="Arial"/>
      <w:b/>
      <w:noProof/>
      <w:sz w:val="14"/>
    </w:rPr>
  </w:style>
  <w:style w:type="character" w:customStyle="1" w:styleId="Huisstijl-Kopje-Fax">
    <w:name w:val="Huisstijl-Kopje-Fax"/>
    <w:rsid w:val="001B3FC2"/>
    <w:rPr>
      <w:rFonts w:ascii="Arial" w:hAnsi="Arial"/>
      <w:b/>
      <w:noProof/>
      <w:sz w:val="16"/>
    </w:rPr>
  </w:style>
  <w:style w:type="paragraph" w:customStyle="1" w:styleId="Huisstijl-Naw">
    <w:name w:val="Huisstijl-Naw"/>
    <w:basedOn w:val="Normal"/>
    <w:rsid w:val="001B3FC2"/>
    <w:pPr>
      <w:spacing w:line="240" w:lineRule="exact"/>
    </w:pPr>
    <w:rPr>
      <w:noProof/>
      <w:szCs w:val="20"/>
    </w:rPr>
  </w:style>
  <w:style w:type="character" w:customStyle="1" w:styleId="Huisstijl-Sjabloonnaam">
    <w:name w:val="Huisstijl-Sjabloonnaam"/>
    <w:rsid w:val="001B3FC2"/>
    <w:rPr>
      <w:rFonts w:ascii="Arial" w:hAnsi="Arial"/>
      <w:noProof/>
      <w:sz w:val="24"/>
    </w:rPr>
  </w:style>
  <w:style w:type="paragraph" w:customStyle="1" w:styleId="Huisstijl-Voorwaarden">
    <w:name w:val="Huisstijl-Voorwaarden"/>
    <w:basedOn w:val="Normal"/>
    <w:rsid w:val="001B3FC2"/>
    <w:pPr>
      <w:spacing w:line="160" w:lineRule="exact"/>
    </w:pPr>
    <w:rPr>
      <w:noProof/>
      <w:sz w:val="14"/>
      <w:szCs w:val="20"/>
    </w:rPr>
  </w:style>
  <w:style w:type="paragraph" w:styleId="TOC1">
    <w:name w:val="toc 1"/>
    <w:basedOn w:val="Normal"/>
    <w:next w:val="Normal"/>
    <w:uiPriority w:val="39"/>
    <w:rsid w:val="001B3FC2"/>
    <w:pPr>
      <w:keepNext/>
      <w:tabs>
        <w:tab w:val="right" w:pos="7080"/>
      </w:tabs>
      <w:spacing w:before="240"/>
      <w:ind w:left="1680" w:hanging="1680"/>
    </w:pPr>
    <w:rPr>
      <w:noProof/>
      <w:szCs w:val="20"/>
    </w:rPr>
  </w:style>
  <w:style w:type="paragraph" w:styleId="TOC2">
    <w:name w:val="toc 2"/>
    <w:basedOn w:val="TOC1"/>
    <w:next w:val="Normal"/>
    <w:uiPriority w:val="39"/>
    <w:rsid w:val="001B3FC2"/>
    <w:pPr>
      <w:spacing w:before="0"/>
    </w:pPr>
  </w:style>
  <w:style w:type="paragraph" w:styleId="TOC3">
    <w:name w:val="toc 3"/>
    <w:basedOn w:val="TOC1"/>
    <w:next w:val="Normal"/>
    <w:uiPriority w:val="39"/>
    <w:rsid w:val="001B3FC2"/>
    <w:pPr>
      <w:spacing w:before="0"/>
    </w:pPr>
  </w:style>
  <w:style w:type="paragraph" w:customStyle="1" w:styleId="Kop1zondernummer">
    <w:name w:val="Kop 1 zonder nummer"/>
    <w:basedOn w:val="Heading1"/>
    <w:next w:val="Normal"/>
    <w:rsid w:val="001B3FC2"/>
    <w:pPr>
      <w:numPr>
        <w:numId w:val="0"/>
      </w:numPr>
      <w:tabs>
        <w:tab w:val="clear" w:pos="240"/>
      </w:tabs>
    </w:pPr>
  </w:style>
  <w:style w:type="paragraph" w:customStyle="1" w:styleId="Kop2zondernummer">
    <w:name w:val="Kop 2 zonder nummer"/>
    <w:basedOn w:val="Heading2"/>
    <w:next w:val="Normal"/>
    <w:rsid w:val="001B3FC2"/>
    <w:pPr>
      <w:numPr>
        <w:ilvl w:val="0"/>
        <w:numId w:val="0"/>
      </w:numPr>
    </w:pPr>
  </w:style>
  <w:style w:type="paragraph" w:customStyle="1" w:styleId="Kop3zondernummer">
    <w:name w:val="Kop 3 zonder nummer"/>
    <w:basedOn w:val="Heading3"/>
    <w:next w:val="Normal"/>
    <w:rsid w:val="001B3FC2"/>
    <w:pPr>
      <w:numPr>
        <w:ilvl w:val="0"/>
        <w:numId w:val="0"/>
      </w:numPr>
      <w:tabs>
        <w:tab w:val="clear" w:pos="480"/>
      </w:tabs>
    </w:pPr>
  </w:style>
  <w:style w:type="paragraph" w:styleId="Header">
    <w:name w:val="header"/>
    <w:basedOn w:val="Normal"/>
    <w:rsid w:val="001B3FC2"/>
    <w:pPr>
      <w:tabs>
        <w:tab w:val="center" w:pos="3510"/>
        <w:tab w:val="right" w:pos="7020"/>
      </w:tabs>
    </w:pPr>
  </w:style>
  <w:style w:type="paragraph" w:styleId="Footer">
    <w:name w:val="footer"/>
    <w:basedOn w:val="Normal"/>
    <w:rsid w:val="001B3FC2"/>
    <w:pPr>
      <w:tabs>
        <w:tab w:val="center" w:pos="3510"/>
        <w:tab w:val="right" w:pos="7020"/>
      </w:tabs>
    </w:pPr>
  </w:style>
  <w:style w:type="paragraph" w:styleId="TOC4">
    <w:name w:val="toc 4"/>
    <w:basedOn w:val="TOC1"/>
    <w:next w:val="Normal"/>
    <w:semiHidden/>
    <w:rsid w:val="001B3FC2"/>
    <w:pPr>
      <w:spacing w:before="0"/>
    </w:pPr>
  </w:style>
  <w:style w:type="paragraph" w:styleId="TOC5">
    <w:name w:val="toc 5"/>
    <w:basedOn w:val="TOC1"/>
    <w:next w:val="Normal"/>
    <w:semiHidden/>
    <w:rsid w:val="001B3FC2"/>
    <w:pPr>
      <w:spacing w:before="0"/>
    </w:pPr>
  </w:style>
  <w:style w:type="paragraph" w:styleId="TOC6">
    <w:name w:val="toc 6"/>
    <w:basedOn w:val="TOC1"/>
    <w:next w:val="Normal"/>
    <w:semiHidden/>
    <w:rsid w:val="001B3FC2"/>
    <w:pPr>
      <w:spacing w:before="0"/>
    </w:pPr>
  </w:style>
  <w:style w:type="paragraph" w:styleId="TOC7">
    <w:name w:val="toc 7"/>
    <w:basedOn w:val="TOC1"/>
    <w:next w:val="Normal"/>
    <w:semiHidden/>
    <w:rsid w:val="001B3FC2"/>
    <w:pPr>
      <w:spacing w:before="0"/>
    </w:pPr>
  </w:style>
  <w:style w:type="paragraph" w:styleId="TOC8">
    <w:name w:val="toc 8"/>
    <w:basedOn w:val="TOC1"/>
    <w:next w:val="Normal"/>
    <w:semiHidden/>
    <w:rsid w:val="001B3FC2"/>
    <w:pPr>
      <w:spacing w:before="0"/>
    </w:pPr>
  </w:style>
  <w:style w:type="paragraph" w:styleId="TOC9">
    <w:name w:val="toc 9"/>
    <w:basedOn w:val="TOC1"/>
    <w:next w:val="Normal"/>
    <w:semiHidden/>
    <w:rsid w:val="001B3FC2"/>
    <w:pPr>
      <w:spacing w:before="0"/>
    </w:pPr>
  </w:style>
  <w:style w:type="paragraph" w:customStyle="1" w:styleId="Kop4zondernummer">
    <w:name w:val="Kop 4 zonder nummer"/>
    <w:basedOn w:val="Heading4"/>
    <w:next w:val="Normal"/>
    <w:rsid w:val="001B3FC2"/>
    <w:pPr>
      <w:numPr>
        <w:ilvl w:val="0"/>
        <w:numId w:val="0"/>
      </w:numPr>
      <w:tabs>
        <w:tab w:val="clear" w:pos="600"/>
      </w:tabs>
    </w:pPr>
  </w:style>
  <w:style w:type="paragraph" w:customStyle="1" w:styleId="Kop5zondernummer">
    <w:name w:val="Kop 5 zonder nummer"/>
    <w:basedOn w:val="Heading5"/>
    <w:next w:val="Normal"/>
    <w:rsid w:val="001B3FC2"/>
    <w:pPr>
      <w:numPr>
        <w:ilvl w:val="0"/>
        <w:numId w:val="0"/>
      </w:numPr>
      <w:tabs>
        <w:tab w:val="clear" w:pos="720"/>
      </w:tabs>
    </w:pPr>
  </w:style>
  <w:style w:type="paragraph" w:customStyle="1" w:styleId="Kop6zondernummer">
    <w:name w:val="Kop 6 zonder nummer"/>
    <w:basedOn w:val="Heading6"/>
    <w:next w:val="Normal"/>
    <w:rsid w:val="001B3FC2"/>
    <w:pPr>
      <w:numPr>
        <w:ilvl w:val="0"/>
        <w:numId w:val="0"/>
      </w:numPr>
      <w:tabs>
        <w:tab w:val="clear" w:pos="840"/>
      </w:tabs>
    </w:pPr>
  </w:style>
  <w:style w:type="paragraph" w:customStyle="1" w:styleId="Kop7zondernummer">
    <w:name w:val="Kop 7 zonder nummer"/>
    <w:basedOn w:val="Heading7"/>
    <w:next w:val="Normal"/>
    <w:rsid w:val="001B3FC2"/>
    <w:pPr>
      <w:numPr>
        <w:ilvl w:val="0"/>
        <w:numId w:val="0"/>
      </w:numPr>
      <w:tabs>
        <w:tab w:val="clear" w:pos="960"/>
      </w:tabs>
    </w:pPr>
  </w:style>
  <w:style w:type="paragraph" w:customStyle="1" w:styleId="Kop8zondernummer">
    <w:name w:val="Kop 8 zonder nummer"/>
    <w:basedOn w:val="Heading8"/>
    <w:next w:val="Normal"/>
    <w:rsid w:val="001B3FC2"/>
    <w:pPr>
      <w:numPr>
        <w:ilvl w:val="0"/>
        <w:numId w:val="0"/>
      </w:numPr>
      <w:tabs>
        <w:tab w:val="clear" w:pos="1080"/>
      </w:tabs>
    </w:pPr>
  </w:style>
  <w:style w:type="paragraph" w:customStyle="1" w:styleId="Kop9zondernummer">
    <w:name w:val="Kop 9 zonder nummer"/>
    <w:basedOn w:val="Heading9"/>
    <w:next w:val="Normal"/>
    <w:rsid w:val="001B3FC2"/>
    <w:pPr>
      <w:numPr>
        <w:ilvl w:val="0"/>
        <w:numId w:val="0"/>
      </w:numPr>
      <w:tabs>
        <w:tab w:val="clear" w:pos="1200"/>
      </w:tabs>
    </w:pPr>
  </w:style>
  <w:style w:type="paragraph" w:styleId="Caption">
    <w:name w:val="caption"/>
    <w:basedOn w:val="Huisstijl-Voorwaarden"/>
    <w:next w:val="Normal"/>
    <w:qFormat/>
    <w:rsid w:val="001B3FC2"/>
    <w:pPr>
      <w:spacing w:line="240" w:lineRule="exact"/>
    </w:pPr>
    <w:rPr>
      <w:bCs/>
    </w:rPr>
  </w:style>
  <w:style w:type="paragraph" w:styleId="TableofFigures">
    <w:name w:val="table of figures"/>
    <w:basedOn w:val="TOC1"/>
    <w:next w:val="Normal"/>
    <w:semiHidden/>
    <w:rsid w:val="001B3FC2"/>
    <w:pPr>
      <w:keepNext w:val="0"/>
      <w:spacing w:before="0"/>
    </w:pPr>
  </w:style>
  <w:style w:type="paragraph" w:styleId="ListBullet">
    <w:name w:val="List Bullet"/>
    <w:basedOn w:val="Normal"/>
    <w:rsid w:val="001B3FC2"/>
    <w:pPr>
      <w:numPr>
        <w:numId w:val="26"/>
      </w:numPr>
    </w:pPr>
    <w:rPr>
      <w:szCs w:val="20"/>
    </w:rPr>
  </w:style>
  <w:style w:type="paragraph" w:styleId="ListBullet2">
    <w:name w:val="List Bullet 2"/>
    <w:basedOn w:val="ListBullet"/>
    <w:rsid w:val="001B3FC2"/>
    <w:pPr>
      <w:numPr>
        <w:numId w:val="28"/>
      </w:numPr>
      <w:tabs>
        <w:tab w:val="clear" w:pos="643"/>
      </w:tabs>
      <w:ind w:left="480" w:hanging="240"/>
    </w:pPr>
  </w:style>
  <w:style w:type="paragraph" w:styleId="ListBullet3">
    <w:name w:val="List Bullet 3"/>
    <w:basedOn w:val="ListBullet"/>
    <w:rsid w:val="001B3FC2"/>
    <w:pPr>
      <w:numPr>
        <w:numId w:val="30"/>
      </w:numPr>
      <w:tabs>
        <w:tab w:val="clear" w:pos="840"/>
      </w:tabs>
      <w:ind w:left="720" w:hanging="240"/>
    </w:pPr>
  </w:style>
  <w:style w:type="paragraph" w:styleId="FootnoteText">
    <w:name w:val="footnote text"/>
    <w:basedOn w:val="Huisstijl-Voorwaarden"/>
    <w:next w:val="Normal"/>
    <w:link w:val="FootnoteTextChar"/>
    <w:rsid w:val="001B3FC2"/>
  </w:style>
  <w:style w:type="character" w:customStyle="1" w:styleId="FootnoteTextChar">
    <w:name w:val="Footnote Text Char"/>
    <w:link w:val="FootnoteText"/>
    <w:rsid w:val="001B3FC2"/>
    <w:rPr>
      <w:noProof/>
      <w:sz w:val="14"/>
      <w:szCs w:val="20"/>
    </w:rPr>
  </w:style>
  <w:style w:type="character" w:customStyle="1" w:styleId="Huisstijl-Adres">
    <w:name w:val="Huisstijl-Adres"/>
    <w:rsid w:val="001B3FC2"/>
    <w:rPr>
      <w:rFonts w:ascii="Arial" w:hAnsi="Arial"/>
      <w:noProof/>
      <w:sz w:val="14"/>
    </w:rPr>
  </w:style>
  <w:style w:type="character" w:customStyle="1" w:styleId="Huisstijl-Adres-Fax">
    <w:name w:val="Huisstijl-Adres-Fax"/>
    <w:rsid w:val="001B3FC2"/>
    <w:rPr>
      <w:rFonts w:ascii="Arial" w:hAnsi="Arial"/>
      <w:noProof/>
      <w:sz w:val="16"/>
    </w:rPr>
  </w:style>
  <w:style w:type="paragraph" w:customStyle="1" w:styleId="Huisstijl-KixCode">
    <w:name w:val="Huisstijl-KixCode"/>
    <w:basedOn w:val="Normal"/>
    <w:next w:val="Normal"/>
    <w:rsid w:val="001B3FC2"/>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DigiOfficeDocumentItemEventReceiver</Name>
    <Synchronization>Asynchronous</Synchronization>
    <Type>10001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10004</Type>
    <SequenceNumber>1002</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10005</Type>
    <SequenceNumber>1003</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10006</Type>
    <SequenceNumber>1004</SequenceNumber>
    <Assembly>IDB.DigiOfficeDMSConnector, Version=1.0.0.0, Culture=neutral, PublicKeyToken=936c9e1ef35ff799</Assembly>
    <Class>IDB.DigiOfficeDMSConnector.DigiOfficeDocumentItemEventReceiver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2.xml><?xml version="1.0" encoding="utf-8"?>
<ds:datastoreItem xmlns:ds="http://schemas.openxmlformats.org/officeDocument/2006/customXml" ds:itemID="{B9B1A3AC-B7BA-4326-B264-5682882282B8}">
  <ds:schemaRefs>
    <ds:schemaRef ds:uri="http://schemas.microsoft.com/sharepoint/events"/>
  </ds:schemaRefs>
</ds:datastoreItem>
</file>

<file path=customXml/itemProps3.xml><?xml version="1.0" encoding="utf-8"?>
<ds:datastoreItem xmlns:ds="http://schemas.openxmlformats.org/officeDocument/2006/customXml" ds:itemID="{71E9A059-E664-456C-BBD0-C86126F349D9}"/>
</file>

<file path=customXml/itemProps4.xml><?xml version="1.0" encoding="utf-8"?>
<ds:datastoreItem xmlns:ds="http://schemas.openxmlformats.org/officeDocument/2006/customXml" ds:itemID="{2142137B-C547-47AA-AA9F-9244A4862000}">
  <ds:schemaRef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0d56ba86-01f6-4559-97ca-1d8039c491eb"/>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8</Pages>
  <Words>1456</Words>
  <Characters>9370</Characters>
  <Application>Microsoft Office Word</Application>
  <DocSecurity>8</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1507-02263</cp:keywords>
  <dc:description>Dit document is gemaakt met WhiteOffice versie 2014.3.2</dc:description>
  <cp:lastModifiedBy>Gorkom, R. (Remko) van</cp:lastModifiedBy>
  <cp:revision>2</cp:revision>
  <cp:lastPrinted>2015-03-25T14:39:00Z</cp:lastPrinted>
  <dcterms:created xsi:type="dcterms:W3CDTF">2020-06-09T16:03:00Z</dcterms:created>
  <dcterms:modified xsi:type="dcterms:W3CDTF">2020-06-09T16:03:00Z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8b1dd488-1f22-4ff2-ae19-8bb0e5ded2f5</vt:lpwstr>
  </property>
  <property fmtid="{D5CDD505-2E9C-101B-9397-08002B2CF9AE}" pid="5" name="idb_DocumentID">
    <vt:lpwstr>c70cea0c-a7cd-4f21-af64-5e1a03b3a116</vt:lpwstr>
  </property>
  <property fmtid="{D5CDD505-2E9C-101B-9397-08002B2CF9AE}" pid="6" name="idb_IsGeopendVanafAndereLocatie">
    <vt:lpwstr/>
  </property>
  <property fmtid="{D5CDD505-2E9C-101B-9397-08002B2CF9AE}" pid="7" name="idb_ContentType">
    <vt:lpwstr>DMSRapport</vt:lpwstr>
  </property>
  <property fmtid="{D5CDD505-2E9C-101B-9397-08002B2CF9AE}" pid="8" name="ContentType">
    <vt:lpwstr>DMSRapport</vt:lpwstr>
  </property>
  <property fmtid="{D5CDD505-2E9C-101B-9397-08002B2CF9AE}" pid="9" name="idb_Nr">
    <vt:lpwstr>1507-02263</vt:lpwstr>
  </property>
  <property fmtid="{D5CDD505-2E9C-101B-9397-08002B2CF9AE}" pid="10" name="idb_VersieNr">
    <vt:lpwstr>1.0</vt:lpwstr>
  </property>
  <property fmtid="{D5CDD505-2E9C-101B-9397-08002B2CF9AE}" pid="11" name="idb_GebrID">
    <vt:i4>3022</vt:i4>
  </property>
  <property fmtid="{D5CDD505-2E9C-101B-9397-08002B2CF9AE}" pid="12" name="idb_Gebruiker">
    <vt:lpwstr>R. (Remko) van Gorkom</vt:lpwstr>
  </property>
  <property fmtid="{D5CDD505-2E9C-101B-9397-08002B2CF9AE}" pid="13" name="idb_DocumentsoortID">
    <vt:i4>11</vt:i4>
  </property>
  <property fmtid="{D5CDD505-2E9C-101B-9397-08002B2CF9AE}" pid="14" name="idb_Documentsoort">
    <vt:lpwstr>Rapport</vt:lpwstr>
  </property>
  <property fmtid="{D5CDD505-2E9C-101B-9397-08002B2CF9AE}" pid="15" name="idb_DocTypeID">
    <vt:lpwstr>N</vt:lpwstr>
  </property>
  <property fmtid="{D5CDD505-2E9C-101B-9397-08002B2CF9AE}" pid="16" name="idb_Projfase">
    <vt:lpwstr/>
  </property>
  <property fmtid="{D5CDD505-2E9C-101B-9397-08002B2CF9AE}" pid="17" name="idb_Project">
    <vt:lpwstr/>
  </property>
  <property fmtid="{D5CDD505-2E9C-101B-9397-08002B2CF9AE}" pid="18" name="idb_BeveiligingsniveauID">
    <vt:i4>4</vt:i4>
  </property>
  <property fmtid="{D5CDD505-2E9C-101B-9397-08002B2CF9AE}" pid="19" name="idb_ExternNr">
    <vt:lpwstr/>
  </property>
  <property fmtid="{D5CDD505-2E9C-101B-9397-08002B2CF9AE}" pid="20" name="idb_ExternVersieNr">
    <vt:lpwstr/>
  </property>
  <property fmtid="{D5CDD505-2E9C-101B-9397-08002B2CF9AE}" pid="21" name="idb_Relatie">
    <vt:lpwstr/>
  </property>
  <property fmtid="{D5CDD505-2E9C-101B-9397-08002B2CF9AE}" pid="22" name="idb_Onderwerp">
    <vt:lpwstr>Storingsanalyse 2e Coentunnel Q2 2015</vt:lpwstr>
  </property>
  <property fmtid="{D5CDD505-2E9C-101B-9397-08002B2CF9AE}" pid="23" name="idb_Datum">
    <vt:filetime>2019-03-17T23:00:00Z</vt:filetime>
  </property>
  <property fmtid="{D5CDD505-2E9C-101B-9397-08002B2CF9AE}" pid="24" name="idb_IntBedrID">
    <vt:i4>1</vt:i4>
  </property>
  <property fmtid="{D5CDD505-2E9C-101B-9397-08002B2CF9AE}" pid="25" name="idb_InternBedrijf">
    <vt:lpwstr>Croonwolter&amp;dros B.V.</vt:lpwstr>
  </property>
  <property fmtid="{D5CDD505-2E9C-101B-9397-08002B2CF9AE}" pid="26" name="idb_IntAfdID">
    <vt:i4>88</vt:i4>
  </property>
  <property fmtid="{D5CDD505-2E9C-101B-9397-08002B2CF9AE}" pid="27" name="idb_InterneAfdeling">
    <vt:lpwstr>MCC</vt:lpwstr>
  </property>
  <property fmtid="{D5CDD505-2E9C-101B-9397-08002B2CF9AE}" pid="28" name="idb_IntVestID">
    <vt:i4>1</vt:i4>
  </property>
  <property fmtid="{D5CDD505-2E9C-101B-9397-08002B2CF9AE}" pid="29" name="idb_InterneVestiging">
    <vt:lpwstr>(Geen)</vt:lpwstr>
  </property>
  <property fmtid="{D5CDD505-2E9C-101B-9397-08002B2CF9AE}" pid="30" name="idb_PublicatieFilter">
    <vt:lpwstr/>
  </property>
  <property fmtid="{D5CDD505-2E9C-101B-9397-08002B2CF9AE}" pid="31" name="idb_PublicatieGroepering">
    <vt:lpwstr/>
  </property>
  <property fmtid="{D5CDD505-2E9C-101B-9397-08002B2CF9AE}" pid="32" name="idb_InternFactuurNr">
    <vt:lpwstr/>
  </property>
  <property fmtid="{D5CDD505-2E9C-101B-9397-08002B2CF9AE}" pid="33" name="idb_BouwProduct">
    <vt:lpwstr/>
  </property>
  <property fmtid="{D5CDD505-2E9C-101B-9397-08002B2CF9AE}" pid="34" name="idb_DocStatusID">
    <vt:i4>18</vt:i4>
  </property>
</Properties>
</file>