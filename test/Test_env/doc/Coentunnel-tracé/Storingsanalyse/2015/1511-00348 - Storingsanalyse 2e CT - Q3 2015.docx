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5972DF" w:rsidRDefault="00AB5CD7">
      <w:bookmarkStart w:id="0" w:name="_GoBack"/>
      <w:bookmarkEnd w:id="0"/>
    </w:p>
    <w:p w14:paraId="21BAC98C" w14:textId="77777777" w:rsidR="00AB5CD7" w:rsidRPr="005972DF" w:rsidRDefault="00AB5CD7"/>
    <w:p w14:paraId="15D2BA02" w14:textId="77777777" w:rsidR="00AB5CD7" w:rsidRPr="005972DF" w:rsidRDefault="00AB5CD7"/>
    <w:p w14:paraId="50369067" w14:textId="77777777" w:rsidR="00AB5CD7" w:rsidRPr="005972DF" w:rsidRDefault="00AB5CD7"/>
    <w:p w14:paraId="584EA9AA" w14:textId="77777777" w:rsidR="00AB5CD7" w:rsidRPr="005972DF" w:rsidRDefault="00AB5CD7"/>
    <w:p w14:paraId="5CCFCE53" w14:textId="77777777" w:rsidR="00AB5CD7" w:rsidRPr="005972DF" w:rsidRDefault="00AB5CD7"/>
    <w:p w14:paraId="2B2B31C0" w14:textId="77777777" w:rsidR="00AB5CD7" w:rsidRPr="005972DF" w:rsidRDefault="00AB5CD7"/>
    <w:p w14:paraId="3320664C" w14:textId="77777777" w:rsidR="00AB5CD7" w:rsidRPr="005972DF" w:rsidRDefault="00AB5CD7"/>
    <w:p w14:paraId="7D013963" w14:textId="77777777" w:rsidR="00AB5CD7" w:rsidRPr="005972DF" w:rsidRDefault="00AB5CD7"/>
    <w:p w14:paraId="33038B9E" w14:textId="77777777" w:rsidR="00AB5CD7" w:rsidRPr="005972DF" w:rsidRDefault="00AB5CD7"/>
    <w:p w14:paraId="2A100198" w14:textId="77777777" w:rsidR="00AB5CD7" w:rsidRPr="005972DF" w:rsidRDefault="00AB5CD7"/>
    <w:p w14:paraId="4319EBDA" w14:textId="77777777" w:rsidR="00AB5CD7" w:rsidRPr="005972DF" w:rsidRDefault="00AB5CD7"/>
    <w:p w14:paraId="5479D68C" w14:textId="77777777" w:rsidR="00AB5CD7" w:rsidRPr="005972DF"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5972DF" w14:paraId="6D17C89E" w14:textId="77777777">
        <w:trPr>
          <w:trHeight w:hRule="exact" w:val="2160"/>
        </w:trPr>
        <w:tc>
          <w:tcPr>
            <w:tcW w:w="7036" w:type="dxa"/>
          </w:tcPr>
          <w:p w14:paraId="61289638" w14:textId="11B7EE64" w:rsidR="00AB5CD7" w:rsidRPr="007970E7" w:rsidRDefault="007970E7">
            <w:pPr>
              <w:rPr>
                <w:rStyle w:val="Huisstijl-Sjabloonnaam"/>
              </w:rPr>
            </w:pPr>
            <w:bookmarkStart w:id="1" w:name="bmTitel1" w:colFirst="0" w:colLast="0"/>
            <w:r w:rsidRPr="007970E7">
              <w:rPr>
                <w:rStyle w:val="Huisstijl-Sjabloonnaam"/>
                <w:b/>
              </w:rPr>
              <w:t>Storingsanalyse 2e Coentunnel Q3 2015</w:t>
            </w:r>
          </w:p>
        </w:tc>
      </w:tr>
      <w:tr w:rsidR="00AB5CD7" w:rsidRPr="005972DF" w14:paraId="74E1A22D" w14:textId="77777777">
        <w:trPr>
          <w:trHeight w:val="480"/>
        </w:trPr>
        <w:tc>
          <w:tcPr>
            <w:tcW w:w="7036" w:type="dxa"/>
          </w:tcPr>
          <w:p w14:paraId="7C4825B7" w14:textId="77777777" w:rsidR="007970E7" w:rsidRPr="007970E7" w:rsidRDefault="007970E7">
            <w:pPr>
              <w:rPr>
                <w:rStyle w:val="Huisstijl-Kopje"/>
              </w:rPr>
            </w:pPr>
            <w:bookmarkStart w:id="2" w:name="bmAuteur1" w:colFirst="0" w:colLast="0"/>
            <w:bookmarkEnd w:id="1"/>
            <w:r w:rsidRPr="007970E7">
              <w:rPr>
                <w:rStyle w:val="Huisstijl-Kopje"/>
              </w:rPr>
              <w:t>Auteur(s)</w:t>
            </w:r>
          </w:p>
          <w:p w14:paraId="571FAAA0" w14:textId="2AA3DA7F" w:rsidR="00AB5CD7" w:rsidRPr="007970E7" w:rsidRDefault="007970E7">
            <w:pPr>
              <w:rPr>
                <w:rStyle w:val="Huisstijl-Gegeven"/>
              </w:rPr>
            </w:pPr>
            <w:r w:rsidRPr="007970E7">
              <w:rPr>
                <w:rStyle w:val="Huisstijl-Gegeven"/>
              </w:rPr>
              <w:t>R. (Remko) van Gorkom</w:t>
            </w:r>
          </w:p>
        </w:tc>
      </w:tr>
      <w:bookmarkEnd w:id="2"/>
    </w:tbl>
    <w:p w14:paraId="0F178153" w14:textId="77777777" w:rsidR="00175807" w:rsidRPr="005972DF" w:rsidRDefault="00175807"/>
    <w:p w14:paraId="13C91310" w14:textId="77777777" w:rsidR="00AB5CD7" w:rsidRPr="005972DF" w:rsidRDefault="00AB5CD7"/>
    <w:p w14:paraId="23ED1259" w14:textId="77777777" w:rsidR="00AB5CD7" w:rsidRPr="005972DF" w:rsidRDefault="00AB5CD7"/>
    <w:p w14:paraId="58E5A963" w14:textId="77777777" w:rsidR="00AB5CD7" w:rsidRPr="005972DF" w:rsidRDefault="00AB5CD7">
      <w:pPr>
        <w:sectPr w:rsidR="00AB5CD7" w:rsidRPr="005972DF" w:rsidSect="007970E7">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Pr="005972DF" w:rsidRDefault="00FC1AF3"/>
    <w:p w14:paraId="01DD8DEB" w14:textId="77777777" w:rsidR="00FC1AF3" w:rsidRPr="005972DF" w:rsidRDefault="00FC1AF3"/>
    <w:p w14:paraId="2B9A111E" w14:textId="77777777" w:rsidR="00FC1AF3" w:rsidRPr="005972DF" w:rsidRDefault="00FC1AF3"/>
    <w:p w14:paraId="508F6DD6" w14:textId="77777777" w:rsidR="00FC1AF3" w:rsidRPr="005972DF" w:rsidRDefault="00FC1AF3"/>
    <w:p w14:paraId="29759597" w14:textId="77777777" w:rsidR="00FC1AF3" w:rsidRPr="005972DF" w:rsidRDefault="00FC1AF3"/>
    <w:p w14:paraId="1EF89C72" w14:textId="77777777" w:rsidR="00FC1AF3" w:rsidRPr="005972DF" w:rsidRDefault="00FC1AF3"/>
    <w:p w14:paraId="42968C0B" w14:textId="77777777" w:rsidR="00FC1AF3" w:rsidRPr="005972DF" w:rsidRDefault="00FC1AF3"/>
    <w:p w14:paraId="2487588A" w14:textId="77777777" w:rsidR="00FC1AF3" w:rsidRPr="005972DF" w:rsidRDefault="00FC1AF3"/>
    <w:p w14:paraId="775C781A" w14:textId="77777777" w:rsidR="00FC1AF3" w:rsidRPr="005972DF" w:rsidRDefault="00FC1AF3"/>
    <w:p w14:paraId="317872B6" w14:textId="77777777" w:rsidR="00FC1AF3" w:rsidRPr="005972DF" w:rsidRDefault="00FC1AF3"/>
    <w:p w14:paraId="74D56DEE" w14:textId="77777777" w:rsidR="00FC1AF3" w:rsidRPr="005972DF" w:rsidRDefault="00FC1AF3"/>
    <w:p w14:paraId="3AE73E0B" w14:textId="77777777" w:rsidR="00FC1AF3" w:rsidRPr="005972DF" w:rsidRDefault="00FC1AF3"/>
    <w:p w14:paraId="54440C21" w14:textId="77777777" w:rsidR="00FC1AF3" w:rsidRPr="005972DF" w:rsidRDefault="00FC1AF3"/>
    <w:p w14:paraId="5192298D" w14:textId="77777777" w:rsidR="00FC1AF3" w:rsidRPr="005972DF" w:rsidRDefault="00FC1AF3"/>
    <w:p w14:paraId="6F50DEB6" w14:textId="77777777" w:rsidR="00FC1AF3" w:rsidRPr="005972DF" w:rsidRDefault="00FC1AF3"/>
    <w:p w14:paraId="0C7CD9D1" w14:textId="77777777" w:rsidR="00FC1AF3" w:rsidRPr="005972DF" w:rsidRDefault="00FC1AF3"/>
    <w:p w14:paraId="2CBCD768" w14:textId="77777777" w:rsidR="00FC1AF3" w:rsidRPr="005972DF" w:rsidRDefault="00FC1AF3"/>
    <w:p w14:paraId="63A07843" w14:textId="77777777" w:rsidR="00FC1AF3" w:rsidRPr="005972DF" w:rsidRDefault="00FC1AF3"/>
    <w:p w14:paraId="1E32871F" w14:textId="77777777" w:rsidR="00FC1AF3" w:rsidRPr="005972DF" w:rsidRDefault="00FC1AF3">
      <w:pPr>
        <w:rPr>
          <w:rStyle w:val="Huisstijl-Kopje"/>
        </w:rPr>
      </w:pPr>
      <w:r w:rsidRPr="005972DF">
        <w:rPr>
          <w:rStyle w:val="Huisstijl-Kopje"/>
        </w:rPr>
        <w:t>Interne goedkeuring</w:t>
      </w:r>
    </w:p>
    <w:p w14:paraId="13766F81" w14:textId="77777777" w:rsidR="00FC1AF3" w:rsidRPr="005972DF"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rsidRPr="005972DF" w14:paraId="35CCAE8A" w14:textId="77777777">
        <w:tc>
          <w:tcPr>
            <w:tcW w:w="2400" w:type="dxa"/>
          </w:tcPr>
          <w:p w14:paraId="41A06707" w14:textId="77777777" w:rsidR="00FC1AF3" w:rsidRPr="005972DF" w:rsidRDefault="00FC1AF3">
            <w:pPr>
              <w:tabs>
                <w:tab w:val="right" w:pos="9842"/>
              </w:tabs>
              <w:ind w:right="-2880"/>
              <w:rPr>
                <w:rStyle w:val="Huisstijl-Kopje"/>
              </w:rPr>
            </w:pPr>
            <w:r w:rsidRPr="005972DF">
              <w:rPr>
                <w:rStyle w:val="Huisstijl-Kopje"/>
              </w:rPr>
              <w:t>Naam</w:t>
            </w:r>
          </w:p>
        </w:tc>
        <w:tc>
          <w:tcPr>
            <w:tcW w:w="120" w:type="dxa"/>
          </w:tcPr>
          <w:p w14:paraId="419D561A" w14:textId="77777777" w:rsidR="00FC1AF3" w:rsidRPr="005972DF" w:rsidRDefault="00FC1AF3">
            <w:pPr>
              <w:tabs>
                <w:tab w:val="right" w:pos="9842"/>
              </w:tabs>
              <w:ind w:right="-2880"/>
              <w:rPr>
                <w:rStyle w:val="Huisstijl-Kopje"/>
              </w:rPr>
            </w:pPr>
          </w:p>
        </w:tc>
        <w:tc>
          <w:tcPr>
            <w:tcW w:w="1559" w:type="dxa"/>
          </w:tcPr>
          <w:p w14:paraId="4BFD0620" w14:textId="77777777" w:rsidR="00FC1AF3" w:rsidRPr="005972DF" w:rsidRDefault="00FC1AF3">
            <w:pPr>
              <w:tabs>
                <w:tab w:val="right" w:pos="9842"/>
              </w:tabs>
              <w:ind w:right="-2880"/>
              <w:rPr>
                <w:rStyle w:val="Huisstijl-Kopje"/>
              </w:rPr>
            </w:pPr>
            <w:r w:rsidRPr="005972DF">
              <w:rPr>
                <w:rStyle w:val="Huisstijl-Kopje"/>
              </w:rPr>
              <w:t>Functie</w:t>
            </w:r>
          </w:p>
        </w:tc>
        <w:tc>
          <w:tcPr>
            <w:tcW w:w="120" w:type="dxa"/>
          </w:tcPr>
          <w:p w14:paraId="44E0DBEE" w14:textId="77777777" w:rsidR="00FC1AF3" w:rsidRPr="005972DF" w:rsidRDefault="00FC1AF3">
            <w:pPr>
              <w:tabs>
                <w:tab w:val="right" w:pos="9842"/>
              </w:tabs>
              <w:ind w:right="-2880"/>
              <w:rPr>
                <w:rStyle w:val="Huisstijl-Kopje"/>
              </w:rPr>
            </w:pPr>
          </w:p>
        </w:tc>
        <w:tc>
          <w:tcPr>
            <w:tcW w:w="1560" w:type="dxa"/>
          </w:tcPr>
          <w:p w14:paraId="01621F4B" w14:textId="77777777" w:rsidR="00FC1AF3" w:rsidRPr="005972DF" w:rsidRDefault="00FC1AF3">
            <w:pPr>
              <w:tabs>
                <w:tab w:val="right" w:pos="9842"/>
              </w:tabs>
              <w:ind w:right="-2880"/>
              <w:rPr>
                <w:rStyle w:val="Huisstijl-Kopje"/>
              </w:rPr>
            </w:pPr>
            <w:r w:rsidRPr="005972DF">
              <w:rPr>
                <w:rStyle w:val="Huisstijl-Kopje"/>
              </w:rPr>
              <w:t>Afdeling</w:t>
            </w:r>
          </w:p>
        </w:tc>
        <w:tc>
          <w:tcPr>
            <w:tcW w:w="120" w:type="dxa"/>
          </w:tcPr>
          <w:p w14:paraId="2C572DF4" w14:textId="77777777" w:rsidR="00FC1AF3" w:rsidRPr="005972DF" w:rsidRDefault="00FC1AF3">
            <w:pPr>
              <w:tabs>
                <w:tab w:val="right" w:pos="9842"/>
              </w:tabs>
              <w:ind w:right="-2880"/>
              <w:rPr>
                <w:rStyle w:val="Huisstijl-Kopje"/>
              </w:rPr>
            </w:pPr>
          </w:p>
        </w:tc>
        <w:tc>
          <w:tcPr>
            <w:tcW w:w="2398" w:type="dxa"/>
          </w:tcPr>
          <w:p w14:paraId="278ABBD7" w14:textId="77777777" w:rsidR="00FC1AF3" w:rsidRPr="005972DF" w:rsidRDefault="00FC1AF3">
            <w:pPr>
              <w:tabs>
                <w:tab w:val="right" w:pos="9842"/>
              </w:tabs>
              <w:ind w:right="-2880"/>
              <w:rPr>
                <w:rStyle w:val="Huisstijl-Kopje"/>
              </w:rPr>
            </w:pPr>
            <w:r w:rsidRPr="005972DF">
              <w:rPr>
                <w:rStyle w:val="Huisstijl-Kopje"/>
              </w:rPr>
              <w:t>Handtekening</w:t>
            </w:r>
          </w:p>
        </w:tc>
        <w:tc>
          <w:tcPr>
            <w:tcW w:w="120" w:type="dxa"/>
          </w:tcPr>
          <w:p w14:paraId="1054F00D" w14:textId="77777777" w:rsidR="00FC1AF3" w:rsidRPr="005972DF" w:rsidRDefault="00FC1AF3">
            <w:pPr>
              <w:tabs>
                <w:tab w:val="right" w:pos="9842"/>
              </w:tabs>
              <w:ind w:right="-2880"/>
              <w:rPr>
                <w:rStyle w:val="Huisstijl-Kopje"/>
              </w:rPr>
            </w:pPr>
          </w:p>
        </w:tc>
        <w:tc>
          <w:tcPr>
            <w:tcW w:w="1560" w:type="dxa"/>
          </w:tcPr>
          <w:p w14:paraId="2589E2C0" w14:textId="77777777" w:rsidR="00FC1AF3" w:rsidRPr="005972DF" w:rsidRDefault="00FC1AF3">
            <w:pPr>
              <w:tabs>
                <w:tab w:val="right" w:pos="9842"/>
              </w:tabs>
              <w:ind w:right="-2880"/>
              <w:rPr>
                <w:rStyle w:val="Huisstijl-Kopje"/>
              </w:rPr>
            </w:pPr>
            <w:r w:rsidRPr="005972DF">
              <w:rPr>
                <w:rStyle w:val="Huisstijl-Kopje"/>
              </w:rPr>
              <w:t>Datum</w:t>
            </w:r>
          </w:p>
        </w:tc>
      </w:tr>
      <w:tr w:rsidR="00FC1AF3" w:rsidRPr="005972DF" w14:paraId="612740A1" w14:textId="77777777">
        <w:trPr>
          <w:trHeight w:hRule="exact" w:val="40"/>
        </w:trPr>
        <w:tc>
          <w:tcPr>
            <w:tcW w:w="2400" w:type="dxa"/>
            <w:tcBorders>
              <w:bottom w:val="single" w:sz="8" w:space="0" w:color="auto"/>
            </w:tcBorders>
          </w:tcPr>
          <w:p w14:paraId="0850AA9B" w14:textId="77777777" w:rsidR="00FC1AF3" w:rsidRPr="005972DF" w:rsidRDefault="00FC1AF3">
            <w:pPr>
              <w:tabs>
                <w:tab w:val="right" w:pos="9842"/>
              </w:tabs>
              <w:ind w:right="-2880"/>
              <w:rPr>
                <w:noProof/>
              </w:rPr>
            </w:pPr>
          </w:p>
        </w:tc>
        <w:tc>
          <w:tcPr>
            <w:tcW w:w="120" w:type="dxa"/>
          </w:tcPr>
          <w:p w14:paraId="19ADBC9A" w14:textId="77777777" w:rsidR="00FC1AF3" w:rsidRPr="005972DF" w:rsidRDefault="00FC1AF3">
            <w:pPr>
              <w:tabs>
                <w:tab w:val="right" w:pos="9842"/>
              </w:tabs>
              <w:ind w:right="-2880"/>
              <w:rPr>
                <w:noProof/>
              </w:rPr>
            </w:pPr>
          </w:p>
        </w:tc>
        <w:tc>
          <w:tcPr>
            <w:tcW w:w="1559" w:type="dxa"/>
            <w:tcBorders>
              <w:bottom w:val="single" w:sz="8" w:space="0" w:color="auto"/>
            </w:tcBorders>
          </w:tcPr>
          <w:p w14:paraId="39290D94" w14:textId="77777777" w:rsidR="00FC1AF3" w:rsidRPr="005972DF" w:rsidRDefault="00FC1AF3">
            <w:pPr>
              <w:tabs>
                <w:tab w:val="right" w:pos="9842"/>
              </w:tabs>
              <w:ind w:right="-2880"/>
              <w:rPr>
                <w:noProof/>
              </w:rPr>
            </w:pPr>
          </w:p>
        </w:tc>
        <w:tc>
          <w:tcPr>
            <w:tcW w:w="120" w:type="dxa"/>
          </w:tcPr>
          <w:p w14:paraId="76FAB1FE" w14:textId="77777777" w:rsidR="00FC1AF3" w:rsidRPr="005972DF" w:rsidRDefault="00FC1AF3">
            <w:pPr>
              <w:tabs>
                <w:tab w:val="right" w:pos="9842"/>
              </w:tabs>
              <w:ind w:right="-2880"/>
              <w:rPr>
                <w:noProof/>
              </w:rPr>
            </w:pPr>
          </w:p>
        </w:tc>
        <w:tc>
          <w:tcPr>
            <w:tcW w:w="1560" w:type="dxa"/>
            <w:tcBorders>
              <w:bottom w:val="single" w:sz="8" w:space="0" w:color="auto"/>
            </w:tcBorders>
          </w:tcPr>
          <w:p w14:paraId="0A8B4534" w14:textId="77777777" w:rsidR="00FC1AF3" w:rsidRPr="005972DF" w:rsidRDefault="00FC1AF3">
            <w:pPr>
              <w:tabs>
                <w:tab w:val="right" w:pos="9842"/>
              </w:tabs>
              <w:ind w:right="-2880"/>
              <w:rPr>
                <w:noProof/>
              </w:rPr>
            </w:pPr>
          </w:p>
        </w:tc>
        <w:tc>
          <w:tcPr>
            <w:tcW w:w="120" w:type="dxa"/>
          </w:tcPr>
          <w:p w14:paraId="1BEA8CF9" w14:textId="77777777" w:rsidR="00FC1AF3" w:rsidRPr="005972DF" w:rsidRDefault="00FC1AF3">
            <w:pPr>
              <w:tabs>
                <w:tab w:val="right" w:pos="9842"/>
              </w:tabs>
              <w:ind w:right="-2880"/>
              <w:rPr>
                <w:noProof/>
              </w:rPr>
            </w:pPr>
          </w:p>
        </w:tc>
        <w:tc>
          <w:tcPr>
            <w:tcW w:w="2398" w:type="dxa"/>
            <w:tcBorders>
              <w:bottom w:val="single" w:sz="8" w:space="0" w:color="auto"/>
            </w:tcBorders>
          </w:tcPr>
          <w:p w14:paraId="102EDEF6" w14:textId="77777777" w:rsidR="00FC1AF3" w:rsidRPr="005972DF" w:rsidRDefault="00FC1AF3">
            <w:pPr>
              <w:tabs>
                <w:tab w:val="right" w:pos="9842"/>
              </w:tabs>
              <w:ind w:right="-2880"/>
              <w:rPr>
                <w:noProof/>
              </w:rPr>
            </w:pPr>
          </w:p>
        </w:tc>
        <w:tc>
          <w:tcPr>
            <w:tcW w:w="120" w:type="dxa"/>
          </w:tcPr>
          <w:p w14:paraId="712C472D" w14:textId="77777777" w:rsidR="00FC1AF3" w:rsidRPr="005972DF" w:rsidRDefault="00FC1AF3">
            <w:pPr>
              <w:tabs>
                <w:tab w:val="right" w:pos="9842"/>
              </w:tabs>
              <w:ind w:right="-2880"/>
              <w:rPr>
                <w:noProof/>
              </w:rPr>
            </w:pPr>
          </w:p>
        </w:tc>
        <w:tc>
          <w:tcPr>
            <w:tcW w:w="1560" w:type="dxa"/>
            <w:tcBorders>
              <w:bottom w:val="single" w:sz="8" w:space="0" w:color="auto"/>
            </w:tcBorders>
          </w:tcPr>
          <w:p w14:paraId="4AB371F2" w14:textId="77777777" w:rsidR="00FC1AF3" w:rsidRPr="005972DF" w:rsidRDefault="00FC1AF3">
            <w:pPr>
              <w:tabs>
                <w:tab w:val="right" w:pos="9842"/>
              </w:tabs>
              <w:ind w:right="-2880"/>
              <w:rPr>
                <w:noProof/>
              </w:rPr>
            </w:pPr>
          </w:p>
        </w:tc>
      </w:tr>
      <w:tr w:rsidR="00FC1AF3" w:rsidRPr="005972DF" w14:paraId="73728CCA" w14:textId="77777777">
        <w:trPr>
          <w:trHeight w:hRule="exact" w:val="120"/>
        </w:trPr>
        <w:tc>
          <w:tcPr>
            <w:tcW w:w="2400" w:type="dxa"/>
            <w:tcBorders>
              <w:top w:val="single" w:sz="8" w:space="0" w:color="auto"/>
            </w:tcBorders>
          </w:tcPr>
          <w:p w14:paraId="39E75A06" w14:textId="77777777" w:rsidR="00FC1AF3" w:rsidRPr="005972DF" w:rsidRDefault="00FC1AF3">
            <w:pPr>
              <w:tabs>
                <w:tab w:val="right" w:pos="9842"/>
              </w:tabs>
              <w:ind w:right="-2880"/>
              <w:rPr>
                <w:noProof/>
              </w:rPr>
            </w:pPr>
          </w:p>
        </w:tc>
        <w:tc>
          <w:tcPr>
            <w:tcW w:w="120" w:type="dxa"/>
          </w:tcPr>
          <w:p w14:paraId="7B75637B" w14:textId="77777777" w:rsidR="00FC1AF3" w:rsidRPr="005972DF" w:rsidRDefault="00FC1AF3">
            <w:pPr>
              <w:tabs>
                <w:tab w:val="right" w:pos="9842"/>
              </w:tabs>
              <w:ind w:right="-2880"/>
              <w:rPr>
                <w:noProof/>
              </w:rPr>
            </w:pPr>
          </w:p>
        </w:tc>
        <w:tc>
          <w:tcPr>
            <w:tcW w:w="1559" w:type="dxa"/>
            <w:tcBorders>
              <w:top w:val="single" w:sz="8" w:space="0" w:color="auto"/>
            </w:tcBorders>
          </w:tcPr>
          <w:p w14:paraId="61765493" w14:textId="77777777" w:rsidR="00FC1AF3" w:rsidRPr="005972DF" w:rsidRDefault="00FC1AF3">
            <w:pPr>
              <w:tabs>
                <w:tab w:val="right" w:pos="9842"/>
              </w:tabs>
              <w:ind w:right="-2880"/>
              <w:rPr>
                <w:noProof/>
              </w:rPr>
            </w:pPr>
          </w:p>
        </w:tc>
        <w:tc>
          <w:tcPr>
            <w:tcW w:w="120" w:type="dxa"/>
          </w:tcPr>
          <w:p w14:paraId="13978504" w14:textId="77777777" w:rsidR="00FC1AF3" w:rsidRPr="005972DF" w:rsidRDefault="00FC1AF3">
            <w:pPr>
              <w:tabs>
                <w:tab w:val="right" w:pos="9842"/>
              </w:tabs>
              <w:ind w:right="-2880"/>
              <w:rPr>
                <w:noProof/>
              </w:rPr>
            </w:pPr>
          </w:p>
        </w:tc>
        <w:tc>
          <w:tcPr>
            <w:tcW w:w="1560" w:type="dxa"/>
            <w:tcBorders>
              <w:top w:val="single" w:sz="8" w:space="0" w:color="auto"/>
            </w:tcBorders>
          </w:tcPr>
          <w:p w14:paraId="36D6965D" w14:textId="77777777" w:rsidR="00FC1AF3" w:rsidRPr="005972DF" w:rsidRDefault="00FC1AF3">
            <w:pPr>
              <w:tabs>
                <w:tab w:val="right" w:pos="9842"/>
              </w:tabs>
              <w:ind w:right="-2880"/>
              <w:rPr>
                <w:noProof/>
              </w:rPr>
            </w:pPr>
          </w:p>
        </w:tc>
        <w:tc>
          <w:tcPr>
            <w:tcW w:w="120" w:type="dxa"/>
          </w:tcPr>
          <w:p w14:paraId="61533231" w14:textId="77777777" w:rsidR="00FC1AF3" w:rsidRPr="005972DF" w:rsidRDefault="00FC1AF3">
            <w:pPr>
              <w:tabs>
                <w:tab w:val="right" w:pos="9842"/>
              </w:tabs>
              <w:ind w:right="-2880"/>
              <w:rPr>
                <w:noProof/>
              </w:rPr>
            </w:pPr>
          </w:p>
        </w:tc>
        <w:tc>
          <w:tcPr>
            <w:tcW w:w="2398" w:type="dxa"/>
            <w:tcBorders>
              <w:top w:val="single" w:sz="8" w:space="0" w:color="auto"/>
            </w:tcBorders>
          </w:tcPr>
          <w:p w14:paraId="4FB97BC9" w14:textId="77777777" w:rsidR="00FC1AF3" w:rsidRPr="005972DF" w:rsidRDefault="00FC1AF3">
            <w:pPr>
              <w:tabs>
                <w:tab w:val="right" w:pos="9842"/>
              </w:tabs>
              <w:ind w:right="-2880"/>
              <w:rPr>
                <w:noProof/>
              </w:rPr>
            </w:pPr>
          </w:p>
        </w:tc>
        <w:tc>
          <w:tcPr>
            <w:tcW w:w="120" w:type="dxa"/>
          </w:tcPr>
          <w:p w14:paraId="19CE9CC6" w14:textId="77777777" w:rsidR="00FC1AF3" w:rsidRPr="005972DF" w:rsidRDefault="00FC1AF3">
            <w:pPr>
              <w:tabs>
                <w:tab w:val="right" w:pos="9842"/>
              </w:tabs>
              <w:ind w:right="-2880"/>
              <w:rPr>
                <w:noProof/>
              </w:rPr>
            </w:pPr>
          </w:p>
        </w:tc>
        <w:tc>
          <w:tcPr>
            <w:tcW w:w="1560" w:type="dxa"/>
            <w:tcBorders>
              <w:top w:val="single" w:sz="8" w:space="0" w:color="auto"/>
            </w:tcBorders>
          </w:tcPr>
          <w:p w14:paraId="266107BC" w14:textId="77777777" w:rsidR="00FC1AF3" w:rsidRPr="005972DF" w:rsidRDefault="00FC1AF3">
            <w:pPr>
              <w:tabs>
                <w:tab w:val="right" w:pos="9842"/>
              </w:tabs>
              <w:ind w:right="-2880"/>
              <w:rPr>
                <w:noProof/>
              </w:rPr>
            </w:pPr>
          </w:p>
        </w:tc>
      </w:tr>
      <w:tr w:rsidR="00FC1AF3" w:rsidRPr="005972DF" w14:paraId="16B57362" w14:textId="77777777">
        <w:trPr>
          <w:trHeight w:hRule="exact" w:val="80"/>
        </w:trPr>
        <w:tc>
          <w:tcPr>
            <w:tcW w:w="2400" w:type="dxa"/>
            <w:tcBorders>
              <w:right w:val="single" w:sz="2" w:space="0" w:color="auto"/>
            </w:tcBorders>
          </w:tcPr>
          <w:p w14:paraId="0C9004E4" w14:textId="77777777" w:rsidR="00FC1AF3" w:rsidRPr="005972DF" w:rsidRDefault="00FC1AF3">
            <w:pPr>
              <w:tabs>
                <w:tab w:val="right" w:pos="9842"/>
              </w:tabs>
              <w:ind w:right="-2880"/>
              <w:rPr>
                <w:noProof/>
              </w:rPr>
            </w:pPr>
          </w:p>
        </w:tc>
        <w:tc>
          <w:tcPr>
            <w:tcW w:w="120" w:type="dxa"/>
            <w:tcBorders>
              <w:left w:val="single" w:sz="2" w:space="0" w:color="auto"/>
            </w:tcBorders>
          </w:tcPr>
          <w:p w14:paraId="0C185AB3" w14:textId="77777777" w:rsidR="00FC1AF3" w:rsidRPr="005972DF" w:rsidRDefault="00FC1AF3">
            <w:pPr>
              <w:tabs>
                <w:tab w:val="right" w:pos="9842"/>
              </w:tabs>
              <w:ind w:right="-2880"/>
              <w:rPr>
                <w:noProof/>
              </w:rPr>
            </w:pPr>
          </w:p>
        </w:tc>
        <w:tc>
          <w:tcPr>
            <w:tcW w:w="1559" w:type="dxa"/>
            <w:tcBorders>
              <w:right w:val="single" w:sz="2" w:space="0" w:color="auto"/>
            </w:tcBorders>
          </w:tcPr>
          <w:p w14:paraId="1D5C3D87" w14:textId="77777777" w:rsidR="00FC1AF3" w:rsidRPr="005972DF" w:rsidRDefault="00FC1AF3">
            <w:pPr>
              <w:tabs>
                <w:tab w:val="right" w:pos="9842"/>
              </w:tabs>
              <w:ind w:right="-2880"/>
              <w:rPr>
                <w:noProof/>
              </w:rPr>
            </w:pPr>
          </w:p>
        </w:tc>
        <w:tc>
          <w:tcPr>
            <w:tcW w:w="120" w:type="dxa"/>
            <w:tcBorders>
              <w:left w:val="single" w:sz="2" w:space="0" w:color="auto"/>
            </w:tcBorders>
          </w:tcPr>
          <w:p w14:paraId="76B115DE" w14:textId="77777777" w:rsidR="00FC1AF3" w:rsidRPr="005972DF" w:rsidRDefault="00FC1AF3">
            <w:pPr>
              <w:tabs>
                <w:tab w:val="right" w:pos="9842"/>
              </w:tabs>
              <w:ind w:right="-2880"/>
              <w:rPr>
                <w:noProof/>
              </w:rPr>
            </w:pPr>
          </w:p>
        </w:tc>
        <w:tc>
          <w:tcPr>
            <w:tcW w:w="1560" w:type="dxa"/>
            <w:tcBorders>
              <w:right w:val="single" w:sz="2" w:space="0" w:color="auto"/>
            </w:tcBorders>
          </w:tcPr>
          <w:p w14:paraId="02A0DDD6" w14:textId="77777777" w:rsidR="00FC1AF3" w:rsidRPr="005972DF" w:rsidRDefault="00FC1AF3">
            <w:pPr>
              <w:tabs>
                <w:tab w:val="right" w:pos="9842"/>
              </w:tabs>
              <w:ind w:right="-2880"/>
              <w:rPr>
                <w:noProof/>
              </w:rPr>
            </w:pPr>
          </w:p>
        </w:tc>
        <w:tc>
          <w:tcPr>
            <w:tcW w:w="120" w:type="dxa"/>
            <w:tcBorders>
              <w:left w:val="single" w:sz="2" w:space="0" w:color="auto"/>
            </w:tcBorders>
          </w:tcPr>
          <w:p w14:paraId="706B1BB4" w14:textId="77777777" w:rsidR="00FC1AF3" w:rsidRPr="005972DF" w:rsidRDefault="00FC1AF3">
            <w:pPr>
              <w:tabs>
                <w:tab w:val="right" w:pos="9842"/>
              </w:tabs>
              <w:ind w:right="-2880"/>
              <w:rPr>
                <w:noProof/>
              </w:rPr>
            </w:pPr>
          </w:p>
        </w:tc>
        <w:tc>
          <w:tcPr>
            <w:tcW w:w="2398" w:type="dxa"/>
            <w:tcBorders>
              <w:right w:val="single" w:sz="2" w:space="0" w:color="auto"/>
            </w:tcBorders>
          </w:tcPr>
          <w:p w14:paraId="5812B4BD" w14:textId="77777777" w:rsidR="00FC1AF3" w:rsidRPr="005972DF" w:rsidRDefault="00FC1AF3">
            <w:pPr>
              <w:tabs>
                <w:tab w:val="right" w:pos="9842"/>
              </w:tabs>
              <w:ind w:right="-2880"/>
              <w:rPr>
                <w:noProof/>
              </w:rPr>
            </w:pPr>
          </w:p>
        </w:tc>
        <w:tc>
          <w:tcPr>
            <w:tcW w:w="120" w:type="dxa"/>
            <w:tcBorders>
              <w:left w:val="single" w:sz="2" w:space="0" w:color="auto"/>
            </w:tcBorders>
          </w:tcPr>
          <w:p w14:paraId="60AC9A17" w14:textId="77777777" w:rsidR="00FC1AF3" w:rsidRPr="005972DF" w:rsidRDefault="00FC1AF3">
            <w:pPr>
              <w:tabs>
                <w:tab w:val="right" w:pos="9842"/>
              </w:tabs>
              <w:ind w:right="-2880"/>
              <w:rPr>
                <w:noProof/>
              </w:rPr>
            </w:pPr>
          </w:p>
        </w:tc>
        <w:tc>
          <w:tcPr>
            <w:tcW w:w="1560" w:type="dxa"/>
            <w:tcBorders>
              <w:right w:val="single" w:sz="2" w:space="0" w:color="auto"/>
            </w:tcBorders>
          </w:tcPr>
          <w:p w14:paraId="58A03F9E" w14:textId="77777777" w:rsidR="00FC1AF3" w:rsidRPr="005972DF" w:rsidRDefault="00FC1AF3">
            <w:pPr>
              <w:tabs>
                <w:tab w:val="right" w:pos="9842"/>
              </w:tabs>
              <w:ind w:right="-2880"/>
              <w:rPr>
                <w:noProof/>
              </w:rPr>
            </w:pPr>
          </w:p>
        </w:tc>
      </w:tr>
      <w:tr w:rsidR="00FC1AF3" w:rsidRPr="005972DF" w14:paraId="3B55BE6E" w14:textId="77777777">
        <w:tc>
          <w:tcPr>
            <w:tcW w:w="2400" w:type="dxa"/>
            <w:tcBorders>
              <w:right w:val="single" w:sz="2" w:space="0" w:color="auto"/>
            </w:tcBorders>
          </w:tcPr>
          <w:p w14:paraId="4A18280E" w14:textId="4261AD8F" w:rsidR="00FC1AF3" w:rsidRPr="005972DF" w:rsidRDefault="00D10B89" w:rsidP="00D10B89">
            <w:pPr>
              <w:tabs>
                <w:tab w:val="right" w:pos="9842"/>
              </w:tabs>
              <w:spacing w:line="200" w:lineRule="exact"/>
              <w:ind w:right="-2880"/>
              <w:rPr>
                <w:noProof/>
              </w:rPr>
            </w:pPr>
            <w:r w:rsidRPr="005972DF">
              <w:rPr>
                <w:noProof/>
              </w:rPr>
              <w:fldChar w:fldCharType="begin">
                <w:ffData>
                  <w:name w:val="Tekstvak1"/>
                  <w:enabled/>
                  <w:calcOnExit w:val="0"/>
                  <w:textInput>
                    <w:default w:val="R. (Remko) van Gorkom"/>
                  </w:textInput>
                </w:ffData>
              </w:fldChar>
            </w:r>
            <w:bookmarkStart w:id="36" w:name="Tekstvak1"/>
            <w:r w:rsidRPr="005972DF">
              <w:rPr>
                <w:noProof/>
              </w:rPr>
              <w:instrText xml:space="preserve"> FORMTEXT </w:instrText>
            </w:r>
            <w:r w:rsidRPr="005972DF">
              <w:rPr>
                <w:noProof/>
              </w:rPr>
            </w:r>
            <w:r w:rsidRPr="005972DF">
              <w:rPr>
                <w:noProof/>
              </w:rPr>
              <w:fldChar w:fldCharType="separate"/>
            </w:r>
            <w:r w:rsidR="00535249" w:rsidRPr="005972DF">
              <w:rPr>
                <w:noProof/>
              </w:rPr>
              <w:t>R. (Remko) van Gorkom</w:t>
            </w:r>
            <w:r w:rsidRPr="005972DF">
              <w:rPr>
                <w:noProof/>
              </w:rPr>
              <w:fldChar w:fldCharType="end"/>
            </w:r>
            <w:bookmarkEnd w:id="36"/>
          </w:p>
        </w:tc>
        <w:tc>
          <w:tcPr>
            <w:tcW w:w="120" w:type="dxa"/>
            <w:tcBorders>
              <w:left w:val="single" w:sz="2" w:space="0" w:color="auto"/>
            </w:tcBorders>
          </w:tcPr>
          <w:p w14:paraId="1BC5766F" w14:textId="77777777" w:rsidR="00FC1AF3" w:rsidRPr="005972DF" w:rsidRDefault="00FC1AF3">
            <w:pPr>
              <w:tabs>
                <w:tab w:val="right" w:pos="9842"/>
              </w:tabs>
              <w:spacing w:line="200" w:lineRule="exact"/>
              <w:ind w:right="-2880"/>
              <w:rPr>
                <w:noProof/>
              </w:rPr>
            </w:pPr>
          </w:p>
        </w:tc>
        <w:tc>
          <w:tcPr>
            <w:tcW w:w="1559" w:type="dxa"/>
            <w:tcBorders>
              <w:right w:val="single" w:sz="2" w:space="0" w:color="auto"/>
            </w:tcBorders>
          </w:tcPr>
          <w:p w14:paraId="015D2F88" w14:textId="214C2538" w:rsidR="00FC1AF3" w:rsidRPr="005972DF" w:rsidRDefault="00FC1AF3">
            <w:pPr>
              <w:tabs>
                <w:tab w:val="right" w:pos="9842"/>
              </w:tabs>
              <w:spacing w:line="200" w:lineRule="exact"/>
              <w:ind w:right="-2880"/>
              <w:rPr>
                <w:noProof/>
              </w:rPr>
            </w:pPr>
            <w:r w:rsidRPr="005972DF">
              <w:rPr>
                <w:noProof/>
              </w:rPr>
              <w:t>Auteur</w:t>
            </w:r>
            <w:r w:rsidR="006A1ADF">
              <w:rPr>
                <w:noProof/>
              </w:rPr>
              <w:t xml:space="preserve"> (ME)</w:t>
            </w:r>
          </w:p>
        </w:tc>
        <w:tc>
          <w:tcPr>
            <w:tcW w:w="120" w:type="dxa"/>
            <w:tcBorders>
              <w:left w:val="single" w:sz="2" w:space="0" w:color="auto"/>
            </w:tcBorders>
          </w:tcPr>
          <w:p w14:paraId="6EF53883"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5085FE10" w14:textId="32B6C022" w:rsidR="00FC1AF3" w:rsidRPr="005972DF" w:rsidRDefault="00F15267">
            <w:pPr>
              <w:tabs>
                <w:tab w:val="right" w:pos="9842"/>
              </w:tabs>
              <w:spacing w:line="200" w:lineRule="exact"/>
              <w:ind w:right="-2880"/>
              <w:rPr>
                <w:noProof/>
              </w:rPr>
            </w:pPr>
            <w:r>
              <w:rPr>
                <w:noProof/>
              </w:rPr>
              <w:t>INFRA-M</w:t>
            </w:r>
          </w:p>
        </w:tc>
        <w:tc>
          <w:tcPr>
            <w:tcW w:w="120" w:type="dxa"/>
            <w:tcBorders>
              <w:left w:val="single" w:sz="2" w:space="0" w:color="auto"/>
            </w:tcBorders>
          </w:tcPr>
          <w:p w14:paraId="3F709696" w14:textId="77777777" w:rsidR="00FC1AF3" w:rsidRPr="005972DF" w:rsidRDefault="00FC1AF3">
            <w:pPr>
              <w:tabs>
                <w:tab w:val="right" w:pos="9842"/>
              </w:tabs>
              <w:spacing w:line="200" w:lineRule="exact"/>
              <w:ind w:right="-2880"/>
              <w:rPr>
                <w:noProof/>
              </w:rPr>
            </w:pPr>
          </w:p>
        </w:tc>
        <w:tc>
          <w:tcPr>
            <w:tcW w:w="2398" w:type="dxa"/>
            <w:tcBorders>
              <w:right w:val="single" w:sz="2" w:space="0" w:color="auto"/>
            </w:tcBorders>
          </w:tcPr>
          <w:p w14:paraId="5D4DCC1C"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61CE1DAF" w14:textId="77777777" w:rsidR="00FC1AF3" w:rsidRPr="005972DF" w:rsidRDefault="00FC1AF3">
            <w:pPr>
              <w:tabs>
                <w:tab w:val="right" w:pos="9842"/>
              </w:tabs>
              <w:spacing w:line="200" w:lineRule="exact"/>
              <w:ind w:right="-2880"/>
              <w:rPr>
                <w:noProof/>
              </w:rPr>
            </w:pPr>
          </w:p>
        </w:tc>
      </w:tr>
      <w:tr w:rsidR="00FC1AF3" w:rsidRPr="005972DF" w14:paraId="203BC8F9" w14:textId="77777777">
        <w:trPr>
          <w:trHeight w:hRule="exact" w:val="40"/>
        </w:trPr>
        <w:tc>
          <w:tcPr>
            <w:tcW w:w="2400" w:type="dxa"/>
            <w:tcBorders>
              <w:bottom w:val="single" w:sz="4" w:space="0" w:color="auto"/>
              <w:right w:val="single" w:sz="4" w:space="0" w:color="auto"/>
            </w:tcBorders>
          </w:tcPr>
          <w:p w14:paraId="63776577" w14:textId="77777777" w:rsidR="00FC1AF3" w:rsidRPr="005972DF"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Pr="005972DF" w:rsidRDefault="00FC1AF3">
            <w:pPr>
              <w:tabs>
                <w:tab w:val="right" w:pos="9842"/>
              </w:tabs>
              <w:spacing w:line="200" w:lineRule="exact"/>
              <w:ind w:right="-2880"/>
              <w:rPr>
                <w:noProof/>
              </w:rPr>
            </w:pPr>
          </w:p>
        </w:tc>
        <w:tc>
          <w:tcPr>
            <w:tcW w:w="1559" w:type="dxa"/>
            <w:tcBorders>
              <w:bottom w:val="single" w:sz="4" w:space="0" w:color="auto"/>
              <w:right w:val="single" w:sz="4" w:space="0" w:color="auto"/>
            </w:tcBorders>
          </w:tcPr>
          <w:p w14:paraId="1DC055BB" w14:textId="77777777" w:rsidR="00FC1AF3" w:rsidRPr="005972DF"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49E242A9"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Pr="005972DF"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70076330"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A54459" w14:textId="77777777" w:rsidR="00FC1AF3" w:rsidRPr="005972DF" w:rsidRDefault="00FC1AF3">
            <w:pPr>
              <w:tabs>
                <w:tab w:val="right" w:pos="9842"/>
              </w:tabs>
              <w:spacing w:line="200" w:lineRule="exact"/>
              <w:ind w:right="-2880"/>
              <w:rPr>
                <w:noProof/>
              </w:rPr>
            </w:pPr>
          </w:p>
        </w:tc>
      </w:tr>
      <w:tr w:rsidR="00FC1AF3" w:rsidRPr="005972DF" w14:paraId="471A6FA7" w14:textId="77777777">
        <w:trPr>
          <w:trHeight w:hRule="exact" w:val="120"/>
        </w:trPr>
        <w:tc>
          <w:tcPr>
            <w:tcW w:w="2400" w:type="dxa"/>
            <w:tcBorders>
              <w:top w:val="single" w:sz="4" w:space="0" w:color="auto"/>
            </w:tcBorders>
          </w:tcPr>
          <w:p w14:paraId="3099CC9A" w14:textId="77777777" w:rsidR="00FC1AF3" w:rsidRPr="005972DF" w:rsidRDefault="00FC1AF3">
            <w:pPr>
              <w:tabs>
                <w:tab w:val="right" w:pos="9842"/>
              </w:tabs>
              <w:spacing w:line="200" w:lineRule="exact"/>
              <w:ind w:right="-2880"/>
              <w:rPr>
                <w:noProof/>
              </w:rPr>
            </w:pPr>
          </w:p>
        </w:tc>
        <w:tc>
          <w:tcPr>
            <w:tcW w:w="120" w:type="dxa"/>
          </w:tcPr>
          <w:p w14:paraId="174B091D" w14:textId="77777777" w:rsidR="00FC1AF3" w:rsidRPr="005972DF" w:rsidRDefault="00FC1AF3">
            <w:pPr>
              <w:tabs>
                <w:tab w:val="right" w:pos="9842"/>
              </w:tabs>
              <w:spacing w:line="200" w:lineRule="exact"/>
              <w:ind w:right="-2880"/>
              <w:rPr>
                <w:noProof/>
              </w:rPr>
            </w:pPr>
          </w:p>
        </w:tc>
        <w:tc>
          <w:tcPr>
            <w:tcW w:w="1559" w:type="dxa"/>
            <w:tcBorders>
              <w:top w:val="single" w:sz="4" w:space="0" w:color="auto"/>
            </w:tcBorders>
          </w:tcPr>
          <w:p w14:paraId="34A956DB" w14:textId="77777777" w:rsidR="00FC1AF3" w:rsidRPr="005972DF" w:rsidRDefault="00FC1AF3">
            <w:pPr>
              <w:tabs>
                <w:tab w:val="right" w:pos="9842"/>
              </w:tabs>
              <w:spacing w:line="200" w:lineRule="exact"/>
              <w:ind w:right="-2880"/>
              <w:rPr>
                <w:noProof/>
              </w:rPr>
            </w:pPr>
          </w:p>
        </w:tc>
        <w:tc>
          <w:tcPr>
            <w:tcW w:w="120" w:type="dxa"/>
          </w:tcPr>
          <w:p w14:paraId="5F75E7AC" w14:textId="77777777" w:rsidR="00FC1AF3" w:rsidRPr="005972DF" w:rsidRDefault="00FC1AF3">
            <w:pPr>
              <w:tabs>
                <w:tab w:val="right" w:pos="9842"/>
              </w:tabs>
              <w:spacing w:line="200" w:lineRule="exact"/>
              <w:ind w:right="-2880"/>
              <w:rPr>
                <w:noProof/>
              </w:rPr>
            </w:pPr>
          </w:p>
        </w:tc>
        <w:tc>
          <w:tcPr>
            <w:tcW w:w="1560" w:type="dxa"/>
            <w:tcBorders>
              <w:top w:val="single" w:sz="2" w:space="0" w:color="auto"/>
            </w:tcBorders>
          </w:tcPr>
          <w:p w14:paraId="4945A2B3" w14:textId="77777777" w:rsidR="00FC1AF3" w:rsidRPr="005972DF" w:rsidRDefault="00FC1AF3">
            <w:pPr>
              <w:tabs>
                <w:tab w:val="right" w:pos="9842"/>
              </w:tabs>
              <w:spacing w:line="200" w:lineRule="exact"/>
              <w:ind w:right="-2880"/>
              <w:rPr>
                <w:noProof/>
              </w:rPr>
            </w:pPr>
          </w:p>
        </w:tc>
        <w:tc>
          <w:tcPr>
            <w:tcW w:w="120" w:type="dxa"/>
          </w:tcPr>
          <w:p w14:paraId="0F7F987A" w14:textId="77777777" w:rsidR="00FC1AF3" w:rsidRPr="005972DF" w:rsidRDefault="00FC1AF3">
            <w:pPr>
              <w:tabs>
                <w:tab w:val="right" w:pos="9842"/>
              </w:tabs>
              <w:spacing w:line="200" w:lineRule="exact"/>
              <w:ind w:right="-2880"/>
              <w:rPr>
                <w:noProof/>
              </w:rPr>
            </w:pPr>
          </w:p>
        </w:tc>
        <w:tc>
          <w:tcPr>
            <w:tcW w:w="2398" w:type="dxa"/>
            <w:tcBorders>
              <w:top w:val="single" w:sz="2" w:space="0" w:color="auto"/>
            </w:tcBorders>
          </w:tcPr>
          <w:p w14:paraId="2D0945EE" w14:textId="77777777" w:rsidR="00FC1AF3" w:rsidRPr="005972DF" w:rsidRDefault="00FC1AF3">
            <w:pPr>
              <w:tabs>
                <w:tab w:val="right" w:pos="9842"/>
              </w:tabs>
              <w:spacing w:line="200" w:lineRule="exact"/>
              <w:ind w:right="-2880"/>
              <w:rPr>
                <w:noProof/>
              </w:rPr>
            </w:pPr>
          </w:p>
        </w:tc>
        <w:tc>
          <w:tcPr>
            <w:tcW w:w="120" w:type="dxa"/>
          </w:tcPr>
          <w:p w14:paraId="57CC8B7C" w14:textId="77777777" w:rsidR="00FC1AF3" w:rsidRPr="005972DF" w:rsidRDefault="00FC1AF3">
            <w:pPr>
              <w:tabs>
                <w:tab w:val="right" w:pos="9842"/>
              </w:tabs>
              <w:spacing w:line="200" w:lineRule="exact"/>
              <w:ind w:right="-2880"/>
              <w:rPr>
                <w:noProof/>
              </w:rPr>
            </w:pPr>
          </w:p>
        </w:tc>
        <w:tc>
          <w:tcPr>
            <w:tcW w:w="1560" w:type="dxa"/>
            <w:tcBorders>
              <w:top w:val="single" w:sz="2" w:space="0" w:color="auto"/>
            </w:tcBorders>
          </w:tcPr>
          <w:p w14:paraId="5D0FED96" w14:textId="77777777" w:rsidR="00FC1AF3" w:rsidRPr="005972DF" w:rsidRDefault="00FC1AF3">
            <w:pPr>
              <w:tabs>
                <w:tab w:val="right" w:pos="9842"/>
              </w:tabs>
              <w:spacing w:line="200" w:lineRule="exact"/>
              <w:ind w:right="-2880"/>
              <w:rPr>
                <w:noProof/>
              </w:rPr>
            </w:pPr>
          </w:p>
        </w:tc>
      </w:tr>
      <w:tr w:rsidR="00FC1AF3" w:rsidRPr="005972DF" w14:paraId="08F198E5" w14:textId="77777777">
        <w:trPr>
          <w:trHeight w:hRule="exact" w:val="80"/>
        </w:trPr>
        <w:tc>
          <w:tcPr>
            <w:tcW w:w="2400" w:type="dxa"/>
            <w:tcBorders>
              <w:right w:val="single" w:sz="2" w:space="0" w:color="auto"/>
            </w:tcBorders>
          </w:tcPr>
          <w:p w14:paraId="5C3A438A" w14:textId="77777777" w:rsidR="00FC1AF3" w:rsidRPr="005972DF" w:rsidRDefault="00FC1AF3">
            <w:pPr>
              <w:tabs>
                <w:tab w:val="right" w:pos="9842"/>
              </w:tabs>
              <w:ind w:right="-2880"/>
              <w:rPr>
                <w:noProof/>
              </w:rPr>
            </w:pPr>
          </w:p>
        </w:tc>
        <w:tc>
          <w:tcPr>
            <w:tcW w:w="120" w:type="dxa"/>
            <w:tcBorders>
              <w:left w:val="single" w:sz="2" w:space="0" w:color="auto"/>
            </w:tcBorders>
          </w:tcPr>
          <w:p w14:paraId="423DF839" w14:textId="77777777" w:rsidR="00FC1AF3" w:rsidRPr="005972DF" w:rsidRDefault="00FC1AF3">
            <w:pPr>
              <w:tabs>
                <w:tab w:val="right" w:pos="9842"/>
              </w:tabs>
              <w:ind w:right="-2880"/>
              <w:rPr>
                <w:noProof/>
              </w:rPr>
            </w:pPr>
          </w:p>
        </w:tc>
        <w:tc>
          <w:tcPr>
            <w:tcW w:w="1559" w:type="dxa"/>
            <w:tcBorders>
              <w:right w:val="single" w:sz="2" w:space="0" w:color="auto"/>
            </w:tcBorders>
          </w:tcPr>
          <w:p w14:paraId="5E687C8B" w14:textId="77777777" w:rsidR="00FC1AF3" w:rsidRPr="005972DF" w:rsidRDefault="00FC1AF3">
            <w:pPr>
              <w:tabs>
                <w:tab w:val="right" w:pos="9842"/>
              </w:tabs>
              <w:ind w:right="-2880"/>
              <w:rPr>
                <w:noProof/>
              </w:rPr>
            </w:pPr>
          </w:p>
        </w:tc>
        <w:tc>
          <w:tcPr>
            <w:tcW w:w="120" w:type="dxa"/>
            <w:tcBorders>
              <w:left w:val="single" w:sz="2" w:space="0" w:color="auto"/>
            </w:tcBorders>
          </w:tcPr>
          <w:p w14:paraId="697ED887" w14:textId="77777777" w:rsidR="00FC1AF3" w:rsidRPr="005972DF" w:rsidRDefault="00FC1AF3">
            <w:pPr>
              <w:tabs>
                <w:tab w:val="right" w:pos="9842"/>
              </w:tabs>
              <w:ind w:right="-2880"/>
              <w:rPr>
                <w:noProof/>
              </w:rPr>
            </w:pPr>
          </w:p>
        </w:tc>
        <w:tc>
          <w:tcPr>
            <w:tcW w:w="1560" w:type="dxa"/>
            <w:tcBorders>
              <w:right w:val="single" w:sz="2" w:space="0" w:color="auto"/>
            </w:tcBorders>
          </w:tcPr>
          <w:p w14:paraId="4245B2CC" w14:textId="77777777" w:rsidR="00FC1AF3" w:rsidRPr="005972DF" w:rsidRDefault="00FC1AF3">
            <w:pPr>
              <w:tabs>
                <w:tab w:val="right" w:pos="9842"/>
              </w:tabs>
              <w:ind w:right="-2880"/>
              <w:rPr>
                <w:noProof/>
              </w:rPr>
            </w:pPr>
          </w:p>
        </w:tc>
        <w:tc>
          <w:tcPr>
            <w:tcW w:w="120" w:type="dxa"/>
            <w:tcBorders>
              <w:left w:val="single" w:sz="2" w:space="0" w:color="auto"/>
            </w:tcBorders>
          </w:tcPr>
          <w:p w14:paraId="06E90A57" w14:textId="77777777" w:rsidR="00FC1AF3" w:rsidRPr="005972DF" w:rsidRDefault="00FC1AF3">
            <w:pPr>
              <w:tabs>
                <w:tab w:val="right" w:pos="9842"/>
              </w:tabs>
              <w:ind w:right="-2880"/>
              <w:rPr>
                <w:noProof/>
              </w:rPr>
            </w:pPr>
          </w:p>
        </w:tc>
        <w:tc>
          <w:tcPr>
            <w:tcW w:w="2398" w:type="dxa"/>
            <w:tcBorders>
              <w:right w:val="single" w:sz="2" w:space="0" w:color="auto"/>
            </w:tcBorders>
          </w:tcPr>
          <w:p w14:paraId="353E50FF" w14:textId="77777777" w:rsidR="00FC1AF3" w:rsidRPr="005972DF" w:rsidRDefault="00FC1AF3">
            <w:pPr>
              <w:tabs>
                <w:tab w:val="right" w:pos="9842"/>
              </w:tabs>
              <w:ind w:right="-2880"/>
              <w:rPr>
                <w:noProof/>
              </w:rPr>
            </w:pPr>
          </w:p>
        </w:tc>
        <w:tc>
          <w:tcPr>
            <w:tcW w:w="120" w:type="dxa"/>
            <w:tcBorders>
              <w:left w:val="single" w:sz="2" w:space="0" w:color="auto"/>
            </w:tcBorders>
          </w:tcPr>
          <w:p w14:paraId="32B6129D" w14:textId="77777777" w:rsidR="00FC1AF3" w:rsidRPr="005972DF" w:rsidRDefault="00FC1AF3">
            <w:pPr>
              <w:tabs>
                <w:tab w:val="right" w:pos="9842"/>
              </w:tabs>
              <w:ind w:right="-2880"/>
              <w:rPr>
                <w:noProof/>
              </w:rPr>
            </w:pPr>
          </w:p>
        </w:tc>
        <w:tc>
          <w:tcPr>
            <w:tcW w:w="1560" w:type="dxa"/>
            <w:tcBorders>
              <w:right w:val="single" w:sz="2" w:space="0" w:color="auto"/>
            </w:tcBorders>
          </w:tcPr>
          <w:p w14:paraId="0DF4F1EC" w14:textId="77777777" w:rsidR="00FC1AF3" w:rsidRPr="005972DF" w:rsidRDefault="00FC1AF3">
            <w:pPr>
              <w:tabs>
                <w:tab w:val="right" w:pos="9842"/>
              </w:tabs>
              <w:ind w:right="-2880"/>
              <w:rPr>
                <w:noProof/>
              </w:rPr>
            </w:pPr>
          </w:p>
        </w:tc>
      </w:tr>
      <w:tr w:rsidR="00FC1AF3" w:rsidRPr="005972DF" w14:paraId="7A032B70" w14:textId="77777777">
        <w:tc>
          <w:tcPr>
            <w:tcW w:w="2400" w:type="dxa"/>
            <w:tcBorders>
              <w:right w:val="single" w:sz="2" w:space="0" w:color="auto"/>
            </w:tcBorders>
          </w:tcPr>
          <w:p w14:paraId="37833879" w14:textId="20094CAD" w:rsidR="00FC1AF3" w:rsidRPr="005972DF" w:rsidRDefault="00D10B89" w:rsidP="00D10B89">
            <w:pPr>
              <w:tabs>
                <w:tab w:val="right" w:pos="9842"/>
              </w:tabs>
              <w:spacing w:line="200" w:lineRule="exact"/>
              <w:ind w:right="-2880"/>
              <w:rPr>
                <w:noProof/>
              </w:rPr>
            </w:pPr>
            <w:r w:rsidRPr="005972DF">
              <w:rPr>
                <w:noProof/>
              </w:rPr>
              <w:fldChar w:fldCharType="begin">
                <w:ffData>
                  <w:name w:val=""/>
                  <w:enabled/>
                  <w:calcOnExit w:val="0"/>
                  <w:textInput>
                    <w:default w:val="J. (Jeffrey) van Tiel"/>
                  </w:textInput>
                </w:ffData>
              </w:fldChar>
            </w:r>
            <w:r w:rsidRPr="005972DF">
              <w:rPr>
                <w:noProof/>
              </w:rPr>
              <w:instrText xml:space="preserve"> FORMTEXT </w:instrText>
            </w:r>
            <w:r w:rsidRPr="005972DF">
              <w:rPr>
                <w:noProof/>
              </w:rPr>
            </w:r>
            <w:r w:rsidRPr="005972DF">
              <w:rPr>
                <w:noProof/>
              </w:rPr>
              <w:fldChar w:fldCharType="separate"/>
            </w:r>
            <w:r w:rsidR="00535249" w:rsidRPr="005972DF">
              <w:rPr>
                <w:noProof/>
              </w:rPr>
              <w:t>J. (Jeffrey) van Tiel</w:t>
            </w:r>
            <w:r w:rsidRPr="005972DF">
              <w:rPr>
                <w:noProof/>
              </w:rPr>
              <w:fldChar w:fldCharType="end"/>
            </w:r>
          </w:p>
        </w:tc>
        <w:tc>
          <w:tcPr>
            <w:tcW w:w="120" w:type="dxa"/>
            <w:tcBorders>
              <w:left w:val="single" w:sz="2" w:space="0" w:color="auto"/>
            </w:tcBorders>
          </w:tcPr>
          <w:p w14:paraId="401A4509" w14:textId="77777777" w:rsidR="00FC1AF3" w:rsidRPr="005972DF" w:rsidRDefault="00FC1AF3">
            <w:pPr>
              <w:tabs>
                <w:tab w:val="right" w:pos="9842"/>
              </w:tabs>
              <w:spacing w:line="200" w:lineRule="exact"/>
              <w:ind w:right="-2880"/>
              <w:rPr>
                <w:noProof/>
              </w:rPr>
            </w:pPr>
          </w:p>
        </w:tc>
        <w:tc>
          <w:tcPr>
            <w:tcW w:w="1559" w:type="dxa"/>
            <w:tcBorders>
              <w:right w:val="single" w:sz="2" w:space="0" w:color="auto"/>
            </w:tcBorders>
          </w:tcPr>
          <w:p w14:paraId="4AD74442" w14:textId="36A75839" w:rsidR="00FC1AF3" w:rsidRPr="005972DF" w:rsidRDefault="00D10B89">
            <w:pPr>
              <w:tabs>
                <w:tab w:val="right" w:pos="9842"/>
              </w:tabs>
              <w:spacing w:line="200" w:lineRule="exact"/>
              <w:ind w:right="-2880"/>
              <w:rPr>
                <w:noProof/>
              </w:rPr>
            </w:pPr>
            <w:r w:rsidRPr="005972DF">
              <w:rPr>
                <w:noProof/>
              </w:rPr>
              <w:t>Coörd. Maint.</w:t>
            </w:r>
          </w:p>
        </w:tc>
        <w:tc>
          <w:tcPr>
            <w:tcW w:w="120" w:type="dxa"/>
            <w:tcBorders>
              <w:left w:val="single" w:sz="2" w:space="0" w:color="auto"/>
            </w:tcBorders>
          </w:tcPr>
          <w:p w14:paraId="3F627796"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3F9286A4" w14:textId="3256C3D8" w:rsidR="00FC1AF3" w:rsidRPr="005972DF" w:rsidRDefault="00D10B89">
            <w:pPr>
              <w:tabs>
                <w:tab w:val="right" w:pos="9842"/>
              </w:tabs>
              <w:spacing w:line="200" w:lineRule="exact"/>
              <w:ind w:right="-2880"/>
              <w:rPr>
                <w:noProof/>
              </w:rPr>
            </w:pPr>
            <w:r w:rsidRPr="005972DF">
              <w:rPr>
                <w:noProof/>
              </w:rPr>
              <w:t>INFRA-</w:t>
            </w:r>
            <w:r w:rsidR="00B339C4">
              <w:rPr>
                <w:noProof/>
              </w:rPr>
              <w:t>M</w:t>
            </w:r>
          </w:p>
        </w:tc>
        <w:tc>
          <w:tcPr>
            <w:tcW w:w="120" w:type="dxa"/>
            <w:tcBorders>
              <w:left w:val="single" w:sz="2" w:space="0" w:color="auto"/>
            </w:tcBorders>
          </w:tcPr>
          <w:p w14:paraId="7344108D" w14:textId="77777777" w:rsidR="00FC1AF3" w:rsidRPr="005972DF" w:rsidRDefault="00FC1AF3">
            <w:pPr>
              <w:tabs>
                <w:tab w:val="right" w:pos="9842"/>
              </w:tabs>
              <w:spacing w:line="200" w:lineRule="exact"/>
              <w:ind w:right="-2880"/>
              <w:rPr>
                <w:noProof/>
              </w:rPr>
            </w:pPr>
          </w:p>
        </w:tc>
        <w:tc>
          <w:tcPr>
            <w:tcW w:w="2398" w:type="dxa"/>
            <w:tcBorders>
              <w:right w:val="single" w:sz="2" w:space="0" w:color="auto"/>
            </w:tcBorders>
          </w:tcPr>
          <w:p w14:paraId="153BDC4C"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0AE7CF2A" w14:textId="77777777" w:rsidR="00FC1AF3" w:rsidRPr="005972DF" w:rsidRDefault="00FC1AF3">
            <w:pPr>
              <w:tabs>
                <w:tab w:val="right" w:pos="9842"/>
              </w:tabs>
              <w:spacing w:line="200" w:lineRule="exact"/>
              <w:ind w:right="-2880"/>
              <w:rPr>
                <w:noProof/>
              </w:rPr>
            </w:pPr>
          </w:p>
        </w:tc>
      </w:tr>
      <w:tr w:rsidR="00FC1AF3" w:rsidRPr="005972DF" w14:paraId="359B9D3A" w14:textId="77777777">
        <w:trPr>
          <w:trHeight w:hRule="exact" w:val="40"/>
        </w:trPr>
        <w:tc>
          <w:tcPr>
            <w:tcW w:w="2400" w:type="dxa"/>
            <w:tcBorders>
              <w:bottom w:val="single" w:sz="2" w:space="0" w:color="auto"/>
              <w:right w:val="single" w:sz="2" w:space="0" w:color="auto"/>
            </w:tcBorders>
          </w:tcPr>
          <w:p w14:paraId="66A655D4"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Pr="005972DF"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001C33D"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3111BFC"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Pr="005972DF"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1FADF22E"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35CDDCC7" w14:textId="77777777" w:rsidR="00FC1AF3" w:rsidRPr="005972DF" w:rsidRDefault="00FC1AF3">
            <w:pPr>
              <w:tabs>
                <w:tab w:val="right" w:pos="9842"/>
              </w:tabs>
              <w:spacing w:line="200" w:lineRule="exact"/>
              <w:ind w:right="-2880"/>
              <w:rPr>
                <w:noProof/>
              </w:rPr>
            </w:pPr>
          </w:p>
        </w:tc>
      </w:tr>
      <w:tr w:rsidR="00FC1AF3" w:rsidRPr="005972DF" w14:paraId="16B09B34" w14:textId="77777777">
        <w:trPr>
          <w:trHeight w:hRule="exact" w:val="120"/>
        </w:trPr>
        <w:tc>
          <w:tcPr>
            <w:tcW w:w="2400" w:type="dxa"/>
            <w:tcBorders>
              <w:top w:val="single" w:sz="2" w:space="0" w:color="auto"/>
            </w:tcBorders>
          </w:tcPr>
          <w:p w14:paraId="2DEB993B" w14:textId="77777777" w:rsidR="00FC1AF3" w:rsidRPr="005972DF" w:rsidRDefault="00FC1AF3">
            <w:pPr>
              <w:tabs>
                <w:tab w:val="right" w:pos="9842"/>
              </w:tabs>
              <w:spacing w:line="200" w:lineRule="exact"/>
              <w:ind w:right="-2880"/>
              <w:rPr>
                <w:noProof/>
              </w:rPr>
            </w:pPr>
          </w:p>
        </w:tc>
        <w:tc>
          <w:tcPr>
            <w:tcW w:w="120" w:type="dxa"/>
          </w:tcPr>
          <w:p w14:paraId="42623A22" w14:textId="77777777" w:rsidR="00FC1AF3" w:rsidRPr="005972DF" w:rsidRDefault="00FC1AF3">
            <w:pPr>
              <w:tabs>
                <w:tab w:val="right" w:pos="9842"/>
              </w:tabs>
              <w:spacing w:line="200" w:lineRule="exact"/>
              <w:ind w:right="-2880"/>
              <w:rPr>
                <w:noProof/>
              </w:rPr>
            </w:pPr>
          </w:p>
        </w:tc>
        <w:tc>
          <w:tcPr>
            <w:tcW w:w="1559" w:type="dxa"/>
            <w:tcBorders>
              <w:top w:val="single" w:sz="2" w:space="0" w:color="auto"/>
            </w:tcBorders>
          </w:tcPr>
          <w:p w14:paraId="4D5D120D" w14:textId="77777777" w:rsidR="00FC1AF3" w:rsidRPr="005972DF" w:rsidRDefault="00FC1AF3">
            <w:pPr>
              <w:tabs>
                <w:tab w:val="right" w:pos="9842"/>
              </w:tabs>
              <w:spacing w:line="200" w:lineRule="exact"/>
              <w:ind w:right="-2880"/>
              <w:rPr>
                <w:noProof/>
              </w:rPr>
            </w:pPr>
          </w:p>
        </w:tc>
        <w:tc>
          <w:tcPr>
            <w:tcW w:w="120" w:type="dxa"/>
          </w:tcPr>
          <w:p w14:paraId="068A658D" w14:textId="77777777" w:rsidR="00FC1AF3" w:rsidRPr="005972DF" w:rsidRDefault="00FC1AF3">
            <w:pPr>
              <w:tabs>
                <w:tab w:val="right" w:pos="9842"/>
              </w:tabs>
              <w:spacing w:line="200" w:lineRule="exact"/>
              <w:ind w:right="-2880"/>
              <w:rPr>
                <w:noProof/>
              </w:rPr>
            </w:pPr>
          </w:p>
        </w:tc>
        <w:tc>
          <w:tcPr>
            <w:tcW w:w="1560" w:type="dxa"/>
            <w:tcBorders>
              <w:top w:val="single" w:sz="2" w:space="0" w:color="auto"/>
            </w:tcBorders>
          </w:tcPr>
          <w:p w14:paraId="06668A1F" w14:textId="77777777" w:rsidR="00FC1AF3" w:rsidRPr="005972DF" w:rsidRDefault="00FC1AF3">
            <w:pPr>
              <w:tabs>
                <w:tab w:val="right" w:pos="9842"/>
              </w:tabs>
              <w:spacing w:line="200" w:lineRule="exact"/>
              <w:ind w:right="-2880"/>
              <w:rPr>
                <w:noProof/>
              </w:rPr>
            </w:pPr>
          </w:p>
        </w:tc>
        <w:tc>
          <w:tcPr>
            <w:tcW w:w="120" w:type="dxa"/>
          </w:tcPr>
          <w:p w14:paraId="26CD8E12" w14:textId="77777777" w:rsidR="00FC1AF3" w:rsidRPr="005972DF" w:rsidRDefault="00FC1AF3">
            <w:pPr>
              <w:tabs>
                <w:tab w:val="right" w:pos="9842"/>
              </w:tabs>
              <w:spacing w:line="200" w:lineRule="exact"/>
              <w:ind w:right="-2880"/>
              <w:rPr>
                <w:noProof/>
              </w:rPr>
            </w:pPr>
          </w:p>
        </w:tc>
        <w:tc>
          <w:tcPr>
            <w:tcW w:w="2398" w:type="dxa"/>
            <w:tcBorders>
              <w:top w:val="single" w:sz="2" w:space="0" w:color="auto"/>
            </w:tcBorders>
          </w:tcPr>
          <w:p w14:paraId="36D014F8" w14:textId="77777777" w:rsidR="00FC1AF3" w:rsidRPr="005972DF" w:rsidRDefault="00FC1AF3">
            <w:pPr>
              <w:tabs>
                <w:tab w:val="right" w:pos="9842"/>
              </w:tabs>
              <w:spacing w:line="200" w:lineRule="exact"/>
              <w:ind w:right="-2880"/>
              <w:rPr>
                <w:noProof/>
              </w:rPr>
            </w:pPr>
          </w:p>
        </w:tc>
        <w:tc>
          <w:tcPr>
            <w:tcW w:w="120" w:type="dxa"/>
          </w:tcPr>
          <w:p w14:paraId="67C12C0F" w14:textId="77777777" w:rsidR="00FC1AF3" w:rsidRPr="005972DF" w:rsidRDefault="00FC1AF3">
            <w:pPr>
              <w:tabs>
                <w:tab w:val="right" w:pos="9842"/>
              </w:tabs>
              <w:spacing w:line="200" w:lineRule="exact"/>
              <w:ind w:right="-2880"/>
              <w:rPr>
                <w:noProof/>
              </w:rPr>
            </w:pPr>
          </w:p>
        </w:tc>
        <w:tc>
          <w:tcPr>
            <w:tcW w:w="1560" w:type="dxa"/>
            <w:tcBorders>
              <w:top w:val="single" w:sz="2" w:space="0" w:color="auto"/>
            </w:tcBorders>
          </w:tcPr>
          <w:p w14:paraId="78C41D9A" w14:textId="77777777" w:rsidR="00FC1AF3" w:rsidRPr="005972DF" w:rsidRDefault="00FC1AF3">
            <w:pPr>
              <w:tabs>
                <w:tab w:val="right" w:pos="9842"/>
              </w:tabs>
              <w:spacing w:line="200" w:lineRule="exact"/>
              <w:ind w:right="-2880"/>
              <w:rPr>
                <w:noProof/>
              </w:rPr>
            </w:pPr>
          </w:p>
        </w:tc>
      </w:tr>
      <w:tr w:rsidR="00FC1AF3" w:rsidRPr="005972DF" w14:paraId="717393BC" w14:textId="77777777">
        <w:trPr>
          <w:trHeight w:hRule="exact" w:val="80"/>
        </w:trPr>
        <w:tc>
          <w:tcPr>
            <w:tcW w:w="2400" w:type="dxa"/>
            <w:tcBorders>
              <w:right w:val="single" w:sz="2" w:space="0" w:color="auto"/>
            </w:tcBorders>
          </w:tcPr>
          <w:p w14:paraId="103ECFEB" w14:textId="77777777" w:rsidR="00FC1AF3" w:rsidRPr="005972DF" w:rsidRDefault="00FC1AF3">
            <w:pPr>
              <w:tabs>
                <w:tab w:val="right" w:pos="9842"/>
              </w:tabs>
              <w:ind w:right="-2880"/>
              <w:rPr>
                <w:noProof/>
              </w:rPr>
            </w:pPr>
          </w:p>
        </w:tc>
        <w:tc>
          <w:tcPr>
            <w:tcW w:w="120" w:type="dxa"/>
            <w:tcBorders>
              <w:left w:val="single" w:sz="2" w:space="0" w:color="auto"/>
            </w:tcBorders>
          </w:tcPr>
          <w:p w14:paraId="54BB1C6C" w14:textId="77777777" w:rsidR="00FC1AF3" w:rsidRPr="005972DF" w:rsidRDefault="00FC1AF3">
            <w:pPr>
              <w:tabs>
                <w:tab w:val="right" w:pos="9842"/>
              </w:tabs>
              <w:ind w:right="-2880"/>
              <w:rPr>
                <w:noProof/>
              </w:rPr>
            </w:pPr>
          </w:p>
        </w:tc>
        <w:tc>
          <w:tcPr>
            <w:tcW w:w="1559" w:type="dxa"/>
            <w:tcBorders>
              <w:right w:val="single" w:sz="2" w:space="0" w:color="auto"/>
            </w:tcBorders>
          </w:tcPr>
          <w:p w14:paraId="293E41F6" w14:textId="77777777" w:rsidR="00FC1AF3" w:rsidRPr="005972DF" w:rsidRDefault="00FC1AF3">
            <w:pPr>
              <w:tabs>
                <w:tab w:val="right" w:pos="9842"/>
              </w:tabs>
              <w:ind w:right="-2880"/>
              <w:rPr>
                <w:noProof/>
              </w:rPr>
            </w:pPr>
          </w:p>
        </w:tc>
        <w:tc>
          <w:tcPr>
            <w:tcW w:w="120" w:type="dxa"/>
            <w:tcBorders>
              <w:left w:val="single" w:sz="2" w:space="0" w:color="auto"/>
            </w:tcBorders>
          </w:tcPr>
          <w:p w14:paraId="54755554" w14:textId="77777777" w:rsidR="00FC1AF3" w:rsidRPr="005972DF" w:rsidRDefault="00FC1AF3">
            <w:pPr>
              <w:tabs>
                <w:tab w:val="right" w:pos="9842"/>
              </w:tabs>
              <w:ind w:right="-2880"/>
              <w:rPr>
                <w:noProof/>
              </w:rPr>
            </w:pPr>
          </w:p>
        </w:tc>
        <w:tc>
          <w:tcPr>
            <w:tcW w:w="1560" w:type="dxa"/>
            <w:tcBorders>
              <w:right w:val="single" w:sz="2" w:space="0" w:color="auto"/>
            </w:tcBorders>
          </w:tcPr>
          <w:p w14:paraId="345764FD" w14:textId="77777777" w:rsidR="00FC1AF3" w:rsidRPr="005972DF" w:rsidRDefault="00FC1AF3">
            <w:pPr>
              <w:tabs>
                <w:tab w:val="right" w:pos="9842"/>
              </w:tabs>
              <w:ind w:right="-2880"/>
              <w:rPr>
                <w:noProof/>
              </w:rPr>
            </w:pPr>
          </w:p>
        </w:tc>
        <w:tc>
          <w:tcPr>
            <w:tcW w:w="120" w:type="dxa"/>
            <w:tcBorders>
              <w:left w:val="single" w:sz="2" w:space="0" w:color="auto"/>
            </w:tcBorders>
          </w:tcPr>
          <w:p w14:paraId="17C9FFDA" w14:textId="77777777" w:rsidR="00FC1AF3" w:rsidRPr="005972DF" w:rsidRDefault="00FC1AF3">
            <w:pPr>
              <w:tabs>
                <w:tab w:val="right" w:pos="9842"/>
              </w:tabs>
              <w:ind w:right="-2880"/>
              <w:rPr>
                <w:noProof/>
              </w:rPr>
            </w:pPr>
          </w:p>
        </w:tc>
        <w:tc>
          <w:tcPr>
            <w:tcW w:w="2398" w:type="dxa"/>
            <w:tcBorders>
              <w:right w:val="single" w:sz="2" w:space="0" w:color="auto"/>
            </w:tcBorders>
          </w:tcPr>
          <w:p w14:paraId="3B68FBAD" w14:textId="77777777" w:rsidR="00FC1AF3" w:rsidRPr="005972DF" w:rsidRDefault="00FC1AF3">
            <w:pPr>
              <w:tabs>
                <w:tab w:val="right" w:pos="9842"/>
              </w:tabs>
              <w:ind w:right="-2880"/>
              <w:rPr>
                <w:noProof/>
              </w:rPr>
            </w:pPr>
          </w:p>
        </w:tc>
        <w:tc>
          <w:tcPr>
            <w:tcW w:w="120" w:type="dxa"/>
            <w:tcBorders>
              <w:left w:val="single" w:sz="2" w:space="0" w:color="auto"/>
            </w:tcBorders>
          </w:tcPr>
          <w:p w14:paraId="458BFF81" w14:textId="77777777" w:rsidR="00FC1AF3" w:rsidRPr="005972DF" w:rsidRDefault="00FC1AF3">
            <w:pPr>
              <w:tabs>
                <w:tab w:val="right" w:pos="9842"/>
              </w:tabs>
              <w:ind w:right="-2880"/>
              <w:rPr>
                <w:noProof/>
              </w:rPr>
            </w:pPr>
          </w:p>
        </w:tc>
        <w:tc>
          <w:tcPr>
            <w:tcW w:w="1560" w:type="dxa"/>
            <w:tcBorders>
              <w:right w:val="single" w:sz="2" w:space="0" w:color="auto"/>
            </w:tcBorders>
          </w:tcPr>
          <w:p w14:paraId="26D5C1AB" w14:textId="77777777" w:rsidR="00FC1AF3" w:rsidRPr="005972DF" w:rsidRDefault="00FC1AF3">
            <w:pPr>
              <w:tabs>
                <w:tab w:val="right" w:pos="9842"/>
              </w:tabs>
              <w:ind w:right="-2880"/>
              <w:rPr>
                <w:noProof/>
              </w:rPr>
            </w:pPr>
          </w:p>
        </w:tc>
      </w:tr>
      <w:tr w:rsidR="00FC1AF3" w:rsidRPr="005972DF" w14:paraId="6DD52E8F" w14:textId="77777777">
        <w:tc>
          <w:tcPr>
            <w:tcW w:w="2400" w:type="dxa"/>
            <w:tcBorders>
              <w:right w:val="single" w:sz="2" w:space="0" w:color="auto"/>
            </w:tcBorders>
          </w:tcPr>
          <w:p w14:paraId="79F79299" w14:textId="101652F8" w:rsidR="00FC1AF3" w:rsidRPr="005972DF" w:rsidRDefault="00D10B89" w:rsidP="00D10B89">
            <w:pPr>
              <w:tabs>
                <w:tab w:val="right" w:pos="9842"/>
              </w:tabs>
              <w:spacing w:line="200" w:lineRule="exact"/>
              <w:ind w:right="-2880"/>
              <w:rPr>
                <w:noProof/>
              </w:rPr>
            </w:pPr>
            <w:r w:rsidRPr="005972DF">
              <w:rPr>
                <w:noProof/>
              </w:rPr>
              <w:fldChar w:fldCharType="begin">
                <w:ffData>
                  <w:name w:val=""/>
                  <w:enabled/>
                  <w:calcOnExit w:val="0"/>
                  <w:textInput>
                    <w:default w:val="T.F. (Tjebbe-Jan) de Bruijne"/>
                  </w:textInput>
                </w:ffData>
              </w:fldChar>
            </w:r>
            <w:r w:rsidRPr="005972DF">
              <w:rPr>
                <w:noProof/>
              </w:rPr>
              <w:instrText xml:space="preserve"> FORMTEXT </w:instrText>
            </w:r>
            <w:r w:rsidRPr="005972DF">
              <w:rPr>
                <w:noProof/>
              </w:rPr>
            </w:r>
            <w:r w:rsidRPr="005972DF">
              <w:rPr>
                <w:noProof/>
              </w:rPr>
              <w:fldChar w:fldCharType="separate"/>
            </w:r>
            <w:r w:rsidR="00535249" w:rsidRPr="005972DF">
              <w:rPr>
                <w:noProof/>
              </w:rPr>
              <w:t>T.F. (Tjebbe-Jan) de Bruijne</w:t>
            </w:r>
            <w:r w:rsidRPr="005972DF">
              <w:rPr>
                <w:noProof/>
              </w:rPr>
              <w:fldChar w:fldCharType="end"/>
            </w:r>
          </w:p>
        </w:tc>
        <w:tc>
          <w:tcPr>
            <w:tcW w:w="120" w:type="dxa"/>
            <w:tcBorders>
              <w:left w:val="single" w:sz="2" w:space="0" w:color="auto"/>
            </w:tcBorders>
          </w:tcPr>
          <w:p w14:paraId="29BFE8CD" w14:textId="77777777" w:rsidR="00FC1AF3" w:rsidRPr="005972DF" w:rsidRDefault="00FC1AF3">
            <w:pPr>
              <w:tabs>
                <w:tab w:val="right" w:pos="9842"/>
              </w:tabs>
              <w:spacing w:line="200" w:lineRule="exact"/>
              <w:ind w:right="-2880"/>
              <w:rPr>
                <w:noProof/>
              </w:rPr>
            </w:pPr>
          </w:p>
        </w:tc>
        <w:tc>
          <w:tcPr>
            <w:tcW w:w="1559" w:type="dxa"/>
            <w:tcBorders>
              <w:right w:val="single" w:sz="2" w:space="0" w:color="auto"/>
            </w:tcBorders>
          </w:tcPr>
          <w:p w14:paraId="4252C5A2" w14:textId="77777777" w:rsidR="00FC1AF3" w:rsidRPr="005972DF" w:rsidRDefault="00FC1AF3">
            <w:pPr>
              <w:tabs>
                <w:tab w:val="right" w:pos="9842"/>
              </w:tabs>
              <w:spacing w:line="200" w:lineRule="exact"/>
              <w:ind w:right="-2880"/>
              <w:rPr>
                <w:noProof/>
              </w:rPr>
            </w:pPr>
            <w:r w:rsidRPr="005972DF">
              <w:rPr>
                <w:noProof/>
              </w:rPr>
              <w:t>Project manager</w:t>
            </w:r>
          </w:p>
        </w:tc>
        <w:tc>
          <w:tcPr>
            <w:tcW w:w="120" w:type="dxa"/>
            <w:tcBorders>
              <w:left w:val="single" w:sz="2" w:space="0" w:color="auto"/>
            </w:tcBorders>
          </w:tcPr>
          <w:p w14:paraId="7C74A46D"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21D4DBDE" w14:textId="6D3D8C45" w:rsidR="00FC1AF3" w:rsidRPr="005972DF" w:rsidRDefault="00D10B89">
            <w:pPr>
              <w:tabs>
                <w:tab w:val="right" w:pos="9842"/>
              </w:tabs>
              <w:spacing w:line="200" w:lineRule="exact"/>
              <w:ind w:right="-2880"/>
              <w:rPr>
                <w:noProof/>
              </w:rPr>
            </w:pPr>
            <w:r w:rsidRPr="005972DF">
              <w:rPr>
                <w:noProof/>
              </w:rPr>
              <w:t>INFRA-</w:t>
            </w:r>
            <w:r w:rsidR="00B339C4">
              <w:rPr>
                <w:noProof/>
              </w:rPr>
              <w:t>M</w:t>
            </w:r>
          </w:p>
        </w:tc>
        <w:tc>
          <w:tcPr>
            <w:tcW w:w="120" w:type="dxa"/>
            <w:tcBorders>
              <w:left w:val="single" w:sz="2" w:space="0" w:color="auto"/>
            </w:tcBorders>
          </w:tcPr>
          <w:p w14:paraId="7E038745" w14:textId="77777777" w:rsidR="00FC1AF3" w:rsidRPr="005972DF" w:rsidRDefault="00FC1AF3">
            <w:pPr>
              <w:tabs>
                <w:tab w:val="right" w:pos="9842"/>
              </w:tabs>
              <w:spacing w:line="200" w:lineRule="exact"/>
              <w:ind w:right="-2880"/>
              <w:rPr>
                <w:noProof/>
              </w:rPr>
            </w:pPr>
          </w:p>
        </w:tc>
        <w:tc>
          <w:tcPr>
            <w:tcW w:w="2398" w:type="dxa"/>
            <w:tcBorders>
              <w:right w:val="single" w:sz="2" w:space="0" w:color="auto"/>
            </w:tcBorders>
          </w:tcPr>
          <w:p w14:paraId="68696809"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Pr="005972DF" w:rsidRDefault="00FC1AF3">
            <w:pPr>
              <w:tabs>
                <w:tab w:val="right" w:pos="9842"/>
              </w:tabs>
              <w:spacing w:line="200" w:lineRule="exact"/>
              <w:ind w:right="-2880"/>
              <w:rPr>
                <w:noProof/>
              </w:rPr>
            </w:pPr>
          </w:p>
        </w:tc>
        <w:tc>
          <w:tcPr>
            <w:tcW w:w="1560" w:type="dxa"/>
            <w:tcBorders>
              <w:right w:val="single" w:sz="2" w:space="0" w:color="auto"/>
            </w:tcBorders>
          </w:tcPr>
          <w:p w14:paraId="73C87FA1" w14:textId="77777777" w:rsidR="00FC1AF3" w:rsidRPr="005972DF" w:rsidRDefault="00FC1AF3">
            <w:pPr>
              <w:tabs>
                <w:tab w:val="right" w:pos="9842"/>
              </w:tabs>
              <w:spacing w:line="200" w:lineRule="exact"/>
              <w:ind w:right="-2880"/>
              <w:rPr>
                <w:noProof/>
              </w:rPr>
            </w:pPr>
          </w:p>
        </w:tc>
      </w:tr>
      <w:tr w:rsidR="00FC1AF3" w:rsidRPr="005972DF" w14:paraId="70BFF440" w14:textId="77777777">
        <w:trPr>
          <w:trHeight w:hRule="exact" w:val="40"/>
        </w:trPr>
        <w:tc>
          <w:tcPr>
            <w:tcW w:w="2400" w:type="dxa"/>
            <w:tcBorders>
              <w:bottom w:val="single" w:sz="2" w:space="0" w:color="auto"/>
              <w:right w:val="single" w:sz="2" w:space="0" w:color="auto"/>
            </w:tcBorders>
          </w:tcPr>
          <w:p w14:paraId="26681385"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Pr="005972DF" w:rsidRDefault="00FC1AF3">
            <w:pPr>
              <w:tabs>
                <w:tab w:val="right" w:pos="9842"/>
              </w:tabs>
              <w:spacing w:line="200" w:lineRule="exact"/>
              <w:ind w:right="-2880"/>
              <w:rPr>
                <w:noProof/>
              </w:rPr>
            </w:pPr>
          </w:p>
        </w:tc>
        <w:tc>
          <w:tcPr>
            <w:tcW w:w="1559" w:type="dxa"/>
            <w:tcBorders>
              <w:bottom w:val="single" w:sz="2" w:space="0" w:color="auto"/>
              <w:right w:val="single" w:sz="2" w:space="0" w:color="auto"/>
            </w:tcBorders>
          </w:tcPr>
          <w:p w14:paraId="7B55C6A3"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661726D3"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Pr="005972DF" w:rsidRDefault="00FC1AF3">
            <w:pPr>
              <w:tabs>
                <w:tab w:val="right" w:pos="9842"/>
              </w:tabs>
              <w:spacing w:line="200" w:lineRule="exact"/>
              <w:ind w:right="-2880"/>
              <w:rPr>
                <w:noProof/>
              </w:rPr>
            </w:pPr>
          </w:p>
        </w:tc>
        <w:tc>
          <w:tcPr>
            <w:tcW w:w="2398" w:type="dxa"/>
            <w:tcBorders>
              <w:bottom w:val="single" w:sz="2" w:space="0" w:color="auto"/>
              <w:right w:val="single" w:sz="2" w:space="0" w:color="auto"/>
            </w:tcBorders>
          </w:tcPr>
          <w:p w14:paraId="3079DD1B" w14:textId="77777777" w:rsidR="00FC1AF3" w:rsidRPr="005972DF"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Pr="005972DF"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5BFC1509" w14:textId="77777777" w:rsidR="00FC1AF3" w:rsidRPr="005972DF" w:rsidRDefault="00FC1AF3">
            <w:pPr>
              <w:tabs>
                <w:tab w:val="right" w:pos="9842"/>
              </w:tabs>
              <w:spacing w:line="200" w:lineRule="exact"/>
              <w:ind w:right="-2880"/>
              <w:rPr>
                <w:noProof/>
              </w:rPr>
            </w:pPr>
          </w:p>
        </w:tc>
      </w:tr>
    </w:tbl>
    <w:p w14:paraId="0F0A305E" w14:textId="77777777" w:rsidR="00FC1AF3" w:rsidRPr="005972DF" w:rsidRDefault="00FC1AF3">
      <w:pPr>
        <w:tabs>
          <w:tab w:val="right" w:pos="9842"/>
        </w:tabs>
        <w:ind w:right="-2880"/>
        <w:rPr>
          <w:noProof/>
        </w:rPr>
      </w:pPr>
    </w:p>
    <w:p w14:paraId="14EE3608" w14:textId="77777777" w:rsidR="00AB5CD7" w:rsidRPr="005972DF" w:rsidRDefault="00AB5CD7"/>
    <w:tbl>
      <w:tblPr>
        <w:tblW w:w="0" w:type="auto"/>
        <w:tblCellMar>
          <w:left w:w="0" w:type="dxa"/>
          <w:right w:w="0" w:type="dxa"/>
        </w:tblCellMar>
        <w:tblLook w:val="0000" w:firstRow="0" w:lastRow="0" w:firstColumn="0" w:lastColumn="0" w:noHBand="0" w:noVBand="0"/>
      </w:tblPr>
      <w:tblGrid>
        <w:gridCol w:w="7076"/>
      </w:tblGrid>
      <w:tr w:rsidR="00FC1AF3" w:rsidRPr="005972DF" w14:paraId="169710C0" w14:textId="77777777" w:rsidTr="00FC1AF3">
        <w:tc>
          <w:tcPr>
            <w:tcW w:w="7079" w:type="dxa"/>
          </w:tcPr>
          <w:p w14:paraId="119B8702" w14:textId="7ABB33D8" w:rsidR="00FC1AF3" w:rsidRPr="005972DF" w:rsidRDefault="00FC1AF3">
            <w:pPr>
              <w:keepNext/>
              <w:rPr>
                <w:rStyle w:val="Huisstijl-Sjabloonnaam"/>
              </w:rPr>
            </w:pPr>
            <w:bookmarkStart w:id="37" w:name="bmBegin"/>
            <w:bookmarkEnd w:id="37"/>
          </w:p>
        </w:tc>
      </w:tr>
    </w:tbl>
    <w:p w14:paraId="3C6A51FE" w14:textId="77777777" w:rsidR="00FC1AF3" w:rsidRPr="005972DF" w:rsidRDefault="00FC1AF3">
      <w:pPr>
        <w:keepNext/>
      </w:pPr>
    </w:p>
    <w:p w14:paraId="605B2D59" w14:textId="77777777" w:rsidR="007970E7" w:rsidRDefault="00FC1AF3">
      <w:pPr>
        <w:pStyle w:val="TOC1"/>
        <w:rPr>
          <w:rFonts w:asciiTheme="minorHAnsi" w:eastAsiaTheme="minorEastAsia" w:hAnsiTheme="minorHAnsi" w:cstheme="minorBidi"/>
          <w:sz w:val="22"/>
          <w:szCs w:val="22"/>
        </w:rPr>
      </w:pPr>
      <w:r w:rsidRPr="005972DF">
        <w:fldChar w:fldCharType="begin"/>
      </w:r>
      <w:r w:rsidRPr="005972DF">
        <w:instrText xml:space="preserve"> TOC \z \w \o "1-9" </w:instrText>
      </w:r>
      <w:r w:rsidRPr="005972DF">
        <w:fldChar w:fldCharType="separate"/>
      </w:r>
      <w:r w:rsidR="007970E7">
        <w:t>1</w:t>
      </w:r>
      <w:r w:rsidR="007970E7">
        <w:tab/>
        <w:t>Inleiding</w:t>
      </w:r>
      <w:r w:rsidR="007970E7">
        <w:rPr>
          <w:webHidden/>
        </w:rPr>
        <w:tab/>
      </w:r>
      <w:r w:rsidR="007970E7">
        <w:rPr>
          <w:webHidden/>
        </w:rPr>
        <w:fldChar w:fldCharType="begin"/>
      </w:r>
      <w:r w:rsidR="007970E7">
        <w:rPr>
          <w:webHidden/>
        </w:rPr>
        <w:instrText xml:space="preserve"> PAGEREF _Toc434849968 \h </w:instrText>
      </w:r>
      <w:r w:rsidR="007970E7">
        <w:rPr>
          <w:webHidden/>
        </w:rPr>
      </w:r>
      <w:r w:rsidR="007970E7">
        <w:rPr>
          <w:webHidden/>
        </w:rPr>
        <w:fldChar w:fldCharType="separate"/>
      </w:r>
      <w:r w:rsidR="00493F61">
        <w:rPr>
          <w:webHidden/>
        </w:rPr>
        <w:t>2</w:t>
      </w:r>
      <w:r w:rsidR="007970E7">
        <w:rPr>
          <w:webHidden/>
        </w:rPr>
        <w:fldChar w:fldCharType="end"/>
      </w:r>
    </w:p>
    <w:p w14:paraId="24E794DD" w14:textId="77777777" w:rsidR="007970E7" w:rsidRDefault="007970E7">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_Toc434849969 \h </w:instrText>
      </w:r>
      <w:r>
        <w:rPr>
          <w:webHidden/>
        </w:rPr>
      </w:r>
      <w:r>
        <w:rPr>
          <w:webHidden/>
        </w:rPr>
        <w:fldChar w:fldCharType="separate"/>
      </w:r>
      <w:r w:rsidR="00493F61">
        <w:rPr>
          <w:webHidden/>
        </w:rPr>
        <w:t>2</w:t>
      </w:r>
      <w:r>
        <w:rPr>
          <w:webHidden/>
        </w:rPr>
        <w:fldChar w:fldCharType="end"/>
      </w:r>
    </w:p>
    <w:p w14:paraId="63469A7B" w14:textId="77777777" w:rsidR="007970E7" w:rsidRDefault="007970E7">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_Toc434849970 \h </w:instrText>
      </w:r>
      <w:r>
        <w:rPr>
          <w:webHidden/>
        </w:rPr>
      </w:r>
      <w:r>
        <w:rPr>
          <w:webHidden/>
        </w:rPr>
        <w:fldChar w:fldCharType="separate"/>
      </w:r>
      <w:r w:rsidR="00493F61">
        <w:rPr>
          <w:webHidden/>
        </w:rPr>
        <w:t>2</w:t>
      </w:r>
      <w:r>
        <w:rPr>
          <w:webHidden/>
        </w:rPr>
        <w:fldChar w:fldCharType="end"/>
      </w:r>
    </w:p>
    <w:p w14:paraId="26A1435E" w14:textId="77777777" w:rsidR="007970E7" w:rsidRDefault="007970E7">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_Toc434849971 \h </w:instrText>
      </w:r>
      <w:r>
        <w:rPr>
          <w:webHidden/>
        </w:rPr>
      </w:r>
      <w:r>
        <w:rPr>
          <w:webHidden/>
        </w:rPr>
        <w:fldChar w:fldCharType="separate"/>
      </w:r>
      <w:r w:rsidR="00493F61">
        <w:rPr>
          <w:webHidden/>
        </w:rPr>
        <w:t>2</w:t>
      </w:r>
      <w:r>
        <w:rPr>
          <w:webHidden/>
        </w:rPr>
        <w:fldChar w:fldCharType="end"/>
      </w:r>
    </w:p>
    <w:p w14:paraId="13A22918" w14:textId="77777777" w:rsidR="007970E7" w:rsidRDefault="007970E7">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_Toc434849972 \h </w:instrText>
      </w:r>
      <w:r>
        <w:rPr>
          <w:webHidden/>
        </w:rPr>
      </w:r>
      <w:r>
        <w:rPr>
          <w:webHidden/>
        </w:rPr>
        <w:fldChar w:fldCharType="separate"/>
      </w:r>
      <w:r w:rsidR="00493F61">
        <w:rPr>
          <w:webHidden/>
        </w:rPr>
        <w:t>2</w:t>
      </w:r>
      <w:r>
        <w:rPr>
          <w:webHidden/>
        </w:rPr>
        <w:fldChar w:fldCharType="end"/>
      </w:r>
    </w:p>
    <w:p w14:paraId="4F0F3D2F" w14:textId="77777777" w:rsidR="007970E7" w:rsidRDefault="007970E7">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_Toc434849973 \h </w:instrText>
      </w:r>
      <w:r>
        <w:rPr>
          <w:webHidden/>
        </w:rPr>
      </w:r>
      <w:r>
        <w:rPr>
          <w:webHidden/>
        </w:rPr>
        <w:fldChar w:fldCharType="separate"/>
      </w:r>
      <w:r w:rsidR="00493F61">
        <w:rPr>
          <w:webHidden/>
        </w:rPr>
        <w:t>2</w:t>
      </w:r>
      <w:r>
        <w:rPr>
          <w:webHidden/>
        </w:rPr>
        <w:fldChar w:fldCharType="end"/>
      </w:r>
    </w:p>
    <w:p w14:paraId="16AB0826" w14:textId="77777777" w:rsidR="007970E7" w:rsidRDefault="007970E7">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_Toc434849974 \h </w:instrText>
      </w:r>
      <w:r>
        <w:rPr>
          <w:webHidden/>
        </w:rPr>
      </w:r>
      <w:r>
        <w:rPr>
          <w:webHidden/>
        </w:rPr>
        <w:fldChar w:fldCharType="separate"/>
      </w:r>
      <w:r w:rsidR="00493F61">
        <w:rPr>
          <w:webHidden/>
        </w:rPr>
        <w:t>2</w:t>
      </w:r>
      <w:r>
        <w:rPr>
          <w:webHidden/>
        </w:rPr>
        <w:fldChar w:fldCharType="end"/>
      </w:r>
    </w:p>
    <w:p w14:paraId="3A6445A3" w14:textId="77777777" w:rsidR="007970E7" w:rsidRDefault="007970E7">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_Toc434849975 \h </w:instrText>
      </w:r>
      <w:r>
        <w:rPr>
          <w:webHidden/>
        </w:rPr>
      </w:r>
      <w:r>
        <w:rPr>
          <w:webHidden/>
        </w:rPr>
        <w:fldChar w:fldCharType="separate"/>
      </w:r>
      <w:r w:rsidR="00493F61">
        <w:rPr>
          <w:webHidden/>
        </w:rPr>
        <w:t>2</w:t>
      </w:r>
      <w:r>
        <w:rPr>
          <w:webHidden/>
        </w:rPr>
        <w:fldChar w:fldCharType="end"/>
      </w:r>
    </w:p>
    <w:p w14:paraId="33D06205" w14:textId="77777777" w:rsidR="007970E7" w:rsidRDefault="007970E7">
      <w:pPr>
        <w:pStyle w:val="TOC2"/>
        <w:rPr>
          <w:rFonts w:asciiTheme="minorHAnsi" w:eastAsiaTheme="minorEastAsia" w:hAnsiTheme="minorHAnsi" w:cstheme="minorBidi"/>
          <w:sz w:val="22"/>
          <w:szCs w:val="22"/>
        </w:rPr>
      </w:pPr>
      <w:r>
        <w:t>4.2</w:t>
      </w:r>
      <w:r>
        <w:tab/>
        <w:t>Verkeerssignaleringssysteem (MTM)</w:t>
      </w:r>
      <w:r>
        <w:rPr>
          <w:webHidden/>
        </w:rPr>
        <w:tab/>
      </w:r>
      <w:r>
        <w:rPr>
          <w:webHidden/>
        </w:rPr>
        <w:fldChar w:fldCharType="begin"/>
      </w:r>
      <w:r>
        <w:rPr>
          <w:webHidden/>
        </w:rPr>
        <w:instrText xml:space="preserve"> PAGEREF _Toc434849976 \h </w:instrText>
      </w:r>
      <w:r>
        <w:rPr>
          <w:webHidden/>
        </w:rPr>
      </w:r>
      <w:r>
        <w:rPr>
          <w:webHidden/>
        </w:rPr>
        <w:fldChar w:fldCharType="separate"/>
      </w:r>
      <w:r w:rsidR="00493F61">
        <w:rPr>
          <w:webHidden/>
        </w:rPr>
        <w:t>2</w:t>
      </w:r>
      <w:r>
        <w:rPr>
          <w:webHidden/>
        </w:rPr>
        <w:fldChar w:fldCharType="end"/>
      </w:r>
    </w:p>
    <w:p w14:paraId="5C4D318E" w14:textId="77777777" w:rsidR="007970E7" w:rsidRDefault="007970E7">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_Toc434849977 \h </w:instrText>
      </w:r>
      <w:r>
        <w:rPr>
          <w:webHidden/>
        </w:rPr>
      </w:r>
      <w:r>
        <w:rPr>
          <w:webHidden/>
        </w:rPr>
        <w:fldChar w:fldCharType="separate"/>
      </w:r>
      <w:r w:rsidR="00493F61">
        <w:rPr>
          <w:webHidden/>
        </w:rPr>
        <w:t>2</w:t>
      </w:r>
      <w:r>
        <w:rPr>
          <w:webHidden/>
        </w:rPr>
        <w:fldChar w:fldCharType="end"/>
      </w:r>
    </w:p>
    <w:p w14:paraId="18730954" w14:textId="77777777" w:rsidR="007970E7" w:rsidRDefault="007970E7">
      <w:pPr>
        <w:pStyle w:val="TOC2"/>
        <w:rPr>
          <w:rFonts w:asciiTheme="minorHAnsi" w:eastAsiaTheme="minorEastAsia" w:hAnsiTheme="minorHAnsi" w:cstheme="minorBidi"/>
          <w:sz w:val="22"/>
          <w:szCs w:val="22"/>
        </w:rPr>
      </w:pPr>
      <w:r>
        <w:t>4.4</w:t>
      </w:r>
      <w:r>
        <w:tab/>
        <w:t>CCTV-camerasysteem</w:t>
      </w:r>
      <w:r>
        <w:rPr>
          <w:webHidden/>
        </w:rPr>
        <w:tab/>
      </w:r>
      <w:r>
        <w:rPr>
          <w:webHidden/>
        </w:rPr>
        <w:fldChar w:fldCharType="begin"/>
      </w:r>
      <w:r>
        <w:rPr>
          <w:webHidden/>
        </w:rPr>
        <w:instrText xml:space="preserve"> PAGEREF _Toc434849978 \h </w:instrText>
      </w:r>
      <w:r>
        <w:rPr>
          <w:webHidden/>
        </w:rPr>
      </w:r>
      <w:r>
        <w:rPr>
          <w:webHidden/>
        </w:rPr>
        <w:fldChar w:fldCharType="separate"/>
      </w:r>
      <w:r w:rsidR="00493F61">
        <w:rPr>
          <w:webHidden/>
        </w:rPr>
        <w:t>2</w:t>
      </w:r>
      <w:r>
        <w:rPr>
          <w:webHidden/>
        </w:rPr>
        <w:fldChar w:fldCharType="end"/>
      </w:r>
    </w:p>
    <w:p w14:paraId="10398ED8" w14:textId="77777777" w:rsidR="007970E7" w:rsidRDefault="007970E7">
      <w:pPr>
        <w:pStyle w:val="TOC2"/>
        <w:rPr>
          <w:rFonts w:asciiTheme="minorHAnsi" w:eastAsiaTheme="minorEastAsia" w:hAnsiTheme="minorHAnsi" w:cstheme="minorBidi"/>
          <w:sz w:val="22"/>
          <w:szCs w:val="22"/>
        </w:rPr>
      </w:pPr>
      <w:r>
        <w:t>4.5</w:t>
      </w:r>
      <w:r>
        <w:tab/>
        <w:t>Hoogtedetectiesysteem (HD)</w:t>
      </w:r>
      <w:r>
        <w:rPr>
          <w:webHidden/>
        </w:rPr>
        <w:tab/>
      </w:r>
      <w:r>
        <w:rPr>
          <w:webHidden/>
        </w:rPr>
        <w:fldChar w:fldCharType="begin"/>
      </w:r>
      <w:r>
        <w:rPr>
          <w:webHidden/>
        </w:rPr>
        <w:instrText xml:space="preserve"> PAGEREF _Toc434849979 \h </w:instrText>
      </w:r>
      <w:r>
        <w:rPr>
          <w:webHidden/>
        </w:rPr>
      </w:r>
      <w:r>
        <w:rPr>
          <w:webHidden/>
        </w:rPr>
        <w:fldChar w:fldCharType="separate"/>
      </w:r>
      <w:r w:rsidR="00493F61">
        <w:rPr>
          <w:webHidden/>
        </w:rPr>
        <w:t>2</w:t>
      </w:r>
      <w:r>
        <w:rPr>
          <w:webHidden/>
        </w:rPr>
        <w:fldChar w:fldCharType="end"/>
      </w:r>
    </w:p>
    <w:p w14:paraId="0B29B835" w14:textId="77777777" w:rsidR="007970E7" w:rsidRDefault="007970E7">
      <w:pPr>
        <w:pStyle w:val="TOC2"/>
        <w:rPr>
          <w:rFonts w:asciiTheme="minorHAnsi" w:eastAsiaTheme="minorEastAsia" w:hAnsiTheme="minorHAnsi" w:cstheme="minorBidi"/>
          <w:sz w:val="22"/>
          <w:szCs w:val="22"/>
        </w:rPr>
      </w:pPr>
      <w:r>
        <w:t>4.6</w:t>
      </w:r>
      <w:r>
        <w:tab/>
        <w:t>Calamiteiten doorsteek (CaDo)</w:t>
      </w:r>
      <w:r>
        <w:rPr>
          <w:webHidden/>
        </w:rPr>
        <w:tab/>
      </w:r>
      <w:r>
        <w:rPr>
          <w:webHidden/>
        </w:rPr>
        <w:fldChar w:fldCharType="begin"/>
      </w:r>
      <w:r>
        <w:rPr>
          <w:webHidden/>
        </w:rPr>
        <w:instrText xml:space="preserve"> PAGEREF _Toc434849980 \h </w:instrText>
      </w:r>
      <w:r>
        <w:rPr>
          <w:webHidden/>
        </w:rPr>
      </w:r>
      <w:r>
        <w:rPr>
          <w:webHidden/>
        </w:rPr>
        <w:fldChar w:fldCharType="separate"/>
      </w:r>
      <w:r w:rsidR="00493F61">
        <w:rPr>
          <w:webHidden/>
        </w:rPr>
        <w:t>2</w:t>
      </w:r>
      <w:r>
        <w:rPr>
          <w:webHidden/>
        </w:rPr>
        <w:fldChar w:fldCharType="end"/>
      </w:r>
    </w:p>
    <w:p w14:paraId="5A8C8485" w14:textId="77777777" w:rsidR="007970E7" w:rsidRDefault="007970E7">
      <w:pPr>
        <w:pStyle w:val="TOC2"/>
        <w:rPr>
          <w:rFonts w:asciiTheme="minorHAnsi" w:eastAsiaTheme="minorEastAsia" w:hAnsiTheme="minorHAnsi" w:cstheme="minorBidi"/>
          <w:sz w:val="22"/>
          <w:szCs w:val="22"/>
        </w:rPr>
      </w:pPr>
      <w:r>
        <w:t>4.7</w:t>
      </w:r>
      <w:r>
        <w:tab/>
        <w:t>Verplaatsbare vangrail (VEVA)</w:t>
      </w:r>
      <w:r>
        <w:rPr>
          <w:webHidden/>
        </w:rPr>
        <w:tab/>
      </w:r>
      <w:r>
        <w:rPr>
          <w:webHidden/>
        </w:rPr>
        <w:fldChar w:fldCharType="begin"/>
      </w:r>
      <w:r>
        <w:rPr>
          <w:webHidden/>
        </w:rPr>
        <w:instrText xml:space="preserve"> PAGEREF _Toc434849981 \h </w:instrText>
      </w:r>
      <w:r>
        <w:rPr>
          <w:webHidden/>
        </w:rPr>
      </w:r>
      <w:r>
        <w:rPr>
          <w:webHidden/>
        </w:rPr>
        <w:fldChar w:fldCharType="separate"/>
      </w:r>
      <w:r w:rsidR="00493F61">
        <w:rPr>
          <w:webHidden/>
        </w:rPr>
        <w:t>2</w:t>
      </w:r>
      <w:r>
        <w:rPr>
          <w:webHidden/>
        </w:rPr>
        <w:fldChar w:fldCharType="end"/>
      </w:r>
    </w:p>
    <w:p w14:paraId="5BC4D627" w14:textId="77777777" w:rsidR="007970E7" w:rsidRDefault="007970E7">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_Toc434849982 \h </w:instrText>
      </w:r>
      <w:r>
        <w:rPr>
          <w:webHidden/>
        </w:rPr>
      </w:r>
      <w:r>
        <w:rPr>
          <w:webHidden/>
        </w:rPr>
        <w:fldChar w:fldCharType="separate"/>
      </w:r>
      <w:r w:rsidR="00493F61">
        <w:rPr>
          <w:webHidden/>
        </w:rPr>
        <w:t>2</w:t>
      </w:r>
      <w:r>
        <w:rPr>
          <w:webHidden/>
        </w:rPr>
        <w:fldChar w:fldCharType="end"/>
      </w:r>
    </w:p>
    <w:p w14:paraId="29588F54" w14:textId="77777777" w:rsidR="007970E7" w:rsidRDefault="007970E7">
      <w:pPr>
        <w:pStyle w:val="TOC2"/>
        <w:rPr>
          <w:rFonts w:asciiTheme="minorHAnsi" w:eastAsiaTheme="minorEastAsia" w:hAnsiTheme="minorHAnsi" w:cstheme="minorBidi"/>
          <w:sz w:val="22"/>
          <w:szCs w:val="22"/>
        </w:rPr>
      </w:pPr>
      <w:r w:rsidRPr="00887D00">
        <w:t>5.1</w:t>
      </w:r>
      <w:r w:rsidRPr="00887D00">
        <w:tab/>
        <w:t>Bijlage 1: Totaal aantal storingen.</w:t>
      </w:r>
      <w:r>
        <w:rPr>
          <w:webHidden/>
        </w:rPr>
        <w:tab/>
      </w:r>
      <w:r>
        <w:rPr>
          <w:webHidden/>
        </w:rPr>
        <w:fldChar w:fldCharType="begin"/>
      </w:r>
      <w:r>
        <w:rPr>
          <w:webHidden/>
        </w:rPr>
        <w:instrText xml:space="preserve"> PAGEREF _Toc434849983 \h </w:instrText>
      </w:r>
      <w:r>
        <w:rPr>
          <w:webHidden/>
        </w:rPr>
      </w:r>
      <w:r>
        <w:rPr>
          <w:webHidden/>
        </w:rPr>
        <w:fldChar w:fldCharType="separate"/>
      </w:r>
      <w:r w:rsidR="00493F61">
        <w:rPr>
          <w:webHidden/>
        </w:rPr>
        <w:t>2</w:t>
      </w:r>
      <w:r>
        <w:rPr>
          <w:webHidden/>
        </w:rPr>
        <w:fldChar w:fldCharType="end"/>
      </w:r>
    </w:p>
    <w:p w14:paraId="457F5857" w14:textId="77777777" w:rsidR="007970E7" w:rsidRDefault="007970E7">
      <w:pPr>
        <w:pStyle w:val="TOC2"/>
        <w:rPr>
          <w:rFonts w:asciiTheme="minorHAnsi" w:eastAsiaTheme="minorEastAsia" w:hAnsiTheme="minorHAnsi" w:cstheme="minorBidi"/>
          <w:sz w:val="22"/>
          <w:szCs w:val="22"/>
        </w:rPr>
      </w:pPr>
      <w:r w:rsidRPr="00887D00">
        <w:t>5.2</w:t>
      </w:r>
      <w:r>
        <w:tab/>
      </w:r>
      <w:r w:rsidRPr="00887D00">
        <w:t>Bijlage 2: Aantal storingen Verkeerssignaleringssysteem (MTM) Q3 2015.</w:t>
      </w:r>
      <w:r>
        <w:rPr>
          <w:webHidden/>
        </w:rPr>
        <w:tab/>
      </w:r>
      <w:r>
        <w:rPr>
          <w:webHidden/>
        </w:rPr>
        <w:fldChar w:fldCharType="begin"/>
      </w:r>
      <w:r>
        <w:rPr>
          <w:webHidden/>
        </w:rPr>
        <w:instrText xml:space="preserve"> PAGEREF _Toc434849984 \h </w:instrText>
      </w:r>
      <w:r>
        <w:rPr>
          <w:webHidden/>
        </w:rPr>
      </w:r>
      <w:r>
        <w:rPr>
          <w:webHidden/>
        </w:rPr>
        <w:fldChar w:fldCharType="separate"/>
      </w:r>
      <w:r w:rsidR="00493F61">
        <w:rPr>
          <w:webHidden/>
        </w:rPr>
        <w:t>2</w:t>
      </w:r>
      <w:r>
        <w:rPr>
          <w:webHidden/>
        </w:rPr>
        <w:fldChar w:fldCharType="end"/>
      </w:r>
    </w:p>
    <w:p w14:paraId="416CDEBE" w14:textId="77777777" w:rsidR="007970E7" w:rsidRDefault="007970E7">
      <w:pPr>
        <w:pStyle w:val="TOC2"/>
        <w:rPr>
          <w:rFonts w:asciiTheme="minorHAnsi" w:eastAsiaTheme="minorEastAsia" w:hAnsiTheme="minorHAnsi" w:cstheme="minorBidi"/>
          <w:sz w:val="22"/>
          <w:szCs w:val="22"/>
        </w:rPr>
      </w:pPr>
      <w:r w:rsidRPr="00887D00">
        <w:t>5.3</w:t>
      </w:r>
      <w:r w:rsidRPr="00887D00">
        <w:tab/>
        <w:t>Bijlage 3: Aantal storingen Afsluitbomen (AB) Q3 2015.</w:t>
      </w:r>
      <w:r>
        <w:rPr>
          <w:webHidden/>
        </w:rPr>
        <w:tab/>
      </w:r>
      <w:r>
        <w:rPr>
          <w:webHidden/>
        </w:rPr>
        <w:fldChar w:fldCharType="begin"/>
      </w:r>
      <w:r>
        <w:rPr>
          <w:webHidden/>
        </w:rPr>
        <w:instrText xml:space="preserve"> PAGEREF _Toc434849985 \h </w:instrText>
      </w:r>
      <w:r>
        <w:rPr>
          <w:webHidden/>
        </w:rPr>
      </w:r>
      <w:r>
        <w:rPr>
          <w:webHidden/>
        </w:rPr>
        <w:fldChar w:fldCharType="separate"/>
      </w:r>
      <w:r w:rsidR="00493F61">
        <w:rPr>
          <w:webHidden/>
        </w:rPr>
        <w:t>2</w:t>
      </w:r>
      <w:r>
        <w:rPr>
          <w:webHidden/>
        </w:rPr>
        <w:fldChar w:fldCharType="end"/>
      </w:r>
    </w:p>
    <w:p w14:paraId="08A9F066" w14:textId="77777777" w:rsidR="007970E7" w:rsidRDefault="007970E7">
      <w:pPr>
        <w:pStyle w:val="TOC2"/>
        <w:rPr>
          <w:rFonts w:asciiTheme="minorHAnsi" w:eastAsiaTheme="minorEastAsia" w:hAnsiTheme="minorHAnsi" w:cstheme="minorBidi"/>
          <w:sz w:val="22"/>
          <w:szCs w:val="22"/>
        </w:rPr>
      </w:pPr>
      <w:r w:rsidRPr="00887D00">
        <w:t>5.4</w:t>
      </w:r>
      <w:r w:rsidRPr="00887D00">
        <w:tab/>
        <w:t>Bijlage 4: Aantal storingen CCTV-camerasysteem Q3 2015.</w:t>
      </w:r>
      <w:r>
        <w:rPr>
          <w:webHidden/>
        </w:rPr>
        <w:tab/>
      </w:r>
      <w:r>
        <w:rPr>
          <w:webHidden/>
        </w:rPr>
        <w:fldChar w:fldCharType="begin"/>
      </w:r>
      <w:r>
        <w:rPr>
          <w:webHidden/>
        </w:rPr>
        <w:instrText xml:space="preserve"> PAGEREF _Toc434849986 \h </w:instrText>
      </w:r>
      <w:r>
        <w:rPr>
          <w:webHidden/>
        </w:rPr>
      </w:r>
      <w:r>
        <w:rPr>
          <w:webHidden/>
        </w:rPr>
        <w:fldChar w:fldCharType="separate"/>
      </w:r>
      <w:r w:rsidR="00493F61">
        <w:rPr>
          <w:webHidden/>
        </w:rPr>
        <w:t>2</w:t>
      </w:r>
      <w:r>
        <w:rPr>
          <w:webHidden/>
        </w:rPr>
        <w:fldChar w:fldCharType="end"/>
      </w:r>
    </w:p>
    <w:p w14:paraId="7A783691" w14:textId="77777777" w:rsidR="007970E7" w:rsidRDefault="007970E7">
      <w:pPr>
        <w:pStyle w:val="TOC2"/>
        <w:rPr>
          <w:rFonts w:asciiTheme="minorHAnsi" w:eastAsiaTheme="minorEastAsia" w:hAnsiTheme="minorHAnsi" w:cstheme="minorBidi"/>
          <w:sz w:val="22"/>
          <w:szCs w:val="22"/>
        </w:rPr>
      </w:pPr>
      <w:r w:rsidRPr="00887D00">
        <w:t>5.5</w:t>
      </w:r>
      <w:r w:rsidRPr="00887D00">
        <w:tab/>
        <w:t>Bijlage 5: Aantal storingen Hoogtedetectiesysteem (HD) Q3 2015.</w:t>
      </w:r>
      <w:r>
        <w:rPr>
          <w:webHidden/>
        </w:rPr>
        <w:tab/>
      </w:r>
      <w:r>
        <w:rPr>
          <w:webHidden/>
        </w:rPr>
        <w:fldChar w:fldCharType="begin"/>
      </w:r>
      <w:r>
        <w:rPr>
          <w:webHidden/>
        </w:rPr>
        <w:instrText xml:space="preserve"> PAGEREF _Toc434849987 \h </w:instrText>
      </w:r>
      <w:r>
        <w:rPr>
          <w:webHidden/>
        </w:rPr>
      </w:r>
      <w:r>
        <w:rPr>
          <w:webHidden/>
        </w:rPr>
        <w:fldChar w:fldCharType="separate"/>
      </w:r>
      <w:r w:rsidR="00493F61">
        <w:rPr>
          <w:webHidden/>
        </w:rPr>
        <w:t>2</w:t>
      </w:r>
      <w:r>
        <w:rPr>
          <w:webHidden/>
        </w:rPr>
        <w:fldChar w:fldCharType="end"/>
      </w:r>
    </w:p>
    <w:p w14:paraId="7252DB38" w14:textId="77777777" w:rsidR="00FC1AF3" w:rsidRPr="005972DF" w:rsidRDefault="00FC1AF3">
      <w:r w:rsidRPr="005972DF">
        <w:rPr>
          <w:noProof/>
        </w:rPr>
        <w:fldChar w:fldCharType="end"/>
      </w:r>
    </w:p>
    <w:p w14:paraId="6FB0EBC0" w14:textId="77777777" w:rsidR="00FC1AF3" w:rsidRPr="005972DF" w:rsidRDefault="00FC1AF3" w:rsidP="00FC1AF3">
      <w:pPr>
        <w:pStyle w:val="Heading1"/>
        <w:spacing w:line="240" w:lineRule="exact"/>
      </w:pPr>
      <w:r w:rsidRPr="005972DF">
        <w:lastRenderedPageBreak/>
        <w:fldChar w:fldCharType="begin">
          <w:ffData>
            <w:name w:val=""/>
            <w:enabled/>
            <w:calcOnExit w:val="0"/>
            <w:textInput>
              <w:default w:val="Inleiding"/>
            </w:textInput>
          </w:ffData>
        </w:fldChar>
      </w:r>
      <w:r w:rsidRPr="005972DF">
        <w:instrText xml:space="preserve"> FORMTEXT </w:instrText>
      </w:r>
      <w:r w:rsidRPr="005972DF">
        <w:fldChar w:fldCharType="separate"/>
      </w:r>
      <w:bookmarkStart w:id="38" w:name="_Toc393178638"/>
      <w:bookmarkStart w:id="39" w:name="_Toc392576524"/>
      <w:bookmarkStart w:id="40" w:name="_Toc390244721"/>
      <w:bookmarkStart w:id="41" w:name="_Toc434849968"/>
      <w:r w:rsidR="00535249" w:rsidRPr="005972DF">
        <w:rPr>
          <w:noProof/>
        </w:rPr>
        <w:t>Inleiding</w:t>
      </w:r>
      <w:bookmarkEnd w:id="38"/>
      <w:bookmarkEnd w:id="39"/>
      <w:bookmarkEnd w:id="40"/>
      <w:bookmarkEnd w:id="41"/>
      <w:r w:rsidRPr="005972DF">
        <w:fldChar w:fldCharType="end"/>
      </w:r>
    </w:p>
    <w:p w14:paraId="7151210E" w14:textId="0FA78505" w:rsidR="00FC1AF3" w:rsidRPr="005972DF" w:rsidRDefault="00FC1AF3" w:rsidP="00FC1AF3">
      <w:r w:rsidRPr="005972DF">
        <w:t xml:space="preserve">Dit document beschrijft de storingsanalyse van de VTTI systemen aan de nieuwe Coentunnel over het </w:t>
      </w:r>
      <w:r w:rsidR="00535249" w:rsidRPr="005972DF">
        <w:t>derde</w:t>
      </w:r>
      <w:r w:rsidRPr="005972DF">
        <w:t xml:space="preserve"> kwartaal van 201</w:t>
      </w:r>
      <w:r w:rsidR="00380E74" w:rsidRPr="005972DF">
        <w:t>5</w:t>
      </w:r>
      <w:r w:rsidRPr="005972DF">
        <w:t xml:space="preserve"> (</w:t>
      </w:r>
      <w:r w:rsidR="00535249" w:rsidRPr="005972DF">
        <w:t>juli</w:t>
      </w:r>
      <w:r w:rsidRPr="005972DF">
        <w:t xml:space="preserve"> t/m </w:t>
      </w:r>
      <w:r w:rsidR="00535249" w:rsidRPr="005972DF">
        <w:t>september</w:t>
      </w:r>
      <w:r w:rsidRPr="005972DF">
        <w:t>).</w:t>
      </w:r>
    </w:p>
    <w:p w14:paraId="506DFD1D" w14:textId="77777777" w:rsidR="00FC1AF3" w:rsidRPr="005972DF" w:rsidRDefault="00FC1AF3" w:rsidP="00FC1AF3">
      <w:r w:rsidRPr="005972DF">
        <w:t>De storingsanalyse dient als vertrekpunt voor het opstarten van eventuele verbeter acties.</w:t>
      </w:r>
    </w:p>
    <w:p w14:paraId="26941216" w14:textId="77777777" w:rsidR="00FC1AF3" w:rsidRPr="005972DF" w:rsidRDefault="00FC1AF3" w:rsidP="00FC1AF3"/>
    <w:p w14:paraId="19869396" w14:textId="77777777" w:rsidR="00FC1AF3" w:rsidRPr="005972DF" w:rsidRDefault="00FC1AF3" w:rsidP="00FC1AF3">
      <w:r w:rsidRPr="005972DF">
        <w:t>Het onderhoud wordt uitgevoerd in het projectverband van de Coentunnel Company. Het doel van deze evaluatie is om op tactisch- en op operationeel niveau het onderhoud te kunnen verbeteren.</w:t>
      </w:r>
    </w:p>
    <w:p w14:paraId="5AD8A0CE" w14:textId="77777777" w:rsidR="00FC1AF3" w:rsidRPr="005972DF" w:rsidRDefault="00FC1AF3" w:rsidP="00FC1AF3"/>
    <w:p w14:paraId="439DEB55" w14:textId="77777777" w:rsidR="00FC1AF3" w:rsidRPr="005972DF" w:rsidRDefault="00FC1AF3" w:rsidP="00FC1AF3">
      <w:r w:rsidRPr="005972DF">
        <w:t>Het huidige preventieve onderhoudsplan is gebaseerd op een FMEA (Failure Mode &amp; Effect Analyse) met daaraan per faalmode een onderhoudstrategie gekoppeld.</w:t>
      </w:r>
    </w:p>
    <w:p w14:paraId="1C59F652" w14:textId="77777777" w:rsidR="00FC1AF3" w:rsidRPr="005972DF" w:rsidRDefault="00FC1AF3" w:rsidP="00FC1AF3">
      <w:r w:rsidRPr="005972DF">
        <w:t>De preventieve werkzaamheden worden uitgevoerd op basis van geclusterde werkinstructies.</w:t>
      </w:r>
    </w:p>
    <w:p w14:paraId="424B647B" w14:textId="77777777" w:rsidR="00FC1AF3" w:rsidRPr="005972DF" w:rsidRDefault="00FC1AF3" w:rsidP="00FC1AF3"/>
    <w:p w14:paraId="615AA177" w14:textId="77777777" w:rsidR="00FC1AF3" w:rsidRPr="005972DF" w:rsidRDefault="00FC1AF3" w:rsidP="00FC1AF3">
      <w:r w:rsidRPr="005972DF">
        <w:t xml:space="preserve">Storingen en calamiteiten worden in een storingsdatabase bijgehouden. </w:t>
      </w:r>
    </w:p>
    <w:p w14:paraId="6CF149D0" w14:textId="77777777" w:rsidR="00FC1AF3" w:rsidRPr="005972DF" w:rsidRDefault="00FC1AF3" w:rsidP="00FC1AF3">
      <w:r w:rsidRPr="005972DF">
        <w:t>De storingsdatabase en aanvullende gesprekken met operationele medewerkers en de projectmanager, dienen als uitgangspunt bij het bepalen van eventuele verbeteracties.</w:t>
      </w:r>
    </w:p>
    <w:p w14:paraId="7FA9ACDD" w14:textId="77777777" w:rsidR="00FC1AF3" w:rsidRPr="005972DF" w:rsidRDefault="00FC1AF3" w:rsidP="00FC1AF3"/>
    <w:p w14:paraId="2B59A7AD" w14:textId="77777777" w:rsidR="00FC1AF3" w:rsidRPr="005972DF" w:rsidRDefault="00FC1AF3" w:rsidP="00FC1AF3">
      <w:pPr>
        <w:pStyle w:val="Heading1"/>
        <w:spacing w:line="240" w:lineRule="exact"/>
      </w:pPr>
      <w:r w:rsidRPr="005972DF">
        <w:lastRenderedPageBreak/>
        <w:fldChar w:fldCharType="begin">
          <w:ffData>
            <w:name w:val=""/>
            <w:enabled/>
            <w:calcOnExit w:val="0"/>
            <w:textInput>
              <w:default w:val="Aandachtsgebieden"/>
            </w:textInput>
          </w:ffData>
        </w:fldChar>
      </w:r>
      <w:r w:rsidRPr="005972DF">
        <w:instrText xml:space="preserve"> FORMTEXT </w:instrText>
      </w:r>
      <w:r w:rsidRPr="005972DF">
        <w:fldChar w:fldCharType="separate"/>
      </w:r>
      <w:bookmarkStart w:id="42" w:name="_Toc393178639"/>
      <w:bookmarkStart w:id="43" w:name="_Toc390244722"/>
      <w:bookmarkStart w:id="44" w:name="_Toc434849969"/>
      <w:r w:rsidR="00535249" w:rsidRPr="005972DF">
        <w:rPr>
          <w:noProof/>
        </w:rPr>
        <w:t>Aandachtsgebieden</w:t>
      </w:r>
      <w:bookmarkEnd w:id="42"/>
      <w:bookmarkEnd w:id="43"/>
      <w:bookmarkEnd w:id="44"/>
      <w:r w:rsidRPr="005972DF">
        <w:fldChar w:fldCharType="end"/>
      </w:r>
    </w:p>
    <w:p w14:paraId="29826866" w14:textId="77777777" w:rsidR="00FC1AF3" w:rsidRPr="005972DF" w:rsidRDefault="00FC1AF3" w:rsidP="00FC1AF3">
      <w:pPr>
        <w:tabs>
          <w:tab w:val="left" w:pos="851"/>
        </w:tabs>
      </w:pPr>
      <w:r w:rsidRPr="005972DF">
        <w:t>In de database (OMS) worden bij storingen /schades/ calamiteiten de volgende gegevens geregistreerd:</w:t>
      </w:r>
    </w:p>
    <w:p w14:paraId="0AEBCEA6" w14:textId="77777777" w:rsidR="00FC1AF3" w:rsidRPr="005972DF" w:rsidRDefault="00FC1AF3" w:rsidP="00FC1AF3">
      <w:pPr>
        <w:tabs>
          <w:tab w:val="left" w:pos="851"/>
        </w:tabs>
      </w:pPr>
    </w:p>
    <w:p w14:paraId="1363759F" w14:textId="77777777" w:rsidR="00FC1AF3" w:rsidRPr="005972DF" w:rsidRDefault="00FC1AF3" w:rsidP="00FC1AF3">
      <w:pPr>
        <w:pStyle w:val="ListBullet"/>
        <w:spacing w:line="240" w:lineRule="exact"/>
      </w:pPr>
      <w:r w:rsidRPr="005972DF">
        <w:t>Datum en tijd van melding van de storing;</w:t>
      </w:r>
    </w:p>
    <w:p w14:paraId="69A41AE4" w14:textId="77777777" w:rsidR="00FC1AF3" w:rsidRPr="005972DF" w:rsidRDefault="00FC1AF3" w:rsidP="00FC1AF3">
      <w:pPr>
        <w:pStyle w:val="ListBullet"/>
        <w:spacing w:line="240" w:lineRule="exact"/>
      </w:pPr>
      <w:r w:rsidRPr="005972DF">
        <w:t>Datum en tijdstip van melding van de medewerker ter plaatse en datum/tijd waarop de storing is verholpen;</w:t>
      </w:r>
    </w:p>
    <w:p w14:paraId="57A89DA1" w14:textId="77777777" w:rsidR="00FC1AF3" w:rsidRPr="005972DF" w:rsidRDefault="00FC1AF3" w:rsidP="00FC1AF3">
      <w:pPr>
        <w:pStyle w:val="ListBullet"/>
        <w:spacing w:line="240" w:lineRule="exact"/>
      </w:pPr>
      <w:r w:rsidRPr="005972DF">
        <w:t>Het systeem, subsysteem en component waarop de melding betrekking heeft;</w:t>
      </w:r>
    </w:p>
    <w:p w14:paraId="7AB40C8A" w14:textId="77777777" w:rsidR="00FC1AF3" w:rsidRPr="005972DF" w:rsidRDefault="00FC1AF3" w:rsidP="00FC1AF3">
      <w:pPr>
        <w:pStyle w:val="ListBullet"/>
        <w:spacing w:line="240" w:lineRule="exact"/>
      </w:pPr>
      <w:r w:rsidRPr="005972DF">
        <w:t>Omschrijving van storing en het effect op de doorstroming;</w:t>
      </w:r>
    </w:p>
    <w:p w14:paraId="68520F47" w14:textId="77777777" w:rsidR="00FC1AF3" w:rsidRPr="005972DF" w:rsidRDefault="00FC1AF3" w:rsidP="00FC1AF3">
      <w:pPr>
        <w:pStyle w:val="ListBullet"/>
        <w:spacing w:line="240" w:lineRule="exact"/>
      </w:pPr>
      <w:r w:rsidRPr="005972DF">
        <w:t>Omschrijving uitgevoerde werk met effect daarbij op de doorstroming;</w:t>
      </w:r>
    </w:p>
    <w:p w14:paraId="2F210E74" w14:textId="77777777" w:rsidR="00FC1AF3" w:rsidRPr="005972DF" w:rsidRDefault="00FC1AF3" w:rsidP="00FC1AF3">
      <w:pPr>
        <w:pStyle w:val="ListBullet"/>
        <w:spacing w:line="240" w:lineRule="exact"/>
      </w:pPr>
      <w:r w:rsidRPr="005972DF">
        <w:t>Mogelijke oorzaak van de storing;</w:t>
      </w:r>
    </w:p>
    <w:p w14:paraId="2234550E" w14:textId="77777777" w:rsidR="00FC1AF3" w:rsidRPr="005972DF" w:rsidRDefault="00FC1AF3" w:rsidP="00FC1AF3">
      <w:pPr>
        <w:pStyle w:val="ListBullet"/>
        <w:spacing w:line="240" w:lineRule="exact"/>
      </w:pPr>
      <w:r w:rsidRPr="005972DF">
        <w:t>Totale reparatie kosten.</w:t>
      </w:r>
    </w:p>
    <w:p w14:paraId="4CAFB68D" w14:textId="77777777" w:rsidR="00FC1AF3" w:rsidRPr="005972DF" w:rsidRDefault="00FC1AF3" w:rsidP="00FC1AF3">
      <w:pPr>
        <w:tabs>
          <w:tab w:val="left" w:pos="851"/>
        </w:tabs>
      </w:pPr>
    </w:p>
    <w:p w14:paraId="0BFB2F78" w14:textId="77777777" w:rsidR="00FC1AF3" w:rsidRPr="005972DF" w:rsidRDefault="00FC1AF3" w:rsidP="00FC1AF3">
      <w:pPr>
        <w:tabs>
          <w:tab w:val="left" w:pos="851"/>
        </w:tabs>
      </w:pPr>
      <w:r w:rsidRPr="005972DF">
        <w:t>Door middel van Pareto analyses op de bovenstaande gegevens wordt bepaald:</w:t>
      </w:r>
    </w:p>
    <w:p w14:paraId="3E58C5D1" w14:textId="77777777" w:rsidR="00FC1AF3" w:rsidRPr="005972DF" w:rsidRDefault="00FC1AF3" w:rsidP="00FC1AF3">
      <w:pPr>
        <w:pStyle w:val="ListBullet"/>
        <w:spacing w:line="240" w:lineRule="exact"/>
      </w:pPr>
      <w:r w:rsidRPr="005972DF">
        <w:t>Op welk (sub)systeem de meeste storingen voorkomen;</w:t>
      </w:r>
    </w:p>
    <w:p w14:paraId="6EA9B7BE" w14:textId="77777777" w:rsidR="00FC1AF3" w:rsidRPr="005972DF" w:rsidRDefault="00FC1AF3" w:rsidP="00FC1AF3">
      <w:pPr>
        <w:pStyle w:val="ListBullet"/>
        <w:spacing w:line="240" w:lineRule="exact"/>
      </w:pPr>
      <w:r w:rsidRPr="005972DF">
        <w:t>Welk (sub)systeem verantwoordelijk is voor de hoogste reparatie kosten;</w:t>
      </w:r>
    </w:p>
    <w:p w14:paraId="7FFAE589" w14:textId="77777777" w:rsidR="00FC1AF3" w:rsidRPr="005972DF" w:rsidRDefault="00FC1AF3" w:rsidP="00FC1AF3">
      <w:pPr>
        <w:pStyle w:val="ListBullet"/>
        <w:spacing w:line="240" w:lineRule="exact"/>
      </w:pPr>
      <w:r w:rsidRPr="005972DF">
        <w:t>Wat de trend in het aantal storingen is.</w:t>
      </w:r>
    </w:p>
    <w:p w14:paraId="5744C02A" w14:textId="77777777" w:rsidR="00FC1AF3" w:rsidRPr="005972DF" w:rsidRDefault="00FC1AF3" w:rsidP="00FC1AF3">
      <w:pPr>
        <w:pStyle w:val="ListBullet"/>
        <w:spacing w:line="240" w:lineRule="exact"/>
      </w:pPr>
      <w:r w:rsidRPr="005972DF">
        <w:t>Wat de trend in de storingskosten is.</w:t>
      </w:r>
    </w:p>
    <w:p w14:paraId="038CEDCB" w14:textId="77777777" w:rsidR="00FC1AF3" w:rsidRPr="005972DF" w:rsidRDefault="00FC1AF3" w:rsidP="00FC1AF3">
      <w:pPr>
        <w:pStyle w:val="ListBullet"/>
        <w:spacing w:line="240" w:lineRule="exact"/>
      </w:pPr>
      <w:r w:rsidRPr="005972DF">
        <w:t>Wat de trend in de opkomsttijden is.</w:t>
      </w:r>
    </w:p>
    <w:p w14:paraId="508B32C0" w14:textId="77777777" w:rsidR="00FC1AF3" w:rsidRPr="005972DF" w:rsidRDefault="00FC1AF3" w:rsidP="00FC1AF3">
      <w:pPr>
        <w:pStyle w:val="ListBullet"/>
        <w:spacing w:line="240" w:lineRule="exact"/>
      </w:pPr>
      <w:r w:rsidRPr="005972DF">
        <w:t>Wat de trend in de reparatietijden is.</w:t>
      </w:r>
    </w:p>
    <w:p w14:paraId="0726DDD3" w14:textId="77777777" w:rsidR="00FC1AF3" w:rsidRPr="005972DF" w:rsidRDefault="00FC1AF3" w:rsidP="00FC1AF3">
      <w:pPr>
        <w:pStyle w:val="ListBullet"/>
        <w:numPr>
          <w:ilvl w:val="0"/>
          <w:numId w:val="0"/>
        </w:numPr>
        <w:ind w:left="240" w:hanging="240"/>
      </w:pPr>
    </w:p>
    <w:p w14:paraId="7918949B" w14:textId="77777777" w:rsidR="00FC1AF3" w:rsidRPr="005972DF" w:rsidRDefault="00FC1AF3" w:rsidP="00FC1AF3">
      <w:bookmarkStart w:id="45" w:name="OLE_LINK1"/>
      <w:bookmarkStart w:id="46" w:name="OLE_LINK2"/>
      <w:r w:rsidRPr="005972DF">
        <w:t>Vervolgens zal worden ingezoomd op die subsystemen met het grootste aandeel in de storingen en/of reparatiekosten.</w:t>
      </w:r>
    </w:p>
    <w:p w14:paraId="3F09FDE9" w14:textId="77777777" w:rsidR="00FC1AF3" w:rsidRPr="005972DF" w:rsidRDefault="00FC1AF3" w:rsidP="00FC1AF3"/>
    <w:p w14:paraId="7D5EBA5E" w14:textId="77777777" w:rsidR="00FC1AF3" w:rsidRPr="005972DF" w:rsidRDefault="00FC1AF3" w:rsidP="00FC1AF3">
      <w:r w:rsidRPr="005972DF">
        <w:t>Naast het correctieve onderhoud zal er op basis van het uitgevoerde preventieve onderhoud ook worden gekeken naar verbeteringen op het gebied van het preventieve onderhoud o.a.:</w:t>
      </w:r>
    </w:p>
    <w:p w14:paraId="3620A97A" w14:textId="77777777" w:rsidR="00FC1AF3" w:rsidRPr="005972DF" w:rsidRDefault="00FC1AF3" w:rsidP="00FC1AF3">
      <w:pPr>
        <w:pStyle w:val="ListBullet"/>
        <w:spacing w:line="240" w:lineRule="exact"/>
      </w:pPr>
      <w:r w:rsidRPr="005972DF">
        <w:t>Verbeteringen in frequenties</w:t>
      </w:r>
    </w:p>
    <w:p w14:paraId="1E12746E" w14:textId="77777777" w:rsidR="00FC1AF3" w:rsidRPr="005972DF" w:rsidRDefault="00FC1AF3" w:rsidP="00FC1AF3">
      <w:pPr>
        <w:pStyle w:val="ListBullet"/>
        <w:spacing w:line="240" w:lineRule="exact"/>
      </w:pPr>
      <w:r w:rsidRPr="005972DF">
        <w:t>Verbeteringen in uitvoering.</w:t>
      </w:r>
    </w:p>
    <w:p w14:paraId="450961E6" w14:textId="77777777" w:rsidR="00FC1AF3" w:rsidRPr="005972DF" w:rsidRDefault="00FC1AF3" w:rsidP="00FC1AF3">
      <w:pPr>
        <w:pStyle w:val="ListBullet"/>
        <w:spacing w:line="240" w:lineRule="exact"/>
      </w:pPr>
      <w:r w:rsidRPr="005972DF">
        <w:t>Verbeteringen in effectiviteit en efficiency.</w:t>
      </w:r>
    </w:p>
    <w:p w14:paraId="13FD8867" w14:textId="77777777" w:rsidR="00FC1AF3" w:rsidRPr="005972DF" w:rsidRDefault="00FC1AF3" w:rsidP="00FC1AF3">
      <w:pPr>
        <w:pStyle w:val="ListBullet"/>
        <w:spacing w:line="240" w:lineRule="exact"/>
      </w:pPr>
      <w:r w:rsidRPr="005972DF">
        <w:t>Verbeteringen in werkomschrijvingen/procedures.</w:t>
      </w:r>
    </w:p>
    <w:p w14:paraId="006694B7" w14:textId="77777777" w:rsidR="00FC1AF3" w:rsidRPr="005972DF" w:rsidRDefault="00FC1AF3" w:rsidP="00FC1AF3">
      <w:pPr>
        <w:pStyle w:val="ListBullet"/>
        <w:numPr>
          <w:ilvl w:val="0"/>
          <w:numId w:val="0"/>
        </w:numPr>
        <w:ind w:left="240" w:hanging="240"/>
      </w:pPr>
    </w:p>
    <w:bookmarkEnd w:id="45"/>
    <w:bookmarkEnd w:id="46"/>
    <w:p w14:paraId="7A63D3EB" w14:textId="77777777" w:rsidR="00FC1AF3" w:rsidRPr="005972DF" w:rsidRDefault="00FC1AF3" w:rsidP="00FC1AF3">
      <w:pPr>
        <w:pStyle w:val="ListBullet"/>
        <w:numPr>
          <w:ilvl w:val="0"/>
          <w:numId w:val="0"/>
        </w:numPr>
      </w:pPr>
      <w:r w:rsidRPr="005972DF">
        <w:t>Verbeteracties zullen worden geïnitieerd via z.g.n. “Small Group Activities” .</w:t>
      </w:r>
    </w:p>
    <w:p w14:paraId="62C5DB5A" w14:textId="77777777" w:rsidR="00FC1AF3" w:rsidRPr="005972DF" w:rsidRDefault="00FC1AF3" w:rsidP="00FC1AF3">
      <w:pPr>
        <w:pStyle w:val="ListBullet"/>
        <w:numPr>
          <w:ilvl w:val="0"/>
          <w:numId w:val="0"/>
        </w:numPr>
      </w:pPr>
      <w:r w:rsidRPr="005972DF">
        <w:t>Dit betekent dat verbeteringen door een kleine groep mensen zullen worden doorgevoerd.</w:t>
      </w:r>
    </w:p>
    <w:p w14:paraId="5B7CF305" w14:textId="77777777" w:rsidR="00FC1AF3" w:rsidRPr="005972DF" w:rsidRDefault="00FC1AF3" w:rsidP="00FC1AF3">
      <w:pPr>
        <w:pStyle w:val="ListBullet"/>
        <w:numPr>
          <w:ilvl w:val="0"/>
          <w:numId w:val="0"/>
        </w:numPr>
      </w:pPr>
      <w:r w:rsidRPr="005972DF">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Pr="005972DF" w:rsidRDefault="00FC1AF3" w:rsidP="00FC1AF3">
      <w:pPr>
        <w:pStyle w:val="Heading1"/>
        <w:spacing w:line="240" w:lineRule="exact"/>
      </w:pPr>
      <w:r w:rsidRPr="005972DF">
        <w:lastRenderedPageBreak/>
        <w:fldChar w:fldCharType="begin">
          <w:ffData>
            <w:name w:val=""/>
            <w:enabled/>
            <w:calcOnExit w:val="0"/>
            <w:textInput>
              <w:default w:val="Analyse"/>
            </w:textInput>
          </w:ffData>
        </w:fldChar>
      </w:r>
      <w:r w:rsidRPr="005972DF">
        <w:instrText xml:space="preserve"> FORMTEXT </w:instrText>
      </w:r>
      <w:r w:rsidRPr="005972DF">
        <w:fldChar w:fldCharType="separate"/>
      </w:r>
      <w:bookmarkStart w:id="47" w:name="_Toc393178640"/>
      <w:bookmarkStart w:id="48" w:name="_Toc390244723"/>
      <w:bookmarkStart w:id="49" w:name="_Toc434849970"/>
      <w:r w:rsidR="00535249" w:rsidRPr="005972DF">
        <w:rPr>
          <w:noProof/>
        </w:rPr>
        <w:t>Analyse</w:t>
      </w:r>
      <w:bookmarkEnd w:id="47"/>
      <w:bookmarkEnd w:id="48"/>
      <w:bookmarkEnd w:id="49"/>
      <w:r w:rsidRPr="005972DF">
        <w:fldChar w:fldCharType="end"/>
      </w:r>
    </w:p>
    <w:p w14:paraId="58145EC2" w14:textId="77777777" w:rsidR="00FC1AF3" w:rsidRPr="005972DF" w:rsidRDefault="00FC1AF3" w:rsidP="00FC1AF3">
      <w:pPr>
        <w:pStyle w:val="Heading2"/>
        <w:tabs>
          <w:tab w:val="num" w:pos="480"/>
        </w:tabs>
        <w:spacing w:line="240" w:lineRule="exact"/>
      </w:pPr>
      <w:r w:rsidRPr="005972DF">
        <w:fldChar w:fldCharType="begin">
          <w:ffData>
            <w:name w:val=""/>
            <w:enabled/>
            <w:calcOnExit w:val="0"/>
            <w:textInput>
              <w:default w:val="Aantallen storingen"/>
            </w:textInput>
          </w:ffData>
        </w:fldChar>
      </w:r>
      <w:r w:rsidRPr="005972DF">
        <w:instrText xml:space="preserve"> FORMTEXT </w:instrText>
      </w:r>
      <w:r w:rsidRPr="005972DF">
        <w:fldChar w:fldCharType="separate"/>
      </w:r>
      <w:bookmarkStart w:id="50" w:name="_Toc393178641"/>
      <w:bookmarkStart w:id="51" w:name="_Toc390244724"/>
      <w:bookmarkStart w:id="52" w:name="_Toc434849971"/>
      <w:r w:rsidR="00535249" w:rsidRPr="005972DF">
        <w:rPr>
          <w:noProof/>
        </w:rPr>
        <w:t>Aantallen storingen</w:t>
      </w:r>
      <w:bookmarkEnd w:id="50"/>
      <w:bookmarkEnd w:id="51"/>
      <w:bookmarkEnd w:id="52"/>
      <w:r w:rsidRPr="005972DF">
        <w:fldChar w:fldCharType="end"/>
      </w:r>
    </w:p>
    <w:p w14:paraId="208423C7" w14:textId="77777777" w:rsidR="00FC1AF3" w:rsidRPr="005972DF" w:rsidRDefault="00FC1AF3" w:rsidP="00FC1AF3">
      <w:pPr>
        <w:pStyle w:val="Heading3"/>
        <w:spacing w:line="240" w:lineRule="exact"/>
      </w:pPr>
      <w:r w:rsidRPr="005972DF">
        <w:fldChar w:fldCharType="begin">
          <w:ffData>
            <w:name w:val=""/>
            <w:enabled/>
            <w:calcOnExit w:val="0"/>
            <w:textInput>
              <w:default w:val="Aantal storingen per maand"/>
            </w:textInput>
          </w:ffData>
        </w:fldChar>
      </w:r>
      <w:r w:rsidRPr="005972DF">
        <w:instrText xml:space="preserve"> FORMTEXT </w:instrText>
      </w:r>
      <w:r w:rsidRPr="005972DF">
        <w:fldChar w:fldCharType="separate"/>
      </w:r>
      <w:bookmarkStart w:id="53" w:name="_Toc393178642"/>
      <w:bookmarkStart w:id="54" w:name="_Toc390244725"/>
      <w:bookmarkStart w:id="55" w:name="_Toc434849972"/>
      <w:r w:rsidR="00535249" w:rsidRPr="005972DF">
        <w:rPr>
          <w:noProof/>
        </w:rPr>
        <w:t>Aantal storingen per maand</w:t>
      </w:r>
      <w:bookmarkEnd w:id="53"/>
      <w:bookmarkEnd w:id="54"/>
      <w:bookmarkEnd w:id="55"/>
      <w:r w:rsidRPr="005972DF">
        <w:fldChar w:fldCharType="end"/>
      </w:r>
    </w:p>
    <w:p w14:paraId="085D40F8" w14:textId="43D941E2" w:rsidR="00FC1AF3" w:rsidRPr="005972DF" w:rsidRDefault="00FC1AF3" w:rsidP="00FC1AF3">
      <w:r w:rsidRPr="005972DF">
        <w:t>Om te kunnen bepalen of er een trend waarneembaar is in het aantal storingen per maand, wordt als onderdeel van de</w:t>
      </w:r>
      <w:r w:rsidR="000E7C89" w:rsidRPr="005972DF">
        <w:t xml:space="preserve">ze </w:t>
      </w:r>
      <w:r w:rsidRPr="005972DF">
        <w:t xml:space="preserve">rapportage een grafiek toegevoegd. Zie bijlage 1: “Aantal storingen per maand”. </w:t>
      </w:r>
    </w:p>
    <w:p w14:paraId="7C921BFE" w14:textId="77777777" w:rsidR="00FC1AF3" w:rsidRPr="005972DF" w:rsidRDefault="00FC1AF3" w:rsidP="00FC1AF3"/>
    <w:p w14:paraId="0C48DE6E" w14:textId="77777777" w:rsidR="00FC1AF3" w:rsidRPr="005972DF" w:rsidRDefault="00FC1AF3" w:rsidP="00FC1AF3">
      <w:r w:rsidRPr="005972DF">
        <w:t>Uit de grafiek valt het volgende te constateren:</w:t>
      </w:r>
    </w:p>
    <w:p w14:paraId="6289DEE0" w14:textId="22F2697F" w:rsidR="00FC1AF3" w:rsidRPr="005972DF" w:rsidRDefault="00FC1AF3" w:rsidP="00FC1AF3">
      <w:pPr>
        <w:pStyle w:val="ListBullet"/>
        <w:spacing w:line="240" w:lineRule="exact"/>
      </w:pPr>
      <w:r w:rsidRPr="005972DF">
        <w:t>Het gemiddelde aantal storingen per maand</w:t>
      </w:r>
      <w:r w:rsidRPr="005972DF">
        <w:tab/>
      </w:r>
      <w:r w:rsidRPr="005972DF">
        <w:tab/>
        <w:t>:</w:t>
      </w:r>
      <w:r w:rsidRPr="005972DF">
        <w:tab/>
      </w:r>
      <w:r w:rsidR="005F32F7" w:rsidRPr="005972DF">
        <w:t>6</w:t>
      </w:r>
      <w:r w:rsidR="00535249" w:rsidRPr="005972DF">
        <w:t>7</w:t>
      </w:r>
      <w:r w:rsidRPr="005972DF">
        <w:t xml:space="preserve"> </w:t>
      </w:r>
    </w:p>
    <w:p w14:paraId="5E382B10" w14:textId="2AB49BEB" w:rsidR="00FC1AF3" w:rsidRPr="005972DF" w:rsidRDefault="00FC1AF3" w:rsidP="00FC1AF3">
      <w:pPr>
        <w:pStyle w:val="ListBullet"/>
        <w:spacing w:line="240" w:lineRule="exact"/>
      </w:pPr>
      <w:r w:rsidRPr="005972DF">
        <w:t xml:space="preserve">Hoogste aantal storingen in de maand </w:t>
      </w:r>
      <w:r w:rsidR="00535249" w:rsidRPr="005972DF">
        <w:t>juli</w:t>
      </w:r>
      <w:r w:rsidRPr="005972DF">
        <w:t xml:space="preserve"> 201</w:t>
      </w:r>
      <w:r w:rsidR="006D4DBF" w:rsidRPr="005972DF">
        <w:t>5</w:t>
      </w:r>
      <w:r w:rsidRPr="005972DF">
        <w:tab/>
      </w:r>
      <w:r w:rsidR="00535249" w:rsidRPr="005972DF">
        <w:tab/>
      </w:r>
      <w:r w:rsidRPr="005972DF">
        <w:t>:</w:t>
      </w:r>
      <w:r w:rsidRPr="005972DF">
        <w:tab/>
      </w:r>
      <w:r w:rsidR="00535249" w:rsidRPr="005972DF">
        <w:t>92</w:t>
      </w:r>
    </w:p>
    <w:p w14:paraId="2BD8F009" w14:textId="14AF59D5" w:rsidR="00FC1AF3" w:rsidRPr="005972DF" w:rsidRDefault="00FC1AF3" w:rsidP="00FC1AF3">
      <w:pPr>
        <w:pStyle w:val="ListBullet"/>
        <w:spacing w:line="240" w:lineRule="exact"/>
      </w:pPr>
      <w:r w:rsidRPr="005972DF">
        <w:t>Laag</w:t>
      </w:r>
      <w:r w:rsidR="006D4DBF" w:rsidRPr="005972DF">
        <w:t xml:space="preserve">ste aantal storingen in de </w:t>
      </w:r>
      <w:r w:rsidR="00535249" w:rsidRPr="005972DF">
        <w:t>maand september</w:t>
      </w:r>
      <w:r w:rsidRPr="005972DF">
        <w:t xml:space="preserve"> 201</w:t>
      </w:r>
      <w:r w:rsidR="006D4DBF" w:rsidRPr="005972DF">
        <w:t>5</w:t>
      </w:r>
      <w:r w:rsidRPr="005972DF">
        <w:tab/>
        <w:t>:</w:t>
      </w:r>
      <w:r w:rsidRPr="005972DF">
        <w:tab/>
      </w:r>
      <w:r w:rsidR="00535249" w:rsidRPr="005972DF">
        <w:t>43</w:t>
      </w:r>
    </w:p>
    <w:p w14:paraId="3C7D6056" w14:textId="77777777" w:rsidR="00FC1AF3" w:rsidRPr="005972DF" w:rsidRDefault="00FC1AF3" w:rsidP="00FC1AF3"/>
    <w:p w14:paraId="001A73A6" w14:textId="77777777" w:rsidR="00FC1AF3" w:rsidRPr="005972DF" w:rsidRDefault="00FC1AF3" w:rsidP="00FC1AF3">
      <w:pPr>
        <w:pStyle w:val="Heading3"/>
        <w:spacing w:line="240" w:lineRule="exact"/>
      </w:pPr>
      <w:r w:rsidRPr="005972DF">
        <w:fldChar w:fldCharType="begin">
          <w:ffData>
            <w:name w:val=""/>
            <w:enabled/>
            <w:calcOnExit w:val="0"/>
            <w:textInput>
              <w:default w:val="Aantal storingen per subsysteem"/>
            </w:textInput>
          </w:ffData>
        </w:fldChar>
      </w:r>
      <w:r w:rsidRPr="005972DF">
        <w:instrText xml:space="preserve"> FORMTEXT </w:instrText>
      </w:r>
      <w:r w:rsidRPr="005972DF">
        <w:fldChar w:fldCharType="separate"/>
      </w:r>
      <w:bookmarkStart w:id="56" w:name="_Toc393178643"/>
      <w:bookmarkStart w:id="57" w:name="_Toc390244726"/>
      <w:bookmarkStart w:id="58" w:name="_Toc434849973"/>
      <w:r w:rsidR="00535249" w:rsidRPr="005972DF">
        <w:rPr>
          <w:noProof/>
        </w:rPr>
        <w:t>Aantal storingen per subsysteem</w:t>
      </w:r>
      <w:bookmarkEnd w:id="56"/>
      <w:bookmarkEnd w:id="57"/>
      <w:bookmarkEnd w:id="58"/>
      <w:r w:rsidRPr="005972DF">
        <w:fldChar w:fldCharType="end"/>
      </w:r>
    </w:p>
    <w:p w14:paraId="11D35BFC" w14:textId="3F1F9FE0" w:rsidR="00FC1AF3" w:rsidRPr="005972DF" w:rsidRDefault="00FC1AF3" w:rsidP="00FC1AF3">
      <w:r w:rsidRPr="005972DF">
        <w:t>Er wordt en Pareto analyse gemaakt van het totaal aantal storingen per subsysteem.</w:t>
      </w:r>
    </w:p>
    <w:p w14:paraId="747C7A42" w14:textId="7ED8D6E4" w:rsidR="00FC1AF3" w:rsidRPr="005972DF" w:rsidRDefault="00FC1AF3" w:rsidP="00FC1AF3">
      <w:r w:rsidRPr="005972DF">
        <w:t xml:space="preserve">Deze is toegevoegd als bijlage </w:t>
      </w:r>
      <w:r w:rsidR="003A56BC" w:rsidRPr="005972DF">
        <w:t>1</w:t>
      </w:r>
      <w:r w:rsidRPr="005972DF">
        <w:t>.</w:t>
      </w:r>
    </w:p>
    <w:p w14:paraId="666B2885" w14:textId="77777777" w:rsidR="00FC1AF3" w:rsidRPr="005972DF" w:rsidRDefault="00FC1AF3" w:rsidP="00FC1AF3"/>
    <w:p w14:paraId="37FE73F9" w14:textId="53D9C62A" w:rsidR="00FC1AF3" w:rsidRPr="005972DF" w:rsidRDefault="00B22E88" w:rsidP="00FC1AF3">
      <w:r w:rsidRPr="005972DF">
        <w:t>Uit de pareto blijkt dat h</w:t>
      </w:r>
      <w:r w:rsidR="00FC1AF3" w:rsidRPr="005972DF">
        <w:t>e</w:t>
      </w:r>
      <w:r w:rsidRPr="005972DF">
        <w:t>t</w:t>
      </w:r>
      <w:r w:rsidR="00FC1AF3" w:rsidRPr="005972DF">
        <w:t xml:space="preserve"> </w:t>
      </w:r>
      <w:r w:rsidR="00535249" w:rsidRPr="005972DF">
        <w:t>verkeerssignaleringssysteem</w:t>
      </w:r>
      <w:r w:rsidRPr="005972DF">
        <w:t xml:space="preserve"> (MTM</w:t>
      </w:r>
      <w:r w:rsidR="006D4DBF" w:rsidRPr="005972DF">
        <w:t>)</w:t>
      </w:r>
      <w:r w:rsidR="00FC1AF3" w:rsidRPr="005972DF">
        <w:t xml:space="preserve"> met totaal </w:t>
      </w:r>
      <w:r w:rsidR="00535249" w:rsidRPr="005972DF">
        <w:t>34</w:t>
      </w:r>
      <w:r w:rsidR="005F32F7" w:rsidRPr="005972DF">
        <w:t xml:space="preserve"> storingen (1</w:t>
      </w:r>
      <w:r w:rsidRPr="005972DF">
        <w:t>7</w:t>
      </w:r>
      <w:r w:rsidR="00FC1AF3" w:rsidRPr="005972DF">
        <w:t xml:space="preserve">% van het aantal storingen) op de eerste plaats staat. Deze wordt gevolgd door </w:t>
      </w:r>
      <w:r w:rsidR="00535249" w:rsidRPr="005972DF">
        <w:t>de Afsluitbomen (AB) met totaal 31 storingen (</w:t>
      </w:r>
      <w:r w:rsidRPr="005972DF">
        <w:t>16</w:t>
      </w:r>
      <w:r w:rsidR="00535249" w:rsidRPr="005972DF">
        <w:t>% van het aantal storingen) De derde</w:t>
      </w:r>
      <w:r w:rsidR="00FC1AF3" w:rsidRPr="005972DF">
        <w:t xml:space="preserve"> </w:t>
      </w:r>
      <w:r w:rsidR="00535249" w:rsidRPr="005972DF">
        <w:t xml:space="preserve">plaats wordt ingenomen door </w:t>
      </w:r>
      <w:r w:rsidRPr="005972DF">
        <w:t>het</w:t>
      </w:r>
      <w:r w:rsidR="00535249" w:rsidRPr="005972DF">
        <w:t xml:space="preserve"> </w:t>
      </w:r>
      <w:r w:rsidR="006D4DBF" w:rsidRPr="005972DF">
        <w:t>CCTV-camerasysteem</w:t>
      </w:r>
      <w:r w:rsidR="00FC1AF3" w:rsidRPr="005972DF">
        <w:t xml:space="preserve"> met totaal </w:t>
      </w:r>
      <w:r w:rsidR="006D4DBF" w:rsidRPr="005972DF">
        <w:t>18</w:t>
      </w:r>
      <w:r w:rsidR="00FC1AF3" w:rsidRPr="005972DF">
        <w:t xml:space="preserve"> storingen (</w:t>
      </w:r>
      <w:r w:rsidR="006D4DBF" w:rsidRPr="005972DF">
        <w:t>9</w:t>
      </w:r>
      <w:r w:rsidR="00FC1AF3" w:rsidRPr="005972DF">
        <w:t xml:space="preserve">% van het aantal storingen). De </w:t>
      </w:r>
      <w:r w:rsidR="00535249" w:rsidRPr="005972DF">
        <w:t>vier</w:t>
      </w:r>
      <w:r w:rsidR="00FC1AF3" w:rsidRPr="005972DF">
        <w:t xml:space="preserve">de plaats wordt ingenomen door </w:t>
      </w:r>
      <w:r w:rsidR="006D4DBF" w:rsidRPr="005972DF">
        <w:t>h</w:t>
      </w:r>
      <w:r w:rsidR="00FC1AF3" w:rsidRPr="005972DF">
        <w:t>e</w:t>
      </w:r>
      <w:r w:rsidR="006D4DBF" w:rsidRPr="005972DF">
        <w:t>t</w:t>
      </w:r>
      <w:r w:rsidR="00FC1AF3" w:rsidRPr="005972DF">
        <w:t xml:space="preserve"> </w:t>
      </w:r>
      <w:r w:rsidRPr="005972DF">
        <w:t>h</w:t>
      </w:r>
      <w:r w:rsidR="006D4DBF" w:rsidRPr="005972DF">
        <w:t>oogtedetectiesysteem</w:t>
      </w:r>
      <w:r w:rsidR="005F32F7" w:rsidRPr="005972DF">
        <w:t xml:space="preserve"> </w:t>
      </w:r>
      <w:r w:rsidR="00FC1AF3" w:rsidRPr="005972DF">
        <w:t xml:space="preserve">met </w:t>
      </w:r>
      <w:r w:rsidR="006D4DBF" w:rsidRPr="005972DF">
        <w:t>1</w:t>
      </w:r>
      <w:r w:rsidR="00535249" w:rsidRPr="005972DF">
        <w:t>0</w:t>
      </w:r>
      <w:r w:rsidR="005F32F7" w:rsidRPr="005972DF">
        <w:t xml:space="preserve"> storingen (</w:t>
      </w:r>
      <w:r w:rsidRPr="005972DF">
        <w:t>5</w:t>
      </w:r>
      <w:r w:rsidR="00FC1AF3" w:rsidRPr="005972DF">
        <w:t>% van het totaal aantal</w:t>
      </w:r>
      <w:r w:rsidR="006D4DBF" w:rsidRPr="005972DF">
        <w:t xml:space="preserve"> </w:t>
      </w:r>
      <w:r w:rsidR="00FC1AF3" w:rsidRPr="005972DF">
        <w:t>storingen).</w:t>
      </w:r>
    </w:p>
    <w:p w14:paraId="7CDE85B0" w14:textId="42DFABF3" w:rsidR="00090347" w:rsidRPr="005972DF" w:rsidRDefault="00090347" w:rsidP="00FC1AF3"/>
    <w:p w14:paraId="277FBB02" w14:textId="6C2E936B" w:rsidR="00E91411" w:rsidRPr="005972DF" w:rsidRDefault="00B95273" w:rsidP="00FC1AF3">
      <w:r w:rsidRPr="005972DF">
        <w:t xml:space="preserve">Tevens is te zien dat DI 00 en </w:t>
      </w:r>
      <w:r w:rsidR="00B22E88" w:rsidRPr="005972DF">
        <w:t xml:space="preserve">DI 62 </w:t>
      </w:r>
      <w:r w:rsidR="00090347" w:rsidRPr="005972DF">
        <w:t xml:space="preserve">een piek hadden met het aantal storingen in </w:t>
      </w:r>
      <w:r w:rsidR="00B22E88" w:rsidRPr="005972DF">
        <w:t>de maand juli</w:t>
      </w:r>
      <w:r w:rsidRPr="005972DF">
        <w:t xml:space="preserve"> (7 stuks)</w:t>
      </w:r>
      <w:r w:rsidR="00090347" w:rsidRPr="005972DF">
        <w:t xml:space="preserve">. </w:t>
      </w:r>
    </w:p>
    <w:p w14:paraId="359607FD" w14:textId="77777777" w:rsidR="00E91411" w:rsidRPr="005972DF" w:rsidRDefault="00E91411" w:rsidP="00FC1AF3"/>
    <w:p w14:paraId="11A004AA" w14:textId="2D11270C" w:rsidR="00090347" w:rsidRPr="005972DF" w:rsidRDefault="00E91411" w:rsidP="00FC1AF3">
      <w:r w:rsidRPr="005972DF">
        <w:t>DI 00 – waren oude lege werkorders en zijn in de maand juli gesloten.</w:t>
      </w:r>
    </w:p>
    <w:p w14:paraId="0623FC91" w14:textId="3CC1006D" w:rsidR="00F5019F" w:rsidRPr="005972DF" w:rsidRDefault="00F5019F" w:rsidP="00FC1AF3">
      <w:r w:rsidRPr="005972DF">
        <w:t>DI 62 – 4 keer een cruise schip die het signaal verbrak en 2 kwam een melding tijdens onderhoud</w:t>
      </w:r>
      <w:r w:rsidR="00B95273" w:rsidRPr="005972DF">
        <w:t xml:space="preserve"> en 1 terechte melding</w:t>
      </w:r>
      <w:r w:rsidRPr="005972DF">
        <w:t>.</w:t>
      </w:r>
    </w:p>
    <w:p w14:paraId="64D22100" w14:textId="413AE8CC" w:rsidR="00ED78BE" w:rsidRPr="005972DF" w:rsidRDefault="00ED78BE" w:rsidP="00FC1AF3"/>
    <w:p w14:paraId="43C39514" w14:textId="0BA45F3C" w:rsidR="00ED78BE" w:rsidRPr="005972DF" w:rsidRDefault="00ED78BE" w:rsidP="00FC1AF3">
      <w:r w:rsidRPr="005972DF">
        <w:t>Voor aantal meldingen van DI 46A (5 stuks) en DI 46B (7stuks) is ook een diepere analyse uitgevoerd.</w:t>
      </w:r>
    </w:p>
    <w:p w14:paraId="7458BF00" w14:textId="77777777" w:rsidR="00ED78BE" w:rsidRPr="005972DF" w:rsidRDefault="00ED78BE" w:rsidP="00FC1AF3"/>
    <w:p w14:paraId="37B3E263" w14:textId="77777777" w:rsidR="00FC1AF3" w:rsidRPr="005972DF" w:rsidRDefault="00FC1AF3" w:rsidP="00FC1AF3"/>
    <w:p w14:paraId="0B00BC05" w14:textId="77777777" w:rsidR="00FC1AF3" w:rsidRPr="005972DF" w:rsidRDefault="00FC1AF3" w:rsidP="00FC1AF3">
      <w:pPr>
        <w:pStyle w:val="Heading1"/>
        <w:spacing w:line="240" w:lineRule="exact"/>
      </w:pPr>
      <w:r w:rsidRPr="005972DF">
        <w:fldChar w:fldCharType="begin">
          <w:ffData>
            <w:name w:val=""/>
            <w:enabled/>
            <w:calcOnExit w:val="0"/>
            <w:textInput>
              <w:default w:val="Conclusies / aanbevelingen "/>
            </w:textInput>
          </w:ffData>
        </w:fldChar>
      </w:r>
      <w:r w:rsidRPr="005972DF">
        <w:instrText xml:space="preserve"> FORMTEXT </w:instrText>
      </w:r>
      <w:r w:rsidRPr="005972DF">
        <w:fldChar w:fldCharType="separate"/>
      </w:r>
      <w:bookmarkStart w:id="59" w:name="_Toc393178644"/>
      <w:bookmarkStart w:id="60" w:name="_Toc390244727"/>
      <w:bookmarkStart w:id="61" w:name="_Toc434849974"/>
      <w:r w:rsidR="00535249" w:rsidRPr="005972DF">
        <w:rPr>
          <w:noProof/>
        </w:rPr>
        <w:t>Conclusies / aanbevelingen</w:t>
      </w:r>
      <w:bookmarkEnd w:id="61"/>
      <w:r w:rsidR="00535249" w:rsidRPr="005972DF">
        <w:rPr>
          <w:noProof/>
        </w:rPr>
        <w:t xml:space="preserve"> </w:t>
      </w:r>
      <w:bookmarkEnd w:id="59"/>
      <w:bookmarkEnd w:id="60"/>
      <w:r w:rsidRPr="005972DF">
        <w:fldChar w:fldCharType="end"/>
      </w:r>
    </w:p>
    <w:p w14:paraId="3639CD4E" w14:textId="77777777" w:rsidR="00FC1AF3" w:rsidRPr="005972DF" w:rsidRDefault="00FC1AF3" w:rsidP="00FC1AF3">
      <w:pPr>
        <w:pStyle w:val="Heading2"/>
        <w:tabs>
          <w:tab w:val="num" w:pos="480"/>
        </w:tabs>
        <w:spacing w:line="240" w:lineRule="exact"/>
      </w:pPr>
      <w:r w:rsidRPr="005972DF">
        <w:fldChar w:fldCharType="begin">
          <w:ffData>
            <w:name w:val=""/>
            <w:enabled/>
            <w:calcOnExit w:val="0"/>
            <w:textInput>
              <w:default w:val="Algemeen"/>
            </w:textInput>
          </w:ffData>
        </w:fldChar>
      </w:r>
      <w:r w:rsidRPr="005972DF">
        <w:instrText xml:space="preserve"> FORMTEXT </w:instrText>
      </w:r>
      <w:r w:rsidRPr="005972DF">
        <w:fldChar w:fldCharType="separate"/>
      </w:r>
      <w:bookmarkStart w:id="62" w:name="_Toc393178645"/>
      <w:bookmarkStart w:id="63" w:name="_Toc390244728"/>
      <w:bookmarkStart w:id="64" w:name="_Toc434849975"/>
      <w:r w:rsidR="00535249" w:rsidRPr="005972DF">
        <w:rPr>
          <w:noProof/>
        </w:rPr>
        <w:t>Algemeen</w:t>
      </w:r>
      <w:bookmarkEnd w:id="62"/>
      <w:bookmarkEnd w:id="63"/>
      <w:bookmarkEnd w:id="64"/>
      <w:r w:rsidRPr="005972DF">
        <w:fldChar w:fldCharType="end"/>
      </w:r>
    </w:p>
    <w:p w14:paraId="6285F9BB" w14:textId="77777777" w:rsidR="00FC1AF3" w:rsidRPr="005972DF" w:rsidRDefault="00FC1AF3" w:rsidP="00FC1AF3">
      <w:r w:rsidRPr="005972DF">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Pr="005972DF" w:rsidRDefault="00FC1AF3" w:rsidP="00FC1AF3">
      <w:pPr>
        <w:rPr>
          <w:highlight w:val="yellow"/>
        </w:rPr>
      </w:pPr>
    </w:p>
    <w:p w14:paraId="39FF4678" w14:textId="1F76B437" w:rsidR="00E25BF8" w:rsidRPr="005972DF" w:rsidRDefault="00A47659" w:rsidP="00FC1AF3">
      <w:r w:rsidRPr="005972DF">
        <w:t xml:space="preserve">Regelmatig komen er </w:t>
      </w:r>
      <w:r w:rsidR="00BE0AE8" w:rsidRPr="005972DF">
        <w:t>dubbele meldingen</w:t>
      </w:r>
      <w:r w:rsidRPr="005972DF">
        <w:t xml:space="preserve"> binnen. </w:t>
      </w:r>
      <w:r w:rsidR="0039569C" w:rsidRPr="005972DF">
        <w:t xml:space="preserve">Voorstel om deze </w:t>
      </w:r>
      <w:r w:rsidR="00BE0AE8" w:rsidRPr="005972DF">
        <w:t>te koppelen</w:t>
      </w:r>
      <w:r w:rsidR="0039569C" w:rsidRPr="005972DF">
        <w:t xml:space="preserve"> op één wo, de dubbelmelding als onderliggende wo er aankoppelen.</w:t>
      </w:r>
    </w:p>
    <w:p w14:paraId="42121B70" w14:textId="77777777" w:rsidR="00E25BF8" w:rsidRPr="005972DF" w:rsidRDefault="00E25BF8" w:rsidP="00FC1AF3">
      <w:pPr>
        <w:rPr>
          <w:highlight w:val="yellow"/>
        </w:rPr>
      </w:pPr>
    </w:p>
    <w:p w14:paraId="45DF87E1" w14:textId="7BAC5F2C" w:rsidR="00D96927" w:rsidRPr="005972DF" w:rsidRDefault="00E25BF8" w:rsidP="00FC1AF3">
      <w:r w:rsidRPr="005972DF">
        <w:t xml:space="preserve">Meldingen </w:t>
      </w:r>
      <w:r w:rsidR="00A47659" w:rsidRPr="005972DF">
        <w:t>die b</w:t>
      </w:r>
      <w:r w:rsidR="0039569C" w:rsidRPr="005972DF">
        <w:t xml:space="preserve">etrekking hebben op </w:t>
      </w:r>
      <w:r w:rsidR="009C477E" w:rsidRPr="005972DF">
        <w:t>meerdere asset</w:t>
      </w:r>
      <w:r w:rsidRPr="005972DF">
        <w:t>, koppelen</w:t>
      </w:r>
      <w:r w:rsidR="009C477E" w:rsidRPr="005972DF">
        <w:t xml:space="preserve"> </w:t>
      </w:r>
      <w:r w:rsidRPr="005972DF">
        <w:t xml:space="preserve">aan </w:t>
      </w:r>
      <w:r w:rsidR="009C477E" w:rsidRPr="005972DF">
        <w:t>onderliggende werkorders</w:t>
      </w:r>
      <w:r w:rsidRPr="005972DF">
        <w:t xml:space="preserve">. </w:t>
      </w:r>
      <w:r w:rsidR="009C477E" w:rsidRPr="005972DF">
        <w:t xml:space="preserve">Hiermee kan je per asset de geschiedenis altijd bekijken, zie </w:t>
      </w:r>
      <w:r w:rsidR="00A47659" w:rsidRPr="005972DF">
        <w:t>wo</w:t>
      </w:r>
      <w:r w:rsidR="009C477E" w:rsidRPr="005972DF">
        <w:t xml:space="preserve"> 75952. Hier staan meerdere assets onder 1 wo </w:t>
      </w:r>
      <w:r w:rsidR="00BE0AE8" w:rsidRPr="005972DF">
        <w:t>i.p.v.</w:t>
      </w:r>
      <w:r w:rsidR="009C477E" w:rsidRPr="005972DF">
        <w:t xml:space="preserve"> voor elke asset een wo, met daarboven een hoofdwo.</w:t>
      </w:r>
    </w:p>
    <w:p w14:paraId="4362D259" w14:textId="77777777" w:rsidR="009C477E" w:rsidRPr="005972DF" w:rsidRDefault="009C477E" w:rsidP="00FC1AF3"/>
    <w:p w14:paraId="04AFED0A" w14:textId="67906F6F" w:rsidR="009C477E" w:rsidRDefault="009C477E" w:rsidP="00FC1AF3">
      <w:r w:rsidRPr="005972DF">
        <w:t xml:space="preserve">Het komt regelmatig voor dat het tijdstip van de monteur te plaatse en tijdstip einde werkzaamheden eerder is dan tijdstip melding. Dit heeft te maken </w:t>
      </w:r>
      <w:r w:rsidR="00BE0AE8">
        <w:t>dat</w:t>
      </w:r>
      <w:r w:rsidRPr="005972DF">
        <w:t xml:space="preserve"> achteraf </w:t>
      </w:r>
      <w:r w:rsidR="00BE0AE8">
        <w:t>de administratie van de melding pas plaats vindt</w:t>
      </w:r>
      <w:r w:rsidRPr="005972DF">
        <w:t xml:space="preserve">. Het tijdstip melding is altijd eerder of gelijk aan tijdstip monteur ter plaatse. Advies rules in maximo hier voor opnemen en het aan de </w:t>
      </w:r>
      <w:r w:rsidR="00BE0AE8" w:rsidRPr="005972DF">
        <w:t>organisatie</w:t>
      </w:r>
      <w:r w:rsidRPr="005972DF">
        <w:t xml:space="preserve"> kenbaar maken dat dit moet gebeuren. </w:t>
      </w:r>
    </w:p>
    <w:p w14:paraId="27F5A947" w14:textId="7C7862CA" w:rsidR="00F15267" w:rsidRDefault="00F15267" w:rsidP="00FC1AF3"/>
    <w:p w14:paraId="3319B66E" w14:textId="7F74D466" w:rsidR="00F15267" w:rsidRPr="005972DF" w:rsidRDefault="00F15267" w:rsidP="00FC1AF3">
      <w:r>
        <w:t>Wanneer een modificatie plaats vindt, deze me</w:t>
      </w:r>
      <w:r w:rsidR="002120D6">
        <w:t xml:space="preserve">lden als modificatie in maximo, zie b.v. wo 77286. Een correctieve wo kan nooit de tekst preventief bevatten (staan bij sommige wo het woord preventief in de omschrijving, zie b.v. wo 77227). </w:t>
      </w:r>
    </w:p>
    <w:p w14:paraId="53B1CA01" w14:textId="77777777" w:rsidR="009C477E" w:rsidRPr="005972DF" w:rsidRDefault="009C477E" w:rsidP="00FC1AF3">
      <w:pPr>
        <w:rPr>
          <w:highlight w:val="yellow"/>
        </w:rPr>
      </w:pPr>
    </w:p>
    <w:p w14:paraId="22E0E3FC" w14:textId="14D34B50" w:rsidR="00D96927" w:rsidRPr="005972DF" w:rsidRDefault="00D96927" w:rsidP="00FC1AF3">
      <w:r w:rsidRPr="005972DF">
        <w:t xml:space="preserve">Wanneer </w:t>
      </w:r>
      <w:r w:rsidR="00725589" w:rsidRPr="005972DF">
        <w:t>een asset</w:t>
      </w:r>
      <w:r w:rsidRPr="005972DF">
        <w:t xml:space="preserve"> </w:t>
      </w:r>
      <w:r w:rsidR="00725589" w:rsidRPr="005972DF">
        <w:t xml:space="preserve">voor onderhoud </w:t>
      </w:r>
      <w:r w:rsidRPr="005972DF">
        <w:t>in onderhouds</w:t>
      </w:r>
      <w:r w:rsidR="00725589" w:rsidRPr="005972DF">
        <w:t>modus wordt</w:t>
      </w:r>
      <w:r w:rsidRPr="005972DF">
        <w:t xml:space="preserve"> gezet, d.m.v. het omzetten van de werkschakelaar, </w:t>
      </w:r>
      <w:r w:rsidR="00725589" w:rsidRPr="005972DF">
        <w:t xml:space="preserve">hoeft hier geen melding (wo) van worden gemaakt. Ook niet als dit in het TBS / besturingssysteem wordt gemeld. </w:t>
      </w:r>
      <w:r w:rsidR="003362C3" w:rsidRPr="005972DF">
        <w:t>W</w:t>
      </w:r>
      <w:r w:rsidR="00725589" w:rsidRPr="005972DF">
        <w:t xml:space="preserve">anneer een asset operationeel hoort te zijn en in onderhoudsmodus staat, moet hier wel een melding van worden </w:t>
      </w:r>
      <w:r w:rsidR="003362C3" w:rsidRPr="005972DF">
        <w:t>aan</w:t>
      </w:r>
      <w:r w:rsidR="00725589" w:rsidRPr="005972DF">
        <w:t>gemaakt.</w:t>
      </w:r>
    </w:p>
    <w:p w14:paraId="4554F1C4" w14:textId="1B5B4BFD" w:rsidR="00B22E88" w:rsidRPr="005972DF" w:rsidRDefault="00B22E88" w:rsidP="00B22E88">
      <w:pPr>
        <w:pStyle w:val="Heading2"/>
        <w:spacing w:line="240" w:lineRule="exact"/>
        <w:rPr>
          <w:sz w:val="20"/>
        </w:rPr>
      </w:pPr>
      <w:bookmarkStart w:id="65" w:name="_Toc434849976"/>
      <w:r w:rsidRPr="005972DF">
        <w:rPr>
          <w:sz w:val="20"/>
        </w:rPr>
        <w:t>Verkeerssignaleringssysteem (MTM)</w:t>
      </w:r>
      <w:bookmarkEnd w:id="65"/>
    </w:p>
    <w:p w14:paraId="66CBBE3F" w14:textId="6EC8366B" w:rsidR="00B22E88" w:rsidRPr="005972DF" w:rsidRDefault="005972DF" w:rsidP="00B22E88">
      <w:r w:rsidRPr="005972DF">
        <w:t>Dit systeem</w:t>
      </w:r>
      <w:r w:rsidR="00B22E88" w:rsidRPr="005972DF">
        <w:t xml:space="preserve"> staat met 34 storingen op de eerste plaats, zie bijlage 2. </w:t>
      </w:r>
    </w:p>
    <w:p w14:paraId="314E731E" w14:textId="77777777" w:rsidR="00B22E88" w:rsidRPr="005972DF" w:rsidRDefault="00B22E88" w:rsidP="00B22E88">
      <w:r w:rsidRPr="005972DF">
        <w:t>Een nadere analyse leert het volgende:</w:t>
      </w:r>
    </w:p>
    <w:p w14:paraId="57AFC6B2" w14:textId="77777777" w:rsidR="003A7D87" w:rsidRPr="005972DF" w:rsidRDefault="00B22E88" w:rsidP="003A7D87">
      <w:pPr>
        <w:pStyle w:val="ListParagraph"/>
        <w:numPr>
          <w:ilvl w:val="0"/>
          <w:numId w:val="32"/>
        </w:numPr>
      </w:pPr>
      <w:r w:rsidRPr="005972DF">
        <w:t>1</w:t>
      </w:r>
      <w:r w:rsidR="00723D8C" w:rsidRPr="005972DF">
        <w:t>3</w:t>
      </w:r>
      <w:r w:rsidRPr="005972DF">
        <w:t xml:space="preserve"> storingsmeldingen betreffende het falen van signaalgever A10 MSG2 30,880HRL</w:t>
      </w:r>
      <w:r w:rsidR="007431A2" w:rsidRPr="005972DF">
        <w:t>, na 2 meldingen was besloten dat bij de eerste mogelijkheid de signaalgever werd vervangen. Tot de vervanging is de melding nog 11 keer opgetreden</w:t>
      </w:r>
      <w:r w:rsidRPr="005972DF">
        <w:t xml:space="preserve">; </w:t>
      </w:r>
    </w:p>
    <w:p w14:paraId="0B3B3D0F" w14:textId="77777777" w:rsidR="00AD3953" w:rsidRPr="005972DF" w:rsidRDefault="00AD3953" w:rsidP="00AD3953">
      <w:pPr>
        <w:pStyle w:val="ListParagraph"/>
        <w:numPr>
          <w:ilvl w:val="0"/>
          <w:numId w:val="32"/>
        </w:numPr>
      </w:pPr>
      <w:r w:rsidRPr="005972DF">
        <w:t>6 storingsmeldingen betreffende een MSG;</w:t>
      </w:r>
    </w:p>
    <w:p w14:paraId="32A0DBB8" w14:textId="38FF3132" w:rsidR="003A7D87" w:rsidRPr="005972DF" w:rsidRDefault="00640D90" w:rsidP="003A7D87">
      <w:pPr>
        <w:pStyle w:val="ListParagraph"/>
        <w:numPr>
          <w:ilvl w:val="0"/>
          <w:numId w:val="32"/>
        </w:numPr>
      </w:pPr>
      <w:r w:rsidRPr="005972DF">
        <w:t>4</w:t>
      </w:r>
      <w:r w:rsidR="003A7D87" w:rsidRPr="005972DF">
        <w:t xml:space="preserve"> storingsmeldingen betreffende blikseminslag;</w:t>
      </w:r>
    </w:p>
    <w:p w14:paraId="14F995EA" w14:textId="77777777" w:rsidR="00AD3953" w:rsidRPr="005972DF" w:rsidRDefault="00AD3953" w:rsidP="00AD3953">
      <w:pPr>
        <w:pStyle w:val="ListParagraph"/>
        <w:numPr>
          <w:ilvl w:val="0"/>
          <w:numId w:val="32"/>
        </w:numPr>
      </w:pPr>
      <w:r w:rsidRPr="005972DF">
        <w:t>2 storingsmeldingen betreffende de LD4 kaart;</w:t>
      </w:r>
    </w:p>
    <w:p w14:paraId="29B44AA0" w14:textId="77777777" w:rsidR="00AD3953" w:rsidRPr="005972DF" w:rsidRDefault="00AD3953" w:rsidP="00AD3953">
      <w:pPr>
        <w:pStyle w:val="ListParagraph"/>
        <w:numPr>
          <w:ilvl w:val="0"/>
          <w:numId w:val="32"/>
        </w:numPr>
      </w:pPr>
      <w:r w:rsidRPr="005972DF">
        <w:t>2 storingsmeldingen die na onderzoek niet meer terug te zien waren;</w:t>
      </w:r>
    </w:p>
    <w:p w14:paraId="303A4867" w14:textId="77777777" w:rsidR="00640D90" w:rsidRPr="005972DF" w:rsidRDefault="00CE5FD0" w:rsidP="00640D90">
      <w:pPr>
        <w:pStyle w:val="ListParagraph"/>
        <w:numPr>
          <w:ilvl w:val="0"/>
          <w:numId w:val="32"/>
        </w:numPr>
      </w:pPr>
      <w:r w:rsidRPr="005972DF">
        <w:t>1 storingsmelding betreffende het onderstation door muisschade</w:t>
      </w:r>
      <w:r w:rsidR="00640D90" w:rsidRPr="005972DF">
        <w:t xml:space="preserve">; </w:t>
      </w:r>
    </w:p>
    <w:p w14:paraId="06C37924" w14:textId="7B335C42" w:rsidR="00CE5FD0" w:rsidRPr="005972DF" w:rsidRDefault="00640D90" w:rsidP="005A11F8">
      <w:pPr>
        <w:pStyle w:val="ListParagraph"/>
        <w:numPr>
          <w:ilvl w:val="0"/>
          <w:numId w:val="32"/>
        </w:numPr>
      </w:pPr>
      <w:r w:rsidRPr="005972DF">
        <w:t>1 storingsmelding betreffende het onderstation geen communicatie;</w:t>
      </w:r>
    </w:p>
    <w:p w14:paraId="22A23D37" w14:textId="7C5FB2DC" w:rsidR="003A7D87" w:rsidRPr="005972DF" w:rsidRDefault="003A7D87" w:rsidP="003A7D87">
      <w:pPr>
        <w:pStyle w:val="ListParagraph"/>
        <w:numPr>
          <w:ilvl w:val="0"/>
          <w:numId w:val="32"/>
        </w:numPr>
      </w:pPr>
      <w:r w:rsidRPr="005972DF">
        <w:t xml:space="preserve">1 storingsmelding betreffende </w:t>
      </w:r>
      <w:r w:rsidR="001D5F51" w:rsidRPr="005972DF">
        <w:t>de backplane van de LD4 kaart</w:t>
      </w:r>
      <w:r w:rsidRPr="005972DF">
        <w:t>;</w:t>
      </w:r>
    </w:p>
    <w:p w14:paraId="43F849C6" w14:textId="7D65C9D5" w:rsidR="00640D90" w:rsidRPr="005972DF" w:rsidRDefault="00640D90" w:rsidP="00CE5FD0">
      <w:pPr>
        <w:pStyle w:val="ListParagraph"/>
        <w:numPr>
          <w:ilvl w:val="0"/>
          <w:numId w:val="32"/>
        </w:numPr>
      </w:pPr>
      <w:r w:rsidRPr="005972DF">
        <w:t>1 storingsmelding betreffende een repeater;</w:t>
      </w:r>
    </w:p>
    <w:p w14:paraId="606EB385" w14:textId="0E6C8BA4" w:rsidR="003A7D87" w:rsidRPr="005972DF" w:rsidRDefault="003A7D87" w:rsidP="003A7D87">
      <w:pPr>
        <w:pStyle w:val="ListParagraph"/>
        <w:numPr>
          <w:ilvl w:val="0"/>
          <w:numId w:val="32"/>
        </w:numPr>
      </w:pPr>
      <w:r w:rsidRPr="005972DF">
        <w:t>1 storingsmelding betreffende het werkslot vervangen door CT slot bij 4 kasten;</w:t>
      </w:r>
    </w:p>
    <w:p w14:paraId="4FAD8EA5" w14:textId="7535BFE8" w:rsidR="00B22E88" w:rsidRPr="005972DF" w:rsidRDefault="00B22E88" w:rsidP="00B22E88">
      <w:pPr>
        <w:pStyle w:val="ListParagraph"/>
        <w:numPr>
          <w:ilvl w:val="0"/>
          <w:numId w:val="32"/>
        </w:numPr>
      </w:pPr>
      <w:r w:rsidRPr="005972DF">
        <w:t xml:space="preserve">1 storingsmelding betreffende </w:t>
      </w:r>
      <w:r w:rsidR="003A7D87" w:rsidRPr="005972DF">
        <w:t>het melding van een storing die al reeds was opgelost, terugmelding was nog niet gezien</w:t>
      </w:r>
      <w:r w:rsidRPr="005972DF">
        <w:t>;</w:t>
      </w:r>
    </w:p>
    <w:p w14:paraId="504635D8" w14:textId="71F38797" w:rsidR="00B22E88" w:rsidRPr="005972DF" w:rsidRDefault="00B22E88" w:rsidP="00B22E88">
      <w:pPr>
        <w:pStyle w:val="ListParagraph"/>
        <w:numPr>
          <w:ilvl w:val="0"/>
          <w:numId w:val="32"/>
        </w:numPr>
      </w:pPr>
      <w:r w:rsidRPr="005972DF">
        <w:t xml:space="preserve">1 storingsmelding betreffende een </w:t>
      </w:r>
      <w:r w:rsidR="007431A2" w:rsidRPr="005972DF">
        <w:t>dubbele melding</w:t>
      </w:r>
      <w:r w:rsidRPr="005972DF">
        <w:t>.</w:t>
      </w:r>
    </w:p>
    <w:p w14:paraId="308C7A82" w14:textId="77777777" w:rsidR="00B22E88" w:rsidRPr="005972DF" w:rsidRDefault="00B22E88" w:rsidP="00B22E88"/>
    <w:p w14:paraId="18449B4E" w14:textId="2171CD64" w:rsidR="00B22E88" w:rsidRPr="005972DF" w:rsidRDefault="00120CB9" w:rsidP="00B22E88">
      <w:r w:rsidRPr="005972DF">
        <w:t xml:space="preserve">In bijlage 2 staan </w:t>
      </w:r>
      <w:r w:rsidR="00B22E88" w:rsidRPr="005972DF">
        <w:t>de storingen verdeeld over de maanden. In de maand</w:t>
      </w:r>
      <w:r w:rsidR="009F0505" w:rsidRPr="005972DF">
        <w:t xml:space="preserve"> </w:t>
      </w:r>
      <w:r w:rsidR="005A11F8" w:rsidRPr="005972DF">
        <w:t xml:space="preserve">augustus zijn er 20 </w:t>
      </w:r>
      <w:r w:rsidR="00B22E88" w:rsidRPr="005972DF">
        <w:t xml:space="preserve">meldingen binnengekomen. </w:t>
      </w:r>
    </w:p>
    <w:p w14:paraId="1B06BD28" w14:textId="77777777" w:rsidR="00B22E88" w:rsidRPr="005972DF" w:rsidRDefault="00B22E88" w:rsidP="00B22E88">
      <w:pPr>
        <w:rPr>
          <w:highlight w:val="yellow"/>
        </w:rPr>
      </w:pPr>
    </w:p>
    <w:p w14:paraId="6C935563" w14:textId="1DA1814C" w:rsidR="00B22E88" w:rsidRPr="005972DF" w:rsidRDefault="00B22E88" w:rsidP="00B22E88">
      <w:r w:rsidRPr="005972DF">
        <w:t xml:space="preserve">Van alle </w:t>
      </w:r>
      <w:r w:rsidR="00BE0AE8" w:rsidRPr="005972DF">
        <w:t>meldingen</w:t>
      </w:r>
      <w:r w:rsidRPr="005972DF">
        <w:t xml:space="preserve"> zijn er in totaal maar </w:t>
      </w:r>
      <w:r w:rsidR="00D774D7" w:rsidRPr="005972DF">
        <w:t>1</w:t>
      </w:r>
      <w:r w:rsidRPr="005972DF">
        <w:t>5 storingen, de overige meldingen hebben te maken met dubbele meldingen, onterechte meldingen en weersomstandigheden.</w:t>
      </w:r>
    </w:p>
    <w:p w14:paraId="0F4F20DB" w14:textId="1F80E3FF" w:rsidR="00D774D7" w:rsidRPr="005972DF" w:rsidRDefault="00D774D7" w:rsidP="00B22E88">
      <w:pPr>
        <w:rPr>
          <w:highlight w:val="yellow"/>
        </w:rPr>
      </w:pPr>
    </w:p>
    <w:p w14:paraId="01DE8F03" w14:textId="77777777" w:rsidR="00D774D7" w:rsidRPr="005972DF" w:rsidRDefault="00D774D7" w:rsidP="00B22E88">
      <w:pPr>
        <w:rPr>
          <w:highlight w:val="yellow"/>
        </w:rPr>
      </w:pPr>
    </w:p>
    <w:p w14:paraId="71030373" w14:textId="2EB76F33" w:rsidR="00FC1AF3" w:rsidRPr="005972DF" w:rsidRDefault="00380E74" w:rsidP="00FC1AF3">
      <w:pPr>
        <w:pStyle w:val="Heading2"/>
        <w:spacing w:line="240" w:lineRule="exact"/>
        <w:rPr>
          <w:sz w:val="20"/>
        </w:rPr>
      </w:pPr>
      <w:bookmarkStart w:id="66" w:name="_Toc434849977"/>
      <w:r w:rsidRPr="005972DF">
        <w:rPr>
          <w:sz w:val="20"/>
        </w:rPr>
        <w:t>Afsluitbomen</w:t>
      </w:r>
      <w:r w:rsidR="00810A72" w:rsidRPr="005972DF">
        <w:rPr>
          <w:sz w:val="20"/>
        </w:rPr>
        <w:t xml:space="preserve"> (AB)</w:t>
      </w:r>
      <w:bookmarkEnd w:id="66"/>
    </w:p>
    <w:p w14:paraId="1BA8542E" w14:textId="6C49D236" w:rsidR="00FC1AF3" w:rsidRPr="005972DF" w:rsidRDefault="005972DF" w:rsidP="00FC1AF3">
      <w:r w:rsidRPr="005972DF">
        <w:t>Dit systeem s</w:t>
      </w:r>
      <w:r w:rsidR="005A11F8" w:rsidRPr="005972DF">
        <w:t xml:space="preserve">taat </w:t>
      </w:r>
      <w:r w:rsidR="00FC1AF3" w:rsidRPr="005972DF">
        <w:t xml:space="preserve">met </w:t>
      </w:r>
      <w:r w:rsidR="005A11F8" w:rsidRPr="005972DF">
        <w:t>31</w:t>
      </w:r>
      <w:r w:rsidR="00FC1AF3" w:rsidRPr="005972DF">
        <w:t xml:space="preserve"> storingen op de </w:t>
      </w:r>
      <w:r w:rsidR="005A11F8" w:rsidRPr="005972DF">
        <w:t>tweede plaats</w:t>
      </w:r>
      <w:r w:rsidR="00FC1AF3" w:rsidRPr="005972DF">
        <w:t xml:space="preserve">, zie bijlage </w:t>
      </w:r>
      <w:r w:rsidR="005A11F8" w:rsidRPr="005972DF">
        <w:t>3</w:t>
      </w:r>
      <w:r w:rsidR="00FC1AF3" w:rsidRPr="005972DF">
        <w:t xml:space="preserve">. </w:t>
      </w:r>
    </w:p>
    <w:p w14:paraId="23B236DD" w14:textId="77777777" w:rsidR="00FC1AF3" w:rsidRPr="005972DF" w:rsidRDefault="00FC1AF3" w:rsidP="00FC1AF3">
      <w:r w:rsidRPr="005972DF">
        <w:t>Een nadere analyse leert het volgende:</w:t>
      </w:r>
    </w:p>
    <w:p w14:paraId="06EF8113" w14:textId="32A4156C" w:rsidR="00FC1AF3" w:rsidRPr="005972DF" w:rsidRDefault="00E82D8E" w:rsidP="00FC1AF3">
      <w:pPr>
        <w:pStyle w:val="ListParagraph"/>
        <w:numPr>
          <w:ilvl w:val="0"/>
          <w:numId w:val="32"/>
        </w:numPr>
      </w:pPr>
      <w:r w:rsidRPr="005972DF">
        <w:t>1</w:t>
      </w:r>
      <w:r w:rsidR="00821C61" w:rsidRPr="005972DF">
        <w:t>0</w:t>
      </w:r>
      <w:r w:rsidR="005A11F8" w:rsidRPr="005972DF">
        <w:t xml:space="preserve"> </w:t>
      </w:r>
      <w:r w:rsidR="00FC1AF3" w:rsidRPr="005972DF">
        <w:t>storingsmelding</w:t>
      </w:r>
      <w:r w:rsidR="00380E74" w:rsidRPr="005972DF">
        <w:t>en</w:t>
      </w:r>
      <w:r w:rsidR="00FC1AF3" w:rsidRPr="005972DF">
        <w:t xml:space="preserve"> betreffende </w:t>
      </w:r>
      <w:r w:rsidR="00E93F8F" w:rsidRPr="005972DF">
        <w:t xml:space="preserve">melding </w:t>
      </w:r>
      <w:r w:rsidR="00380E74" w:rsidRPr="005972DF">
        <w:t>een aanrijding van een slagboom</w:t>
      </w:r>
      <w:r w:rsidR="00AD2FC7" w:rsidRPr="005972DF">
        <w:t xml:space="preserve">; </w:t>
      </w:r>
    </w:p>
    <w:p w14:paraId="4B42E38C" w14:textId="77777777" w:rsidR="00821C61" w:rsidRPr="005972DF" w:rsidRDefault="00821C61" w:rsidP="00821C61">
      <w:pPr>
        <w:pStyle w:val="ListParagraph"/>
        <w:numPr>
          <w:ilvl w:val="0"/>
          <w:numId w:val="32"/>
        </w:numPr>
      </w:pPr>
      <w:r w:rsidRPr="005972DF">
        <w:t>4 storingsmeldingen betreffende onderhoudswerkzaamheden (onterechte melding);</w:t>
      </w:r>
    </w:p>
    <w:p w14:paraId="62DAC119" w14:textId="6135FF49" w:rsidR="00821C61" w:rsidRPr="005972DF" w:rsidRDefault="00821C61" w:rsidP="00821C61">
      <w:pPr>
        <w:pStyle w:val="ListParagraph"/>
        <w:numPr>
          <w:ilvl w:val="0"/>
          <w:numId w:val="32"/>
        </w:numPr>
      </w:pPr>
      <w:r w:rsidRPr="005972DF">
        <w:t xml:space="preserve">2 storingsmeldingen betreffende de sensor afstelling, door de wind werd het contact met de </w:t>
      </w:r>
      <w:r w:rsidR="00BE0AE8" w:rsidRPr="005972DF">
        <w:t>sensor</w:t>
      </w:r>
      <w:r w:rsidRPr="005972DF">
        <w:t xml:space="preserve"> verbroken. Hierdoor kwam een melding dat de slagboom niet in de gewenste positie staat;</w:t>
      </w:r>
    </w:p>
    <w:p w14:paraId="20286A83" w14:textId="77777777" w:rsidR="00821C61" w:rsidRPr="005972DF" w:rsidRDefault="00821C61" w:rsidP="00821C61">
      <w:pPr>
        <w:pStyle w:val="ListParagraph"/>
        <w:numPr>
          <w:ilvl w:val="0"/>
          <w:numId w:val="32"/>
        </w:numPr>
      </w:pPr>
      <w:r w:rsidRPr="005972DF">
        <w:t>2 storingsmeldingen betreffende een onterechte melding, wegens een voertuig die te lang op de detectielus heeft gestaan;</w:t>
      </w:r>
    </w:p>
    <w:p w14:paraId="70AA3502" w14:textId="6F8F767F" w:rsidR="00821C61" w:rsidRPr="005972DF" w:rsidRDefault="00821C61" w:rsidP="00821C61">
      <w:pPr>
        <w:pStyle w:val="ListParagraph"/>
        <w:numPr>
          <w:ilvl w:val="0"/>
          <w:numId w:val="32"/>
        </w:numPr>
      </w:pPr>
      <w:r w:rsidRPr="005972DF">
        <w:t>2 storingsmeldingen betreffende een falende safety moterbeveilingsschakelaar;</w:t>
      </w:r>
    </w:p>
    <w:p w14:paraId="25F7EA12" w14:textId="498AE59A" w:rsidR="00AD2FC7" w:rsidRPr="005972DF" w:rsidRDefault="00E82D8E" w:rsidP="00821C61">
      <w:pPr>
        <w:pStyle w:val="ListParagraph"/>
        <w:numPr>
          <w:ilvl w:val="0"/>
          <w:numId w:val="32"/>
        </w:numPr>
      </w:pPr>
      <w:r w:rsidRPr="005972DF">
        <w:t xml:space="preserve">1 </w:t>
      </w:r>
      <w:r w:rsidR="00AD2FC7" w:rsidRPr="005972DF">
        <w:t>storingsmelding</w:t>
      </w:r>
      <w:r w:rsidR="00380E74" w:rsidRPr="005972DF">
        <w:t>en</w:t>
      </w:r>
      <w:r w:rsidR="00AD2FC7" w:rsidRPr="005972DF">
        <w:t xml:space="preserve"> betreffende een </w:t>
      </w:r>
      <w:r w:rsidRPr="005972DF">
        <w:t>falende slagboom</w:t>
      </w:r>
      <w:r w:rsidR="00AD2FC7" w:rsidRPr="005972DF">
        <w:t xml:space="preserve">; </w:t>
      </w:r>
    </w:p>
    <w:p w14:paraId="1B2ACBBE" w14:textId="559B8B7B" w:rsidR="005A11F8" w:rsidRPr="005972DF" w:rsidRDefault="005A11F8" w:rsidP="005A11F8">
      <w:pPr>
        <w:pStyle w:val="ListParagraph"/>
        <w:numPr>
          <w:ilvl w:val="0"/>
          <w:numId w:val="32"/>
        </w:numPr>
      </w:pPr>
      <w:r w:rsidRPr="005972DF">
        <w:t>1 storingsmeldingen betreffende het niet in de juiste bediend stand staan van de slagboom na onderhoudswerkzaamheden;</w:t>
      </w:r>
    </w:p>
    <w:p w14:paraId="2D375FA4" w14:textId="7BB4D293" w:rsidR="00FC1AF3" w:rsidRPr="005972DF" w:rsidRDefault="00205EF6" w:rsidP="00AD2FC7">
      <w:pPr>
        <w:pStyle w:val="ListParagraph"/>
        <w:numPr>
          <w:ilvl w:val="0"/>
          <w:numId w:val="32"/>
        </w:numPr>
      </w:pPr>
      <w:r w:rsidRPr="005972DF">
        <w:t xml:space="preserve">1 </w:t>
      </w:r>
      <w:r w:rsidR="00380E74" w:rsidRPr="005972DF">
        <w:t>storingsmeldingen</w:t>
      </w:r>
      <w:r w:rsidRPr="005972DF">
        <w:t xml:space="preserve"> betreffende thermisch getript door het missen van het eindpunt (falen</w:t>
      </w:r>
      <w:r w:rsidR="00380E74" w:rsidRPr="005972DF">
        <w:t xml:space="preserve"> eindschakelaar</w:t>
      </w:r>
      <w:r w:rsidRPr="005972DF">
        <w:t>)</w:t>
      </w:r>
      <w:r w:rsidR="00A97B83" w:rsidRPr="005972DF">
        <w:t>;</w:t>
      </w:r>
    </w:p>
    <w:p w14:paraId="1CB9F8C7" w14:textId="6E3F03C0" w:rsidR="00E82D8E" w:rsidRPr="005972DF" w:rsidRDefault="00E82D8E" w:rsidP="00E82D8E">
      <w:pPr>
        <w:pStyle w:val="ListParagraph"/>
        <w:numPr>
          <w:ilvl w:val="0"/>
          <w:numId w:val="32"/>
        </w:numPr>
      </w:pPr>
      <w:r w:rsidRPr="005972DF">
        <w:t>1 storingsmeldingen betreffende falende eindschakelaar;</w:t>
      </w:r>
    </w:p>
    <w:p w14:paraId="7DE15AE8" w14:textId="77777777" w:rsidR="00E82D8E" w:rsidRPr="005972DF" w:rsidRDefault="00205EF6" w:rsidP="00E82D8E">
      <w:pPr>
        <w:pStyle w:val="ListParagraph"/>
        <w:numPr>
          <w:ilvl w:val="0"/>
          <w:numId w:val="32"/>
        </w:numPr>
      </w:pPr>
      <w:r w:rsidRPr="005972DF">
        <w:t xml:space="preserve">1 </w:t>
      </w:r>
      <w:r w:rsidR="00A97B83" w:rsidRPr="005972DF">
        <w:t xml:space="preserve">storingsmelding betreffende </w:t>
      </w:r>
      <w:r w:rsidRPr="005972DF">
        <w:t>een lekkende koppeling</w:t>
      </w:r>
      <w:r w:rsidR="00A97B83" w:rsidRPr="005972DF">
        <w:t>;</w:t>
      </w:r>
      <w:r w:rsidR="00E82D8E" w:rsidRPr="005972DF">
        <w:t xml:space="preserve"> </w:t>
      </w:r>
    </w:p>
    <w:p w14:paraId="798EFF34" w14:textId="5E14CEE4" w:rsidR="00E82D8E" w:rsidRPr="005972DF" w:rsidRDefault="00E82D8E" w:rsidP="00E82D8E">
      <w:pPr>
        <w:pStyle w:val="ListParagraph"/>
        <w:numPr>
          <w:ilvl w:val="0"/>
          <w:numId w:val="32"/>
        </w:numPr>
      </w:pPr>
      <w:r w:rsidRPr="005972DF">
        <w:t>1 storingsmelding betreffende een niet goed vastzittende OSB;</w:t>
      </w:r>
    </w:p>
    <w:p w14:paraId="4472FE3F" w14:textId="2580750C" w:rsidR="00205EF6" w:rsidRPr="005972DF" w:rsidRDefault="00205EF6" w:rsidP="00205EF6">
      <w:pPr>
        <w:pStyle w:val="ListParagraph"/>
        <w:numPr>
          <w:ilvl w:val="0"/>
          <w:numId w:val="32"/>
        </w:numPr>
      </w:pPr>
      <w:r w:rsidRPr="005972DF">
        <w:t>1 storingsmelding betreffende een falende motor;</w:t>
      </w:r>
    </w:p>
    <w:p w14:paraId="761C7B88" w14:textId="099367AA" w:rsidR="00E82D8E" w:rsidRPr="005972DF" w:rsidRDefault="00E82D8E" w:rsidP="00E82D8E">
      <w:pPr>
        <w:pStyle w:val="ListParagraph"/>
        <w:numPr>
          <w:ilvl w:val="0"/>
          <w:numId w:val="32"/>
        </w:numPr>
      </w:pPr>
      <w:r w:rsidRPr="005972DF">
        <w:t>1 storingsmelding betreffende kortsluiting door water in een lasdoos;</w:t>
      </w:r>
    </w:p>
    <w:p w14:paraId="68004374" w14:textId="098F8A11" w:rsidR="00821C61" w:rsidRPr="005972DF" w:rsidRDefault="00821C61" w:rsidP="00205EF6">
      <w:pPr>
        <w:pStyle w:val="ListParagraph"/>
        <w:numPr>
          <w:ilvl w:val="0"/>
          <w:numId w:val="32"/>
        </w:numPr>
      </w:pPr>
      <w:r w:rsidRPr="005972DF">
        <w:t xml:space="preserve">1 storingsmelding betreffende een los hangende lamp van de slagboom; </w:t>
      </w:r>
    </w:p>
    <w:p w14:paraId="65AE3C38" w14:textId="6D289D2B" w:rsidR="00E82D8E" w:rsidRPr="005972DF" w:rsidRDefault="00E82D8E" w:rsidP="00205EF6">
      <w:pPr>
        <w:pStyle w:val="ListParagraph"/>
        <w:numPr>
          <w:ilvl w:val="0"/>
          <w:numId w:val="32"/>
        </w:numPr>
      </w:pPr>
      <w:r w:rsidRPr="005972DF">
        <w:t xml:space="preserve">1 storingsmelding betreffende </w:t>
      </w:r>
      <w:r w:rsidR="00821C61" w:rsidRPr="005972DF">
        <w:t>de fotocel en remspoel</w:t>
      </w:r>
      <w:r w:rsidRPr="005972DF">
        <w:t xml:space="preserve"> van het rolhek;</w:t>
      </w:r>
    </w:p>
    <w:p w14:paraId="448AF15C" w14:textId="62B06A44" w:rsidR="00FC1AF3" w:rsidRPr="005972DF" w:rsidRDefault="00E82D8E" w:rsidP="00C02BFC">
      <w:pPr>
        <w:pStyle w:val="ListParagraph"/>
        <w:numPr>
          <w:ilvl w:val="0"/>
          <w:numId w:val="32"/>
        </w:numPr>
      </w:pPr>
      <w:r w:rsidRPr="005972DF">
        <w:t>1 storingsmelding betreffende een sensor van het rolhek</w:t>
      </w:r>
      <w:r w:rsidR="00821C61" w:rsidRPr="005972DF">
        <w:t>.</w:t>
      </w:r>
    </w:p>
    <w:p w14:paraId="62852808" w14:textId="77777777" w:rsidR="00985501" w:rsidRPr="005972DF" w:rsidRDefault="00985501" w:rsidP="00985501"/>
    <w:p w14:paraId="5A27DF62" w14:textId="11EAF516" w:rsidR="00FD6707" w:rsidRPr="005972DF" w:rsidRDefault="00A55B09" w:rsidP="00985501">
      <w:r w:rsidRPr="005972DF">
        <w:t>I</w:t>
      </w:r>
      <w:r w:rsidR="00985501" w:rsidRPr="005972DF">
        <w:t xml:space="preserve">n bijlage </w:t>
      </w:r>
      <w:r w:rsidR="00D774D7" w:rsidRPr="005972DF">
        <w:t>3</w:t>
      </w:r>
      <w:r w:rsidR="00985501" w:rsidRPr="005972DF">
        <w:t xml:space="preserve"> </w:t>
      </w:r>
      <w:r w:rsidRPr="005972DF">
        <w:t>staa</w:t>
      </w:r>
      <w:r w:rsidR="00120CB9" w:rsidRPr="005972DF">
        <w:t>n</w:t>
      </w:r>
      <w:r w:rsidRPr="005972DF">
        <w:t xml:space="preserve"> de storingen verdeeld over de maanden. I</w:t>
      </w:r>
      <w:r w:rsidR="00985501" w:rsidRPr="005972DF">
        <w:t>n de maand</w:t>
      </w:r>
      <w:r w:rsidR="00D774D7" w:rsidRPr="005972DF">
        <w:t xml:space="preserve"> september</w:t>
      </w:r>
      <w:r w:rsidR="00FD6707" w:rsidRPr="005972DF">
        <w:t xml:space="preserve"> </w:t>
      </w:r>
      <w:r w:rsidRPr="005972DF">
        <w:t xml:space="preserve">zijn </w:t>
      </w:r>
      <w:r w:rsidR="00FD6707" w:rsidRPr="005972DF">
        <w:t>1</w:t>
      </w:r>
      <w:r w:rsidR="00D774D7" w:rsidRPr="005972DF">
        <w:t>3</w:t>
      </w:r>
      <w:r w:rsidRPr="005972DF">
        <w:t xml:space="preserve"> meldingen binnen</w:t>
      </w:r>
      <w:r w:rsidR="00985501" w:rsidRPr="005972DF">
        <w:t xml:space="preserve">gekomen. </w:t>
      </w:r>
    </w:p>
    <w:p w14:paraId="243A7EAA" w14:textId="77777777" w:rsidR="00FD6707" w:rsidRPr="005972DF" w:rsidRDefault="00FD6707" w:rsidP="00985501"/>
    <w:p w14:paraId="5C9A56C0" w14:textId="3A90F3A0" w:rsidR="00E25BF8" w:rsidRPr="005972DF" w:rsidRDefault="00FD6707" w:rsidP="00985501">
      <w:r w:rsidRPr="005972DF">
        <w:t xml:space="preserve">Van alle </w:t>
      </w:r>
      <w:r w:rsidR="00BE0AE8" w:rsidRPr="005972DF">
        <w:t>meldingen</w:t>
      </w:r>
      <w:r w:rsidRPr="005972DF">
        <w:t xml:space="preserve"> zij</w:t>
      </w:r>
      <w:r w:rsidR="00D774D7" w:rsidRPr="005972DF">
        <w:t>n er in totaal maar 13</w:t>
      </w:r>
      <w:r w:rsidRPr="005972DF">
        <w:t xml:space="preserve"> storingen, de overige meldingen hebb</w:t>
      </w:r>
      <w:r w:rsidR="00D93E6D" w:rsidRPr="005972DF">
        <w:t>en te maken met schades, onterechte meldingen en weersomstandigheden</w:t>
      </w:r>
      <w:r w:rsidR="00AA0264" w:rsidRPr="005972DF">
        <w:t>.</w:t>
      </w:r>
    </w:p>
    <w:p w14:paraId="35737F84" w14:textId="77777777" w:rsidR="00AA0264" w:rsidRPr="005972DF" w:rsidRDefault="00AA0264" w:rsidP="00985501">
      <w:pPr>
        <w:rPr>
          <w:highlight w:val="yellow"/>
        </w:rPr>
      </w:pPr>
    </w:p>
    <w:p w14:paraId="32D4430F" w14:textId="7606F45B" w:rsidR="00EF005D" w:rsidRPr="005972DF" w:rsidRDefault="00D774D7">
      <w:bookmarkStart w:id="67" w:name="_Toc377035824"/>
      <w:bookmarkStart w:id="68" w:name="_Toc378164157"/>
      <w:bookmarkStart w:id="69" w:name="_Toc393178647"/>
      <w:bookmarkStart w:id="70" w:name="_Toc230545619"/>
      <w:bookmarkStart w:id="71" w:name="OLE_LINK3"/>
      <w:bookmarkStart w:id="72" w:name="OLE_LINK4"/>
      <w:r w:rsidRPr="005972DF">
        <w:t>Om</w:t>
      </w:r>
      <w:r w:rsidR="00622931" w:rsidRPr="005972DF">
        <w:t xml:space="preserve"> het aantal aanrijdingen van de slagbomen terug te dringen hebben meerdere overleggen plaats gevonden, waarbij wordt gekeken naar het wegbeeld om te verbeteren. </w:t>
      </w:r>
      <w:r w:rsidR="00EF005D" w:rsidRPr="005972DF">
        <w:t>De slagbomen van A10 AB 31,120 IBL en A08 AB 1,538q MB zijn de slagbomen die worden aangereden door de weggebruiker</w:t>
      </w:r>
      <w:r w:rsidRPr="005972DF">
        <w:t>.</w:t>
      </w:r>
    </w:p>
    <w:p w14:paraId="449E0444" w14:textId="77777777" w:rsidR="00EF005D" w:rsidRPr="005972DF" w:rsidRDefault="00EF005D"/>
    <w:p w14:paraId="0EC930A8" w14:textId="15DD8CE8" w:rsidR="00810A72" w:rsidRPr="005972DF" w:rsidRDefault="00EF005D">
      <w:pPr>
        <w:rPr>
          <w:b/>
          <w:szCs w:val="20"/>
        </w:rPr>
      </w:pPr>
      <w:r w:rsidRPr="005972DF">
        <w:t xml:space="preserve">De slagboom van de busbaan </w:t>
      </w:r>
      <w:r w:rsidR="00DA02F1" w:rsidRPr="005972DF">
        <w:t>(</w:t>
      </w:r>
      <w:r w:rsidRPr="005972DF">
        <w:t>AB-CT2-N-05</w:t>
      </w:r>
      <w:r w:rsidR="00DA02F1" w:rsidRPr="005972DF">
        <w:t>)</w:t>
      </w:r>
      <w:r w:rsidRPr="005972DF">
        <w:t>¸heeft na de 2 bovengenoemde slagbomen de meeste storing.</w:t>
      </w:r>
      <w:r w:rsidR="00DA02F1" w:rsidRPr="005972DF">
        <w:t xml:space="preserve"> Het gaat om 4 storingen allemaal in september en aan de besturings-/hydrauliekkast. Dit moet komend kwartaal goed in de gaten worden gehouden dat de storingen niet meer terugkomen. De assets zijn namelijk vervangen welke in </w:t>
      </w:r>
      <w:r w:rsidR="00BE0AE8" w:rsidRPr="005972DF">
        <w:t>storingen</w:t>
      </w:r>
      <w:r w:rsidR="00DA02F1" w:rsidRPr="005972DF">
        <w:t xml:space="preserve"> waren van de besturings-/hydrauliekkast.</w:t>
      </w:r>
      <w:r w:rsidR="00810A72" w:rsidRPr="005972DF">
        <w:br w:type="page"/>
      </w:r>
    </w:p>
    <w:p w14:paraId="1C0B8B3D" w14:textId="75FCE90B" w:rsidR="00FC1AF3" w:rsidRPr="005972DF" w:rsidRDefault="00D71312" w:rsidP="00D71312">
      <w:pPr>
        <w:pStyle w:val="Heading2"/>
        <w:spacing w:line="240" w:lineRule="exact"/>
      </w:pPr>
      <w:bookmarkStart w:id="73" w:name="_Toc434849978"/>
      <w:r w:rsidRPr="005972DF">
        <w:t>CCTV</w:t>
      </w:r>
      <w:bookmarkEnd w:id="67"/>
      <w:bookmarkEnd w:id="68"/>
      <w:bookmarkEnd w:id="69"/>
      <w:bookmarkEnd w:id="70"/>
      <w:bookmarkEnd w:id="71"/>
      <w:bookmarkEnd w:id="72"/>
      <w:r w:rsidRPr="005972DF">
        <w:rPr>
          <w:sz w:val="20"/>
        </w:rPr>
        <w:t>-camerasysteem</w:t>
      </w:r>
      <w:bookmarkEnd w:id="73"/>
    </w:p>
    <w:p w14:paraId="01E963D4" w14:textId="53C83C50" w:rsidR="00FC1AF3" w:rsidRPr="005972DF" w:rsidRDefault="00D71312" w:rsidP="00FC1AF3">
      <w:r w:rsidRPr="005972DF">
        <w:t>H</w:t>
      </w:r>
      <w:r w:rsidR="00FC1AF3" w:rsidRPr="005972DF">
        <w:t>e</w:t>
      </w:r>
      <w:r w:rsidRPr="005972DF">
        <w:t>t</w:t>
      </w:r>
      <w:r w:rsidR="00FC1AF3" w:rsidRPr="005972DF">
        <w:t xml:space="preserve"> </w:t>
      </w:r>
      <w:r w:rsidRPr="005972DF">
        <w:t>CCTV-camerasysteem</w:t>
      </w:r>
      <w:r w:rsidR="000E7C89" w:rsidRPr="005972DF">
        <w:t xml:space="preserve"> </w:t>
      </w:r>
      <w:r w:rsidR="00BA41DF" w:rsidRPr="005972DF">
        <w:t>staat nummer 3</w:t>
      </w:r>
      <w:r w:rsidR="00FC1AF3" w:rsidRPr="005972DF">
        <w:t xml:space="preserve"> op het gebied van aantal </w:t>
      </w:r>
      <w:r w:rsidR="00BE0AE8" w:rsidRPr="005972DF">
        <w:t>storingen</w:t>
      </w:r>
      <w:r w:rsidR="00FC1AF3" w:rsidRPr="005972DF">
        <w:t xml:space="preserve">, zie bijlage </w:t>
      </w:r>
      <w:r w:rsidR="00BA41DF" w:rsidRPr="005972DF">
        <w:t>4</w:t>
      </w:r>
      <w:r w:rsidR="00FC1AF3" w:rsidRPr="005972DF">
        <w:t>.</w:t>
      </w:r>
    </w:p>
    <w:p w14:paraId="71A7661F" w14:textId="32E18CC1" w:rsidR="00FC1AF3" w:rsidRPr="005972DF" w:rsidRDefault="00FC1AF3" w:rsidP="00FC1AF3">
      <w:r w:rsidRPr="005972DF">
        <w:t xml:space="preserve">Het aantal storingen aan </w:t>
      </w:r>
      <w:r w:rsidR="00D71312" w:rsidRPr="005972DF">
        <w:t>h</w:t>
      </w:r>
      <w:r w:rsidRPr="005972DF">
        <w:t>e</w:t>
      </w:r>
      <w:r w:rsidR="00D71312" w:rsidRPr="005972DF">
        <w:t>t</w:t>
      </w:r>
      <w:r w:rsidRPr="005972DF">
        <w:t xml:space="preserve"> </w:t>
      </w:r>
      <w:r w:rsidR="00D71312" w:rsidRPr="005972DF">
        <w:t xml:space="preserve">CCTV-camerasysteem </w:t>
      </w:r>
      <w:r w:rsidRPr="005972DF">
        <w:t xml:space="preserve">bedraagt </w:t>
      </w:r>
      <w:r w:rsidR="00D71312" w:rsidRPr="005972DF">
        <w:t>18</w:t>
      </w:r>
      <w:r w:rsidRPr="005972DF">
        <w:rPr>
          <w:color w:val="FF0000"/>
        </w:rPr>
        <w:t xml:space="preserve">. </w:t>
      </w:r>
    </w:p>
    <w:p w14:paraId="3E05B69D" w14:textId="77777777" w:rsidR="00FC1AF3" w:rsidRPr="005972DF" w:rsidRDefault="00FC1AF3" w:rsidP="00FC1AF3">
      <w:r w:rsidRPr="005972DF">
        <w:t>Een nadere analyse leert het volgende:</w:t>
      </w:r>
    </w:p>
    <w:p w14:paraId="1E98273A" w14:textId="77777777" w:rsidR="009C4368" w:rsidRPr="005972DF" w:rsidRDefault="00A61ECA" w:rsidP="007D615D">
      <w:pPr>
        <w:pStyle w:val="ListParagraph"/>
        <w:numPr>
          <w:ilvl w:val="0"/>
          <w:numId w:val="33"/>
        </w:numPr>
      </w:pPr>
      <w:r w:rsidRPr="005972DF">
        <w:t xml:space="preserve">4 storingsmeldingen betreffende een onterechte melding; </w:t>
      </w:r>
    </w:p>
    <w:p w14:paraId="59915027" w14:textId="7DE2F58A" w:rsidR="00A61ECA" w:rsidRPr="005972DF" w:rsidRDefault="00A61ECA" w:rsidP="00A61ECA">
      <w:pPr>
        <w:pStyle w:val="ListParagraph"/>
        <w:numPr>
          <w:ilvl w:val="0"/>
          <w:numId w:val="33"/>
        </w:numPr>
      </w:pPr>
      <w:r w:rsidRPr="005972DF">
        <w:t>4 storingsmelding betreffende een storing camera</w:t>
      </w:r>
      <w:r w:rsidR="009C4368" w:rsidRPr="005972DF">
        <w:t>/ PTZ functie</w:t>
      </w:r>
      <w:r w:rsidRPr="005972DF">
        <w:t xml:space="preserve"> (</w:t>
      </w:r>
      <w:r w:rsidR="009C4368" w:rsidRPr="005972DF">
        <w:t xml:space="preserve">camera </w:t>
      </w:r>
      <w:r w:rsidRPr="005972DF">
        <w:t>vervangen);</w:t>
      </w:r>
    </w:p>
    <w:p w14:paraId="3EED31F7" w14:textId="77777777" w:rsidR="009C4368" w:rsidRPr="005972DF" w:rsidRDefault="009C4368" w:rsidP="00A61ECA">
      <w:pPr>
        <w:pStyle w:val="ListParagraph"/>
        <w:numPr>
          <w:ilvl w:val="0"/>
          <w:numId w:val="33"/>
        </w:numPr>
      </w:pPr>
      <w:r w:rsidRPr="005972DF">
        <w:t>2 storingsmeldingen betreffende een DIVA manager;</w:t>
      </w:r>
    </w:p>
    <w:p w14:paraId="47C2238C" w14:textId="2CA2A374" w:rsidR="00A61ECA" w:rsidRPr="005972DF" w:rsidRDefault="00A61ECA" w:rsidP="00A61ECA">
      <w:pPr>
        <w:pStyle w:val="ListParagraph"/>
        <w:numPr>
          <w:ilvl w:val="0"/>
          <w:numId w:val="33"/>
        </w:numPr>
      </w:pPr>
      <w:r w:rsidRPr="005972DF">
        <w:t>2 storingsmelding betreffend zwart beeld, camera heeft een andere functie gekregen (klopt dat het beeld zwart is);</w:t>
      </w:r>
    </w:p>
    <w:p w14:paraId="1811567D" w14:textId="7DDA7C09" w:rsidR="007D615D" w:rsidRPr="005972DF" w:rsidRDefault="00FE1014" w:rsidP="00A61ECA">
      <w:pPr>
        <w:pStyle w:val="ListParagraph"/>
        <w:numPr>
          <w:ilvl w:val="0"/>
          <w:numId w:val="33"/>
        </w:numPr>
      </w:pPr>
      <w:r w:rsidRPr="005972DF">
        <w:t xml:space="preserve">1 </w:t>
      </w:r>
      <w:r w:rsidR="007D615D" w:rsidRPr="005972DF">
        <w:t xml:space="preserve">storingsmeldingen betreffende </w:t>
      </w:r>
      <w:r w:rsidRPr="005972DF">
        <w:t>het PTZ menu stond nog open</w:t>
      </w:r>
      <w:r w:rsidR="007D615D" w:rsidRPr="005972DF">
        <w:t xml:space="preserve">; </w:t>
      </w:r>
    </w:p>
    <w:p w14:paraId="7A01CD4E" w14:textId="677E7323" w:rsidR="00FE1014" w:rsidRPr="005972DF" w:rsidRDefault="00FE1014" w:rsidP="007D615D">
      <w:pPr>
        <w:pStyle w:val="ListParagraph"/>
        <w:numPr>
          <w:ilvl w:val="0"/>
          <w:numId w:val="33"/>
        </w:numPr>
      </w:pPr>
      <w:r w:rsidRPr="005972DF">
        <w:t xml:space="preserve">1 storingsmeldingen betreffende preset stand niet goed; </w:t>
      </w:r>
    </w:p>
    <w:p w14:paraId="68580462" w14:textId="5DAA431C" w:rsidR="007D615D" w:rsidRPr="005972DF" w:rsidRDefault="00A61ECA" w:rsidP="007D615D">
      <w:pPr>
        <w:pStyle w:val="ListParagraph"/>
        <w:numPr>
          <w:ilvl w:val="0"/>
          <w:numId w:val="33"/>
        </w:numPr>
      </w:pPr>
      <w:r w:rsidRPr="005972DF">
        <w:t xml:space="preserve">1 </w:t>
      </w:r>
      <w:r w:rsidR="007D615D" w:rsidRPr="005972DF">
        <w:t xml:space="preserve">storingsmeldingen betreffende </w:t>
      </w:r>
      <w:r w:rsidRPr="005972DF">
        <w:t>klemmenstrook verkeerd gemonteerd</w:t>
      </w:r>
      <w:r w:rsidR="007D615D" w:rsidRPr="005972DF">
        <w:t>;</w:t>
      </w:r>
    </w:p>
    <w:p w14:paraId="230AEAB9" w14:textId="2C60A031" w:rsidR="007D615D" w:rsidRPr="005972DF" w:rsidRDefault="00A61ECA" w:rsidP="00C02BFC">
      <w:pPr>
        <w:pStyle w:val="ListParagraph"/>
        <w:numPr>
          <w:ilvl w:val="0"/>
          <w:numId w:val="33"/>
        </w:numPr>
      </w:pPr>
      <w:r w:rsidRPr="005972DF">
        <w:t>1 storingsmeldingen betreffende een defecte zekering door blikseminslag ;</w:t>
      </w:r>
    </w:p>
    <w:p w14:paraId="1A7191CC" w14:textId="50133D75" w:rsidR="00FE1014" w:rsidRPr="005972DF" w:rsidRDefault="00A61ECA" w:rsidP="007D615D">
      <w:pPr>
        <w:pStyle w:val="ListParagraph"/>
        <w:numPr>
          <w:ilvl w:val="0"/>
          <w:numId w:val="33"/>
        </w:numPr>
      </w:pPr>
      <w:r w:rsidRPr="005972DF">
        <w:t xml:space="preserve">1 </w:t>
      </w:r>
      <w:r w:rsidR="007D615D" w:rsidRPr="005972DF">
        <w:t xml:space="preserve">storingsmelding betreffende </w:t>
      </w:r>
      <w:r w:rsidRPr="005972DF">
        <w:t>no video</w:t>
      </w:r>
      <w:r w:rsidR="007D615D" w:rsidRPr="005972DF">
        <w:t>;</w:t>
      </w:r>
      <w:r w:rsidR="00FE1014" w:rsidRPr="005972DF">
        <w:t xml:space="preserve"> </w:t>
      </w:r>
    </w:p>
    <w:p w14:paraId="4EAB1C71" w14:textId="41C20888" w:rsidR="007D615D" w:rsidRPr="005972DF" w:rsidRDefault="007D615D" w:rsidP="007D615D">
      <w:pPr>
        <w:pStyle w:val="ListParagraph"/>
        <w:numPr>
          <w:ilvl w:val="0"/>
          <w:numId w:val="33"/>
        </w:numPr>
      </w:pPr>
      <w:r w:rsidRPr="005972DF">
        <w:t xml:space="preserve">1 storingsmelding betreffende </w:t>
      </w:r>
      <w:r w:rsidR="00FE1014" w:rsidRPr="005972DF">
        <w:t>aanpassen van de camera volgorde op verzoek van VC</w:t>
      </w:r>
      <w:r w:rsidRPr="005972DF">
        <w:t>.</w:t>
      </w:r>
    </w:p>
    <w:p w14:paraId="0C87F84C" w14:textId="4BDD7705" w:rsidR="0060293F" w:rsidRPr="005972DF" w:rsidRDefault="0060293F" w:rsidP="0060293F"/>
    <w:p w14:paraId="6B379DB5" w14:textId="4C171741" w:rsidR="00307B90" w:rsidRPr="005972DF" w:rsidRDefault="00120CB9" w:rsidP="00307B90">
      <w:r w:rsidRPr="005972DF">
        <w:t>In bijlage 4</w:t>
      </w:r>
      <w:r w:rsidR="00307B90" w:rsidRPr="005972DF">
        <w:t xml:space="preserve"> staan de storingen verdeeld over de maanden. 1</w:t>
      </w:r>
      <w:r w:rsidRPr="005972DF">
        <w:t>0</w:t>
      </w:r>
      <w:r w:rsidR="00307B90" w:rsidRPr="005972DF">
        <w:t xml:space="preserve"> meldingen betreffende daadwerkelijk een storing. De </w:t>
      </w:r>
      <w:r w:rsidR="009776C8" w:rsidRPr="005972DF">
        <w:t>2</w:t>
      </w:r>
      <w:r w:rsidR="00307B90" w:rsidRPr="005972DF">
        <w:t xml:space="preserve"> storingsmeldingen van de DIVA manager waren </w:t>
      </w:r>
      <w:r w:rsidR="00BE0AE8" w:rsidRPr="005972DF">
        <w:t>beide</w:t>
      </w:r>
      <w:r w:rsidR="00307B90" w:rsidRPr="005972DF">
        <w:t xml:space="preserve"> in de maand </w:t>
      </w:r>
      <w:r w:rsidR="009776C8" w:rsidRPr="005972DF">
        <w:t xml:space="preserve">augustus. Deze 2 meldingen zijn de zelfde dag binnen gekomen en tegelijk opgelost (Melding voor de Oost- en Westbuis). </w:t>
      </w:r>
    </w:p>
    <w:p w14:paraId="695A0A07" w14:textId="77777777" w:rsidR="004158F1" w:rsidRPr="005972DF" w:rsidRDefault="004158F1" w:rsidP="00307B90"/>
    <w:p w14:paraId="3940E197" w14:textId="2C0EBC06" w:rsidR="004158F1" w:rsidRPr="005972DF" w:rsidRDefault="004158F1" w:rsidP="00307B90">
      <w:r w:rsidRPr="005972DF">
        <w:t>De 4 storingen van de camera PTZ functie zijn op verschillende camera’s en ook niet allemaal dezelfde oorzaak</w:t>
      </w:r>
    </w:p>
    <w:p w14:paraId="41F0091D" w14:textId="687853E6" w:rsidR="0060293F" w:rsidRPr="005972DF" w:rsidRDefault="0001683C" w:rsidP="00307B90">
      <w:r w:rsidRPr="005972DF">
        <w:tab/>
      </w:r>
    </w:p>
    <w:p w14:paraId="248E137C" w14:textId="3085BF4D" w:rsidR="0039569C" w:rsidRPr="005972DF" w:rsidRDefault="00120CB9" w:rsidP="0039569C">
      <w:r w:rsidRPr="005972DF">
        <w:t xml:space="preserve">In dit kwartaal zijn er geen meldingen gekomen over </w:t>
      </w:r>
      <w:r w:rsidR="0039569C" w:rsidRPr="005972DF">
        <w:t>het vollope</w:t>
      </w:r>
      <w:r w:rsidRPr="005972DF">
        <w:t xml:space="preserve">n van de buffer van het DBOS, deze worden zoals het er uit ziet direct </w:t>
      </w:r>
      <w:r w:rsidR="0039569C" w:rsidRPr="005972DF">
        <w:t xml:space="preserve">aan RWS </w:t>
      </w:r>
      <w:r w:rsidRPr="005972DF">
        <w:t>gemeld</w:t>
      </w:r>
    </w:p>
    <w:p w14:paraId="1DFF5A15" w14:textId="77777777" w:rsidR="0039569C" w:rsidRPr="005972DF" w:rsidRDefault="0039569C" w:rsidP="0060293F"/>
    <w:p w14:paraId="6271A243" w14:textId="0F88E4B8" w:rsidR="00736259" w:rsidRPr="005972DF" w:rsidRDefault="007D615D" w:rsidP="00736259">
      <w:pPr>
        <w:pStyle w:val="Heading2"/>
        <w:rPr>
          <w:sz w:val="20"/>
        </w:rPr>
      </w:pPr>
      <w:bookmarkStart w:id="74" w:name="_Toc434849979"/>
      <w:r w:rsidRPr="005972DF">
        <w:t>Hoogtedetectiesysteem (HD</w:t>
      </w:r>
      <w:r w:rsidR="00736259" w:rsidRPr="005972DF">
        <w:t>)</w:t>
      </w:r>
      <w:bookmarkEnd w:id="74"/>
      <w:r w:rsidR="00736259" w:rsidRPr="005972DF">
        <w:rPr>
          <w:sz w:val="20"/>
        </w:rPr>
        <w:t xml:space="preserve"> </w:t>
      </w:r>
    </w:p>
    <w:p w14:paraId="6B7DFDC9" w14:textId="2E81060D" w:rsidR="00736259" w:rsidRPr="005972DF" w:rsidRDefault="00736259" w:rsidP="00736259">
      <w:r w:rsidRPr="005972DF">
        <w:t xml:space="preserve">Het </w:t>
      </w:r>
      <w:r w:rsidR="007D615D" w:rsidRPr="005972DF">
        <w:t>hoogtedetectiesysteem</w:t>
      </w:r>
      <w:r w:rsidRPr="005972DF">
        <w:t xml:space="preserve"> </w:t>
      </w:r>
      <w:r w:rsidR="007D615D" w:rsidRPr="005972DF">
        <w:t>(HD</w:t>
      </w:r>
      <w:r w:rsidRPr="005972DF">
        <w:t xml:space="preserve">) staat nummer </w:t>
      </w:r>
      <w:r w:rsidR="00BA41DF" w:rsidRPr="005972DF">
        <w:t>4</w:t>
      </w:r>
      <w:r w:rsidRPr="005972DF">
        <w:t xml:space="preserve"> op het gebied van aantal </w:t>
      </w:r>
      <w:r w:rsidR="005972DF" w:rsidRPr="005972DF">
        <w:t>storingen</w:t>
      </w:r>
      <w:r w:rsidRPr="005972DF">
        <w:t xml:space="preserve">, zie bijlage </w:t>
      </w:r>
      <w:r w:rsidR="00BA41DF" w:rsidRPr="005972DF">
        <w:t>5</w:t>
      </w:r>
      <w:r w:rsidRPr="005972DF">
        <w:t>.</w:t>
      </w:r>
    </w:p>
    <w:p w14:paraId="5B7E0812" w14:textId="3B7FF8BF" w:rsidR="00736259" w:rsidRPr="005972DF" w:rsidRDefault="00736259" w:rsidP="00736259">
      <w:r w:rsidRPr="005972DF">
        <w:t xml:space="preserve">Het aantal storingen aan het </w:t>
      </w:r>
      <w:r w:rsidR="007D615D" w:rsidRPr="005972DF">
        <w:t>hoogtedetectie</w:t>
      </w:r>
      <w:r w:rsidRPr="005972DF">
        <w:t>systeem (</w:t>
      </w:r>
      <w:r w:rsidR="007D615D" w:rsidRPr="005972DF">
        <w:t>HD</w:t>
      </w:r>
      <w:r w:rsidRPr="005972DF">
        <w:t xml:space="preserve">) bedraagt </w:t>
      </w:r>
      <w:r w:rsidR="007D615D" w:rsidRPr="005972DF">
        <w:t>1</w:t>
      </w:r>
      <w:r w:rsidR="00BA41DF" w:rsidRPr="005972DF">
        <w:t>0</w:t>
      </w:r>
      <w:r w:rsidRPr="005972DF">
        <w:rPr>
          <w:color w:val="FF0000"/>
        </w:rPr>
        <w:t xml:space="preserve">. </w:t>
      </w:r>
    </w:p>
    <w:p w14:paraId="0D0884B7" w14:textId="77777777" w:rsidR="00736259" w:rsidRPr="005972DF" w:rsidRDefault="00736259" w:rsidP="00736259">
      <w:r w:rsidRPr="005972DF">
        <w:t>Een nadere analyse leert het volgende:</w:t>
      </w:r>
    </w:p>
    <w:p w14:paraId="10105F9C" w14:textId="59285E08" w:rsidR="009D5E41" w:rsidRPr="005972DF" w:rsidRDefault="00BA41DF" w:rsidP="009D5E41">
      <w:pPr>
        <w:pStyle w:val="ListParagraph"/>
        <w:numPr>
          <w:ilvl w:val="0"/>
          <w:numId w:val="33"/>
        </w:numPr>
      </w:pPr>
      <w:r w:rsidRPr="005972DF">
        <w:t xml:space="preserve">5 </w:t>
      </w:r>
      <w:r w:rsidR="009D5E41" w:rsidRPr="005972DF">
        <w:t>storingsmeldingen betreffende de GPRS module;</w:t>
      </w:r>
    </w:p>
    <w:p w14:paraId="1AD822B8" w14:textId="4107AB09" w:rsidR="00736259" w:rsidRPr="005972DF" w:rsidRDefault="00BA41DF" w:rsidP="009D5E41">
      <w:pPr>
        <w:pStyle w:val="ListParagraph"/>
        <w:numPr>
          <w:ilvl w:val="0"/>
          <w:numId w:val="33"/>
        </w:numPr>
      </w:pPr>
      <w:r w:rsidRPr="005972DF">
        <w:t xml:space="preserve">1 </w:t>
      </w:r>
      <w:r w:rsidR="00736259" w:rsidRPr="005972DF">
        <w:t>storingsmelding</w:t>
      </w:r>
      <w:r w:rsidR="008309A0" w:rsidRPr="005972DF">
        <w:t>en</w:t>
      </w:r>
      <w:r w:rsidR="00736259" w:rsidRPr="005972DF">
        <w:t xml:space="preserve"> betreffende </w:t>
      </w:r>
      <w:r w:rsidR="009D5E41" w:rsidRPr="005972DF">
        <w:t xml:space="preserve">falen sensor </w:t>
      </w:r>
      <w:r w:rsidRPr="005972DF">
        <w:t>door mist;</w:t>
      </w:r>
    </w:p>
    <w:p w14:paraId="70B8B632" w14:textId="1E4D2BE9" w:rsidR="00736259" w:rsidRPr="005972DF" w:rsidRDefault="00BA41DF" w:rsidP="00736259">
      <w:pPr>
        <w:pStyle w:val="ListParagraph"/>
        <w:numPr>
          <w:ilvl w:val="0"/>
          <w:numId w:val="33"/>
        </w:numPr>
      </w:pPr>
      <w:r w:rsidRPr="005972DF">
        <w:t>1</w:t>
      </w:r>
      <w:r w:rsidR="00736259" w:rsidRPr="005972DF">
        <w:t xml:space="preserve"> storingsmelding</w:t>
      </w:r>
      <w:r w:rsidR="008309A0" w:rsidRPr="005972DF">
        <w:t>en</w:t>
      </w:r>
      <w:r w:rsidR="00736259" w:rsidRPr="005972DF">
        <w:t xml:space="preserve"> betreffende </w:t>
      </w:r>
      <w:r w:rsidR="009D5E41" w:rsidRPr="005972DF">
        <w:t xml:space="preserve">falen sensor, </w:t>
      </w:r>
      <w:r w:rsidR="008309A0" w:rsidRPr="005972DF">
        <w:t>het contact met de sen</w:t>
      </w:r>
      <w:r w:rsidR="009D5E41" w:rsidRPr="005972DF">
        <w:t>s</w:t>
      </w:r>
      <w:r w:rsidR="008309A0" w:rsidRPr="005972DF">
        <w:t>or verbroken i.v.m. harde wind</w:t>
      </w:r>
      <w:r w:rsidR="00736259" w:rsidRPr="005972DF">
        <w:t>;</w:t>
      </w:r>
    </w:p>
    <w:p w14:paraId="609063AF" w14:textId="200E00BB" w:rsidR="00BA41DF" w:rsidRPr="005972DF" w:rsidRDefault="00BA41DF" w:rsidP="00C02BFC">
      <w:pPr>
        <w:pStyle w:val="ListParagraph"/>
        <w:numPr>
          <w:ilvl w:val="0"/>
          <w:numId w:val="33"/>
        </w:numPr>
      </w:pPr>
      <w:r w:rsidRPr="005972DF">
        <w:t>1 storingsmeldingen betreffende vocht op de ref</w:t>
      </w:r>
      <w:r w:rsidR="00BE0AE8">
        <w:t>l</w:t>
      </w:r>
      <w:r w:rsidRPr="005972DF">
        <w:t>ectorplaat;</w:t>
      </w:r>
    </w:p>
    <w:p w14:paraId="031BB00E" w14:textId="442EDB1E" w:rsidR="009D5E41" w:rsidRPr="005972DF" w:rsidRDefault="00BA41DF" w:rsidP="009D5E41">
      <w:pPr>
        <w:pStyle w:val="ListParagraph"/>
        <w:numPr>
          <w:ilvl w:val="0"/>
          <w:numId w:val="33"/>
        </w:numPr>
      </w:pPr>
      <w:r w:rsidRPr="005972DF">
        <w:t xml:space="preserve">1 </w:t>
      </w:r>
      <w:r w:rsidR="009D5E41" w:rsidRPr="005972DF">
        <w:t xml:space="preserve">storingsmeldingen betreffende </w:t>
      </w:r>
      <w:r w:rsidRPr="005972DF">
        <w:t>controller GPRS falen</w:t>
      </w:r>
      <w:r w:rsidR="009D5E41" w:rsidRPr="005972DF">
        <w:t>;</w:t>
      </w:r>
    </w:p>
    <w:p w14:paraId="6C34FAB2" w14:textId="1452FDDE" w:rsidR="00736259" w:rsidRPr="005972DF" w:rsidRDefault="00BA41DF" w:rsidP="00FC1AF3">
      <w:pPr>
        <w:pStyle w:val="ListParagraph"/>
        <w:numPr>
          <w:ilvl w:val="0"/>
          <w:numId w:val="33"/>
        </w:numPr>
      </w:pPr>
      <w:r w:rsidRPr="005972DF">
        <w:t xml:space="preserve">1 </w:t>
      </w:r>
      <w:r w:rsidR="00736259" w:rsidRPr="005972DF">
        <w:t xml:space="preserve">storingsmelding betreffende een </w:t>
      </w:r>
      <w:r w:rsidR="009D5E41" w:rsidRPr="005972DF">
        <w:t>onterechte melding</w:t>
      </w:r>
      <w:r w:rsidRPr="005972DF">
        <w:t>.</w:t>
      </w:r>
    </w:p>
    <w:p w14:paraId="312C8765" w14:textId="77777777" w:rsidR="00BA41DF" w:rsidRPr="005972DF" w:rsidRDefault="00BA41DF" w:rsidP="00BA41DF">
      <w:pPr>
        <w:pStyle w:val="ListParagraph"/>
      </w:pPr>
    </w:p>
    <w:p w14:paraId="49AC7EA9" w14:textId="1F634CA8" w:rsidR="003362C3" w:rsidRPr="005972DF" w:rsidRDefault="00120CB9" w:rsidP="00FC1AF3">
      <w:r w:rsidRPr="005972DF">
        <w:t>In bijlage 5</w:t>
      </w:r>
      <w:r w:rsidR="003362C3" w:rsidRPr="005972DF">
        <w:t xml:space="preserve"> staan de storingen verdeeld over de maanden. In de </w:t>
      </w:r>
      <w:r w:rsidR="00307B90" w:rsidRPr="005972DF">
        <w:t xml:space="preserve">maand </w:t>
      </w:r>
      <w:r w:rsidR="005A60D9" w:rsidRPr="005972DF">
        <w:t>juli waren er de meeste meldingen namelijk 5</w:t>
      </w:r>
      <w:r w:rsidR="00AD7A63" w:rsidRPr="005972DF">
        <w:t xml:space="preserve">. </w:t>
      </w:r>
      <w:r w:rsidR="005A60D9" w:rsidRPr="005972DF">
        <w:t xml:space="preserve">Het aantal meldingen welke daadwerkelijk een storing was, waren er 6. Er is daar wel een dalende lijn in te zien in de 3 maanden. Wel is zorgelijk het aantal meldingen van de GPRS module. De meldingen van de  GPRS module moet (na) het komende kwartaal goed worden bekeken en mocht het aantal meldingen stijgen, zal dit verder onderzocht moeten worden. </w:t>
      </w:r>
    </w:p>
    <w:p w14:paraId="51AAB28D" w14:textId="7832F9D0" w:rsidR="00ED78BE" w:rsidRPr="005972DF" w:rsidRDefault="00ED78BE" w:rsidP="00FC1AF3"/>
    <w:p w14:paraId="0D289005" w14:textId="77777777" w:rsidR="00C02BFC" w:rsidRPr="005972DF" w:rsidRDefault="00C02BFC">
      <w:pPr>
        <w:rPr>
          <w:b/>
          <w:szCs w:val="20"/>
        </w:rPr>
      </w:pPr>
      <w:r w:rsidRPr="005972DF">
        <w:br w:type="page"/>
      </w:r>
    </w:p>
    <w:p w14:paraId="05B6CF2D" w14:textId="4CD7C836" w:rsidR="00ED78BE" w:rsidRPr="005972DF" w:rsidRDefault="00ED78BE" w:rsidP="00ED78BE">
      <w:pPr>
        <w:pStyle w:val="Heading2"/>
      </w:pPr>
      <w:bookmarkStart w:id="75" w:name="_Toc434849980"/>
      <w:r w:rsidRPr="005972DF">
        <w:t>Calamiteiten doorsteek (CaDo)</w:t>
      </w:r>
      <w:bookmarkEnd w:id="75"/>
    </w:p>
    <w:p w14:paraId="7BF7017F" w14:textId="6ED7CCC1" w:rsidR="00ED78BE" w:rsidRPr="005972DF" w:rsidRDefault="00ED78BE" w:rsidP="00ED78BE">
      <w:r w:rsidRPr="005972DF">
        <w:t xml:space="preserve">Het aantal storingen aan de Calamiteiten doorsteek (CaDo) bedraagt 5. Gezien het feit dat deze niet veel wordt gebruikt is hier ook een uitsplitsing </w:t>
      </w:r>
      <w:r w:rsidR="00BE0AE8" w:rsidRPr="005972DF">
        <w:t>gemaakt</w:t>
      </w:r>
      <w:r w:rsidRPr="005972DF">
        <w:t xml:space="preserve"> van de storin</w:t>
      </w:r>
      <w:r w:rsidR="00C02BFC" w:rsidRPr="005972DF">
        <w:t>g</w:t>
      </w:r>
      <w:r w:rsidRPr="005972DF">
        <w:t xml:space="preserve">en. </w:t>
      </w:r>
    </w:p>
    <w:p w14:paraId="17D5E289" w14:textId="77777777" w:rsidR="00ED78BE" w:rsidRPr="005972DF" w:rsidRDefault="00ED78BE" w:rsidP="00ED78BE"/>
    <w:p w14:paraId="4827BF00" w14:textId="77777777" w:rsidR="00ED78BE" w:rsidRPr="005972DF" w:rsidRDefault="00ED78BE" w:rsidP="00ED78BE">
      <w:r w:rsidRPr="005972DF">
        <w:t>Een nadere analyse leert het volgende:</w:t>
      </w:r>
    </w:p>
    <w:p w14:paraId="37D740D0" w14:textId="72811E3A" w:rsidR="00ED78BE" w:rsidRPr="005972DF" w:rsidRDefault="00C02BFC" w:rsidP="00ED78BE">
      <w:pPr>
        <w:pStyle w:val="ListParagraph"/>
        <w:numPr>
          <w:ilvl w:val="0"/>
          <w:numId w:val="33"/>
        </w:numPr>
      </w:pPr>
      <w:r w:rsidRPr="005972DF">
        <w:t>1</w:t>
      </w:r>
      <w:r w:rsidR="00ED78BE" w:rsidRPr="005972DF">
        <w:t xml:space="preserve"> storingsmelding betreffende de </w:t>
      </w:r>
      <w:r w:rsidRPr="005972DF">
        <w:t>bedienfout</w:t>
      </w:r>
      <w:r w:rsidR="00ED78BE" w:rsidRPr="005972DF">
        <w:t>;</w:t>
      </w:r>
    </w:p>
    <w:p w14:paraId="57DE2EEC" w14:textId="24321933" w:rsidR="00ED78BE" w:rsidRPr="005972DF" w:rsidRDefault="00ED78BE" w:rsidP="00ED78BE">
      <w:pPr>
        <w:pStyle w:val="ListParagraph"/>
        <w:numPr>
          <w:ilvl w:val="0"/>
          <w:numId w:val="33"/>
        </w:numPr>
      </w:pPr>
      <w:r w:rsidRPr="005972DF">
        <w:t xml:space="preserve">1 storingsmelding betreffende </w:t>
      </w:r>
      <w:r w:rsidR="00C02BFC" w:rsidRPr="005972DF">
        <w:t>het vervangen van een kast slot</w:t>
      </w:r>
      <w:r w:rsidRPr="005972DF">
        <w:t>;</w:t>
      </w:r>
    </w:p>
    <w:p w14:paraId="01BAF8E4" w14:textId="5C9E2E6D" w:rsidR="00ED78BE" w:rsidRPr="005972DF" w:rsidRDefault="00ED78BE" w:rsidP="00ED78BE">
      <w:pPr>
        <w:pStyle w:val="ListParagraph"/>
        <w:numPr>
          <w:ilvl w:val="0"/>
          <w:numId w:val="33"/>
        </w:numPr>
      </w:pPr>
      <w:r w:rsidRPr="005972DF">
        <w:t xml:space="preserve">1 storingsmelding betreffende </w:t>
      </w:r>
      <w:r w:rsidR="00C02BFC" w:rsidRPr="005972DF">
        <w:t>het afstellen van een handgreep</w:t>
      </w:r>
      <w:r w:rsidRPr="005972DF">
        <w:t>;</w:t>
      </w:r>
    </w:p>
    <w:p w14:paraId="4C29B591" w14:textId="6956DDC4" w:rsidR="00C02BFC" w:rsidRPr="005972DF" w:rsidRDefault="00C02BFC" w:rsidP="00C02BFC">
      <w:pPr>
        <w:pStyle w:val="ListParagraph"/>
        <w:numPr>
          <w:ilvl w:val="0"/>
          <w:numId w:val="33"/>
        </w:numPr>
      </w:pPr>
      <w:r w:rsidRPr="005972DF">
        <w:t>1 storingsmelding die na onderzoek niet meer terug te zien was;</w:t>
      </w:r>
    </w:p>
    <w:p w14:paraId="77274D7F" w14:textId="2D324016" w:rsidR="00C02BFC" w:rsidRPr="005972DF" w:rsidRDefault="00C02BFC" w:rsidP="00C02BFC">
      <w:pPr>
        <w:pStyle w:val="ListParagraph"/>
        <w:numPr>
          <w:ilvl w:val="0"/>
          <w:numId w:val="33"/>
        </w:numPr>
      </w:pPr>
      <w:r w:rsidRPr="005972DF">
        <w:t>1 storingsmelding betreffende het blijven hangen van het stootpennetje van de bel, bel vervangen.</w:t>
      </w:r>
    </w:p>
    <w:p w14:paraId="37E6E34A" w14:textId="77777777" w:rsidR="00C02BFC" w:rsidRPr="005972DF" w:rsidRDefault="00C02BFC" w:rsidP="00C02BFC"/>
    <w:p w14:paraId="273FF5F2" w14:textId="191FF288" w:rsidR="00C02BFC" w:rsidRPr="005972DF" w:rsidRDefault="00C02BFC" w:rsidP="00C02BFC">
      <w:r w:rsidRPr="005972DF">
        <w:t>Conclusie is dat maar 1 melding een verkeerskundige impact had.</w:t>
      </w:r>
    </w:p>
    <w:p w14:paraId="08B05D54" w14:textId="16ABE6A4" w:rsidR="00ED78BE" w:rsidRPr="005972DF" w:rsidRDefault="00ED78BE" w:rsidP="00ED78BE">
      <w:pPr>
        <w:pStyle w:val="Heading2"/>
      </w:pPr>
      <w:bookmarkStart w:id="76" w:name="_Toc434849981"/>
      <w:r w:rsidRPr="005972DF">
        <w:t>Verplaatsbare vangrail (VEVA)</w:t>
      </w:r>
      <w:bookmarkEnd w:id="76"/>
    </w:p>
    <w:p w14:paraId="6EA53FD9" w14:textId="5884801E" w:rsidR="00C02BFC" w:rsidRPr="005972DF" w:rsidRDefault="00C02BFC" w:rsidP="00C02BFC">
      <w:r w:rsidRPr="005972DF">
        <w:t xml:space="preserve">Het aantal storingen aan de verplaatsbare vangrail (VEVA) bedraagt 7. Gezien het feit dat er maar 3 VEVA’s zijn en 2 onderhoudsVEVA’s is hier ook een uitsplitsing </w:t>
      </w:r>
      <w:r w:rsidR="00BE0AE8" w:rsidRPr="005972DF">
        <w:t>gemaakt</w:t>
      </w:r>
      <w:r w:rsidRPr="005972DF">
        <w:t xml:space="preserve"> van de storingen. </w:t>
      </w:r>
    </w:p>
    <w:p w14:paraId="548F5228" w14:textId="77777777" w:rsidR="00C02BFC" w:rsidRPr="005972DF" w:rsidRDefault="00C02BFC" w:rsidP="00C02BFC"/>
    <w:p w14:paraId="1DA4F8BD" w14:textId="77777777" w:rsidR="00C02BFC" w:rsidRPr="005972DF" w:rsidRDefault="00C02BFC" w:rsidP="00C02BFC">
      <w:r w:rsidRPr="005972DF">
        <w:t>Een nadere analyse leert het volgende:</w:t>
      </w:r>
    </w:p>
    <w:p w14:paraId="1B3A4203" w14:textId="77777777" w:rsidR="00C02BFC" w:rsidRPr="005972DF" w:rsidRDefault="00C02BFC" w:rsidP="00C02BFC">
      <w:pPr>
        <w:pStyle w:val="ListParagraph"/>
        <w:numPr>
          <w:ilvl w:val="0"/>
          <w:numId w:val="33"/>
        </w:numPr>
      </w:pPr>
      <w:r w:rsidRPr="005972DF">
        <w:t xml:space="preserve">2 storingsmeldingen betreffende een onterechte melding, wegens een voertuig die te lang op de detectielus heeft gestaan </w:t>
      </w:r>
    </w:p>
    <w:p w14:paraId="5CE73A75" w14:textId="05E21CB4" w:rsidR="00C02BFC" w:rsidRPr="005972DF" w:rsidRDefault="00C02BFC" w:rsidP="00C02BFC">
      <w:pPr>
        <w:pStyle w:val="ListParagraph"/>
        <w:numPr>
          <w:ilvl w:val="0"/>
          <w:numId w:val="33"/>
        </w:numPr>
      </w:pPr>
      <w:r w:rsidRPr="005972DF">
        <w:t>1 storingsmelding betreffende reinigen van het afdekkapje van een kast;</w:t>
      </w:r>
    </w:p>
    <w:p w14:paraId="2DBA8581" w14:textId="01D594FC" w:rsidR="00C02BFC" w:rsidRPr="005972DF" w:rsidRDefault="00C02BFC" w:rsidP="00C02BFC">
      <w:pPr>
        <w:pStyle w:val="ListParagraph"/>
        <w:numPr>
          <w:ilvl w:val="0"/>
          <w:numId w:val="33"/>
        </w:numPr>
      </w:pPr>
      <w:r w:rsidRPr="005972DF">
        <w:t xml:space="preserve">1 storingsmelding betreffende falen van de </w:t>
      </w:r>
      <w:r w:rsidR="00BE0AE8" w:rsidRPr="005972DF">
        <w:t>lus detector</w:t>
      </w:r>
      <w:r w:rsidRPr="005972DF">
        <w:t>, reset;</w:t>
      </w:r>
    </w:p>
    <w:p w14:paraId="67A06806" w14:textId="6FBA2992" w:rsidR="00C02BFC" w:rsidRPr="005972DF" w:rsidRDefault="00C02BFC" w:rsidP="00C02BFC">
      <w:pPr>
        <w:pStyle w:val="ListParagraph"/>
        <w:numPr>
          <w:ilvl w:val="0"/>
          <w:numId w:val="33"/>
        </w:numPr>
      </w:pPr>
      <w:r w:rsidRPr="005972DF">
        <w:t xml:space="preserve">1 storingsmelding </w:t>
      </w:r>
      <w:r w:rsidR="00BE0AE8" w:rsidRPr="005972DF">
        <w:t>betreffende het</w:t>
      </w:r>
      <w:r w:rsidRPr="005972DF">
        <w:t xml:space="preserve"> missen van de eindsensor van de vergrendelpen;</w:t>
      </w:r>
    </w:p>
    <w:p w14:paraId="0FC396EF" w14:textId="77777777" w:rsidR="00C02BFC" w:rsidRPr="005972DF" w:rsidRDefault="00C02BFC" w:rsidP="00C02BFC">
      <w:pPr>
        <w:pStyle w:val="ListParagraph"/>
        <w:numPr>
          <w:ilvl w:val="0"/>
          <w:numId w:val="33"/>
        </w:numPr>
      </w:pPr>
      <w:r w:rsidRPr="005972DF">
        <w:t>1 storingsmelding die na onderzoek niet meer terug te zien was;</w:t>
      </w:r>
    </w:p>
    <w:p w14:paraId="5D81FFC0" w14:textId="4C252E8C" w:rsidR="00C02BFC" w:rsidRPr="005972DF" w:rsidRDefault="00C02BFC" w:rsidP="00C02BFC">
      <w:pPr>
        <w:pStyle w:val="ListParagraph"/>
        <w:numPr>
          <w:ilvl w:val="0"/>
          <w:numId w:val="33"/>
        </w:numPr>
      </w:pPr>
      <w:r w:rsidRPr="005972DF">
        <w:t>1 storingsmelding betreffende het niet volledig uitkomen van de vergrendelpen door een lekkend ventiel.</w:t>
      </w:r>
    </w:p>
    <w:p w14:paraId="5F3D5A0A" w14:textId="77777777" w:rsidR="00C02BFC" w:rsidRPr="005972DF" w:rsidRDefault="00C02BFC" w:rsidP="00C02BFC"/>
    <w:p w14:paraId="4FB4240C" w14:textId="3B82C8B4" w:rsidR="00C02BFC" w:rsidRPr="005972DF" w:rsidRDefault="00C02BFC" w:rsidP="00C02BFC">
      <w:r w:rsidRPr="005972DF">
        <w:t xml:space="preserve">Conclusie is dat maar 3 meldingen een verkeerskundige impact had. </w:t>
      </w:r>
    </w:p>
    <w:p w14:paraId="00BD2007" w14:textId="77777777" w:rsidR="00ED78BE" w:rsidRPr="005972DF" w:rsidRDefault="00ED78BE" w:rsidP="00FC1AF3"/>
    <w:p w14:paraId="6B783798" w14:textId="77777777" w:rsidR="00FC1AF3" w:rsidRPr="005972DF" w:rsidRDefault="00FC1AF3" w:rsidP="00FC1AF3">
      <w:pPr>
        <w:pStyle w:val="Heading1"/>
        <w:spacing w:line="240" w:lineRule="exact"/>
      </w:pPr>
      <w:r w:rsidRPr="005972DF">
        <w:fldChar w:fldCharType="begin">
          <w:ffData>
            <w:name w:val=""/>
            <w:enabled/>
            <w:calcOnExit w:val="0"/>
            <w:textInput>
              <w:default w:val="Bijlagen"/>
            </w:textInput>
          </w:ffData>
        </w:fldChar>
      </w:r>
      <w:r w:rsidRPr="005972DF">
        <w:instrText xml:space="preserve"> FORMTEXT </w:instrText>
      </w:r>
      <w:r w:rsidRPr="005972DF">
        <w:fldChar w:fldCharType="separate"/>
      </w:r>
      <w:bookmarkStart w:id="77" w:name="_Toc393178648"/>
      <w:bookmarkStart w:id="78" w:name="_Toc390244730"/>
      <w:bookmarkStart w:id="79" w:name="_Toc434849982"/>
      <w:r w:rsidR="00535249" w:rsidRPr="005972DF">
        <w:rPr>
          <w:noProof/>
        </w:rPr>
        <w:t>Bijlagen</w:t>
      </w:r>
      <w:bookmarkEnd w:id="77"/>
      <w:bookmarkEnd w:id="78"/>
      <w:bookmarkEnd w:id="79"/>
      <w:r w:rsidRPr="005972DF">
        <w:fldChar w:fldCharType="end"/>
      </w:r>
    </w:p>
    <w:p w14:paraId="7DF9BE85" w14:textId="77777777" w:rsidR="00FC1AF3" w:rsidRPr="005972DF" w:rsidRDefault="00FC1AF3" w:rsidP="00FC1AF3">
      <w:pPr>
        <w:pStyle w:val="Heading2"/>
        <w:spacing w:line="240" w:lineRule="exact"/>
        <w:rPr>
          <w:b w:val="0"/>
          <w:sz w:val="20"/>
        </w:rPr>
      </w:pPr>
      <w:bookmarkStart w:id="80" w:name="_Toc251582528"/>
      <w:bookmarkStart w:id="81" w:name="_Toc390244731"/>
      <w:bookmarkStart w:id="82" w:name="_Toc393178649"/>
      <w:bookmarkStart w:id="83" w:name="_Toc434849983"/>
      <w:r w:rsidRPr="005972DF">
        <w:rPr>
          <w:b w:val="0"/>
          <w:sz w:val="20"/>
        </w:rPr>
        <w:tab/>
      </w:r>
      <w:bookmarkStart w:id="84" w:name="_Toc277766989"/>
      <w:bookmarkStart w:id="85" w:name="_Toc377035826"/>
      <w:bookmarkStart w:id="86" w:name="_Toc378164159"/>
      <w:r w:rsidRPr="005972DF">
        <w:rPr>
          <w:b w:val="0"/>
          <w:sz w:val="20"/>
        </w:rPr>
        <w:t>Bijlage 1: Totaal aantal storingen.</w:t>
      </w:r>
      <w:bookmarkEnd w:id="80"/>
      <w:bookmarkEnd w:id="81"/>
      <w:bookmarkEnd w:id="82"/>
      <w:bookmarkEnd w:id="84"/>
      <w:bookmarkEnd w:id="85"/>
      <w:bookmarkEnd w:id="86"/>
      <w:bookmarkEnd w:id="83"/>
    </w:p>
    <w:p w14:paraId="3C674505" w14:textId="7304E5C5" w:rsidR="009C477E" w:rsidRPr="005972DF" w:rsidRDefault="00FC1AF3" w:rsidP="005972DF">
      <w:pPr>
        <w:pStyle w:val="Heading2"/>
        <w:tabs>
          <w:tab w:val="clear" w:pos="360"/>
          <w:tab w:val="left" w:pos="567"/>
        </w:tabs>
        <w:ind w:left="709" w:hanging="709"/>
        <w:rPr>
          <w:b w:val="0"/>
          <w:sz w:val="20"/>
        </w:rPr>
      </w:pPr>
      <w:bookmarkStart w:id="87" w:name="_Toc378164160"/>
      <w:bookmarkStart w:id="88" w:name="_Toc390244732"/>
      <w:bookmarkStart w:id="89" w:name="_Toc393178650"/>
      <w:bookmarkStart w:id="90" w:name="_Toc434849984"/>
      <w:r w:rsidRPr="005972DF">
        <w:tab/>
      </w:r>
      <w:bookmarkStart w:id="91" w:name="_Toc251582529"/>
      <w:bookmarkStart w:id="92" w:name="_Toc277766990"/>
      <w:bookmarkStart w:id="93" w:name="_Toc377035827"/>
      <w:r w:rsidRPr="005972DF">
        <w:rPr>
          <w:b w:val="0"/>
          <w:sz w:val="20"/>
        </w:rPr>
        <w:t>Bijlage 2: Aantal storingen</w:t>
      </w:r>
      <w:r w:rsidR="003A56BC" w:rsidRPr="005972DF">
        <w:rPr>
          <w:b w:val="0"/>
          <w:sz w:val="20"/>
        </w:rPr>
        <w:t xml:space="preserve"> </w:t>
      </w:r>
      <w:r w:rsidR="005972DF" w:rsidRPr="005972DF">
        <w:rPr>
          <w:b w:val="0"/>
          <w:sz w:val="20"/>
        </w:rPr>
        <w:t xml:space="preserve">Verkeerssignaleringssysteem (MTM) </w:t>
      </w:r>
      <w:r w:rsidR="009C477E" w:rsidRPr="005972DF">
        <w:rPr>
          <w:b w:val="0"/>
          <w:sz w:val="20"/>
        </w:rPr>
        <w:t>Q3</w:t>
      </w:r>
      <w:r w:rsidR="00FC0A35" w:rsidRPr="005972DF">
        <w:rPr>
          <w:b w:val="0"/>
          <w:sz w:val="20"/>
        </w:rPr>
        <w:t xml:space="preserve"> 2015</w:t>
      </w:r>
      <w:r w:rsidRPr="005972DF">
        <w:rPr>
          <w:b w:val="0"/>
          <w:sz w:val="20"/>
        </w:rPr>
        <w:t>.</w:t>
      </w:r>
      <w:bookmarkEnd w:id="87"/>
      <w:bookmarkEnd w:id="88"/>
      <w:bookmarkEnd w:id="89"/>
      <w:bookmarkEnd w:id="91"/>
      <w:bookmarkEnd w:id="92"/>
      <w:bookmarkEnd w:id="93"/>
      <w:bookmarkEnd w:id="90"/>
    </w:p>
    <w:p w14:paraId="67C14D4D" w14:textId="1B162268" w:rsidR="00FC1AF3" w:rsidRPr="005972DF" w:rsidRDefault="00FC1AF3" w:rsidP="003A56BC">
      <w:pPr>
        <w:pStyle w:val="Heading2"/>
        <w:rPr>
          <w:b w:val="0"/>
          <w:sz w:val="20"/>
        </w:rPr>
      </w:pPr>
      <w:bookmarkStart w:id="94" w:name="_Toc378164161"/>
      <w:bookmarkStart w:id="95" w:name="_Toc390244733"/>
      <w:bookmarkStart w:id="96" w:name="_Toc393178651"/>
      <w:bookmarkStart w:id="97" w:name="_Toc434849985"/>
      <w:r w:rsidRPr="005972DF">
        <w:rPr>
          <w:b w:val="0"/>
        </w:rPr>
        <w:tab/>
      </w:r>
      <w:bookmarkStart w:id="98" w:name="_Toc251582530"/>
      <w:bookmarkStart w:id="99" w:name="_Toc277766991"/>
      <w:bookmarkStart w:id="100" w:name="_Toc377035828"/>
      <w:r w:rsidRPr="005972DF">
        <w:rPr>
          <w:b w:val="0"/>
          <w:sz w:val="20"/>
        </w:rPr>
        <w:t xml:space="preserve">Bijlage 3: Aantal storingen </w:t>
      </w:r>
      <w:r w:rsidR="005972DF" w:rsidRPr="005972DF">
        <w:rPr>
          <w:b w:val="0"/>
          <w:sz w:val="20"/>
        </w:rPr>
        <w:t xml:space="preserve">Afsluitbomen (AB) </w:t>
      </w:r>
      <w:r w:rsidR="00FC0A35" w:rsidRPr="005972DF">
        <w:rPr>
          <w:b w:val="0"/>
          <w:sz w:val="20"/>
        </w:rPr>
        <w:t>Q</w:t>
      </w:r>
      <w:r w:rsidR="009C477E" w:rsidRPr="005972DF">
        <w:rPr>
          <w:b w:val="0"/>
          <w:sz w:val="20"/>
        </w:rPr>
        <w:t>3</w:t>
      </w:r>
      <w:r w:rsidR="00FC0A35" w:rsidRPr="005972DF">
        <w:rPr>
          <w:b w:val="0"/>
          <w:sz w:val="20"/>
        </w:rPr>
        <w:t xml:space="preserve"> 2015</w:t>
      </w:r>
      <w:r w:rsidR="00FC0A35" w:rsidRPr="005972DF">
        <w:rPr>
          <w:b w:val="0"/>
        </w:rPr>
        <w:t>.</w:t>
      </w:r>
      <w:bookmarkEnd w:id="94"/>
      <w:bookmarkEnd w:id="95"/>
      <w:bookmarkEnd w:id="96"/>
      <w:bookmarkEnd w:id="98"/>
      <w:bookmarkEnd w:id="99"/>
      <w:bookmarkEnd w:id="100"/>
      <w:bookmarkEnd w:id="97"/>
      <w:r w:rsidRPr="005972DF">
        <w:rPr>
          <w:b w:val="0"/>
          <w:sz w:val="20"/>
        </w:rPr>
        <w:t xml:space="preserve"> </w:t>
      </w:r>
    </w:p>
    <w:p w14:paraId="43611D49" w14:textId="0FA645DD" w:rsidR="005972DF" w:rsidRPr="005972DF" w:rsidRDefault="00FC1AF3" w:rsidP="005972DF">
      <w:pPr>
        <w:pStyle w:val="Heading2"/>
        <w:rPr>
          <w:b w:val="0"/>
        </w:rPr>
      </w:pPr>
      <w:r w:rsidRPr="005972DF">
        <w:rPr>
          <w:b w:val="0"/>
          <w:sz w:val="20"/>
        </w:rPr>
        <w:t xml:space="preserve"> </w:t>
      </w:r>
      <w:bookmarkStart w:id="101" w:name="_Toc251582535"/>
      <w:r w:rsidRPr="005972DF">
        <w:rPr>
          <w:b w:val="0"/>
          <w:sz w:val="20"/>
        </w:rPr>
        <w:tab/>
      </w:r>
      <w:bookmarkStart w:id="102" w:name="_Toc277766995"/>
      <w:bookmarkStart w:id="103" w:name="_Toc377035829"/>
      <w:bookmarkStart w:id="104" w:name="_Toc378164162"/>
      <w:bookmarkStart w:id="105" w:name="_Toc390244734"/>
      <w:bookmarkStart w:id="106" w:name="_Toc393178652"/>
      <w:bookmarkStart w:id="107" w:name="_Toc434849986"/>
      <w:r w:rsidRPr="005972DF">
        <w:rPr>
          <w:b w:val="0"/>
          <w:sz w:val="20"/>
        </w:rPr>
        <w:t xml:space="preserve">Bijlage 4: </w:t>
      </w:r>
      <w:bookmarkEnd w:id="101"/>
      <w:bookmarkEnd w:id="102"/>
      <w:r w:rsidRPr="005972DF">
        <w:rPr>
          <w:b w:val="0"/>
          <w:sz w:val="20"/>
        </w:rPr>
        <w:t xml:space="preserve">Aantal storingen </w:t>
      </w:r>
      <w:r w:rsidR="005972DF" w:rsidRPr="005972DF">
        <w:rPr>
          <w:b w:val="0"/>
          <w:sz w:val="20"/>
        </w:rPr>
        <w:t xml:space="preserve">CCTV-camerasysteem </w:t>
      </w:r>
      <w:r w:rsidR="00FC0A35" w:rsidRPr="005972DF">
        <w:rPr>
          <w:b w:val="0"/>
          <w:sz w:val="20"/>
        </w:rPr>
        <w:t>Q</w:t>
      </w:r>
      <w:r w:rsidR="009C477E" w:rsidRPr="005972DF">
        <w:rPr>
          <w:b w:val="0"/>
          <w:sz w:val="20"/>
        </w:rPr>
        <w:t>3</w:t>
      </w:r>
      <w:r w:rsidR="00FC0A35" w:rsidRPr="005972DF">
        <w:rPr>
          <w:b w:val="0"/>
          <w:sz w:val="20"/>
        </w:rPr>
        <w:t xml:space="preserve"> 2015</w:t>
      </w:r>
      <w:r w:rsidR="00FC0A35" w:rsidRPr="005972DF">
        <w:rPr>
          <w:b w:val="0"/>
        </w:rPr>
        <w:t>.</w:t>
      </w:r>
      <w:bookmarkEnd w:id="103"/>
      <w:bookmarkEnd w:id="104"/>
      <w:bookmarkEnd w:id="105"/>
      <w:bookmarkEnd w:id="106"/>
      <w:bookmarkEnd w:id="107"/>
    </w:p>
    <w:p w14:paraId="7FAD626A" w14:textId="4B0F8908" w:rsidR="005972DF" w:rsidRPr="005972DF" w:rsidRDefault="005972DF" w:rsidP="005972DF">
      <w:pPr>
        <w:pStyle w:val="Heading2"/>
        <w:rPr>
          <w:b w:val="0"/>
          <w:sz w:val="20"/>
        </w:rPr>
      </w:pPr>
      <w:bookmarkStart w:id="108" w:name="_Toc434849987"/>
      <w:r w:rsidRPr="005972DF">
        <w:rPr>
          <w:b w:val="0"/>
        </w:rPr>
        <w:tab/>
      </w:r>
      <w:r w:rsidRPr="005972DF">
        <w:rPr>
          <w:b w:val="0"/>
          <w:sz w:val="20"/>
        </w:rPr>
        <w:t>Bijlage 5: Aantal storingen Hoogtedetectiesysteem (HD) Q3 2015.</w:t>
      </w:r>
      <w:bookmarkEnd w:id="108"/>
      <w:r w:rsidRPr="005972DF">
        <w:rPr>
          <w:b w:val="0"/>
          <w:sz w:val="20"/>
        </w:rPr>
        <w:t xml:space="preserve"> </w:t>
      </w:r>
    </w:p>
    <w:p w14:paraId="5C2B8D82" w14:textId="77777777" w:rsidR="005972DF" w:rsidRPr="005972DF" w:rsidRDefault="005972DF" w:rsidP="005972DF"/>
    <w:p w14:paraId="1C3CAAAA" w14:textId="77777777" w:rsidR="009C477E" w:rsidRPr="005972DF" w:rsidRDefault="009C477E" w:rsidP="009C477E"/>
    <w:p w14:paraId="3D323D51" w14:textId="77777777" w:rsidR="00FC1AF3" w:rsidRPr="005972DF" w:rsidRDefault="00FC1AF3" w:rsidP="00FC1AF3"/>
    <w:p w14:paraId="4B67273D" w14:textId="77777777" w:rsidR="006977BE" w:rsidRPr="005972DF" w:rsidRDefault="006977BE" w:rsidP="00FC1AF3"/>
    <w:sectPr w:rsidR="006977BE" w:rsidRPr="005972DF" w:rsidSect="007970E7">
      <w:type w:val="continuous"/>
      <w:pgSz w:w="11907" w:h="16839" w:code="9"/>
      <w:pgMar w:top="2720" w:right="3328" w:bottom="839" w:left="1503"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C02BFC" w:rsidRDefault="00C02BFC">
      <w:r>
        <w:separator/>
      </w:r>
    </w:p>
  </w:endnote>
  <w:endnote w:type="continuationSeparator" w:id="0">
    <w:p w14:paraId="340114FC" w14:textId="77777777" w:rsidR="00C02BFC" w:rsidRDefault="00C0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C02BFC" w:rsidRDefault="00C02BFC" w:rsidP="009E6C3F">
    <w:pPr>
      <w:pStyle w:val="Huisstijl-Voorwaarden"/>
    </w:pPr>
    <w:r>
      <w:rPr>
        <w:sz w:val="20"/>
      </w:rPr>
      <mc:AlternateContent>
        <mc:Choice Requires="wps">
          <w:drawing>
            <wp:anchor distT="0" distB="0" distL="114300" distR="114300" simplePos="0" relativeHeight="251666432"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C02BFC" w14:paraId="0A106C67" w14:textId="77777777" w:rsidTr="001B560E">
                            <w:trPr>
                              <w:trHeight w:hRule="exact" w:val="4560"/>
                            </w:trPr>
                            <w:tc>
                              <w:tcPr>
                                <w:tcW w:w="2520" w:type="dxa"/>
                                <w:vAlign w:val="bottom"/>
                              </w:tcPr>
                              <w:p w14:paraId="60431F30" w14:textId="77777777" w:rsidR="00C02BFC" w:rsidRDefault="00C02BFC">
                                <w:pPr>
                                  <w:rPr>
                                    <w:rStyle w:val="Huisstijl-Kopje"/>
                                  </w:rPr>
                                </w:pPr>
                                <w:bookmarkStart w:id="12" w:name="bmVoettekstRechts2Even" w:colFirst="0" w:colLast="0"/>
                              </w:p>
                            </w:tc>
                          </w:tr>
                          <w:bookmarkEnd w:id="12"/>
                        </w:tbl>
                        <w:p w14:paraId="331B577A" w14:textId="77777777" w:rsidR="00C02BFC" w:rsidRDefault="00C02BFC"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C02BFC" w14:paraId="0A106C67" w14:textId="77777777" w:rsidTr="001B560E">
                      <w:trPr>
                        <w:trHeight w:hRule="exact" w:val="4560"/>
                      </w:trPr>
                      <w:tc>
                        <w:tcPr>
                          <w:tcW w:w="2520" w:type="dxa"/>
                          <w:vAlign w:val="bottom"/>
                        </w:tcPr>
                        <w:p w14:paraId="60431F30" w14:textId="77777777" w:rsidR="00C02BFC" w:rsidRDefault="00C02BFC">
                          <w:pPr>
                            <w:rPr>
                              <w:rStyle w:val="Huisstijl-Kopje"/>
                            </w:rPr>
                          </w:pPr>
                          <w:bookmarkStart w:id="16" w:name="bmVoettekstRechts2Even" w:colFirst="0" w:colLast="0"/>
                        </w:p>
                      </w:tc>
                    </w:tr>
                    <w:bookmarkEnd w:id="16"/>
                  </w:tbl>
                  <w:p w14:paraId="331B577A" w14:textId="77777777" w:rsidR="00C02BFC" w:rsidRDefault="00C02BFC"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C02BFC" w14:paraId="0FE82F26" w14:textId="77777777" w:rsidTr="001B560E">
      <w:tc>
        <w:tcPr>
          <w:tcW w:w="7080" w:type="dxa"/>
        </w:tcPr>
        <w:p w14:paraId="5E6626B7" w14:textId="77777777" w:rsidR="00C02BFC" w:rsidRDefault="00C02BFC" w:rsidP="009E6C3F">
          <w:pPr>
            <w:pStyle w:val="Huisstijl-Voorwaarden"/>
          </w:pPr>
          <w:bookmarkStart w:id="13" w:name="bmVoettekstLinks2Even" w:colFirst="0" w:colLast="0"/>
        </w:p>
      </w:tc>
    </w:tr>
    <w:bookmarkEnd w:id="13"/>
  </w:tbl>
  <w:p w14:paraId="59657129" w14:textId="77777777" w:rsidR="00C02BFC" w:rsidRDefault="00C02B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C02BFC" w:rsidRDefault="00C02BFC" w:rsidP="009E6C3F">
    <w:pPr>
      <w:pStyle w:val="Huisstijl-Voorwaarden"/>
    </w:pPr>
    <w:r>
      <w:rPr>
        <w:sz w:val="20"/>
      </w:rPr>
      <mc:AlternateContent>
        <mc:Choice Requires="wps">
          <w:drawing>
            <wp:anchor distT="0" distB="0" distL="114300" distR="114300" simplePos="0" relativeHeight="251663360"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C02BFC" w14:paraId="6414F9FF" w14:textId="77777777" w:rsidTr="001B560E">
                            <w:trPr>
                              <w:trHeight w:hRule="exact" w:val="4560"/>
                            </w:trPr>
                            <w:tc>
                              <w:tcPr>
                                <w:tcW w:w="2520" w:type="dxa"/>
                                <w:vAlign w:val="bottom"/>
                              </w:tcPr>
                              <w:p w14:paraId="4C012C80" w14:textId="77777777" w:rsidR="00C02BFC" w:rsidRDefault="00C02BFC">
                                <w:pPr>
                                  <w:rPr>
                                    <w:rStyle w:val="Huisstijl-Kopje"/>
                                  </w:rPr>
                                </w:pPr>
                                <w:bookmarkStart w:id="14" w:name="bmVoettekstRechts2" w:colFirst="0" w:colLast="0"/>
                              </w:p>
                            </w:tc>
                          </w:tr>
                          <w:bookmarkEnd w:id="14"/>
                        </w:tbl>
                        <w:p w14:paraId="13C7A121" w14:textId="77777777" w:rsidR="00C02BFC" w:rsidRDefault="00C02BFC"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C02BFC" w14:paraId="6414F9FF" w14:textId="77777777" w:rsidTr="001B560E">
                      <w:trPr>
                        <w:trHeight w:hRule="exact" w:val="4560"/>
                      </w:trPr>
                      <w:tc>
                        <w:tcPr>
                          <w:tcW w:w="2520" w:type="dxa"/>
                          <w:vAlign w:val="bottom"/>
                        </w:tcPr>
                        <w:p w14:paraId="4C012C80" w14:textId="77777777" w:rsidR="00C02BFC" w:rsidRDefault="00C02BFC">
                          <w:pPr>
                            <w:rPr>
                              <w:rStyle w:val="Huisstijl-Kopje"/>
                            </w:rPr>
                          </w:pPr>
                          <w:bookmarkStart w:id="15" w:name="bmVoettekstRechts2" w:colFirst="0" w:colLast="0"/>
                        </w:p>
                      </w:tc>
                    </w:tr>
                    <w:bookmarkEnd w:id="15"/>
                  </w:tbl>
                  <w:p w14:paraId="13C7A121" w14:textId="77777777" w:rsidR="00C02BFC" w:rsidRDefault="00C02BFC"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C02BFC" w14:paraId="66E08D6C" w14:textId="77777777" w:rsidTr="001B560E">
      <w:tc>
        <w:tcPr>
          <w:tcW w:w="7080" w:type="dxa"/>
        </w:tcPr>
        <w:p w14:paraId="252711BF" w14:textId="77777777" w:rsidR="00C02BFC" w:rsidRDefault="00C02BFC" w:rsidP="009E6C3F">
          <w:pPr>
            <w:pStyle w:val="Huisstijl-Voorwaarden"/>
          </w:pPr>
          <w:bookmarkStart w:id="16" w:name="bmVoettekstLinks2" w:colFirst="0" w:colLast="0"/>
        </w:p>
      </w:tc>
    </w:tr>
    <w:bookmarkEnd w:id="16"/>
  </w:tbl>
  <w:p w14:paraId="4F9E5B8C" w14:textId="77777777" w:rsidR="00C02BFC" w:rsidRDefault="00C02B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C02BFC" w:rsidRDefault="00C02BFC" w:rsidP="009E6C3F">
    <w:pPr>
      <w:pStyle w:val="Huisstijl-Voorwaarden"/>
    </w:pPr>
    <w:r>
      <mc:AlternateContent>
        <mc:Choice Requires="wps">
          <w:drawing>
            <wp:anchor distT="0" distB="0" distL="114300" distR="114300" simplePos="0" relativeHeight="251667456"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02557765" w14:textId="77777777" w:rsidTr="002165EE">
                            <w:trPr>
                              <w:trHeight w:hRule="exact" w:val="4560"/>
                            </w:trPr>
                            <w:tc>
                              <w:tcPr>
                                <w:tcW w:w="2520" w:type="dxa"/>
                                <w:vAlign w:val="bottom"/>
                              </w:tcPr>
                              <w:p w14:paraId="199B9FFD" w14:textId="77777777" w:rsidR="00C02BFC" w:rsidRPr="00034711" w:rsidRDefault="00C02BFC" w:rsidP="001B560E">
                                <w:pPr>
                                  <w:pStyle w:val="Huisstijl-Naw"/>
                                  <w:rPr>
                                    <w:rStyle w:val="Huisstijl-Kopje"/>
                                  </w:rPr>
                                </w:pPr>
                                <w:bookmarkStart w:id="31" w:name="bmVoettekstRechts1" w:colFirst="0" w:colLast="0"/>
                              </w:p>
                            </w:tc>
                          </w:tr>
                          <w:bookmarkEnd w:id="31"/>
                        </w:tbl>
                        <w:p w14:paraId="23D1FFF0" w14:textId="77777777" w:rsidR="00C02BFC" w:rsidRDefault="00C02BFC"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02557765" w14:textId="77777777" w:rsidTr="002165EE">
                      <w:trPr>
                        <w:trHeight w:hRule="exact" w:val="4560"/>
                      </w:trPr>
                      <w:tc>
                        <w:tcPr>
                          <w:tcW w:w="2520" w:type="dxa"/>
                          <w:vAlign w:val="bottom"/>
                        </w:tcPr>
                        <w:p w14:paraId="199B9FFD" w14:textId="77777777" w:rsidR="00C02BFC" w:rsidRPr="00034711" w:rsidRDefault="00C02BFC" w:rsidP="001B560E">
                          <w:pPr>
                            <w:pStyle w:val="Huisstijl-Naw"/>
                            <w:rPr>
                              <w:rStyle w:val="Huisstijl-Kopje"/>
                            </w:rPr>
                          </w:pPr>
                          <w:bookmarkStart w:id="32" w:name="bmVoettekstRechts1" w:colFirst="0" w:colLast="0"/>
                        </w:p>
                      </w:tc>
                    </w:tr>
                    <w:bookmarkEnd w:id="32"/>
                  </w:tbl>
                  <w:p w14:paraId="23D1FFF0" w14:textId="77777777" w:rsidR="00C02BFC" w:rsidRDefault="00C02BFC"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C02BFC" w14:paraId="7DA11FD1" w14:textId="77777777" w:rsidTr="001B560E">
      <w:tc>
        <w:tcPr>
          <w:tcW w:w="7080" w:type="dxa"/>
        </w:tcPr>
        <w:p w14:paraId="7765209D" w14:textId="77777777" w:rsidR="00C02BFC" w:rsidRDefault="00C02BFC" w:rsidP="009E6C3F">
          <w:pPr>
            <w:pStyle w:val="Huisstijl-Voorwaarden"/>
          </w:pPr>
          <w:bookmarkStart w:id="33" w:name="bmVoettekstLinks1" w:colFirst="0" w:colLast="0"/>
        </w:p>
      </w:tc>
    </w:tr>
  </w:tbl>
  <w:bookmarkEnd w:id="33"/>
  <w:p w14:paraId="294E8DA3" w14:textId="77777777" w:rsidR="00C02BFC" w:rsidRDefault="00C02BFC">
    <w:pPr>
      <w:pStyle w:val="Footer"/>
    </w:pPr>
    <w:r>
      <w:rPr>
        <w:noProof/>
        <w:sz w:val="20"/>
      </w:rPr>
      <mc:AlternateContent>
        <mc:Choice Requires="wps">
          <w:drawing>
            <wp:anchor distT="0" distB="0" distL="114300" distR="114300" simplePos="0" relativeHeight="251658240"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C02BFC" w14:paraId="5E049319" w14:textId="77777777" w:rsidTr="007970E7">
                            <w:trPr>
                              <w:cantSplit/>
                            </w:trPr>
                            <w:tc>
                              <w:tcPr>
                                <w:tcW w:w="2400" w:type="dxa"/>
                                <w:vAlign w:val="bottom"/>
                              </w:tcPr>
                              <w:p w14:paraId="1F42BACA" w14:textId="77777777" w:rsidR="00C02BFC" w:rsidRDefault="00C02BFC">
                                <w:pPr>
                                  <w:spacing w:line="160" w:lineRule="exact"/>
                                  <w:rPr>
                                    <w:rStyle w:val="Huisstijl-Kopje"/>
                                  </w:rPr>
                                </w:pPr>
                                <w:bookmarkStart w:id="34" w:name="tblAkkoord1"/>
                              </w:p>
                            </w:tc>
                          </w:tr>
                          <w:tr w:rsidR="00C02BFC" w14:paraId="4A4F7F95" w14:textId="77777777" w:rsidTr="00FC1AF3">
                            <w:trPr>
                              <w:cantSplit/>
                            </w:trPr>
                            <w:tc>
                              <w:tcPr>
                                <w:tcW w:w="2400" w:type="dxa"/>
                                <w:shd w:val="clear" w:color="auto" w:fill="auto"/>
                                <w:vAlign w:val="bottom"/>
                              </w:tcPr>
                              <w:p w14:paraId="708C1D5D" w14:textId="77777777" w:rsidR="00C02BFC" w:rsidRDefault="00C02BFC">
                                <w:pPr>
                                  <w:spacing w:line="560" w:lineRule="exact"/>
                                </w:pPr>
                              </w:p>
                            </w:tc>
                          </w:tr>
                          <w:tr w:rsidR="00C02BFC" w14:paraId="78879AC4" w14:textId="77777777" w:rsidTr="007970E7">
                            <w:trPr>
                              <w:cantSplit/>
                            </w:trPr>
                            <w:tc>
                              <w:tcPr>
                                <w:tcW w:w="2400" w:type="dxa"/>
                                <w:vAlign w:val="bottom"/>
                              </w:tcPr>
                              <w:p w14:paraId="66DE4846" w14:textId="77777777" w:rsidR="00C02BFC" w:rsidRDefault="00C02BFC">
                                <w:pPr>
                                  <w:spacing w:line="160" w:lineRule="exact"/>
                                  <w:rPr>
                                    <w:rStyle w:val="Huisstijl-Kopje"/>
                                  </w:rPr>
                                </w:pPr>
                              </w:p>
                            </w:tc>
                          </w:tr>
                          <w:tr w:rsidR="00C02BFC" w14:paraId="659A38FF" w14:textId="77777777" w:rsidTr="00FC1AF3">
                            <w:trPr>
                              <w:cantSplit/>
                            </w:trPr>
                            <w:tc>
                              <w:tcPr>
                                <w:tcW w:w="2400" w:type="dxa"/>
                                <w:shd w:val="clear" w:color="auto" w:fill="auto"/>
                                <w:vAlign w:val="bottom"/>
                              </w:tcPr>
                              <w:p w14:paraId="05493C48" w14:textId="77777777" w:rsidR="00C02BFC" w:rsidRDefault="00C02BFC">
                                <w:pPr>
                                  <w:spacing w:line="560" w:lineRule="exact"/>
                                </w:pPr>
                              </w:p>
                            </w:tc>
                          </w:tr>
                          <w:bookmarkEnd w:id="34"/>
                        </w:tbl>
                        <w:p w14:paraId="68897A3B" w14:textId="77777777" w:rsidR="00C02BFC" w:rsidRDefault="00C02BFC"/>
                        <w:p w14:paraId="7D232357" w14:textId="77777777" w:rsidR="00C02BFC" w:rsidRDefault="00C02B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C02BFC" w14:paraId="5E049319" w14:textId="77777777" w:rsidTr="007970E7">
                      <w:trPr>
                        <w:cantSplit/>
                      </w:trPr>
                      <w:tc>
                        <w:tcPr>
                          <w:tcW w:w="2400" w:type="dxa"/>
                          <w:vAlign w:val="bottom"/>
                        </w:tcPr>
                        <w:p w14:paraId="1F42BACA" w14:textId="77777777" w:rsidR="00C02BFC" w:rsidRDefault="00C02BFC">
                          <w:pPr>
                            <w:spacing w:line="160" w:lineRule="exact"/>
                            <w:rPr>
                              <w:rStyle w:val="Huisstijl-Kopje"/>
                            </w:rPr>
                          </w:pPr>
                          <w:bookmarkStart w:id="35" w:name="tblAkkoord1"/>
                        </w:p>
                      </w:tc>
                    </w:tr>
                    <w:tr w:rsidR="00C02BFC" w14:paraId="4A4F7F95" w14:textId="77777777" w:rsidTr="00FC1AF3">
                      <w:trPr>
                        <w:cantSplit/>
                      </w:trPr>
                      <w:tc>
                        <w:tcPr>
                          <w:tcW w:w="2400" w:type="dxa"/>
                          <w:shd w:val="clear" w:color="auto" w:fill="auto"/>
                          <w:vAlign w:val="bottom"/>
                        </w:tcPr>
                        <w:p w14:paraId="708C1D5D" w14:textId="77777777" w:rsidR="00C02BFC" w:rsidRDefault="00C02BFC">
                          <w:pPr>
                            <w:spacing w:line="560" w:lineRule="exact"/>
                          </w:pPr>
                        </w:p>
                      </w:tc>
                    </w:tr>
                    <w:tr w:rsidR="00C02BFC" w14:paraId="78879AC4" w14:textId="77777777" w:rsidTr="007970E7">
                      <w:trPr>
                        <w:cantSplit/>
                      </w:trPr>
                      <w:tc>
                        <w:tcPr>
                          <w:tcW w:w="2400" w:type="dxa"/>
                          <w:vAlign w:val="bottom"/>
                        </w:tcPr>
                        <w:p w14:paraId="66DE4846" w14:textId="77777777" w:rsidR="00C02BFC" w:rsidRDefault="00C02BFC">
                          <w:pPr>
                            <w:spacing w:line="160" w:lineRule="exact"/>
                            <w:rPr>
                              <w:rStyle w:val="Huisstijl-Kopje"/>
                            </w:rPr>
                          </w:pPr>
                        </w:p>
                      </w:tc>
                    </w:tr>
                    <w:tr w:rsidR="00C02BFC" w14:paraId="659A38FF" w14:textId="77777777" w:rsidTr="00FC1AF3">
                      <w:trPr>
                        <w:cantSplit/>
                      </w:trPr>
                      <w:tc>
                        <w:tcPr>
                          <w:tcW w:w="2400" w:type="dxa"/>
                          <w:shd w:val="clear" w:color="auto" w:fill="auto"/>
                          <w:vAlign w:val="bottom"/>
                        </w:tcPr>
                        <w:p w14:paraId="05493C48" w14:textId="77777777" w:rsidR="00C02BFC" w:rsidRDefault="00C02BFC">
                          <w:pPr>
                            <w:spacing w:line="560" w:lineRule="exact"/>
                          </w:pPr>
                        </w:p>
                      </w:tc>
                    </w:tr>
                    <w:bookmarkEnd w:id="35"/>
                  </w:tbl>
                  <w:p w14:paraId="68897A3B" w14:textId="77777777" w:rsidR="00C02BFC" w:rsidRDefault="00C02BFC"/>
                  <w:p w14:paraId="7D232357" w14:textId="77777777" w:rsidR="00C02BFC" w:rsidRDefault="00C02BFC"/>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C02BFC" w:rsidRDefault="00C02BFC">
      <w:r>
        <w:separator/>
      </w:r>
    </w:p>
  </w:footnote>
  <w:footnote w:type="continuationSeparator" w:id="0">
    <w:p w14:paraId="4A022D90" w14:textId="77777777" w:rsidR="00C02BFC" w:rsidRDefault="00C02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C02BFC" w:rsidRDefault="00C02BFC" w:rsidP="007D6F15">
    <w:r>
      <w:rPr>
        <w:noProof/>
        <w:sz w:val="20"/>
      </w:rPr>
      <mc:AlternateContent>
        <mc:Choice Requires="wps">
          <w:drawing>
            <wp:anchor distT="0" distB="0" distL="114300" distR="114300" simplePos="0" relativeHeight="251653119"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C02BFC" w14:paraId="6EE3AA9D" w14:textId="77777777" w:rsidTr="005915C8">
                            <w:tc>
                              <w:tcPr>
                                <w:tcW w:w="11984" w:type="dxa"/>
                              </w:tcPr>
                              <w:p w14:paraId="1B217DCC" w14:textId="77777777" w:rsidR="00C02BFC" w:rsidRDefault="00C02BFC">
                                <w:bookmarkStart w:id="3" w:name="bmAfwLogo2EvenPag" w:colFirst="0" w:colLast="0"/>
                              </w:p>
                            </w:tc>
                          </w:tr>
                          <w:bookmarkEnd w:id="3"/>
                        </w:tbl>
                        <w:p w14:paraId="2F152905" w14:textId="77777777" w:rsidR="00C02BFC" w:rsidRDefault="00C02BFC"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531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C02BFC" w14:paraId="6EE3AA9D" w14:textId="77777777" w:rsidTr="005915C8">
                      <w:tc>
                        <w:tcPr>
                          <w:tcW w:w="11984" w:type="dxa"/>
                        </w:tcPr>
                        <w:p w14:paraId="1B217DCC" w14:textId="77777777" w:rsidR="00C02BFC" w:rsidRDefault="00C02BFC">
                          <w:bookmarkStart w:id="4" w:name="bmAfwLogo2EvenPag" w:colFirst="0" w:colLast="0"/>
                        </w:p>
                      </w:tc>
                    </w:tr>
                    <w:bookmarkEnd w:id="4"/>
                  </w:tbl>
                  <w:p w14:paraId="2F152905" w14:textId="77777777" w:rsidR="00C02BFC" w:rsidRDefault="00C02BFC"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0288"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C02BFC" w14:paraId="078482A9" w14:textId="77777777">
                            <w:trPr>
                              <w:trHeight w:val="240"/>
                            </w:trPr>
                            <w:tc>
                              <w:tcPr>
                                <w:tcW w:w="1680" w:type="dxa"/>
                              </w:tcPr>
                              <w:p w14:paraId="5CABAADB" w14:textId="77777777" w:rsidR="007970E7" w:rsidRPr="007970E7" w:rsidRDefault="007970E7">
                                <w:pPr>
                                  <w:rPr>
                                    <w:rStyle w:val="Huisstijl-Kopje"/>
                                  </w:rPr>
                                </w:pPr>
                                <w:bookmarkStart w:id="4" w:name="bmGegevens2EvenPag" w:colFirst="1" w:colLast="1"/>
                                <w:bookmarkStart w:id="5" w:name="bmGegevens2LinksEvenPag" w:colFirst="0" w:colLast="0"/>
                                <w:r w:rsidRPr="007970E7">
                                  <w:rPr>
                                    <w:rStyle w:val="Huisstijl-Kopje"/>
                                  </w:rPr>
                                  <w:t>Revisie</w:t>
                                </w:r>
                              </w:p>
                              <w:p w14:paraId="087F4B97" w14:textId="77777777" w:rsidR="007970E7" w:rsidRDefault="007970E7">
                                <w:pPr>
                                  <w:rPr>
                                    <w:rStyle w:val="Huisstijl-Gegeven"/>
                                  </w:rPr>
                                </w:pPr>
                                <w:r w:rsidRPr="007970E7">
                                  <w:rPr>
                                    <w:rStyle w:val="Huisstijl-Gegeven"/>
                                  </w:rPr>
                                  <w:t>1.0</w:t>
                                </w:r>
                              </w:p>
                              <w:p w14:paraId="51394FBB" w14:textId="77777777" w:rsidR="007970E7" w:rsidRPr="007970E7" w:rsidRDefault="007970E7">
                                <w:pPr>
                                  <w:rPr>
                                    <w:rStyle w:val="Huisstijl-Kopje"/>
                                  </w:rPr>
                                </w:pPr>
                                <w:r w:rsidRPr="007970E7">
                                  <w:rPr>
                                    <w:rStyle w:val="Huisstijl-Kopje"/>
                                  </w:rPr>
                                  <w:t>Status</w:t>
                                </w:r>
                              </w:p>
                              <w:p w14:paraId="296CA5B3" w14:textId="77777777" w:rsidR="007970E7" w:rsidRDefault="007970E7">
                                <w:pPr>
                                  <w:rPr>
                                    <w:rStyle w:val="Huisstijl-Gegeven"/>
                                  </w:rPr>
                                </w:pPr>
                                <w:r w:rsidRPr="007970E7">
                                  <w:rPr>
                                    <w:rStyle w:val="Huisstijl-Gegeven"/>
                                  </w:rPr>
                                  <w:t>Definitief</w:t>
                                </w:r>
                              </w:p>
                              <w:p w14:paraId="30304280" w14:textId="77777777" w:rsidR="007970E7" w:rsidRPr="007970E7" w:rsidRDefault="007970E7">
                                <w:pPr>
                                  <w:rPr>
                                    <w:rStyle w:val="Huisstijl-Kopje"/>
                                  </w:rPr>
                                </w:pPr>
                                <w:r w:rsidRPr="007970E7">
                                  <w:rPr>
                                    <w:rStyle w:val="Huisstijl-Kopje"/>
                                  </w:rPr>
                                  <w:t>Blad</w:t>
                                </w:r>
                              </w:p>
                              <w:p w14:paraId="14B0BC18" w14:textId="49AC8CE6"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Pr="007970E7">
                                  <w:rPr>
                                    <w:rStyle w:val="Huisstijl-Gegeven"/>
                                  </w:rPr>
                                  <w:t>1</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493F61">
                                  <w:rPr>
                                    <w:rStyle w:val="Huisstijl-Gegeven"/>
                                  </w:rPr>
                                  <w:t>2</w:t>
                                </w:r>
                                <w:r w:rsidRPr="007970E7">
                                  <w:rPr>
                                    <w:rStyle w:val="Huisstijl-Gegeven"/>
                                  </w:rPr>
                                  <w:fldChar w:fldCharType="end"/>
                                </w:r>
                              </w:p>
                            </w:tc>
                            <w:tc>
                              <w:tcPr>
                                <w:tcW w:w="2400" w:type="dxa"/>
                              </w:tcPr>
                              <w:p w14:paraId="708B58DA" w14:textId="77777777" w:rsidR="007970E7" w:rsidRPr="007970E7" w:rsidRDefault="007970E7">
                                <w:pPr>
                                  <w:rPr>
                                    <w:rStyle w:val="Huisstijl-Kopje"/>
                                  </w:rPr>
                                </w:pPr>
                                <w:r w:rsidRPr="007970E7">
                                  <w:rPr>
                                    <w:rStyle w:val="Huisstijl-Kopje"/>
                                  </w:rPr>
                                  <w:t>Datum opgesteld</w:t>
                                </w:r>
                              </w:p>
                              <w:p w14:paraId="04581570" w14:textId="77777777" w:rsidR="007970E7" w:rsidRDefault="007970E7">
                                <w:pPr>
                                  <w:rPr>
                                    <w:rStyle w:val="Huisstijl-Gegeven"/>
                                  </w:rPr>
                                </w:pPr>
                                <w:r w:rsidRPr="007970E7">
                                  <w:rPr>
                                    <w:rStyle w:val="Huisstijl-Gegeven"/>
                                  </w:rPr>
                                  <w:t>4 november 2015</w:t>
                                </w:r>
                              </w:p>
                              <w:p w14:paraId="6EA17F89" w14:textId="77777777" w:rsidR="007970E7" w:rsidRPr="007970E7" w:rsidRDefault="007970E7">
                                <w:pPr>
                                  <w:rPr>
                                    <w:rStyle w:val="Huisstijl-Kopje"/>
                                  </w:rPr>
                                </w:pPr>
                                <w:r w:rsidRPr="007970E7">
                                  <w:rPr>
                                    <w:rStyle w:val="Huisstijl-Kopje"/>
                                  </w:rPr>
                                  <w:t>Datum</w:t>
                                </w:r>
                              </w:p>
                              <w:p w14:paraId="052F50CD" w14:textId="77777777" w:rsidR="007970E7" w:rsidRDefault="007970E7">
                                <w:pPr>
                                  <w:rPr>
                                    <w:rStyle w:val="Huisstijl-Gegeven"/>
                                  </w:rPr>
                                </w:pPr>
                                <w:r w:rsidRPr="007970E7">
                                  <w:rPr>
                                    <w:rStyle w:val="Huisstijl-Gegeven"/>
                                  </w:rPr>
                                  <w:t>9 november 2015</w:t>
                                </w:r>
                              </w:p>
                              <w:p w14:paraId="1B5CB2F8" w14:textId="77777777" w:rsidR="007970E7" w:rsidRPr="007970E7" w:rsidRDefault="007970E7">
                                <w:pPr>
                                  <w:rPr>
                                    <w:rStyle w:val="Huisstijl-Kopje"/>
                                  </w:rPr>
                                </w:pPr>
                                <w:r w:rsidRPr="007970E7">
                                  <w:rPr>
                                    <w:rStyle w:val="Huisstijl-Kopje"/>
                                  </w:rPr>
                                  <w:t>Nummer</w:t>
                                </w:r>
                              </w:p>
                              <w:p w14:paraId="230164CB" w14:textId="4E4AA073" w:rsidR="00C02BFC" w:rsidRPr="007970E7" w:rsidRDefault="007970E7">
                                <w:pPr>
                                  <w:rPr>
                                    <w:rStyle w:val="Huisstijl-Gegeven"/>
                                  </w:rPr>
                                </w:pPr>
                                <w:r w:rsidRPr="007970E7">
                                  <w:rPr>
                                    <w:rStyle w:val="Huisstijl-Gegeven"/>
                                  </w:rPr>
                                  <w:t>1511-00348</w:t>
                                </w:r>
                              </w:p>
                            </w:tc>
                          </w:tr>
                          <w:bookmarkEnd w:id="4"/>
                          <w:bookmarkEnd w:id="5"/>
                        </w:tbl>
                        <w:p w14:paraId="019548BE" w14:textId="77777777" w:rsidR="00C02BFC" w:rsidRDefault="00C02BFC" w:rsidP="007D6F15"/>
                        <w:p w14:paraId="57144F1A" w14:textId="77777777" w:rsidR="00C02BFC" w:rsidRDefault="00C02BFC"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CF548" id="Text Box 12" o:spid="_x0000_s1027" type="#_x0000_t202" style="position:absolute;margin-left:181.15pt;margin-top:28pt;width:232.35pt;height:19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C02BFC" w14:paraId="078482A9" w14:textId="77777777">
                      <w:trPr>
                        <w:trHeight w:val="240"/>
                      </w:trPr>
                      <w:tc>
                        <w:tcPr>
                          <w:tcW w:w="1680" w:type="dxa"/>
                        </w:tcPr>
                        <w:p w14:paraId="5CABAADB" w14:textId="77777777" w:rsidR="007970E7" w:rsidRPr="007970E7" w:rsidRDefault="007970E7">
                          <w:pPr>
                            <w:rPr>
                              <w:rStyle w:val="Huisstijl-Kopje"/>
                            </w:rPr>
                          </w:pPr>
                          <w:bookmarkStart w:id="7" w:name="bmGegevens2EvenPag" w:colFirst="1" w:colLast="1"/>
                          <w:bookmarkStart w:id="8" w:name="bmGegevens2LinksEvenPag" w:colFirst="0" w:colLast="0"/>
                          <w:r w:rsidRPr="007970E7">
                            <w:rPr>
                              <w:rStyle w:val="Huisstijl-Kopje"/>
                            </w:rPr>
                            <w:t>Revisie</w:t>
                          </w:r>
                        </w:p>
                        <w:p w14:paraId="087F4B97" w14:textId="77777777" w:rsidR="007970E7" w:rsidRDefault="007970E7">
                          <w:pPr>
                            <w:rPr>
                              <w:rStyle w:val="Huisstijl-Gegeven"/>
                            </w:rPr>
                          </w:pPr>
                          <w:r w:rsidRPr="007970E7">
                            <w:rPr>
                              <w:rStyle w:val="Huisstijl-Gegeven"/>
                            </w:rPr>
                            <w:t>1.0</w:t>
                          </w:r>
                        </w:p>
                        <w:p w14:paraId="51394FBB" w14:textId="77777777" w:rsidR="007970E7" w:rsidRPr="007970E7" w:rsidRDefault="007970E7">
                          <w:pPr>
                            <w:rPr>
                              <w:rStyle w:val="Huisstijl-Kopje"/>
                            </w:rPr>
                          </w:pPr>
                          <w:r w:rsidRPr="007970E7">
                            <w:rPr>
                              <w:rStyle w:val="Huisstijl-Kopje"/>
                            </w:rPr>
                            <w:t>Status</w:t>
                          </w:r>
                        </w:p>
                        <w:p w14:paraId="296CA5B3" w14:textId="77777777" w:rsidR="007970E7" w:rsidRDefault="007970E7">
                          <w:pPr>
                            <w:rPr>
                              <w:rStyle w:val="Huisstijl-Gegeven"/>
                            </w:rPr>
                          </w:pPr>
                          <w:r w:rsidRPr="007970E7">
                            <w:rPr>
                              <w:rStyle w:val="Huisstijl-Gegeven"/>
                            </w:rPr>
                            <w:t>Definitief</w:t>
                          </w:r>
                        </w:p>
                        <w:p w14:paraId="30304280" w14:textId="77777777" w:rsidR="007970E7" w:rsidRPr="007970E7" w:rsidRDefault="007970E7">
                          <w:pPr>
                            <w:rPr>
                              <w:rStyle w:val="Huisstijl-Kopje"/>
                            </w:rPr>
                          </w:pPr>
                          <w:r w:rsidRPr="007970E7">
                            <w:rPr>
                              <w:rStyle w:val="Huisstijl-Kopje"/>
                            </w:rPr>
                            <w:t>Blad</w:t>
                          </w:r>
                        </w:p>
                        <w:p w14:paraId="14B0BC18" w14:textId="49AC8CE6"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Pr="007970E7">
                            <w:rPr>
                              <w:rStyle w:val="Huisstijl-Gegeven"/>
                            </w:rPr>
                            <w:t>1</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493F61">
                            <w:rPr>
                              <w:rStyle w:val="Huisstijl-Gegeven"/>
                            </w:rPr>
                            <w:t>2</w:t>
                          </w:r>
                          <w:r w:rsidRPr="007970E7">
                            <w:rPr>
                              <w:rStyle w:val="Huisstijl-Gegeven"/>
                            </w:rPr>
                            <w:fldChar w:fldCharType="end"/>
                          </w:r>
                        </w:p>
                      </w:tc>
                      <w:tc>
                        <w:tcPr>
                          <w:tcW w:w="2400" w:type="dxa"/>
                        </w:tcPr>
                        <w:p w14:paraId="708B58DA" w14:textId="77777777" w:rsidR="007970E7" w:rsidRPr="007970E7" w:rsidRDefault="007970E7">
                          <w:pPr>
                            <w:rPr>
                              <w:rStyle w:val="Huisstijl-Kopje"/>
                            </w:rPr>
                          </w:pPr>
                          <w:r w:rsidRPr="007970E7">
                            <w:rPr>
                              <w:rStyle w:val="Huisstijl-Kopje"/>
                            </w:rPr>
                            <w:t>Datum opgesteld</w:t>
                          </w:r>
                        </w:p>
                        <w:p w14:paraId="04581570" w14:textId="77777777" w:rsidR="007970E7" w:rsidRDefault="007970E7">
                          <w:pPr>
                            <w:rPr>
                              <w:rStyle w:val="Huisstijl-Gegeven"/>
                            </w:rPr>
                          </w:pPr>
                          <w:r w:rsidRPr="007970E7">
                            <w:rPr>
                              <w:rStyle w:val="Huisstijl-Gegeven"/>
                            </w:rPr>
                            <w:t>4 november 2015</w:t>
                          </w:r>
                        </w:p>
                        <w:p w14:paraId="6EA17F89" w14:textId="77777777" w:rsidR="007970E7" w:rsidRPr="007970E7" w:rsidRDefault="007970E7">
                          <w:pPr>
                            <w:rPr>
                              <w:rStyle w:val="Huisstijl-Kopje"/>
                            </w:rPr>
                          </w:pPr>
                          <w:r w:rsidRPr="007970E7">
                            <w:rPr>
                              <w:rStyle w:val="Huisstijl-Kopje"/>
                            </w:rPr>
                            <w:t>Datum</w:t>
                          </w:r>
                        </w:p>
                        <w:p w14:paraId="052F50CD" w14:textId="77777777" w:rsidR="007970E7" w:rsidRDefault="007970E7">
                          <w:pPr>
                            <w:rPr>
                              <w:rStyle w:val="Huisstijl-Gegeven"/>
                            </w:rPr>
                          </w:pPr>
                          <w:r w:rsidRPr="007970E7">
                            <w:rPr>
                              <w:rStyle w:val="Huisstijl-Gegeven"/>
                            </w:rPr>
                            <w:t>9 november 2015</w:t>
                          </w:r>
                        </w:p>
                        <w:p w14:paraId="1B5CB2F8" w14:textId="77777777" w:rsidR="007970E7" w:rsidRPr="007970E7" w:rsidRDefault="007970E7">
                          <w:pPr>
                            <w:rPr>
                              <w:rStyle w:val="Huisstijl-Kopje"/>
                            </w:rPr>
                          </w:pPr>
                          <w:r w:rsidRPr="007970E7">
                            <w:rPr>
                              <w:rStyle w:val="Huisstijl-Kopje"/>
                            </w:rPr>
                            <w:t>Nummer</w:t>
                          </w:r>
                        </w:p>
                        <w:p w14:paraId="230164CB" w14:textId="4E4AA073" w:rsidR="00C02BFC" w:rsidRPr="007970E7" w:rsidRDefault="007970E7">
                          <w:pPr>
                            <w:rPr>
                              <w:rStyle w:val="Huisstijl-Gegeven"/>
                            </w:rPr>
                          </w:pPr>
                          <w:r w:rsidRPr="007970E7">
                            <w:rPr>
                              <w:rStyle w:val="Huisstijl-Gegeven"/>
                            </w:rPr>
                            <w:t>1511-00348</w:t>
                          </w:r>
                        </w:p>
                      </w:tc>
                    </w:tr>
                    <w:bookmarkEnd w:id="7"/>
                    <w:bookmarkEnd w:id="8"/>
                  </w:tbl>
                  <w:p w14:paraId="019548BE" w14:textId="77777777" w:rsidR="00C02BFC" w:rsidRDefault="00C02BFC" w:rsidP="007D6F15"/>
                  <w:p w14:paraId="57144F1A" w14:textId="77777777" w:rsidR="00C02BFC" w:rsidRDefault="00C02BFC"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C02BFC" w:rsidRDefault="00C02BFC">
    <w:r>
      <w:rPr>
        <w:noProof/>
        <w:sz w:val="20"/>
      </w:rPr>
      <mc:AlternateContent>
        <mc:Choice Requires="wps">
          <w:drawing>
            <wp:anchor distT="0" distB="0" distL="114300" distR="114300" simplePos="0" relativeHeight="25165926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C02BFC" w14:paraId="67EAC803" w14:textId="77777777">
                            <w:trPr>
                              <w:trHeight w:val="240"/>
                            </w:trPr>
                            <w:tc>
                              <w:tcPr>
                                <w:tcW w:w="1680" w:type="dxa"/>
                              </w:tcPr>
                              <w:p w14:paraId="1E4314F0" w14:textId="77777777" w:rsidR="007970E7" w:rsidRPr="007970E7" w:rsidRDefault="007970E7">
                                <w:pPr>
                                  <w:rPr>
                                    <w:rStyle w:val="Huisstijl-Kopje"/>
                                  </w:rPr>
                                </w:pPr>
                                <w:bookmarkStart w:id="6" w:name="bmGegevens2" w:colFirst="0" w:colLast="0"/>
                                <w:bookmarkStart w:id="7" w:name="bmGegevens2Links" w:colFirst="0" w:colLast="0"/>
                                <w:r w:rsidRPr="007970E7">
                                  <w:rPr>
                                    <w:rStyle w:val="Huisstijl-Kopje"/>
                                  </w:rPr>
                                  <w:t>Revisie</w:t>
                                </w:r>
                              </w:p>
                              <w:p w14:paraId="30672FF1" w14:textId="77777777" w:rsidR="007970E7" w:rsidRDefault="007970E7">
                                <w:pPr>
                                  <w:rPr>
                                    <w:rStyle w:val="Huisstijl-Gegeven"/>
                                  </w:rPr>
                                </w:pPr>
                                <w:r w:rsidRPr="007970E7">
                                  <w:rPr>
                                    <w:rStyle w:val="Huisstijl-Gegeven"/>
                                  </w:rPr>
                                  <w:t>1.0</w:t>
                                </w:r>
                              </w:p>
                              <w:p w14:paraId="0001731C" w14:textId="77777777" w:rsidR="007970E7" w:rsidRPr="007970E7" w:rsidRDefault="007970E7">
                                <w:pPr>
                                  <w:rPr>
                                    <w:rStyle w:val="Huisstijl-Kopje"/>
                                  </w:rPr>
                                </w:pPr>
                                <w:r w:rsidRPr="007970E7">
                                  <w:rPr>
                                    <w:rStyle w:val="Huisstijl-Kopje"/>
                                  </w:rPr>
                                  <w:t>Status</w:t>
                                </w:r>
                              </w:p>
                              <w:p w14:paraId="7006FCFC" w14:textId="77777777" w:rsidR="007970E7" w:rsidRDefault="007970E7">
                                <w:pPr>
                                  <w:rPr>
                                    <w:rStyle w:val="Huisstijl-Gegeven"/>
                                  </w:rPr>
                                </w:pPr>
                                <w:r w:rsidRPr="007970E7">
                                  <w:rPr>
                                    <w:rStyle w:val="Huisstijl-Gegeven"/>
                                  </w:rPr>
                                  <w:t>Definitief</w:t>
                                </w:r>
                              </w:p>
                              <w:p w14:paraId="27116AB4" w14:textId="77777777" w:rsidR="007970E7" w:rsidRPr="007970E7" w:rsidRDefault="007970E7">
                                <w:pPr>
                                  <w:rPr>
                                    <w:rStyle w:val="Huisstijl-Kopje"/>
                                  </w:rPr>
                                </w:pPr>
                                <w:r w:rsidRPr="007970E7">
                                  <w:rPr>
                                    <w:rStyle w:val="Huisstijl-Kopje"/>
                                  </w:rPr>
                                  <w:t>Blad</w:t>
                                </w:r>
                              </w:p>
                              <w:p w14:paraId="2D63F621" w14:textId="201A188E"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00CD7915">
                                  <w:rPr>
                                    <w:rStyle w:val="Huisstijl-Gegeven"/>
                                  </w:rPr>
                                  <w:t>2</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CD7915">
                                  <w:rPr>
                                    <w:rStyle w:val="Huisstijl-Gegeven"/>
                                  </w:rPr>
                                  <w:t>10</w:t>
                                </w:r>
                                <w:r w:rsidRPr="007970E7">
                                  <w:rPr>
                                    <w:rStyle w:val="Huisstijl-Gegeven"/>
                                  </w:rPr>
                                  <w:fldChar w:fldCharType="end"/>
                                </w:r>
                              </w:p>
                            </w:tc>
                            <w:tc>
                              <w:tcPr>
                                <w:tcW w:w="2400" w:type="dxa"/>
                              </w:tcPr>
                              <w:p w14:paraId="0A7548F1" w14:textId="77777777" w:rsidR="00C02BFC" w:rsidRPr="00F15267" w:rsidRDefault="00C02BFC">
                                <w:pPr>
                                  <w:rPr>
                                    <w:rStyle w:val="Huisstijl-Kopje"/>
                                  </w:rPr>
                                </w:pPr>
                                <w:r w:rsidRPr="00F15267">
                                  <w:rPr>
                                    <w:rStyle w:val="Huisstijl-Kopje"/>
                                  </w:rPr>
                                  <w:t>Datum opgesteld</w:t>
                                </w:r>
                              </w:p>
                              <w:p w14:paraId="27F5BBF0" w14:textId="77777777" w:rsidR="00AB2C99" w:rsidRDefault="00AB2C99" w:rsidP="00AB2C99">
                                <w:pPr>
                                  <w:rPr>
                                    <w:rStyle w:val="Huisstijl-Gegeven"/>
                                  </w:rPr>
                                </w:pPr>
                                <w:r w:rsidRPr="00535249">
                                  <w:rPr>
                                    <w:rStyle w:val="Huisstijl-Gegeven"/>
                                  </w:rPr>
                                  <w:t>4 november 2015</w:t>
                                </w:r>
                              </w:p>
                              <w:p w14:paraId="1C715EB5" w14:textId="77777777" w:rsidR="00C02BFC" w:rsidRPr="00F15267" w:rsidRDefault="00C02BFC">
                                <w:pPr>
                                  <w:rPr>
                                    <w:rStyle w:val="Huisstijl-Kopje"/>
                                  </w:rPr>
                                </w:pPr>
                                <w:r w:rsidRPr="00F15267">
                                  <w:rPr>
                                    <w:rStyle w:val="Huisstijl-Kopje"/>
                                  </w:rPr>
                                  <w:t>Datum gewijzigd</w:t>
                                </w:r>
                              </w:p>
                              <w:p w14:paraId="1580F6C0" w14:textId="2C924037" w:rsidR="00AB2C99" w:rsidRDefault="00B339C4" w:rsidP="00AB2C99">
                                <w:pPr>
                                  <w:rPr>
                                    <w:rStyle w:val="Huisstijl-Gegeven"/>
                                  </w:rPr>
                                </w:pPr>
                                <w:r>
                                  <w:rPr>
                                    <w:rStyle w:val="Huisstijl-Gegeven"/>
                                  </w:rPr>
                                  <w:t>6</w:t>
                                </w:r>
                                <w:r w:rsidR="00AB2C99" w:rsidRPr="00535249">
                                  <w:rPr>
                                    <w:rStyle w:val="Huisstijl-Gegeven"/>
                                  </w:rPr>
                                  <w:t xml:space="preserve"> november 2015</w:t>
                                </w:r>
                              </w:p>
                              <w:p w14:paraId="16681B2E" w14:textId="77777777" w:rsidR="00C02BFC" w:rsidRPr="0061647D" w:rsidRDefault="00C02BFC">
                                <w:pPr>
                                  <w:rPr>
                                    <w:rStyle w:val="Huisstijl-Kopje"/>
                                  </w:rPr>
                                </w:pPr>
                                <w:r w:rsidRPr="0061647D">
                                  <w:rPr>
                                    <w:rStyle w:val="Huisstijl-Kopje"/>
                                  </w:rPr>
                                  <w:t>Nummer</w:t>
                                </w:r>
                              </w:p>
                              <w:p w14:paraId="765BC9B6" w14:textId="77777777" w:rsidR="00AB2C99" w:rsidRDefault="00AB2C99" w:rsidP="00AB2C99">
                                <w:pPr>
                                  <w:rPr>
                                    <w:rStyle w:val="Huisstijl-Gegeven"/>
                                  </w:rPr>
                                </w:pPr>
                                <w:r w:rsidRPr="00535249">
                                  <w:rPr>
                                    <w:rStyle w:val="Huisstijl-Gegeven"/>
                                  </w:rPr>
                                  <w:t>1511-00348</w:t>
                                </w:r>
                              </w:p>
                              <w:p w14:paraId="2887418F" w14:textId="476E87C7" w:rsidR="00C02BFC" w:rsidRPr="0061647D" w:rsidRDefault="00C02BFC">
                                <w:pPr>
                                  <w:rPr>
                                    <w:rStyle w:val="Huisstijl-Gegeven"/>
                                  </w:rPr>
                                </w:pPr>
                              </w:p>
                            </w:tc>
                          </w:tr>
                          <w:bookmarkEnd w:id="6"/>
                          <w:bookmarkEnd w:id="7"/>
                        </w:tbl>
                        <w:p w14:paraId="35081CB7" w14:textId="77777777" w:rsidR="00C02BFC" w:rsidRDefault="00C02BFC"/>
                        <w:p w14:paraId="13427B77" w14:textId="77777777" w:rsidR="00C02BFC" w:rsidRDefault="00C02BFC"/>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C02BFC" w14:paraId="67EAC803" w14:textId="77777777">
                      <w:trPr>
                        <w:trHeight w:val="240"/>
                      </w:trPr>
                      <w:tc>
                        <w:tcPr>
                          <w:tcW w:w="1680" w:type="dxa"/>
                        </w:tcPr>
                        <w:p w14:paraId="1E4314F0" w14:textId="77777777" w:rsidR="007970E7" w:rsidRPr="007970E7" w:rsidRDefault="007970E7">
                          <w:pPr>
                            <w:rPr>
                              <w:rStyle w:val="Huisstijl-Kopje"/>
                            </w:rPr>
                          </w:pPr>
                          <w:bookmarkStart w:id="8" w:name="bmGegevens2" w:colFirst="0" w:colLast="0"/>
                          <w:bookmarkStart w:id="9" w:name="bmGegevens2Links" w:colFirst="0" w:colLast="0"/>
                          <w:r w:rsidRPr="007970E7">
                            <w:rPr>
                              <w:rStyle w:val="Huisstijl-Kopje"/>
                            </w:rPr>
                            <w:t>Revisie</w:t>
                          </w:r>
                        </w:p>
                        <w:p w14:paraId="30672FF1" w14:textId="77777777" w:rsidR="007970E7" w:rsidRDefault="007970E7">
                          <w:pPr>
                            <w:rPr>
                              <w:rStyle w:val="Huisstijl-Gegeven"/>
                            </w:rPr>
                          </w:pPr>
                          <w:r w:rsidRPr="007970E7">
                            <w:rPr>
                              <w:rStyle w:val="Huisstijl-Gegeven"/>
                            </w:rPr>
                            <w:t>1.0</w:t>
                          </w:r>
                        </w:p>
                        <w:p w14:paraId="0001731C" w14:textId="77777777" w:rsidR="007970E7" w:rsidRPr="007970E7" w:rsidRDefault="007970E7">
                          <w:pPr>
                            <w:rPr>
                              <w:rStyle w:val="Huisstijl-Kopje"/>
                            </w:rPr>
                          </w:pPr>
                          <w:r w:rsidRPr="007970E7">
                            <w:rPr>
                              <w:rStyle w:val="Huisstijl-Kopje"/>
                            </w:rPr>
                            <w:t>Status</w:t>
                          </w:r>
                        </w:p>
                        <w:p w14:paraId="7006FCFC" w14:textId="77777777" w:rsidR="007970E7" w:rsidRDefault="007970E7">
                          <w:pPr>
                            <w:rPr>
                              <w:rStyle w:val="Huisstijl-Gegeven"/>
                            </w:rPr>
                          </w:pPr>
                          <w:r w:rsidRPr="007970E7">
                            <w:rPr>
                              <w:rStyle w:val="Huisstijl-Gegeven"/>
                            </w:rPr>
                            <w:t>Definitief</w:t>
                          </w:r>
                        </w:p>
                        <w:p w14:paraId="27116AB4" w14:textId="77777777" w:rsidR="007970E7" w:rsidRPr="007970E7" w:rsidRDefault="007970E7">
                          <w:pPr>
                            <w:rPr>
                              <w:rStyle w:val="Huisstijl-Kopje"/>
                            </w:rPr>
                          </w:pPr>
                          <w:r w:rsidRPr="007970E7">
                            <w:rPr>
                              <w:rStyle w:val="Huisstijl-Kopje"/>
                            </w:rPr>
                            <w:t>Blad</w:t>
                          </w:r>
                        </w:p>
                        <w:p w14:paraId="2D63F621" w14:textId="201A188E"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00CD7915">
                            <w:rPr>
                              <w:rStyle w:val="Huisstijl-Gegeven"/>
                            </w:rPr>
                            <w:t>2</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CD7915">
                            <w:rPr>
                              <w:rStyle w:val="Huisstijl-Gegeven"/>
                            </w:rPr>
                            <w:t>10</w:t>
                          </w:r>
                          <w:r w:rsidRPr="007970E7">
                            <w:rPr>
                              <w:rStyle w:val="Huisstijl-Gegeven"/>
                            </w:rPr>
                            <w:fldChar w:fldCharType="end"/>
                          </w:r>
                        </w:p>
                      </w:tc>
                      <w:tc>
                        <w:tcPr>
                          <w:tcW w:w="2400" w:type="dxa"/>
                        </w:tcPr>
                        <w:p w14:paraId="0A7548F1" w14:textId="77777777" w:rsidR="00C02BFC" w:rsidRPr="00F15267" w:rsidRDefault="00C02BFC">
                          <w:pPr>
                            <w:rPr>
                              <w:rStyle w:val="Huisstijl-Kopje"/>
                            </w:rPr>
                          </w:pPr>
                          <w:r w:rsidRPr="00F15267">
                            <w:rPr>
                              <w:rStyle w:val="Huisstijl-Kopje"/>
                            </w:rPr>
                            <w:t>Datum opgesteld</w:t>
                          </w:r>
                        </w:p>
                        <w:p w14:paraId="27F5BBF0" w14:textId="77777777" w:rsidR="00AB2C99" w:rsidRDefault="00AB2C99" w:rsidP="00AB2C99">
                          <w:pPr>
                            <w:rPr>
                              <w:rStyle w:val="Huisstijl-Gegeven"/>
                            </w:rPr>
                          </w:pPr>
                          <w:r w:rsidRPr="00535249">
                            <w:rPr>
                              <w:rStyle w:val="Huisstijl-Gegeven"/>
                            </w:rPr>
                            <w:t>4 november 2015</w:t>
                          </w:r>
                        </w:p>
                        <w:p w14:paraId="1C715EB5" w14:textId="77777777" w:rsidR="00C02BFC" w:rsidRPr="00F15267" w:rsidRDefault="00C02BFC">
                          <w:pPr>
                            <w:rPr>
                              <w:rStyle w:val="Huisstijl-Kopje"/>
                            </w:rPr>
                          </w:pPr>
                          <w:r w:rsidRPr="00F15267">
                            <w:rPr>
                              <w:rStyle w:val="Huisstijl-Kopje"/>
                            </w:rPr>
                            <w:t>Datum gewijzigd</w:t>
                          </w:r>
                        </w:p>
                        <w:p w14:paraId="1580F6C0" w14:textId="2C924037" w:rsidR="00AB2C99" w:rsidRDefault="00B339C4" w:rsidP="00AB2C99">
                          <w:pPr>
                            <w:rPr>
                              <w:rStyle w:val="Huisstijl-Gegeven"/>
                            </w:rPr>
                          </w:pPr>
                          <w:r>
                            <w:rPr>
                              <w:rStyle w:val="Huisstijl-Gegeven"/>
                            </w:rPr>
                            <w:t>6</w:t>
                          </w:r>
                          <w:r w:rsidR="00AB2C99" w:rsidRPr="00535249">
                            <w:rPr>
                              <w:rStyle w:val="Huisstijl-Gegeven"/>
                            </w:rPr>
                            <w:t xml:space="preserve"> november 2015</w:t>
                          </w:r>
                        </w:p>
                        <w:p w14:paraId="16681B2E" w14:textId="77777777" w:rsidR="00C02BFC" w:rsidRPr="0061647D" w:rsidRDefault="00C02BFC">
                          <w:pPr>
                            <w:rPr>
                              <w:rStyle w:val="Huisstijl-Kopje"/>
                            </w:rPr>
                          </w:pPr>
                          <w:r w:rsidRPr="0061647D">
                            <w:rPr>
                              <w:rStyle w:val="Huisstijl-Kopje"/>
                            </w:rPr>
                            <w:t>Nummer</w:t>
                          </w:r>
                        </w:p>
                        <w:p w14:paraId="765BC9B6" w14:textId="77777777" w:rsidR="00AB2C99" w:rsidRDefault="00AB2C99" w:rsidP="00AB2C99">
                          <w:pPr>
                            <w:rPr>
                              <w:rStyle w:val="Huisstijl-Gegeven"/>
                            </w:rPr>
                          </w:pPr>
                          <w:r w:rsidRPr="00535249">
                            <w:rPr>
                              <w:rStyle w:val="Huisstijl-Gegeven"/>
                            </w:rPr>
                            <w:t>1511-00348</w:t>
                          </w:r>
                        </w:p>
                        <w:p w14:paraId="2887418F" w14:textId="476E87C7" w:rsidR="00C02BFC" w:rsidRPr="0061647D" w:rsidRDefault="00C02BFC">
                          <w:pPr>
                            <w:rPr>
                              <w:rStyle w:val="Huisstijl-Gegeven"/>
                            </w:rPr>
                          </w:pPr>
                        </w:p>
                      </w:tc>
                    </w:tr>
                    <w:bookmarkEnd w:id="8"/>
                    <w:bookmarkEnd w:id="9"/>
                  </w:tbl>
                  <w:p w14:paraId="35081CB7" w14:textId="77777777" w:rsidR="00C02BFC" w:rsidRDefault="00C02BFC"/>
                  <w:p w14:paraId="13427B77" w14:textId="77777777" w:rsidR="00C02BFC" w:rsidRDefault="00C02BFC"/>
                </w:txbxContent>
              </v:textbox>
              <w10:wrap anchorx="page" anchory="page"/>
              <w10:anchorlock/>
            </v:shape>
          </w:pict>
        </mc:Fallback>
      </mc:AlternateContent>
    </w:r>
    <w:r>
      <w:rPr>
        <w:noProof/>
        <w:sz w:val="20"/>
      </w:rPr>
      <mc:AlternateContent>
        <mc:Choice Requires="wps">
          <w:drawing>
            <wp:anchor distT="0" distB="0" distL="114300" distR="114300" simplePos="0" relativeHeight="251654144" behindDoc="0" locked="1" layoutInCell="0" allowOverlap="1" wp14:anchorId="32B4C40C" wp14:editId="23B3D295">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C02BFC" w14:paraId="43BDC004" w14:textId="77777777">
                            <w:trPr>
                              <w:trHeight w:hRule="exact" w:val="2720"/>
                            </w:trPr>
                            <w:tc>
                              <w:tcPr>
                                <w:tcW w:w="11920" w:type="dxa"/>
                              </w:tcPr>
                              <w:p w14:paraId="76234FEA" w14:textId="33B1B422" w:rsidR="00C02BFC" w:rsidRDefault="007970E7" w:rsidP="007970E7">
                                <w:bookmarkStart w:id="10" w:name="bmAfwLogo2" w:colFirst="0" w:colLast="0"/>
                                <w:r>
                                  <w:rPr>
                                    <w:noProof/>
                                  </w:rPr>
                                  <w:drawing>
                                    <wp:inline distT="0" distB="0" distL="0" distR="0" wp14:anchorId="435851EB" wp14:editId="22F06FAC">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0"/>
                        </w:tbl>
                        <w:p w14:paraId="617C249B" w14:textId="77777777" w:rsidR="00C02BFC" w:rsidRDefault="00C02B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C02BFC" w14:paraId="43BDC004" w14:textId="77777777">
                      <w:trPr>
                        <w:trHeight w:hRule="exact" w:val="2720"/>
                      </w:trPr>
                      <w:tc>
                        <w:tcPr>
                          <w:tcW w:w="11920" w:type="dxa"/>
                        </w:tcPr>
                        <w:p w14:paraId="76234FEA" w14:textId="33B1B422" w:rsidR="00C02BFC" w:rsidRDefault="007970E7" w:rsidP="007970E7">
                          <w:bookmarkStart w:id="11" w:name="bmAfwLogo2" w:colFirst="0" w:colLast="0"/>
                          <w:r>
                            <w:rPr>
                              <w:noProof/>
                            </w:rPr>
                            <w:drawing>
                              <wp:inline distT="0" distB="0" distL="0" distR="0" wp14:anchorId="435851EB" wp14:editId="22F06FAC">
                                <wp:extent cx="2311017" cy="684915"/>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11"/>
                  </w:tbl>
                  <w:p w14:paraId="617C249B" w14:textId="77777777" w:rsidR="00C02BFC" w:rsidRDefault="00C02BFC"/>
                </w:txbxContent>
              </v:textbox>
              <w10:wrap anchorx="page" anchory="page"/>
              <w10:anchorlock/>
            </v:shape>
          </w:pict>
        </mc:Fallback>
      </mc:AlternateContent>
    </w:r>
  </w:p>
  <w:p w14:paraId="169FE477" w14:textId="77777777" w:rsidR="00C02BFC" w:rsidRDefault="00C02BFC"/>
  <w:p w14:paraId="0F0C71B0" w14:textId="77777777" w:rsidR="00C02BFC" w:rsidRDefault="00C02BFC"/>
  <w:p w14:paraId="6B723936" w14:textId="77777777" w:rsidR="00C02BFC" w:rsidRDefault="00C02BFC"/>
  <w:p w14:paraId="1809C960" w14:textId="77777777" w:rsidR="00C02BFC" w:rsidRDefault="00C02BFC"/>
  <w:p w14:paraId="4A7F2BFC" w14:textId="77777777" w:rsidR="00C02BFC" w:rsidRDefault="00C02BFC"/>
  <w:p w14:paraId="0BC740A9" w14:textId="77777777" w:rsidR="00C02BFC" w:rsidRDefault="00C02BFC"/>
  <w:p w14:paraId="76084C43" w14:textId="77777777" w:rsidR="00C02BFC" w:rsidRDefault="00C02BFC"/>
  <w:p w14:paraId="3762A15F" w14:textId="77777777" w:rsidR="00C02BFC" w:rsidRDefault="00C02BFC"/>
  <w:p w14:paraId="5DD59D17" w14:textId="77777777" w:rsidR="00C02BFC" w:rsidRDefault="00C02BF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C02BFC" w:rsidRDefault="00C02BFC">
    <w:r>
      <w:rPr>
        <w:noProof/>
        <w:sz w:val="20"/>
      </w:rPr>
      <mc:AlternateContent>
        <mc:Choice Requires="wps">
          <w:drawing>
            <wp:anchor distT="0" distB="0" distL="114300" distR="114300" simplePos="0" relativeHeight="251657216"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687A4444" w14:textId="77777777" w:rsidTr="00CB1E87">
                            <w:tc>
                              <w:tcPr>
                                <w:tcW w:w="2520" w:type="dxa"/>
                              </w:tcPr>
                              <w:p w14:paraId="477F1EBF" w14:textId="77777777" w:rsidR="007970E7" w:rsidRPr="007970E7" w:rsidRDefault="007970E7">
                                <w:pPr>
                                  <w:rPr>
                                    <w:rStyle w:val="Huisstijl-Kopje"/>
                                  </w:rPr>
                                </w:pPr>
                                <w:bookmarkStart w:id="17" w:name="bmGegevens1" w:colFirst="0" w:colLast="0"/>
                                <w:r w:rsidRPr="007970E7">
                                  <w:rPr>
                                    <w:rStyle w:val="Huisstijl-Kopje"/>
                                  </w:rPr>
                                  <w:t>Datum opgesteld</w:t>
                                </w:r>
                              </w:p>
                              <w:p w14:paraId="70AE6E0E" w14:textId="77777777" w:rsidR="007970E7" w:rsidRDefault="007970E7">
                                <w:pPr>
                                  <w:rPr>
                                    <w:rStyle w:val="Huisstijl-Gegeven"/>
                                  </w:rPr>
                                </w:pPr>
                                <w:r w:rsidRPr="007970E7">
                                  <w:rPr>
                                    <w:rStyle w:val="Huisstijl-Gegeven"/>
                                  </w:rPr>
                                  <w:t>4 november 2015</w:t>
                                </w:r>
                              </w:p>
                              <w:p w14:paraId="002C535B" w14:textId="77777777" w:rsidR="007970E7" w:rsidRPr="007970E7" w:rsidRDefault="007970E7">
                                <w:pPr>
                                  <w:rPr>
                                    <w:rStyle w:val="Huisstijl-Kopje"/>
                                  </w:rPr>
                                </w:pPr>
                                <w:r w:rsidRPr="007970E7">
                                  <w:rPr>
                                    <w:rStyle w:val="Huisstijl-Kopje"/>
                                  </w:rPr>
                                  <w:t>Datum gewijzigd</w:t>
                                </w:r>
                              </w:p>
                              <w:p w14:paraId="51213035" w14:textId="77777777" w:rsidR="007970E7" w:rsidRDefault="007970E7">
                                <w:pPr>
                                  <w:rPr>
                                    <w:rStyle w:val="Huisstijl-Gegeven"/>
                                  </w:rPr>
                                </w:pPr>
                                <w:r w:rsidRPr="007970E7">
                                  <w:rPr>
                                    <w:rStyle w:val="Huisstijl-Gegeven"/>
                                  </w:rPr>
                                  <w:t>9 november 2015</w:t>
                                </w:r>
                              </w:p>
                              <w:p w14:paraId="0B9235A5" w14:textId="77777777" w:rsidR="007970E7" w:rsidRPr="007970E7" w:rsidRDefault="007970E7">
                                <w:pPr>
                                  <w:rPr>
                                    <w:rStyle w:val="Huisstijl-Kopje"/>
                                  </w:rPr>
                                </w:pPr>
                                <w:r w:rsidRPr="007970E7">
                                  <w:rPr>
                                    <w:rStyle w:val="Huisstijl-Kopje"/>
                                  </w:rPr>
                                  <w:t>Nummer</w:t>
                                </w:r>
                              </w:p>
                              <w:p w14:paraId="25EFD725" w14:textId="77777777" w:rsidR="007970E7" w:rsidRDefault="007970E7">
                                <w:pPr>
                                  <w:rPr>
                                    <w:rStyle w:val="Huisstijl-Gegeven"/>
                                  </w:rPr>
                                </w:pPr>
                                <w:r w:rsidRPr="007970E7">
                                  <w:rPr>
                                    <w:rStyle w:val="Huisstijl-Gegeven"/>
                                  </w:rPr>
                                  <w:t>1511-00348</w:t>
                                </w:r>
                              </w:p>
                              <w:p w14:paraId="6DEDA17D" w14:textId="77777777" w:rsidR="007970E7" w:rsidRPr="007970E7" w:rsidRDefault="007970E7">
                                <w:pPr>
                                  <w:rPr>
                                    <w:rStyle w:val="Huisstijl-Kopje"/>
                                  </w:rPr>
                                </w:pPr>
                                <w:r w:rsidRPr="007970E7">
                                  <w:rPr>
                                    <w:rStyle w:val="Huisstijl-Kopje"/>
                                  </w:rPr>
                                  <w:t>Revisie</w:t>
                                </w:r>
                              </w:p>
                              <w:p w14:paraId="603695E1" w14:textId="77777777" w:rsidR="007970E7" w:rsidRDefault="007970E7">
                                <w:pPr>
                                  <w:rPr>
                                    <w:rStyle w:val="Huisstijl-Gegeven"/>
                                  </w:rPr>
                                </w:pPr>
                                <w:r w:rsidRPr="007970E7">
                                  <w:rPr>
                                    <w:rStyle w:val="Huisstijl-Gegeven"/>
                                  </w:rPr>
                                  <w:t>1.0</w:t>
                                </w:r>
                              </w:p>
                              <w:p w14:paraId="6680E8A9" w14:textId="77777777" w:rsidR="007970E7" w:rsidRPr="007970E7" w:rsidRDefault="007970E7">
                                <w:pPr>
                                  <w:rPr>
                                    <w:rStyle w:val="Huisstijl-Kopje"/>
                                  </w:rPr>
                                </w:pPr>
                                <w:r w:rsidRPr="007970E7">
                                  <w:rPr>
                                    <w:rStyle w:val="Huisstijl-Kopje"/>
                                  </w:rPr>
                                  <w:t>Status</w:t>
                                </w:r>
                              </w:p>
                              <w:p w14:paraId="0024B1E5" w14:textId="77777777" w:rsidR="007970E7" w:rsidRDefault="007970E7">
                                <w:pPr>
                                  <w:rPr>
                                    <w:rStyle w:val="Huisstijl-Gegeven"/>
                                  </w:rPr>
                                </w:pPr>
                                <w:r w:rsidRPr="007970E7">
                                  <w:rPr>
                                    <w:rStyle w:val="Huisstijl-Gegeven"/>
                                  </w:rPr>
                                  <w:t>Definitief</w:t>
                                </w:r>
                              </w:p>
                              <w:p w14:paraId="370A0D69" w14:textId="77777777" w:rsidR="007970E7" w:rsidRPr="007970E7" w:rsidRDefault="007970E7">
                                <w:pPr>
                                  <w:rPr>
                                    <w:rStyle w:val="Huisstijl-Kopje"/>
                                  </w:rPr>
                                </w:pPr>
                                <w:r w:rsidRPr="007970E7">
                                  <w:rPr>
                                    <w:rStyle w:val="Huisstijl-Kopje"/>
                                  </w:rPr>
                                  <w:t>Blad</w:t>
                                </w:r>
                              </w:p>
                              <w:p w14:paraId="027548E6" w14:textId="5FD03BA1"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00CD7915">
                                  <w:rPr>
                                    <w:rStyle w:val="Huisstijl-Gegeven"/>
                                  </w:rPr>
                                  <w:t>1</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CD7915">
                                  <w:rPr>
                                    <w:rStyle w:val="Huisstijl-Gegeven"/>
                                  </w:rPr>
                                  <w:t>1</w:t>
                                </w:r>
                                <w:r w:rsidRPr="007970E7">
                                  <w:rPr>
                                    <w:rStyle w:val="Huisstijl-Gegeven"/>
                                  </w:rPr>
                                  <w:fldChar w:fldCharType="end"/>
                                </w:r>
                              </w:p>
                            </w:tc>
                          </w:tr>
                          <w:tr w:rsidR="00C02BFC" w14:paraId="6BF540B2" w14:textId="77777777" w:rsidTr="007970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C02BFC" w:rsidRDefault="00C02BFC">
                                <w:pPr>
                                  <w:rPr>
                                    <w:rStyle w:val="Huisstijl-Kopje"/>
                                  </w:rPr>
                                </w:pPr>
                                <w:bookmarkStart w:id="18" w:name="bmKopieKopjeB1" w:colFirst="0" w:colLast="0"/>
                                <w:bookmarkEnd w:id="17"/>
                              </w:p>
                            </w:tc>
                          </w:tr>
                          <w:tr w:rsidR="00C02BFC"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C02BFC" w:rsidRDefault="00C02BFC">
                                <w:pPr>
                                  <w:spacing w:before="180"/>
                                  <w:ind w:left="120" w:right="120"/>
                                </w:pPr>
                                <w:bookmarkStart w:id="19" w:name="bmKopieB1" w:colFirst="0" w:colLast="0"/>
                                <w:bookmarkEnd w:id="18"/>
                              </w:p>
                            </w:tc>
                          </w:tr>
                          <w:bookmarkEnd w:id="19"/>
                        </w:tbl>
                        <w:p w14:paraId="20D76518" w14:textId="77777777" w:rsidR="00C02BFC" w:rsidRDefault="00C02BFC"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687A4444" w14:textId="77777777" w:rsidTr="00CB1E87">
                      <w:tc>
                        <w:tcPr>
                          <w:tcW w:w="2520" w:type="dxa"/>
                        </w:tcPr>
                        <w:p w14:paraId="477F1EBF" w14:textId="77777777" w:rsidR="007970E7" w:rsidRPr="007970E7" w:rsidRDefault="007970E7">
                          <w:pPr>
                            <w:rPr>
                              <w:rStyle w:val="Huisstijl-Kopje"/>
                            </w:rPr>
                          </w:pPr>
                          <w:bookmarkStart w:id="20" w:name="bmGegevens1" w:colFirst="0" w:colLast="0"/>
                          <w:r w:rsidRPr="007970E7">
                            <w:rPr>
                              <w:rStyle w:val="Huisstijl-Kopje"/>
                            </w:rPr>
                            <w:t>Datum opgesteld</w:t>
                          </w:r>
                        </w:p>
                        <w:p w14:paraId="70AE6E0E" w14:textId="77777777" w:rsidR="007970E7" w:rsidRDefault="007970E7">
                          <w:pPr>
                            <w:rPr>
                              <w:rStyle w:val="Huisstijl-Gegeven"/>
                            </w:rPr>
                          </w:pPr>
                          <w:r w:rsidRPr="007970E7">
                            <w:rPr>
                              <w:rStyle w:val="Huisstijl-Gegeven"/>
                            </w:rPr>
                            <w:t>4 november 2015</w:t>
                          </w:r>
                        </w:p>
                        <w:p w14:paraId="002C535B" w14:textId="77777777" w:rsidR="007970E7" w:rsidRPr="007970E7" w:rsidRDefault="007970E7">
                          <w:pPr>
                            <w:rPr>
                              <w:rStyle w:val="Huisstijl-Kopje"/>
                            </w:rPr>
                          </w:pPr>
                          <w:r w:rsidRPr="007970E7">
                            <w:rPr>
                              <w:rStyle w:val="Huisstijl-Kopje"/>
                            </w:rPr>
                            <w:t>Datum gewijzigd</w:t>
                          </w:r>
                        </w:p>
                        <w:p w14:paraId="51213035" w14:textId="77777777" w:rsidR="007970E7" w:rsidRDefault="007970E7">
                          <w:pPr>
                            <w:rPr>
                              <w:rStyle w:val="Huisstijl-Gegeven"/>
                            </w:rPr>
                          </w:pPr>
                          <w:r w:rsidRPr="007970E7">
                            <w:rPr>
                              <w:rStyle w:val="Huisstijl-Gegeven"/>
                            </w:rPr>
                            <w:t>9 november 2015</w:t>
                          </w:r>
                        </w:p>
                        <w:p w14:paraId="0B9235A5" w14:textId="77777777" w:rsidR="007970E7" w:rsidRPr="007970E7" w:rsidRDefault="007970E7">
                          <w:pPr>
                            <w:rPr>
                              <w:rStyle w:val="Huisstijl-Kopje"/>
                            </w:rPr>
                          </w:pPr>
                          <w:r w:rsidRPr="007970E7">
                            <w:rPr>
                              <w:rStyle w:val="Huisstijl-Kopje"/>
                            </w:rPr>
                            <w:t>Nummer</w:t>
                          </w:r>
                        </w:p>
                        <w:p w14:paraId="25EFD725" w14:textId="77777777" w:rsidR="007970E7" w:rsidRDefault="007970E7">
                          <w:pPr>
                            <w:rPr>
                              <w:rStyle w:val="Huisstijl-Gegeven"/>
                            </w:rPr>
                          </w:pPr>
                          <w:r w:rsidRPr="007970E7">
                            <w:rPr>
                              <w:rStyle w:val="Huisstijl-Gegeven"/>
                            </w:rPr>
                            <w:t>1511-00348</w:t>
                          </w:r>
                        </w:p>
                        <w:p w14:paraId="6DEDA17D" w14:textId="77777777" w:rsidR="007970E7" w:rsidRPr="007970E7" w:rsidRDefault="007970E7">
                          <w:pPr>
                            <w:rPr>
                              <w:rStyle w:val="Huisstijl-Kopje"/>
                            </w:rPr>
                          </w:pPr>
                          <w:r w:rsidRPr="007970E7">
                            <w:rPr>
                              <w:rStyle w:val="Huisstijl-Kopje"/>
                            </w:rPr>
                            <w:t>Revisie</w:t>
                          </w:r>
                        </w:p>
                        <w:p w14:paraId="603695E1" w14:textId="77777777" w:rsidR="007970E7" w:rsidRDefault="007970E7">
                          <w:pPr>
                            <w:rPr>
                              <w:rStyle w:val="Huisstijl-Gegeven"/>
                            </w:rPr>
                          </w:pPr>
                          <w:r w:rsidRPr="007970E7">
                            <w:rPr>
                              <w:rStyle w:val="Huisstijl-Gegeven"/>
                            </w:rPr>
                            <w:t>1.0</w:t>
                          </w:r>
                        </w:p>
                        <w:p w14:paraId="6680E8A9" w14:textId="77777777" w:rsidR="007970E7" w:rsidRPr="007970E7" w:rsidRDefault="007970E7">
                          <w:pPr>
                            <w:rPr>
                              <w:rStyle w:val="Huisstijl-Kopje"/>
                            </w:rPr>
                          </w:pPr>
                          <w:r w:rsidRPr="007970E7">
                            <w:rPr>
                              <w:rStyle w:val="Huisstijl-Kopje"/>
                            </w:rPr>
                            <w:t>Status</w:t>
                          </w:r>
                        </w:p>
                        <w:p w14:paraId="0024B1E5" w14:textId="77777777" w:rsidR="007970E7" w:rsidRDefault="007970E7">
                          <w:pPr>
                            <w:rPr>
                              <w:rStyle w:val="Huisstijl-Gegeven"/>
                            </w:rPr>
                          </w:pPr>
                          <w:r w:rsidRPr="007970E7">
                            <w:rPr>
                              <w:rStyle w:val="Huisstijl-Gegeven"/>
                            </w:rPr>
                            <w:t>Definitief</w:t>
                          </w:r>
                        </w:p>
                        <w:p w14:paraId="370A0D69" w14:textId="77777777" w:rsidR="007970E7" w:rsidRPr="007970E7" w:rsidRDefault="007970E7">
                          <w:pPr>
                            <w:rPr>
                              <w:rStyle w:val="Huisstijl-Kopje"/>
                            </w:rPr>
                          </w:pPr>
                          <w:r w:rsidRPr="007970E7">
                            <w:rPr>
                              <w:rStyle w:val="Huisstijl-Kopje"/>
                            </w:rPr>
                            <w:t>Blad</w:t>
                          </w:r>
                        </w:p>
                        <w:p w14:paraId="027548E6" w14:textId="5FD03BA1" w:rsidR="00C02BFC" w:rsidRPr="007970E7" w:rsidRDefault="007970E7">
                          <w:pPr>
                            <w:rPr>
                              <w:rStyle w:val="Huisstijl-Gegeven"/>
                            </w:rPr>
                          </w:pPr>
                          <w:r w:rsidRPr="007970E7">
                            <w:rPr>
                              <w:rStyle w:val="Huisstijl-Gegeven"/>
                            </w:rPr>
                            <w:fldChar w:fldCharType="begin"/>
                          </w:r>
                          <w:r w:rsidRPr="007970E7">
                            <w:rPr>
                              <w:rStyle w:val="Huisstijl-Gegeven"/>
                            </w:rPr>
                            <w:instrText xml:space="preserve"> PAGE  \* MERGEFORMAT </w:instrText>
                          </w:r>
                          <w:r w:rsidRPr="007970E7">
                            <w:rPr>
                              <w:rStyle w:val="Huisstijl-Gegeven"/>
                            </w:rPr>
                            <w:fldChar w:fldCharType="separate"/>
                          </w:r>
                          <w:r w:rsidR="00CD7915">
                            <w:rPr>
                              <w:rStyle w:val="Huisstijl-Gegeven"/>
                            </w:rPr>
                            <w:t>1</w:t>
                          </w:r>
                          <w:r w:rsidRPr="007970E7">
                            <w:rPr>
                              <w:rStyle w:val="Huisstijl-Gegeven"/>
                            </w:rPr>
                            <w:fldChar w:fldCharType="end"/>
                          </w:r>
                          <w:r w:rsidRPr="007970E7">
                            <w:rPr>
                              <w:rStyle w:val="Huisstijl-Gegeven"/>
                            </w:rPr>
                            <w:t xml:space="preserve"> van </w:t>
                          </w:r>
                          <w:r w:rsidRPr="007970E7">
                            <w:rPr>
                              <w:rStyle w:val="Huisstijl-Gegeven"/>
                            </w:rPr>
                            <w:fldChar w:fldCharType="begin"/>
                          </w:r>
                          <w:r w:rsidRPr="007970E7">
                            <w:rPr>
                              <w:rStyle w:val="Huisstijl-Gegeven"/>
                            </w:rPr>
                            <w:instrText xml:space="preserve"> NUMPAGES  \* MERGEFORMAT </w:instrText>
                          </w:r>
                          <w:r w:rsidRPr="007970E7">
                            <w:rPr>
                              <w:rStyle w:val="Huisstijl-Gegeven"/>
                            </w:rPr>
                            <w:fldChar w:fldCharType="separate"/>
                          </w:r>
                          <w:r w:rsidR="00CD7915">
                            <w:rPr>
                              <w:rStyle w:val="Huisstijl-Gegeven"/>
                            </w:rPr>
                            <w:t>1</w:t>
                          </w:r>
                          <w:r w:rsidRPr="007970E7">
                            <w:rPr>
                              <w:rStyle w:val="Huisstijl-Gegeven"/>
                            </w:rPr>
                            <w:fldChar w:fldCharType="end"/>
                          </w:r>
                        </w:p>
                      </w:tc>
                    </w:tr>
                    <w:tr w:rsidR="00C02BFC" w14:paraId="6BF540B2" w14:textId="77777777" w:rsidTr="007970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C02BFC" w:rsidRDefault="00C02BFC">
                          <w:pPr>
                            <w:rPr>
                              <w:rStyle w:val="Huisstijl-Kopje"/>
                            </w:rPr>
                          </w:pPr>
                          <w:bookmarkStart w:id="21" w:name="bmKopieKopjeB1" w:colFirst="0" w:colLast="0"/>
                          <w:bookmarkEnd w:id="20"/>
                        </w:p>
                      </w:tc>
                    </w:tr>
                    <w:tr w:rsidR="00C02BFC"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C02BFC" w:rsidRDefault="00C02BFC">
                          <w:pPr>
                            <w:spacing w:before="180"/>
                            <w:ind w:left="120" w:right="120"/>
                          </w:pPr>
                          <w:bookmarkStart w:id="22" w:name="bmKopieB1" w:colFirst="0" w:colLast="0"/>
                          <w:bookmarkEnd w:id="21"/>
                        </w:p>
                      </w:tc>
                    </w:tr>
                    <w:bookmarkEnd w:id="22"/>
                  </w:tbl>
                  <w:p w14:paraId="20D76518" w14:textId="77777777" w:rsidR="00C02BFC" w:rsidRDefault="00C02BFC"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6192"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34DDD2FE" w14:textId="77777777" w:rsidTr="00CB1E87">
                            <w:tc>
                              <w:tcPr>
                                <w:tcW w:w="2520" w:type="dxa"/>
                              </w:tcPr>
                              <w:p w14:paraId="2F2DD941" w14:textId="0BDBC86A" w:rsidR="007970E7" w:rsidRPr="007970E7" w:rsidRDefault="007970E7">
                                <w:pPr>
                                  <w:rPr>
                                    <w:rStyle w:val="Huisstijl-Adres"/>
                                    <w:b/>
                                  </w:rPr>
                                </w:pPr>
                                <w:bookmarkStart w:id="23" w:name="bmBedrijf1" w:colFirst="0" w:colLast="0"/>
                                <w:r w:rsidRPr="007970E7">
                                  <w:rPr>
                                    <w:rStyle w:val="Huisstijl-Adres"/>
                                    <w:b/>
                                  </w:rPr>
                                  <w:t>Croon Elektrotechniek B.V.</w:t>
                                </w:r>
                              </w:p>
                              <w:p w14:paraId="1772F581" w14:textId="77777777" w:rsidR="007970E7" w:rsidRPr="007970E7" w:rsidRDefault="007970E7">
                                <w:pPr>
                                  <w:rPr>
                                    <w:rStyle w:val="Huisstijl-Adres"/>
                                    <w:b/>
                                  </w:rPr>
                                </w:pPr>
                              </w:p>
                              <w:p w14:paraId="4E2C30F2" w14:textId="77777777" w:rsidR="007970E7" w:rsidRPr="007970E7" w:rsidRDefault="007970E7">
                                <w:pPr>
                                  <w:rPr>
                                    <w:rStyle w:val="Huisstijl-Adres"/>
                                    <w:b/>
                                  </w:rPr>
                                </w:pPr>
                                <w:r w:rsidRPr="007970E7">
                                  <w:rPr>
                                    <w:rStyle w:val="Huisstijl-Adres"/>
                                    <w:b/>
                                  </w:rPr>
                                  <w:t>Schiemond 20-22</w:t>
                                </w:r>
                              </w:p>
                              <w:p w14:paraId="148E0C84" w14:textId="77777777" w:rsidR="007970E7" w:rsidRPr="007970E7" w:rsidRDefault="007970E7">
                                <w:pPr>
                                  <w:rPr>
                                    <w:rStyle w:val="Huisstijl-Adres"/>
                                    <w:b/>
                                  </w:rPr>
                                </w:pPr>
                                <w:r w:rsidRPr="007970E7">
                                  <w:rPr>
                                    <w:rStyle w:val="Huisstijl-Adres"/>
                                    <w:b/>
                                  </w:rPr>
                                  <w:t>3024 EE Rotterdam</w:t>
                                </w:r>
                              </w:p>
                              <w:p w14:paraId="3EC3264E" w14:textId="77777777" w:rsidR="007970E7" w:rsidRPr="007970E7" w:rsidRDefault="007970E7">
                                <w:pPr>
                                  <w:rPr>
                                    <w:rStyle w:val="Huisstijl-Adres"/>
                                    <w:b/>
                                  </w:rPr>
                                </w:pPr>
                                <w:r w:rsidRPr="007970E7">
                                  <w:rPr>
                                    <w:rStyle w:val="Huisstijl-Adres"/>
                                    <w:b/>
                                  </w:rPr>
                                  <w:t>Postbus 6073</w:t>
                                </w:r>
                              </w:p>
                              <w:p w14:paraId="4C110466" w14:textId="77777777" w:rsidR="007970E7" w:rsidRPr="007970E7" w:rsidRDefault="007970E7">
                                <w:pPr>
                                  <w:rPr>
                                    <w:rStyle w:val="Huisstijl-Adres"/>
                                    <w:b/>
                                  </w:rPr>
                                </w:pPr>
                                <w:r w:rsidRPr="007970E7">
                                  <w:rPr>
                                    <w:rStyle w:val="Huisstijl-Adres"/>
                                    <w:b/>
                                  </w:rPr>
                                  <w:t>3002 AB Rotterdam</w:t>
                                </w:r>
                              </w:p>
                              <w:p w14:paraId="66A6E228" w14:textId="77777777" w:rsidR="007970E7" w:rsidRPr="007970E7" w:rsidRDefault="007970E7">
                                <w:pPr>
                                  <w:rPr>
                                    <w:rStyle w:val="Huisstijl-Adres"/>
                                    <w:b/>
                                  </w:rPr>
                                </w:pPr>
                                <w:r w:rsidRPr="007970E7">
                                  <w:rPr>
                                    <w:rStyle w:val="Huisstijl-Adres"/>
                                    <w:b/>
                                  </w:rPr>
                                  <w:t>Telefoon 088 - 923 33 44</w:t>
                                </w:r>
                              </w:p>
                              <w:p w14:paraId="2940F40C" w14:textId="77777777" w:rsidR="007970E7" w:rsidRPr="007970E7" w:rsidRDefault="007970E7">
                                <w:pPr>
                                  <w:rPr>
                                    <w:rStyle w:val="Huisstijl-Adres"/>
                                    <w:b/>
                                  </w:rPr>
                                </w:pPr>
                                <w:r w:rsidRPr="007970E7">
                                  <w:rPr>
                                    <w:rStyle w:val="Huisstijl-Adres"/>
                                    <w:b/>
                                  </w:rPr>
                                  <w:t>www.croon.nl</w:t>
                                </w:r>
                              </w:p>
                              <w:p w14:paraId="7D9935F1" w14:textId="09A44781" w:rsidR="007970E7" w:rsidRPr="007970E7" w:rsidRDefault="007970E7">
                                <w:pPr>
                                  <w:rPr>
                                    <w:rStyle w:val="Huisstijl-Adres"/>
                                  </w:rPr>
                                </w:pPr>
                              </w:p>
                              <w:p w14:paraId="206DF1B1" w14:textId="7E57CDCA" w:rsidR="00C02BFC" w:rsidRPr="007970E7" w:rsidRDefault="00C02BFC">
                                <w:pPr>
                                  <w:rPr>
                                    <w:rStyle w:val="Huisstijl-Adres"/>
                                  </w:rPr>
                                </w:pPr>
                              </w:p>
                            </w:tc>
                          </w:tr>
                          <w:bookmarkEnd w:id="23"/>
                        </w:tbl>
                        <w:p w14:paraId="3CF41CE3" w14:textId="77777777" w:rsidR="00C02BFC" w:rsidRDefault="00C02BFC"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C02BFC" w14:paraId="6569A689" w14:textId="77777777" w:rsidTr="007970E7">
                            <w:trPr>
                              <w:trHeight w:hRule="exact" w:val="300"/>
                            </w:trPr>
                            <w:tc>
                              <w:tcPr>
                                <w:tcW w:w="2520" w:type="dxa"/>
                                <w:tcBorders>
                                  <w:top w:val="nil"/>
                                  <w:left w:val="nil"/>
                                  <w:bottom w:val="nil"/>
                                  <w:right w:val="nil"/>
                                </w:tcBorders>
                              </w:tcPr>
                              <w:p w14:paraId="7C04F64B" w14:textId="614D9E12" w:rsidR="00C02BFC" w:rsidRDefault="00C02BFC">
                                <w:pPr>
                                  <w:rPr>
                                    <w:rStyle w:val="Huisstijl-Kopje"/>
                                  </w:rPr>
                                </w:pPr>
                                <w:bookmarkStart w:id="24" w:name="bmKopieKopjeA1" w:colFirst="0" w:colLast="0"/>
                              </w:p>
                            </w:tc>
                          </w:tr>
                          <w:tr w:rsidR="00C02BFC" w14:paraId="680898DA" w14:textId="77777777" w:rsidTr="007970E7">
                            <w:trPr>
                              <w:trHeight w:hRule="exact" w:val="600"/>
                            </w:trPr>
                            <w:tc>
                              <w:tcPr>
                                <w:tcW w:w="2520" w:type="dxa"/>
                                <w:tcBorders>
                                  <w:top w:val="nil"/>
                                  <w:left w:val="nil"/>
                                  <w:bottom w:val="nil"/>
                                  <w:right w:val="nil"/>
                                </w:tcBorders>
                                <w:shd w:val="clear" w:color="auto" w:fill="auto"/>
                              </w:tcPr>
                              <w:p w14:paraId="2126C963" w14:textId="6C0BD5C8" w:rsidR="00C02BFC" w:rsidRDefault="00C02BFC">
                                <w:pPr>
                                  <w:spacing w:before="180"/>
                                  <w:ind w:left="120" w:right="120"/>
                                </w:pPr>
                                <w:bookmarkStart w:id="25" w:name="bmKopieA1" w:colFirst="0" w:colLast="0"/>
                                <w:bookmarkEnd w:id="24"/>
                              </w:p>
                            </w:tc>
                          </w:tr>
                          <w:bookmarkEnd w:id="25"/>
                        </w:tbl>
                        <w:p w14:paraId="2CDCE4BF" w14:textId="77777777" w:rsidR="00C02BFC" w:rsidRDefault="00C02BFC"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C02BFC" w14:paraId="34DDD2FE" w14:textId="77777777" w:rsidTr="00CB1E87">
                      <w:tc>
                        <w:tcPr>
                          <w:tcW w:w="2520" w:type="dxa"/>
                        </w:tcPr>
                        <w:p w14:paraId="2F2DD941" w14:textId="0BDBC86A" w:rsidR="007970E7" w:rsidRPr="007970E7" w:rsidRDefault="007970E7">
                          <w:pPr>
                            <w:rPr>
                              <w:rStyle w:val="Huisstijl-Adres"/>
                              <w:b/>
                            </w:rPr>
                          </w:pPr>
                          <w:bookmarkStart w:id="26" w:name="bmBedrijf1" w:colFirst="0" w:colLast="0"/>
                          <w:r w:rsidRPr="007970E7">
                            <w:rPr>
                              <w:rStyle w:val="Huisstijl-Adres"/>
                              <w:b/>
                            </w:rPr>
                            <w:t>Croon Elektrotechniek B.V.</w:t>
                          </w:r>
                        </w:p>
                        <w:p w14:paraId="1772F581" w14:textId="77777777" w:rsidR="007970E7" w:rsidRPr="007970E7" w:rsidRDefault="007970E7">
                          <w:pPr>
                            <w:rPr>
                              <w:rStyle w:val="Huisstijl-Adres"/>
                              <w:b/>
                            </w:rPr>
                          </w:pPr>
                        </w:p>
                        <w:p w14:paraId="4E2C30F2" w14:textId="77777777" w:rsidR="007970E7" w:rsidRPr="007970E7" w:rsidRDefault="007970E7">
                          <w:pPr>
                            <w:rPr>
                              <w:rStyle w:val="Huisstijl-Adres"/>
                              <w:b/>
                            </w:rPr>
                          </w:pPr>
                          <w:r w:rsidRPr="007970E7">
                            <w:rPr>
                              <w:rStyle w:val="Huisstijl-Adres"/>
                              <w:b/>
                            </w:rPr>
                            <w:t>Schiemond 20-22</w:t>
                          </w:r>
                        </w:p>
                        <w:p w14:paraId="148E0C84" w14:textId="77777777" w:rsidR="007970E7" w:rsidRPr="007970E7" w:rsidRDefault="007970E7">
                          <w:pPr>
                            <w:rPr>
                              <w:rStyle w:val="Huisstijl-Adres"/>
                              <w:b/>
                            </w:rPr>
                          </w:pPr>
                          <w:r w:rsidRPr="007970E7">
                            <w:rPr>
                              <w:rStyle w:val="Huisstijl-Adres"/>
                              <w:b/>
                            </w:rPr>
                            <w:t>3024 EE Rotterdam</w:t>
                          </w:r>
                        </w:p>
                        <w:p w14:paraId="3EC3264E" w14:textId="77777777" w:rsidR="007970E7" w:rsidRPr="007970E7" w:rsidRDefault="007970E7">
                          <w:pPr>
                            <w:rPr>
                              <w:rStyle w:val="Huisstijl-Adres"/>
                              <w:b/>
                            </w:rPr>
                          </w:pPr>
                          <w:r w:rsidRPr="007970E7">
                            <w:rPr>
                              <w:rStyle w:val="Huisstijl-Adres"/>
                              <w:b/>
                            </w:rPr>
                            <w:t>Postbus 6073</w:t>
                          </w:r>
                        </w:p>
                        <w:p w14:paraId="4C110466" w14:textId="77777777" w:rsidR="007970E7" w:rsidRPr="007970E7" w:rsidRDefault="007970E7">
                          <w:pPr>
                            <w:rPr>
                              <w:rStyle w:val="Huisstijl-Adres"/>
                              <w:b/>
                            </w:rPr>
                          </w:pPr>
                          <w:r w:rsidRPr="007970E7">
                            <w:rPr>
                              <w:rStyle w:val="Huisstijl-Adres"/>
                              <w:b/>
                            </w:rPr>
                            <w:t>3002 AB Rotterdam</w:t>
                          </w:r>
                        </w:p>
                        <w:p w14:paraId="66A6E228" w14:textId="77777777" w:rsidR="007970E7" w:rsidRPr="007970E7" w:rsidRDefault="007970E7">
                          <w:pPr>
                            <w:rPr>
                              <w:rStyle w:val="Huisstijl-Adres"/>
                              <w:b/>
                            </w:rPr>
                          </w:pPr>
                          <w:r w:rsidRPr="007970E7">
                            <w:rPr>
                              <w:rStyle w:val="Huisstijl-Adres"/>
                              <w:b/>
                            </w:rPr>
                            <w:t>Telefoon 088 - 923 33 44</w:t>
                          </w:r>
                        </w:p>
                        <w:p w14:paraId="2940F40C" w14:textId="77777777" w:rsidR="007970E7" w:rsidRPr="007970E7" w:rsidRDefault="007970E7">
                          <w:pPr>
                            <w:rPr>
                              <w:rStyle w:val="Huisstijl-Adres"/>
                              <w:b/>
                            </w:rPr>
                          </w:pPr>
                          <w:r w:rsidRPr="007970E7">
                            <w:rPr>
                              <w:rStyle w:val="Huisstijl-Adres"/>
                              <w:b/>
                            </w:rPr>
                            <w:t>www.croon.nl</w:t>
                          </w:r>
                        </w:p>
                        <w:p w14:paraId="7D9935F1" w14:textId="09A44781" w:rsidR="007970E7" w:rsidRPr="007970E7" w:rsidRDefault="007970E7">
                          <w:pPr>
                            <w:rPr>
                              <w:rStyle w:val="Huisstijl-Adres"/>
                            </w:rPr>
                          </w:pPr>
                        </w:p>
                        <w:p w14:paraId="206DF1B1" w14:textId="7E57CDCA" w:rsidR="00C02BFC" w:rsidRPr="007970E7" w:rsidRDefault="00C02BFC">
                          <w:pPr>
                            <w:rPr>
                              <w:rStyle w:val="Huisstijl-Adres"/>
                            </w:rPr>
                          </w:pPr>
                        </w:p>
                      </w:tc>
                    </w:tr>
                    <w:bookmarkEnd w:id="26"/>
                  </w:tbl>
                  <w:p w14:paraId="3CF41CE3" w14:textId="77777777" w:rsidR="00C02BFC" w:rsidRDefault="00C02BFC"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C02BFC" w14:paraId="6569A689" w14:textId="77777777" w:rsidTr="007970E7">
                      <w:trPr>
                        <w:trHeight w:hRule="exact" w:val="300"/>
                      </w:trPr>
                      <w:tc>
                        <w:tcPr>
                          <w:tcW w:w="2520" w:type="dxa"/>
                          <w:tcBorders>
                            <w:top w:val="nil"/>
                            <w:left w:val="nil"/>
                            <w:bottom w:val="nil"/>
                            <w:right w:val="nil"/>
                          </w:tcBorders>
                        </w:tcPr>
                        <w:p w14:paraId="7C04F64B" w14:textId="614D9E12" w:rsidR="00C02BFC" w:rsidRDefault="00C02BFC">
                          <w:pPr>
                            <w:rPr>
                              <w:rStyle w:val="Huisstijl-Kopje"/>
                            </w:rPr>
                          </w:pPr>
                          <w:bookmarkStart w:id="27" w:name="bmKopieKopjeA1" w:colFirst="0" w:colLast="0"/>
                        </w:p>
                      </w:tc>
                    </w:tr>
                    <w:tr w:rsidR="00C02BFC" w14:paraId="680898DA" w14:textId="77777777" w:rsidTr="007970E7">
                      <w:trPr>
                        <w:trHeight w:hRule="exact" w:val="600"/>
                      </w:trPr>
                      <w:tc>
                        <w:tcPr>
                          <w:tcW w:w="2520" w:type="dxa"/>
                          <w:tcBorders>
                            <w:top w:val="nil"/>
                            <w:left w:val="nil"/>
                            <w:bottom w:val="nil"/>
                            <w:right w:val="nil"/>
                          </w:tcBorders>
                          <w:shd w:val="clear" w:color="auto" w:fill="auto"/>
                        </w:tcPr>
                        <w:p w14:paraId="2126C963" w14:textId="6C0BD5C8" w:rsidR="00C02BFC" w:rsidRDefault="00C02BFC">
                          <w:pPr>
                            <w:spacing w:before="180"/>
                            <w:ind w:left="120" w:right="120"/>
                          </w:pPr>
                          <w:bookmarkStart w:id="28" w:name="bmKopieA1" w:colFirst="0" w:colLast="0"/>
                          <w:bookmarkEnd w:id="27"/>
                        </w:p>
                      </w:tc>
                    </w:tr>
                    <w:bookmarkEnd w:id="28"/>
                  </w:tbl>
                  <w:p w14:paraId="2CDCE4BF" w14:textId="77777777" w:rsidR="00C02BFC" w:rsidRDefault="00C02BFC"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5168" behindDoc="0" locked="1" layoutInCell="0" allowOverlap="1" wp14:anchorId="5D63EC59" wp14:editId="32C6594B">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C02BFC" w14:paraId="3895003E" w14:textId="77777777" w:rsidTr="005915C8">
                            <w:tc>
                              <w:tcPr>
                                <w:tcW w:w="11984" w:type="dxa"/>
                              </w:tcPr>
                              <w:p w14:paraId="0B32D7FF" w14:textId="42E53C44" w:rsidR="00C02BFC" w:rsidRDefault="007970E7" w:rsidP="007970E7">
                                <w:bookmarkStart w:id="29" w:name="bmAfwLogo1" w:colFirst="0" w:colLast="0"/>
                                <w:r>
                                  <w:rPr>
                                    <w:noProof/>
                                  </w:rPr>
                                  <w:drawing>
                                    <wp:inline distT="0" distB="0" distL="0" distR="0" wp14:anchorId="6F45E586" wp14:editId="3ABF78C2">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29"/>
                        </w:tbl>
                        <w:p w14:paraId="4737239D" w14:textId="77777777" w:rsidR="00C02BFC" w:rsidRDefault="00C02B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C02BFC" w14:paraId="3895003E" w14:textId="77777777" w:rsidTr="005915C8">
                      <w:tc>
                        <w:tcPr>
                          <w:tcW w:w="11984" w:type="dxa"/>
                        </w:tcPr>
                        <w:p w14:paraId="0B32D7FF" w14:textId="42E53C44" w:rsidR="00C02BFC" w:rsidRDefault="007970E7" w:rsidP="007970E7">
                          <w:bookmarkStart w:id="30" w:name="bmAfwLogo1" w:colFirst="0" w:colLast="0"/>
                          <w:r>
                            <w:rPr>
                              <w:noProof/>
                            </w:rPr>
                            <w:drawing>
                              <wp:inline distT="0" distB="0" distL="0" distR="0" wp14:anchorId="6F45E586" wp14:editId="3ABF78C2">
                                <wp:extent cx="2311017" cy="684915"/>
                                <wp:effectExtent l="0" t="0" r="0" b="127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1017" cy="684915"/>
                                        </a:xfrm>
                                        <a:prstGeom prst="rect">
                                          <a:avLst/>
                                        </a:prstGeom>
                                      </pic:spPr>
                                    </pic:pic>
                                  </a:graphicData>
                                </a:graphic>
                              </wp:inline>
                            </w:drawing>
                          </w:r>
                        </w:p>
                      </w:tc>
                    </w:tr>
                    <w:bookmarkEnd w:id="30"/>
                  </w:tbl>
                  <w:p w14:paraId="4737239D" w14:textId="77777777" w:rsidR="00C02BFC" w:rsidRDefault="00C02BFC"/>
                </w:txbxContent>
              </v:textbox>
              <w10:wrap anchorx="page" anchory="page"/>
              <w10:anchorlock/>
            </v:shape>
          </w:pict>
        </mc:Fallback>
      </mc:AlternateContent>
    </w:r>
  </w:p>
  <w:p w14:paraId="42E6E2E9" w14:textId="77777777" w:rsidR="00C02BFC" w:rsidRDefault="00C02B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eVHmQptWdkExvvaGeWXS1cm6K95PsDvcdYLjsIJprJ/7Wnkgcua1wDumWk+vYJoiC6IOWg6p3lmPh/b/2Q2ing==" w:salt="uVw093/AyTQRXvoGkyMNe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4300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5"/>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um" w:val="09-11-2015"/>
    <w:docVar w:name="Datum_PrintValue" w:val="9 november 2015"/>
    <w:docVar w:name="DatumOpgesteld" w:val="04-11-2015"/>
    <w:docVar w:name="DatumOpgesteld_PrintValue" w:val="4 november 2015"/>
    <w:docVar w:name="Debug" w:val="09-11-2015 16:30:05 | Mode = NewVersionPrimary; True; True | Gebruiker = 3022; 3022; 3022 | Registratietype = 2 | ProjectID =  | WerkgroepID =  | LocatieID =  | Project = ; ;  | Bedrijf = 1; 1; 1 | Afdeling = 34; 88; 88 | Vestiging = 245; 158; 158 | Beveiligingsniveau = 4; 4; 4 | StandaardDoc = ; ;"/>
    <w:docVar w:name="DocID" w:val="27eb3c38-51a7-47af-a41c-fddc2cac51d2"/>
    <w:docVar w:name="DocIsReadOnly" w:val="1"/>
    <w:docVar w:name="DocRootDocID" w:val="56866179-f2f0-46b5-b164-045ca6dfd2b8"/>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9920efb0-fcab-42a9-88a9-eac78be507da&lt;/ID&gt;_x000d__x000a__x0009__x0009__x0009_&lt;Name&gt;bmAfwLogo1&lt;/Name&gt;_x000d__x000a__x0009__x0009__x0009_&lt;BookmarkFields&gt;_x000d__x000a__x0009__x0009__x0009__x0009_&lt;BookmarkField&gt;_x000d__x000a__x0009__x0009__x0009__x0009__x0009_&lt;ID&gt;f92532af-cbcb-4a97-850a-efd58142da72&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fff7f46-3467-4810-a00e-acad4efb26a6&lt;/ID&gt;_x000d__x000a__x0009__x0009__x0009_&lt;Name&gt;bmAfwLogo2&lt;/Name&gt;_x000d__x000a__x0009__x0009__x0009_&lt;BookmarkFields&gt;_x000d__x000a__x0009__x0009__x0009__x0009_&lt;BookmarkField&gt;_x000d__x000a__x0009__x0009__x0009__x0009__x0009_&lt;ID&gt;015fe55b-addf-4427-babb-833620319b8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a45b7a1-c482-4889-a440-27d622769b38&lt;/ID&gt;_x000d__x000a__x0009__x0009__x0009_&lt;Name&gt;bmAfwLogo2Even&lt;/Name&gt;_x000d__x000a__x0009__x0009__x0009_&lt;BookmarkFields&gt;_x000d__x000a__x0009__x0009__x0009__x0009_&lt;BookmarkField&gt;_x000d__x000a__x0009__x0009__x0009__x0009__x0009_&lt;ID&gt;a681a406-a59f-4f2c-989b-f43760b36f6f&lt;/ID&gt;_x000d__x000a__x0009__x0009__x0009__x0009__x0009_&lt;PrintValue&gt;&lt;![CDATA[C:\Program Files\DigiOffice\Programs\WhiteOffice\Logo\Print\Kleur\croon.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croon.png&lt;/Option&gt;_x000d__x000a__x0009__x0009__x0009__x0009__x0009__x0009_&lt;Option Name=&quot;BestandMonochroom&quot;&gt;C:\Program Files\DigiOffice\Programs\WhiteOffice\Logo\Print\croon.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d1fc40-e671-42ba-9257-4bc6243af0aa&lt;/ID&gt;_x000d__x000a__x0009__x0009__x0009_&lt;Name&gt;bmBedrijf1&lt;/Name&gt;_x000d__x000a__x0009__x0009__x0009_&lt;BookmarkFields&gt;_x000d__x000a__x0009__x0009__x0009__x0009_&lt;BookmarkField&gt;_x000d__x000a__x0009__x0009__x0009__x0009__x0009_&lt;ID&gt;893614db-3f26-49b4-9b0f-351d34556974&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Schiemond 20-22&lt;br/&gt;3024 EE Rotterdam&lt;br/&gt;Postbus 6073&lt;br/&gt;3002 AB Rotterdam&lt;br/&gt;Telefoon 088 - 923 33 44&lt;br/&gt;www.croon.nl&lt;br/&gt;&lt;/b&gt;&lt;br/&gt;]]&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29c8fe17-56a6-4b70-aed7-d8cacc4fbda1&lt;/ID&gt;_x000d__x000a__x0009__x0009__x0009_&lt;Name&gt;bmVoettekstLinks1&lt;/Name&gt;_x000d__x000a__x0009__x0009_&lt;/Bookmark&gt;_x000d__x000a__x0009__x0009_&lt;Bookmark&gt;_x000d__x000a__x0009__x0009__x0009_&lt;ID&gt;17f15c24-a9c5-4ff0-bb74-57335e7ab2a6&lt;/ID&gt;_x000d__x000a__x0009__x0009__x0009_&lt;Name&gt;bmVoettekstLinks2&lt;/Name&gt;_x000d__x000a__x0009__x0009_&lt;/Bookmark&gt;_x000d__x000a__x0009__x0009_&lt;Bookmark&gt;_x000d__x000a__x0009__x0009__x0009_&lt;ID&gt;cbb147d0-75ea-4146-87d8-acd339384901&lt;/ID&gt;_x000d__x000a__x0009__x0009__x0009_&lt;Name&gt;bmVoettekstLinks2Even&lt;/Name&gt;_x000d__x000a__x0009__x0009_&lt;/Bookmark&gt;_x000d__x000a__x0009__x0009_&lt;Bookmark&gt;_x000d__x000a__x0009__x0009__x0009_&lt;ID&gt;b1060d45-9e3c-490d-8ea4-4a3615691043&lt;/ID&gt;_x000d__x000a__x0009__x0009__x0009_&lt;Name&gt;bmVoettekstRechts1&lt;/Name&gt;_x000d__x000a__x0009__x0009_&lt;/Bookmark&gt;_x000d__x000a__x0009__x0009_&lt;Bookmark&gt;_x000d__x000a__x0009__x0009__x0009_&lt;ID&gt;f16b376d-a379-4d07-9649-80df500469e2&lt;/ID&gt;_x000d__x000a__x0009__x0009__x0009_&lt;Name&gt;bmVoettekstRechts2&lt;/Name&gt;_x000d__x000a__x0009__x0009_&lt;/Bookmark&gt;_x000d__x000a__x0009__x0009_&lt;Bookmark&gt;_x000d__x000a__x0009__x0009__x0009_&lt;ID&gt;13f39d48-0f94-49ad-a4d1-c8a9e8fdcc6c&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4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a9e578f1-e7e2-4a3a-b887-5391c340afda&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9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00790b4-0051-4ed2-b200-ef134fc81297&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11-00348]]&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4c06cac-a4a8-4222-bf92-ae6cb5ad3fbf&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c6fa92d-c9b2-441a-9bc8-80bb8cafb5e1&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4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1d3a9ed-1616-4634-bbf1-de49cd41e853&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9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7935bf03-730f-436b-aa5c-09712a94ba6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11-00348]]&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4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9 november 2015]]&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511-00348]]&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3 2015]]&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9fb5b96-0c41-4a2f-879d-293e16801607&lt;/ID&gt;_x000d__x000a__x0009__x0009__x0009_&lt;Name&gt;bmBegin&lt;/Name&gt;_x000d__x000a__x0009__x0009_&lt;/Bookmark&gt;_x000d__x000a__x0009_&lt;/Bookmarks&gt;_x000d__x000a__x0009_&lt;DataFields&gt;_x000d__x000a__x0009__x0009_&lt;DataField&gt;_x000d__x000a__x0009__x0009__x0009_&lt;Name&gt;RootDocumentID&lt;/Name&gt;_x000d__x000a__x0009__x0009__x0009_&lt;Value&gt;56866179-f2f0-46b5-b164-045ca6dfd2b8&lt;/Value&gt;_x000d__x000a__x0009__x0009_&lt;/DataField&gt;_x000d__x000a__x0009__x0009_&lt;DataField&gt;_x000d__x000a__x0009__x0009__x0009_&lt;Name&gt;DocumentID&lt;/Name&gt;_x000d__x000a__x0009__x0009__x0009_&lt;Value&gt;27eb3c38-51a7-47af-a41c-fddc2cac51d2&lt;/Value&gt;_x000d__x000a__x0009__x0009_&lt;/DataField&gt;_x000d__x000a__x0009_&lt;/DataFields&gt;_x000d__x000a__x0009_&lt;MetaDataFields&gt;_x000d__x000a__x0009__x0009_&lt;MetaDataField&gt;_x000d__x000a__x0009__x0009__x0009_&lt;PrintValue&gt;&lt;![CDATA[1511-00348]]&gt;&lt;/PrintValue&gt;_x000d__x000a__x0009__x0009__x0009_&lt;RegistrationValue&gt;&lt;![CDATA[1511-00348]]&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5]]&gt;&lt;/PrintValue&gt;_x000d__x000a__x0009__x0009__x0009_&lt;RegistrationValue&gt;&lt;![CDATA[Storingsanalyse 2e Coentunnel Q3 2015]]&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9 november 2015]]&gt;&lt;/PrintValue&gt;_x000d__x000a__x0009__x0009__x0009_&lt;RegistrationValue&gt;&lt;![CDATA[2015-11-09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4 november 2015]]&gt;&lt;/PrintValue&gt;_x000d__x000a__x0009__x0009__x0009_&lt;RegistrationValue&gt;&lt;![CDATA[2015-11-04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5]]&gt;&lt;/PrintValue&gt;_x000d__x000a__x0009__x0009__x0009_&lt;RegistrationValue&gt;&lt;![CDATA[Storingsanalyse 2e Coentunnel Q3 2015]]&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9-11-2015 16:30:05 | Mode = NewVersionPrimary; True; True | Gebruiker = 3022; 3022; 3022 | Registratietype = 2 | ProjectID =  | WerkgroepID =  | LocatieID =  | Project = ; ;  | Bedrijf = 1; 1; 1 | Afdeling = 34; 88; 88 | Vestiging = 245; 158; 158 | Beveiligingsniveau = 4; 4; 4 | StandaardDoc = ; ;]]&gt;&lt;/PrintValue&gt;_x000d__x000a__x0009__x0009__x0009_&lt;RegistrationValue&gt;&lt;![CDATA[09-11-2015 16:30:05 | Mode = NewVersionPrimary; True; True | Gebruiker = 3022; 3022; 3022 | Registratietype = 2 | ProjectID =  | WerkgroepID =  | LocatieID =  | Project = ; ;  | Bedrijf = 1; 1; 1 | Afdeling = 34; 88; 88 | Vestiging = 245; 158; 158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389adab4-374d-444f-8455-24a335f27a80&quot;},{&quot;Checked&quot;:true,&quot;LabelID&quot;:&quot;5eefa1e2-de5f-416f-b4df-7f4f042487a5&quot;},{&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PrintValue&gt;_x000d__x000a__x0009__x0009__x0009_&lt;RegistrationValue&gt;&lt;![CDATA[[{&quot;Checked&quot;:true,&quot;LabelID&quot;:&quot;389adab4-374d-444f-8455-24a335f27a80&quot;},{&quot;Checked&quot;:true,&quot;LabelID&quot;:&quot;5eefa1e2-de5f-416f-b4df-7f4f042487a5&quot;},{&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ft Infra-M]]&gt;&lt;/PrintValue&gt;_x000d__x000a__x0009__x0009__x0009_&lt;RegistrationValue&gt;&lt;![CDATA[245]]&gt;&lt;/RegistrationValue&gt;_x000d__x000a__x0009__x0009__x0009_&lt;ShadowRegistrationValue&gt;&lt;![CDATA[Delft Infra-M]]&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11-00348]]&gt;&lt;/PrintValue&gt;_x000d__x000a__x0009__x0009__x0009_&lt;RegistrationValue&gt;&lt;![CDATA[1511-00348]]&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11-00876 v1.0 - Bijlage 1 - Totaal aantal storingen Q3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c3a84499-3492-4005-89b6-15e1011d056f&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c3a84499-3492-4005-89b6-15e1011d056f]]&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11-00878 v1.0 - Bijlage 2 - Aantal storingen Verkeerssignaleringssysteem (MTM) Q3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e81302b-ea21-4358-a859-2f63b00f2c95&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e81302b-ea21-4358-a859-2f63b00f2c95]]&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11-00879 v1.0 - Bijlage 3 - Aantal storingen afsluitbomen (AB) Q3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26f073bc-e6d7-4c4c-8c8e-15c7ae2081be&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26f073bc-e6d7-4c4c-8c8e-15c7ae2081be]]&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11-00880 v1.0 - Bijlage 4 - Aantal storingen CCTV-camerasysteem Q3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8d95e4ce-ec18-4a26-b6b7-f8a5c347ea92&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8d95e4ce-ec18-4a26-b6b7-f8a5c347ea92]]&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511-00881 v1.0 - Bijlage 5 - Aantal storingen hoogtedetectiesysteem (HD) Q3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27c71da5-741e-4079-a90e-5437b5de9a8f&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27c71da5-741e-4079-a90e-5437b5de9a8f]]&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
    <w:docVar w:name="DocumentInfoXML_1" w:val="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389adab4-374d-444f-8455-24a335f27a80&quot;},{&quot;Checked&quot;:true,&quot;LabelID&quot;:&quot;5eefa1e2-de5f-416f-b4df-7f4f042487a5&quot;},{&quot;Checked&quot;:true,&quot;LabelID&quot;:&quot;751a2c5c-6e81-46a6-beae-1cbf9f1832c4&quot;},{&quot;Checked&quot;:true,&quot;LabelID&quot;:&quot;8327fca9-ee65-48cd-877a-5b2b628636d6&quot;},{&quot;Checked&quot;:true,&quot;LabelID&quot;:&quot;fba231bb-e5a0-4e54-8d01-720fb8ec12cf&quot;},{&quot;Checked&quot;:true,&quot;LabelID&quot;:&quot;0ef51d4d-479b-499d-8f55-a0311a1c9caa&quot;},{&quot;Checked&quot;:true,&quot;LabelID&quot;:&quot;94791a20-fa43-42c7-b993-afe6789fc638&quot;},{&quot;Checked&quot;:true,&quot;LabelID&quot;:&quot;44478014-4434-4c15-a728-b372afd915e2&quot;},{&quot;Checked&quot;:true,&quot;LabelID&quot;:&quot;7507ccf9-4b7b-4c3e-8ec7-faec68539e63&quot;}]"/>
    <w:docVar w:name="MergeStatus" w:val="0"/>
    <w:docVar w:name="NamenLijstWeergave" w:val="BetrokkeneBeschikbaar_DocumentIntern"/>
    <w:docVar w:name="NamenLijstWeergave_PrintValue" w:val="Weergave van een contactpersoon op een document"/>
    <w:docVar w:name="OpslagFileName" w:val="http://intranet.croon.nl/Departments/MCC/DMSDocumentsTeam/DMSRapport/2015-11/1511-00348.docx"/>
    <w:docVar w:name="PapierAfdrukstand" w:val="Staand"/>
    <w:docVar w:name="PapierFormaat" w:val="A4"/>
    <w:docVar w:name="PlaatsOndertekenaar2" w:val="1"/>
    <w:docVar w:name="PlaatsVoettekst" w:val="0"/>
    <w:docVar w:name="PlaatsVoettekstLogo" w:val="1"/>
    <w:docVar w:name="ProjectWeergave" w:val="Project_Document"/>
    <w:docVar w:name="ProjectWeergave_PrintValue" w:val="Weergave van een project op een document"/>
    <w:docVar w:name="Referentie" w:val="1511-00348"/>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3 2015"/>
    <w:docVar w:name="VersieNrVermelden" w:val="1"/>
    <w:docVar w:name="VersieNrVermelden_PrintValue" w:val="1.0"/>
    <w:docVar w:name="Versienummer" w:val="1.0"/>
    <w:docVar w:name="VerwijderenNaVerzending" w:val="0"/>
    <w:docVar w:name="Vestiging" w:val="Delft Infra-M"/>
    <w:docVar w:name="VestigingID" w:val="245"/>
    <w:docVar w:name="Wijzig" w:val="1"/>
  </w:docVars>
  <w:rsids>
    <w:rsidRoot w:val="00FC1AF3"/>
    <w:rsid w:val="0001683C"/>
    <w:rsid w:val="00051450"/>
    <w:rsid w:val="00090347"/>
    <w:rsid w:val="000D37A2"/>
    <w:rsid w:val="000E0E3C"/>
    <w:rsid w:val="000E7C89"/>
    <w:rsid w:val="00117754"/>
    <w:rsid w:val="00120CB9"/>
    <w:rsid w:val="00155992"/>
    <w:rsid w:val="00175807"/>
    <w:rsid w:val="001A262F"/>
    <w:rsid w:val="001B560E"/>
    <w:rsid w:val="001C0634"/>
    <w:rsid w:val="001D5F51"/>
    <w:rsid w:val="001E2676"/>
    <w:rsid w:val="00205EF6"/>
    <w:rsid w:val="002120D6"/>
    <w:rsid w:val="002165EE"/>
    <w:rsid w:val="0029151F"/>
    <w:rsid w:val="0029589C"/>
    <w:rsid w:val="002C789C"/>
    <w:rsid w:val="002F0330"/>
    <w:rsid w:val="002F49CA"/>
    <w:rsid w:val="002F77B7"/>
    <w:rsid w:val="00307B90"/>
    <w:rsid w:val="003276B4"/>
    <w:rsid w:val="003362C3"/>
    <w:rsid w:val="0034402B"/>
    <w:rsid w:val="00355065"/>
    <w:rsid w:val="00380E74"/>
    <w:rsid w:val="0039569C"/>
    <w:rsid w:val="003A56BC"/>
    <w:rsid w:val="003A7728"/>
    <w:rsid w:val="003A7D87"/>
    <w:rsid w:val="003E7B85"/>
    <w:rsid w:val="004158F1"/>
    <w:rsid w:val="004248F1"/>
    <w:rsid w:val="004557A9"/>
    <w:rsid w:val="004616A8"/>
    <w:rsid w:val="00486AA4"/>
    <w:rsid w:val="00493F61"/>
    <w:rsid w:val="004A11E8"/>
    <w:rsid w:val="00516151"/>
    <w:rsid w:val="00535249"/>
    <w:rsid w:val="005617C1"/>
    <w:rsid w:val="00575CA4"/>
    <w:rsid w:val="005915C8"/>
    <w:rsid w:val="00594265"/>
    <w:rsid w:val="00595449"/>
    <w:rsid w:val="005972DF"/>
    <w:rsid w:val="005A11F8"/>
    <w:rsid w:val="005A5736"/>
    <w:rsid w:val="005A60D9"/>
    <w:rsid w:val="005C072C"/>
    <w:rsid w:val="005C3960"/>
    <w:rsid w:val="005D1F42"/>
    <w:rsid w:val="005F32F7"/>
    <w:rsid w:val="005F5555"/>
    <w:rsid w:val="0060293F"/>
    <w:rsid w:val="0061647D"/>
    <w:rsid w:val="00622931"/>
    <w:rsid w:val="00640D90"/>
    <w:rsid w:val="00662951"/>
    <w:rsid w:val="0068637D"/>
    <w:rsid w:val="006977BE"/>
    <w:rsid w:val="006A1ADF"/>
    <w:rsid w:val="006B08B7"/>
    <w:rsid w:val="006D4569"/>
    <w:rsid w:val="006D4DBF"/>
    <w:rsid w:val="006E044B"/>
    <w:rsid w:val="00723D8C"/>
    <w:rsid w:val="00725589"/>
    <w:rsid w:val="00736259"/>
    <w:rsid w:val="007431A2"/>
    <w:rsid w:val="00747695"/>
    <w:rsid w:val="007717D1"/>
    <w:rsid w:val="007970E7"/>
    <w:rsid w:val="007B2338"/>
    <w:rsid w:val="007D615D"/>
    <w:rsid w:val="007D6F15"/>
    <w:rsid w:val="00810A72"/>
    <w:rsid w:val="00821C61"/>
    <w:rsid w:val="00827088"/>
    <w:rsid w:val="008309A0"/>
    <w:rsid w:val="00840D6D"/>
    <w:rsid w:val="00874B7C"/>
    <w:rsid w:val="008876E2"/>
    <w:rsid w:val="00896ED2"/>
    <w:rsid w:val="00906F4A"/>
    <w:rsid w:val="00915E3A"/>
    <w:rsid w:val="00920D8E"/>
    <w:rsid w:val="00946921"/>
    <w:rsid w:val="00970EC2"/>
    <w:rsid w:val="009776C8"/>
    <w:rsid w:val="00985501"/>
    <w:rsid w:val="00997D81"/>
    <w:rsid w:val="009C4368"/>
    <w:rsid w:val="009C477E"/>
    <w:rsid w:val="009D5115"/>
    <w:rsid w:val="009D5E41"/>
    <w:rsid w:val="009E6C3F"/>
    <w:rsid w:val="009F0272"/>
    <w:rsid w:val="009F0505"/>
    <w:rsid w:val="00A42E88"/>
    <w:rsid w:val="00A47659"/>
    <w:rsid w:val="00A55B09"/>
    <w:rsid w:val="00A61ECA"/>
    <w:rsid w:val="00A745E3"/>
    <w:rsid w:val="00A83632"/>
    <w:rsid w:val="00A87A1E"/>
    <w:rsid w:val="00A93C52"/>
    <w:rsid w:val="00A97B83"/>
    <w:rsid w:val="00AA0264"/>
    <w:rsid w:val="00AB2C99"/>
    <w:rsid w:val="00AB5CD7"/>
    <w:rsid w:val="00AC2EDF"/>
    <w:rsid w:val="00AD2FC7"/>
    <w:rsid w:val="00AD3953"/>
    <w:rsid w:val="00AD7A63"/>
    <w:rsid w:val="00AE6DA3"/>
    <w:rsid w:val="00B11685"/>
    <w:rsid w:val="00B15191"/>
    <w:rsid w:val="00B22E88"/>
    <w:rsid w:val="00B31109"/>
    <w:rsid w:val="00B31A7B"/>
    <w:rsid w:val="00B339C4"/>
    <w:rsid w:val="00B343A6"/>
    <w:rsid w:val="00B36AD2"/>
    <w:rsid w:val="00B76924"/>
    <w:rsid w:val="00B84F38"/>
    <w:rsid w:val="00B95273"/>
    <w:rsid w:val="00BA41DF"/>
    <w:rsid w:val="00BE0AE8"/>
    <w:rsid w:val="00BE5B1A"/>
    <w:rsid w:val="00C02BFC"/>
    <w:rsid w:val="00C26391"/>
    <w:rsid w:val="00C5645B"/>
    <w:rsid w:val="00C72048"/>
    <w:rsid w:val="00C81D4E"/>
    <w:rsid w:val="00CB1E87"/>
    <w:rsid w:val="00CC2141"/>
    <w:rsid w:val="00CC621E"/>
    <w:rsid w:val="00CD2F0C"/>
    <w:rsid w:val="00CD7915"/>
    <w:rsid w:val="00CE525F"/>
    <w:rsid w:val="00CE5FD0"/>
    <w:rsid w:val="00D10B89"/>
    <w:rsid w:val="00D2351D"/>
    <w:rsid w:val="00D345FB"/>
    <w:rsid w:val="00D62026"/>
    <w:rsid w:val="00D71312"/>
    <w:rsid w:val="00D774D7"/>
    <w:rsid w:val="00D93E6D"/>
    <w:rsid w:val="00D96927"/>
    <w:rsid w:val="00DA02F1"/>
    <w:rsid w:val="00DA44C2"/>
    <w:rsid w:val="00DE3A85"/>
    <w:rsid w:val="00DF2677"/>
    <w:rsid w:val="00DF4636"/>
    <w:rsid w:val="00E046BB"/>
    <w:rsid w:val="00E05D08"/>
    <w:rsid w:val="00E25BF8"/>
    <w:rsid w:val="00E36E37"/>
    <w:rsid w:val="00E37DA9"/>
    <w:rsid w:val="00E6488E"/>
    <w:rsid w:val="00E66A51"/>
    <w:rsid w:val="00E82D8E"/>
    <w:rsid w:val="00E91411"/>
    <w:rsid w:val="00E93F8F"/>
    <w:rsid w:val="00EB7F9C"/>
    <w:rsid w:val="00ED78BE"/>
    <w:rsid w:val="00EF005D"/>
    <w:rsid w:val="00F12897"/>
    <w:rsid w:val="00F15267"/>
    <w:rsid w:val="00F372B2"/>
    <w:rsid w:val="00F43926"/>
    <w:rsid w:val="00F5019F"/>
    <w:rsid w:val="00F74DFF"/>
    <w:rsid w:val="00FC0A35"/>
    <w:rsid w:val="00FC1AF3"/>
    <w:rsid w:val="00FD6707"/>
    <w:rsid w:val="00FE101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D28F27CD-4327-4FEB-9305-6EC191E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F61"/>
    <w:rPr>
      <w:szCs w:val="24"/>
    </w:rPr>
  </w:style>
  <w:style w:type="paragraph" w:styleId="Heading1">
    <w:name w:val="heading 1"/>
    <w:basedOn w:val="Normal"/>
    <w:next w:val="Normal"/>
    <w:link w:val="Heading1Char"/>
    <w:qFormat/>
    <w:rsid w:val="00493F61"/>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493F61"/>
    <w:pPr>
      <w:pageBreakBefore w:val="0"/>
      <w:numPr>
        <w:ilvl w:val="1"/>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493F61"/>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493F61"/>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493F61"/>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493F61"/>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493F61"/>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493F61"/>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493F61"/>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493F61"/>
    <w:rPr>
      <w:rFonts w:ascii="Arial" w:hAnsi="Arial"/>
      <w:noProof/>
      <w:sz w:val="19"/>
    </w:rPr>
  </w:style>
  <w:style w:type="character" w:customStyle="1" w:styleId="Huisstijl-Kopje">
    <w:name w:val="Huisstijl-Kopje"/>
    <w:rsid w:val="00493F61"/>
    <w:rPr>
      <w:rFonts w:ascii="Arial" w:hAnsi="Arial"/>
      <w:b/>
      <w:noProof/>
      <w:sz w:val="14"/>
    </w:rPr>
  </w:style>
  <w:style w:type="character" w:customStyle="1" w:styleId="Huisstijl-Kopje-Fax">
    <w:name w:val="Huisstijl-Kopje-Fax"/>
    <w:rsid w:val="00493F61"/>
    <w:rPr>
      <w:rFonts w:ascii="Arial" w:hAnsi="Arial"/>
      <w:b/>
      <w:noProof/>
      <w:sz w:val="16"/>
    </w:rPr>
  </w:style>
  <w:style w:type="paragraph" w:customStyle="1" w:styleId="Huisstijl-Naw">
    <w:name w:val="Huisstijl-Naw"/>
    <w:basedOn w:val="Normal"/>
    <w:rsid w:val="00493F61"/>
    <w:pPr>
      <w:spacing w:line="240" w:lineRule="exact"/>
    </w:pPr>
    <w:rPr>
      <w:noProof/>
      <w:szCs w:val="20"/>
    </w:rPr>
  </w:style>
  <w:style w:type="character" w:customStyle="1" w:styleId="Huisstijl-Sjabloonnaam">
    <w:name w:val="Huisstijl-Sjabloonnaam"/>
    <w:rsid w:val="00493F61"/>
    <w:rPr>
      <w:rFonts w:ascii="Arial" w:hAnsi="Arial"/>
      <w:noProof/>
      <w:sz w:val="24"/>
    </w:rPr>
  </w:style>
  <w:style w:type="paragraph" w:customStyle="1" w:styleId="Huisstijl-Voorwaarden">
    <w:name w:val="Huisstijl-Voorwaarden"/>
    <w:basedOn w:val="Normal"/>
    <w:rsid w:val="00493F61"/>
    <w:pPr>
      <w:spacing w:line="160" w:lineRule="exact"/>
    </w:pPr>
    <w:rPr>
      <w:noProof/>
      <w:sz w:val="14"/>
      <w:szCs w:val="20"/>
    </w:rPr>
  </w:style>
  <w:style w:type="paragraph" w:styleId="TOC1">
    <w:name w:val="toc 1"/>
    <w:basedOn w:val="Normal"/>
    <w:next w:val="Normal"/>
    <w:rsid w:val="00493F61"/>
    <w:pPr>
      <w:keepNext/>
      <w:tabs>
        <w:tab w:val="right" w:pos="7080"/>
      </w:tabs>
      <w:spacing w:before="240"/>
      <w:ind w:left="1680" w:hanging="1680"/>
    </w:pPr>
    <w:rPr>
      <w:noProof/>
      <w:szCs w:val="20"/>
    </w:rPr>
  </w:style>
  <w:style w:type="paragraph" w:styleId="TOC2">
    <w:name w:val="toc 2"/>
    <w:basedOn w:val="TOC1"/>
    <w:next w:val="Normal"/>
    <w:rsid w:val="00493F61"/>
    <w:pPr>
      <w:spacing w:before="0"/>
    </w:pPr>
  </w:style>
  <w:style w:type="paragraph" w:styleId="TOC3">
    <w:name w:val="toc 3"/>
    <w:basedOn w:val="TOC1"/>
    <w:next w:val="Normal"/>
    <w:rsid w:val="00493F61"/>
    <w:pPr>
      <w:spacing w:before="0"/>
    </w:pPr>
  </w:style>
  <w:style w:type="paragraph" w:customStyle="1" w:styleId="Kop1zondernummer">
    <w:name w:val="Kop 1 zonder nummer"/>
    <w:basedOn w:val="Heading1"/>
    <w:next w:val="Normal"/>
    <w:rsid w:val="00493F61"/>
    <w:pPr>
      <w:numPr>
        <w:numId w:val="0"/>
      </w:numPr>
      <w:tabs>
        <w:tab w:val="clear" w:pos="240"/>
      </w:tabs>
    </w:pPr>
  </w:style>
  <w:style w:type="paragraph" w:customStyle="1" w:styleId="Kop2zondernummer">
    <w:name w:val="Kop 2 zonder nummer"/>
    <w:basedOn w:val="Heading2"/>
    <w:next w:val="Normal"/>
    <w:rsid w:val="00493F61"/>
    <w:pPr>
      <w:numPr>
        <w:ilvl w:val="0"/>
        <w:numId w:val="0"/>
      </w:numPr>
    </w:pPr>
  </w:style>
  <w:style w:type="paragraph" w:customStyle="1" w:styleId="Kop3zondernummer">
    <w:name w:val="Kop 3 zonder nummer"/>
    <w:basedOn w:val="Heading3"/>
    <w:next w:val="Normal"/>
    <w:rsid w:val="00493F61"/>
    <w:pPr>
      <w:numPr>
        <w:ilvl w:val="0"/>
        <w:numId w:val="0"/>
      </w:numPr>
      <w:tabs>
        <w:tab w:val="clear" w:pos="480"/>
      </w:tabs>
    </w:pPr>
  </w:style>
  <w:style w:type="paragraph" w:styleId="Header">
    <w:name w:val="header"/>
    <w:basedOn w:val="Normal"/>
    <w:rsid w:val="00493F61"/>
    <w:pPr>
      <w:tabs>
        <w:tab w:val="center" w:pos="3510"/>
        <w:tab w:val="right" w:pos="7020"/>
      </w:tabs>
    </w:pPr>
  </w:style>
  <w:style w:type="paragraph" w:styleId="Footer">
    <w:name w:val="footer"/>
    <w:basedOn w:val="Normal"/>
    <w:rsid w:val="00493F61"/>
    <w:pPr>
      <w:tabs>
        <w:tab w:val="center" w:pos="3510"/>
        <w:tab w:val="right" w:pos="7020"/>
      </w:tabs>
    </w:pPr>
  </w:style>
  <w:style w:type="paragraph" w:styleId="TOC4">
    <w:name w:val="toc 4"/>
    <w:basedOn w:val="TOC1"/>
    <w:next w:val="Normal"/>
    <w:semiHidden/>
    <w:rsid w:val="00493F61"/>
    <w:pPr>
      <w:spacing w:before="0"/>
    </w:pPr>
  </w:style>
  <w:style w:type="paragraph" w:styleId="TOC5">
    <w:name w:val="toc 5"/>
    <w:basedOn w:val="TOC1"/>
    <w:next w:val="Normal"/>
    <w:semiHidden/>
    <w:rsid w:val="00493F61"/>
    <w:pPr>
      <w:spacing w:before="0"/>
    </w:pPr>
  </w:style>
  <w:style w:type="paragraph" w:styleId="TOC6">
    <w:name w:val="toc 6"/>
    <w:basedOn w:val="TOC1"/>
    <w:next w:val="Normal"/>
    <w:semiHidden/>
    <w:rsid w:val="00493F61"/>
    <w:pPr>
      <w:spacing w:before="0"/>
    </w:pPr>
  </w:style>
  <w:style w:type="paragraph" w:styleId="TOC7">
    <w:name w:val="toc 7"/>
    <w:basedOn w:val="TOC1"/>
    <w:next w:val="Normal"/>
    <w:semiHidden/>
    <w:rsid w:val="00493F61"/>
    <w:pPr>
      <w:spacing w:before="0"/>
    </w:pPr>
  </w:style>
  <w:style w:type="paragraph" w:styleId="TOC8">
    <w:name w:val="toc 8"/>
    <w:basedOn w:val="TOC1"/>
    <w:next w:val="Normal"/>
    <w:semiHidden/>
    <w:rsid w:val="00493F61"/>
    <w:pPr>
      <w:spacing w:before="0"/>
    </w:pPr>
  </w:style>
  <w:style w:type="paragraph" w:styleId="TOC9">
    <w:name w:val="toc 9"/>
    <w:basedOn w:val="TOC1"/>
    <w:next w:val="Normal"/>
    <w:semiHidden/>
    <w:rsid w:val="00493F61"/>
    <w:pPr>
      <w:spacing w:before="0"/>
    </w:pPr>
  </w:style>
  <w:style w:type="paragraph" w:customStyle="1" w:styleId="Kop4zondernummer">
    <w:name w:val="Kop 4 zonder nummer"/>
    <w:basedOn w:val="Heading4"/>
    <w:next w:val="Normal"/>
    <w:rsid w:val="00493F61"/>
    <w:pPr>
      <w:numPr>
        <w:ilvl w:val="0"/>
        <w:numId w:val="0"/>
      </w:numPr>
      <w:tabs>
        <w:tab w:val="clear" w:pos="600"/>
      </w:tabs>
    </w:pPr>
  </w:style>
  <w:style w:type="paragraph" w:customStyle="1" w:styleId="Kop5zondernummer">
    <w:name w:val="Kop 5 zonder nummer"/>
    <w:basedOn w:val="Heading5"/>
    <w:next w:val="Normal"/>
    <w:rsid w:val="00493F61"/>
    <w:pPr>
      <w:numPr>
        <w:ilvl w:val="0"/>
        <w:numId w:val="0"/>
      </w:numPr>
      <w:tabs>
        <w:tab w:val="clear" w:pos="720"/>
      </w:tabs>
    </w:pPr>
  </w:style>
  <w:style w:type="paragraph" w:customStyle="1" w:styleId="Kop6zondernummer">
    <w:name w:val="Kop 6 zonder nummer"/>
    <w:basedOn w:val="Heading6"/>
    <w:next w:val="Normal"/>
    <w:rsid w:val="00493F61"/>
    <w:pPr>
      <w:numPr>
        <w:ilvl w:val="0"/>
        <w:numId w:val="0"/>
      </w:numPr>
      <w:tabs>
        <w:tab w:val="clear" w:pos="840"/>
      </w:tabs>
    </w:pPr>
  </w:style>
  <w:style w:type="paragraph" w:customStyle="1" w:styleId="Kop7zondernummer">
    <w:name w:val="Kop 7 zonder nummer"/>
    <w:basedOn w:val="Heading7"/>
    <w:next w:val="Normal"/>
    <w:rsid w:val="00493F61"/>
    <w:pPr>
      <w:numPr>
        <w:ilvl w:val="0"/>
        <w:numId w:val="0"/>
      </w:numPr>
      <w:tabs>
        <w:tab w:val="clear" w:pos="960"/>
      </w:tabs>
    </w:pPr>
  </w:style>
  <w:style w:type="paragraph" w:customStyle="1" w:styleId="Kop8zondernummer">
    <w:name w:val="Kop 8 zonder nummer"/>
    <w:basedOn w:val="Heading8"/>
    <w:next w:val="Normal"/>
    <w:rsid w:val="00493F61"/>
    <w:pPr>
      <w:numPr>
        <w:ilvl w:val="0"/>
        <w:numId w:val="0"/>
      </w:numPr>
      <w:tabs>
        <w:tab w:val="clear" w:pos="1080"/>
      </w:tabs>
    </w:pPr>
  </w:style>
  <w:style w:type="paragraph" w:customStyle="1" w:styleId="Kop9zondernummer">
    <w:name w:val="Kop 9 zonder nummer"/>
    <w:basedOn w:val="Heading9"/>
    <w:next w:val="Normal"/>
    <w:rsid w:val="00493F61"/>
    <w:pPr>
      <w:numPr>
        <w:ilvl w:val="0"/>
        <w:numId w:val="0"/>
      </w:numPr>
      <w:tabs>
        <w:tab w:val="clear" w:pos="1200"/>
      </w:tabs>
    </w:pPr>
  </w:style>
  <w:style w:type="paragraph" w:styleId="Caption">
    <w:name w:val="caption"/>
    <w:basedOn w:val="Huisstijl-Voorwaarden"/>
    <w:next w:val="Normal"/>
    <w:qFormat/>
    <w:rsid w:val="00493F61"/>
    <w:pPr>
      <w:spacing w:line="240" w:lineRule="exact"/>
    </w:pPr>
    <w:rPr>
      <w:bCs/>
    </w:rPr>
  </w:style>
  <w:style w:type="paragraph" w:styleId="TableofFigures">
    <w:name w:val="table of figures"/>
    <w:basedOn w:val="TOC1"/>
    <w:next w:val="Normal"/>
    <w:semiHidden/>
    <w:rsid w:val="00493F61"/>
    <w:pPr>
      <w:keepNext w:val="0"/>
      <w:spacing w:before="0"/>
    </w:pPr>
  </w:style>
  <w:style w:type="paragraph" w:styleId="ListBullet">
    <w:name w:val="List Bullet"/>
    <w:basedOn w:val="Normal"/>
    <w:rsid w:val="00493F61"/>
    <w:pPr>
      <w:numPr>
        <w:numId w:val="26"/>
      </w:numPr>
    </w:pPr>
    <w:rPr>
      <w:szCs w:val="20"/>
    </w:rPr>
  </w:style>
  <w:style w:type="paragraph" w:styleId="ListBullet2">
    <w:name w:val="List Bullet 2"/>
    <w:basedOn w:val="ListBullet"/>
    <w:rsid w:val="00493F61"/>
    <w:pPr>
      <w:numPr>
        <w:numId w:val="28"/>
      </w:numPr>
      <w:tabs>
        <w:tab w:val="clear" w:pos="643"/>
      </w:tabs>
      <w:ind w:left="480" w:hanging="240"/>
    </w:pPr>
  </w:style>
  <w:style w:type="paragraph" w:styleId="ListBullet3">
    <w:name w:val="List Bullet 3"/>
    <w:basedOn w:val="ListBullet"/>
    <w:rsid w:val="00493F61"/>
    <w:pPr>
      <w:numPr>
        <w:numId w:val="30"/>
      </w:numPr>
      <w:tabs>
        <w:tab w:val="clear" w:pos="840"/>
      </w:tabs>
      <w:ind w:left="720" w:hanging="240"/>
    </w:pPr>
  </w:style>
  <w:style w:type="paragraph" w:styleId="FootnoteText">
    <w:name w:val="footnote text"/>
    <w:basedOn w:val="Huisstijl-Voorwaarden"/>
    <w:next w:val="Normal"/>
    <w:link w:val="FootnoteTextChar"/>
    <w:rsid w:val="00493F61"/>
  </w:style>
  <w:style w:type="character" w:customStyle="1" w:styleId="FootnoteTextChar">
    <w:name w:val="Footnote Text Char"/>
    <w:link w:val="FootnoteText"/>
    <w:rsid w:val="00493F61"/>
    <w:rPr>
      <w:noProof/>
      <w:sz w:val="14"/>
      <w:szCs w:val="20"/>
    </w:rPr>
  </w:style>
  <w:style w:type="character" w:customStyle="1" w:styleId="Huisstijl-Adres">
    <w:name w:val="Huisstijl-Adres"/>
    <w:rsid w:val="00493F61"/>
    <w:rPr>
      <w:rFonts w:ascii="Arial" w:hAnsi="Arial"/>
      <w:noProof/>
      <w:sz w:val="14"/>
    </w:rPr>
  </w:style>
  <w:style w:type="character" w:customStyle="1" w:styleId="Huisstijl-Adres-Fax">
    <w:name w:val="Huisstijl-Adres-Fax"/>
    <w:rsid w:val="00493F61"/>
    <w:rPr>
      <w:rFonts w:ascii="Arial" w:hAnsi="Arial"/>
      <w:noProof/>
      <w:sz w:val="16"/>
    </w:rPr>
  </w:style>
  <w:style w:type="paragraph" w:customStyle="1" w:styleId="Huisstijl-KixCode">
    <w:name w:val="Huisstijl-KixCode"/>
    <w:basedOn w:val="Normal"/>
    <w:next w:val="Normal"/>
    <w:rsid w:val="00493F61"/>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 w:type="character" w:styleId="LineNumber">
    <w:name w:val="line number"/>
    <w:basedOn w:val="DefaultParagraphFont"/>
    <w:semiHidden/>
    <w:unhideWhenUsed/>
    <w:rsid w:val="0059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MSRapport" ma:contentTypeID="0x0101001B7BB95BDF35AB469E7098D4E3786664000916A4E53FC19A4FA785CD30777C4D9B" ma:contentTypeVersion="34" ma:contentTypeDescription="Create a new document." ma:contentTypeScope="" ma:versionID="bbd28f8e8966ae1e0fef8474d3e40b02">
  <xsd:schema xmlns:xsd="http://www.w3.org/2001/XMLSchema" xmlns:xs="http://www.w3.org/2001/XMLSchema" xmlns:p="http://schemas.microsoft.com/office/2006/metadata/properties" xmlns:ns2="0d56ba86-01f6-4559-97ca-1d8039c491eb" targetNamespace="http://schemas.microsoft.com/office/2006/metadata/properties" ma:root="true" ma:fieldsID="f1c41b2755cd36bee24c38d8de0b8c85"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 ma:readOnly="false">
      <xsd:simpleType>
        <xsd:restriction base="dms:Text">
          <xsd:maxLength value="100"/>
        </xsd:restriction>
      </xsd:simpleType>
    </xsd:element>
    <xsd:element name="idb_PublicatieGroepering" ma:index="38" nillable="true" ma:displayName="VrijVeldPublicatieGroepering" ma:internalName="idb_PublicatieGroepering"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01727-D9D3-47E3-A720-804BF2CF3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3.xml><?xml version="1.0" encoding="utf-8"?>
<ds:datastoreItem xmlns:ds="http://schemas.openxmlformats.org/officeDocument/2006/customXml" ds:itemID="{0B7EB4E4-1292-476E-8742-C348FF67B4A4}"/>
</file>

<file path=customXml/itemProps4.xml><?xml version="1.0" encoding="utf-8"?>
<ds:datastoreItem xmlns:ds="http://schemas.openxmlformats.org/officeDocument/2006/customXml" ds:itemID="{2142137B-C547-47AA-AA9F-9244A4862000}">
  <ds:schemaRefs>
    <ds:schemaRef ds:uri="http://purl.org/dc/elements/1.1/"/>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0d56ba86-01f6-4559-97ca-1d8039c491e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10</Pages>
  <Words>2166</Words>
  <Characters>13578</Characters>
  <Application>Microsoft Office Word</Application>
  <DocSecurity>8</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Storingsanalyse 2e Coentunnel Q3 2015</vt:lpstr>
      <vt:lpstr/>
    </vt:vector>
  </TitlesOfParts>
  <Company>Croon Elektrotechniek B.V.</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Storingsanalyse 2e Coentunnel Q3 2015</dc:title>
  <dc:subject/>
  <dc:creator>R. (Remko) van Gorkom</dc:creator>
  <cp:keywords>1511-00348</cp:keywords>
  <dc:description>Dit document is gemaakt met WhiteOffice versie 2014.3.2</dc:description>
  <cp:lastModifiedBy>Gorkom, R. (Remko) van</cp:lastModifiedBy>
  <cp:revision>2</cp:revision>
  <cp:lastPrinted>2015-11-04T14:34:00Z</cp:lastPrinted>
  <dcterms:created xsi:type="dcterms:W3CDTF">2020-06-10T07:27:00Z</dcterms:created>
  <dcterms:modified xsi:type="dcterms:W3CDTF">2020-06-10T07:27:00Z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56866179-f2f0-46b5-b164-045ca6dfd2b8</vt:lpwstr>
  </property>
  <property fmtid="{D5CDD505-2E9C-101B-9397-08002B2CF9AE}" pid="5" name="idb_DocumentID">
    <vt:lpwstr>27eb3c38-51a7-47af-a41c-fddc2cac51d2</vt:lpwstr>
  </property>
  <property fmtid="{D5CDD505-2E9C-101B-9397-08002B2CF9AE}" pid="6" name="idb_Nr">
    <vt:lpwstr>1511-00348</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van Gorkom</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Q3 2015</vt:lpwstr>
  </property>
  <property fmtid="{D5CDD505-2E9C-101B-9397-08002B2CF9AE}" pid="20" name="idb_Datum">
    <vt:filetime>2015-11-08T23:00:00Z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245</vt:i4>
  </property>
  <property fmtid="{D5CDD505-2E9C-101B-9397-08002B2CF9AE}" pid="26" name="idb_InterneVestiging">
    <vt:lpwstr>Delft Infra-M</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DocStatusID">
    <vt:i4>18</vt:i4>
  </property>
  <property fmtid="{D5CDD505-2E9C-101B-9397-08002B2CF9AE}" pid="31" name="_CopySource">
    <vt:lpwstr/>
  </property>
</Properties>
</file>