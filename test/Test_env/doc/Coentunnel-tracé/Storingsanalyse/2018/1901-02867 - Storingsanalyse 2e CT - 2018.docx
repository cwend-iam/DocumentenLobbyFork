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721B35" w:rsidRDefault="00721B35">
            <w:pPr>
              <w:rPr>
                <w:rStyle w:val="Huisstijl-Sjabloonnaam"/>
              </w:rPr>
            </w:pPr>
            <w:bookmarkStart w:id="1" w:name="bmTitel1" w:colFirst="0" w:colLast="0"/>
            <w:r w:rsidRPr="00721B35">
              <w:rPr>
                <w:rStyle w:val="Huisstijl-Sjabloonnaam"/>
                <w:b/>
              </w:rPr>
              <w:t>Storingsanalyse 2e Coentunnel 2018</w:t>
            </w:r>
          </w:p>
        </w:tc>
      </w:tr>
      <w:tr w:rsidR="00AB5CD7">
        <w:trPr>
          <w:trHeight w:val="480"/>
        </w:trPr>
        <w:tc>
          <w:tcPr>
            <w:tcW w:w="7036" w:type="dxa"/>
          </w:tcPr>
          <w:p w:rsidR="00721B35" w:rsidRPr="00721B35" w:rsidRDefault="00721B35">
            <w:pPr>
              <w:rPr>
                <w:rStyle w:val="Huisstijl-Kopje"/>
              </w:rPr>
            </w:pPr>
            <w:bookmarkStart w:id="2" w:name="bmAuteur1" w:colFirst="0" w:colLast="0"/>
            <w:bookmarkEnd w:id="1"/>
            <w:r w:rsidRPr="00721B35">
              <w:rPr>
                <w:rStyle w:val="Huisstijl-Kopje"/>
              </w:rPr>
              <w:t>Auteur(s)</w:t>
            </w:r>
          </w:p>
          <w:p w:rsidR="00AB5CD7" w:rsidRPr="00721B35" w:rsidRDefault="00721B35">
            <w:pPr>
              <w:rPr>
                <w:rStyle w:val="Huisstijl-Gegeven"/>
              </w:rPr>
            </w:pPr>
            <w:r w:rsidRPr="00721B35">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721B35">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4E2145">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4E2145">
              <w:rPr>
                <w:noProof/>
              </w:rPr>
              <w:t>T. (Tom) Gouders</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 xml:space="preserve">Service </w:t>
            </w:r>
          </w:p>
          <w:p w:rsidR="00B426C4" w:rsidRPr="008B0AB4" w:rsidRDefault="00B426C4" w:rsidP="00E33CD7">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Pr>
                <w:noProof/>
              </w:rPr>
              <w:lastRenderedPageBreak/>
              <w:fldChar w:fldCharType="begin">
                <w:ffData>
                  <w:name w:val=""/>
                  <w:enabled/>
                  <w:calcOnExit w:val="0"/>
                  <w:textInput>
                    <w:default w:val="L. (Leroy) Patje"/>
                  </w:textInput>
                </w:ffData>
              </w:fldChar>
            </w:r>
            <w:r>
              <w:rPr>
                <w:noProof/>
              </w:rPr>
              <w:instrText xml:space="preserve"> FORMTEXT </w:instrText>
            </w:r>
            <w:r>
              <w:rPr>
                <w:noProof/>
              </w:rPr>
            </w:r>
            <w:r>
              <w:rPr>
                <w:noProof/>
              </w:rPr>
              <w:fldChar w:fldCharType="separate"/>
            </w:r>
            <w:r w:rsidR="004E2145">
              <w:rPr>
                <w:noProof/>
              </w:rPr>
              <w:t>L. (Leroy) Patje</w:t>
            </w:r>
            <w:r>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4E2145">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721B35"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721B35">
        <w:t>1</w:t>
      </w:r>
      <w:r w:rsidR="00721B35">
        <w:tab/>
        <w:t>Inleiding</w:t>
      </w:r>
      <w:r w:rsidR="00721B35">
        <w:rPr>
          <w:webHidden/>
        </w:rPr>
        <w:tab/>
      </w:r>
      <w:r w:rsidR="00721B35">
        <w:rPr>
          <w:webHidden/>
        </w:rPr>
        <w:fldChar w:fldCharType="begin"/>
      </w:r>
      <w:r w:rsidR="00721B35">
        <w:rPr>
          <w:webHidden/>
        </w:rPr>
        <w:instrText xml:space="preserve"> PAGEREF _Toc3556593 \h </w:instrText>
      </w:r>
      <w:r w:rsidR="00721B35">
        <w:rPr>
          <w:webHidden/>
        </w:rPr>
      </w:r>
      <w:r w:rsidR="00721B35">
        <w:rPr>
          <w:webHidden/>
        </w:rPr>
        <w:fldChar w:fldCharType="separate"/>
      </w:r>
      <w:r w:rsidR="00721B35">
        <w:rPr>
          <w:webHidden/>
        </w:rPr>
        <w:t>4</w:t>
      </w:r>
      <w:r w:rsidR="00721B35">
        <w:rPr>
          <w:webHidden/>
        </w:rPr>
        <w:fldChar w:fldCharType="end"/>
      </w:r>
    </w:p>
    <w:p w:rsidR="00721B35" w:rsidRDefault="00721B35">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_Toc3556594 \h </w:instrText>
      </w:r>
      <w:r>
        <w:rPr>
          <w:webHidden/>
        </w:rPr>
      </w:r>
      <w:r>
        <w:rPr>
          <w:webHidden/>
        </w:rPr>
        <w:fldChar w:fldCharType="separate"/>
      </w:r>
      <w:r>
        <w:rPr>
          <w:webHidden/>
        </w:rPr>
        <w:t>5</w:t>
      </w:r>
      <w:r>
        <w:rPr>
          <w:webHidden/>
        </w:rPr>
        <w:fldChar w:fldCharType="end"/>
      </w:r>
    </w:p>
    <w:p w:rsidR="00721B35" w:rsidRDefault="00721B35">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_Toc3556595 \h </w:instrText>
      </w:r>
      <w:r>
        <w:rPr>
          <w:webHidden/>
        </w:rPr>
      </w:r>
      <w:r>
        <w:rPr>
          <w:webHidden/>
        </w:rPr>
        <w:fldChar w:fldCharType="separate"/>
      </w:r>
      <w:r>
        <w:rPr>
          <w:webHidden/>
        </w:rPr>
        <w:t>6</w:t>
      </w:r>
      <w:r>
        <w:rPr>
          <w:webHidden/>
        </w:rPr>
        <w:fldChar w:fldCharType="end"/>
      </w:r>
    </w:p>
    <w:p w:rsidR="00721B35" w:rsidRDefault="00721B35">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_Toc3556596 \h </w:instrText>
      </w:r>
      <w:r>
        <w:rPr>
          <w:webHidden/>
        </w:rPr>
      </w:r>
      <w:r>
        <w:rPr>
          <w:webHidden/>
        </w:rPr>
        <w:fldChar w:fldCharType="separate"/>
      </w:r>
      <w:r>
        <w:rPr>
          <w:webHidden/>
        </w:rPr>
        <w:t>6</w:t>
      </w:r>
      <w:r>
        <w:rPr>
          <w:webHidden/>
        </w:rPr>
        <w:fldChar w:fldCharType="end"/>
      </w:r>
    </w:p>
    <w:p w:rsidR="00721B35" w:rsidRDefault="00721B35">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_Toc3556597 \h </w:instrText>
      </w:r>
      <w:r>
        <w:rPr>
          <w:webHidden/>
        </w:rPr>
      </w:r>
      <w:r>
        <w:rPr>
          <w:webHidden/>
        </w:rPr>
        <w:fldChar w:fldCharType="separate"/>
      </w:r>
      <w:r>
        <w:rPr>
          <w:webHidden/>
        </w:rPr>
        <w:t>6</w:t>
      </w:r>
      <w:r>
        <w:rPr>
          <w:webHidden/>
        </w:rPr>
        <w:fldChar w:fldCharType="end"/>
      </w:r>
    </w:p>
    <w:p w:rsidR="00721B35" w:rsidRDefault="00721B35">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_Toc3556598 \h </w:instrText>
      </w:r>
      <w:r>
        <w:rPr>
          <w:webHidden/>
        </w:rPr>
      </w:r>
      <w:r>
        <w:rPr>
          <w:webHidden/>
        </w:rPr>
        <w:fldChar w:fldCharType="separate"/>
      </w:r>
      <w:r>
        <w:rPr>
          <w:webHidden/>
        </w:rPr>
        <w:t>6</w:t>
      </w:r>
      <w:r>
        <w:rPr>
          <w:webHidden/>
        </w:rPr>
        <w:fldChar w:fldCharType="end"/>
      </w:r>
    </w:p>
    <w:p w:rsidR="00721B35" w:rsidRDefault="00721B35">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_Toc3556599 \h </w:instrText>
      </w:r>
      <w:r>
        <w:rPr>
          <w:webHidden/>
        </w:rPr>
      </w:r>
      <w:r>
        <w:rPr>
          <w:webHidden/>
        </w:rPr>
        <w:fldChar w:fldCharType="separate"/>
      </w:r>
      <w:r>
        <w:rPr>
          <w:webHidden/>
        </w:rPr>
        <w:t>7</w:t>
      </w:r>
      <w:r>
        <w:rPr>
          <w:webHidden/>
        </w:rPr>
        <w:fldChar w:fldCharType="end"/>
      </w:r>
    </w:p>
    <w:p w:rsidR="00721B35" w:rsidRDefault="00721B35">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_Toc3556600 \h </w:instrText>
      </w:r>
      <w:r>
        <w:rPr>
          <w:webHidden/>
        </w:rPr>
      </w:r>
      <w:r>
        <w:rPr>
          <w:webHidden/>
        </w:rPr>
        <w:fldChar w:fldCharType="separate"/>
      </w:r>
      <w:r>
        <w:rPr>
          <w:webHidden/>
        </w:rPr>
        <w:t>7</w:t>
      </w:r>
      <w:r>
        <w:rPr>
          <w:webHidden/>
        </w:rPr>
        <w:fldChar w:fldCharType="end"/>
      </w:r>
    </w:p>
    <w:p w:rsidR="00721B35" w:rsidRDefault="00721B35">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_Toc3556601 \h </w:instrText>
      </w:r>
      <w:r>
        <w:rPr>
          <w:webHidden/>
        </w:rPr>
      </w:r>
      <w:r>
        <w:rPr>
          <w:webHidden/>
        </w:rPr>
        <w:fldChar w:fldCharType="separate"/>
      </w:r>
      <w:r>
        <w:rPr>
          <w:webHidden/>
        </w:rPr>
        <w:t>8</w:t>
      </w:r>
      <w:r>
        <w:rPr>
          <w:webHidden/>
        </w:rPr>
        <w:fldChar w:fldCharType="end"/>
      </w:r>
    </w:p>
    <w:p w:rsidR="00721B35" w:rsidRDefault="00721B35">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_Toc3556602 \h </w:instrText>
      </w:r>
      <w:r>
        <w:rPr>
          <w:webHidden/>
        </w:rPr>
      </w:r>
      <w:r>
        <w:rPr>
          <w:webHidden/>
        </w:rPr>
        <w:fldChar w:fldCharType="separate"/>
      </w:r>
      <w:r>
        <w:rPr>
          <w:webHidden/>
        </w:rPr>
        <w:t>10</w:t>
      </w:r>
      <w:r>
        <w:rPr>
          <w:webHidden/>
        </w:rPr>
        <w:fldChar w:fldCharType="end"/>
      </w:r>
    </w:p>
    <w:p w:rsidR="00721B35" w:rsidRDefault="00721B35">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_Toc3556603 \h </w:instrText>
      </w:r>
      <w:r>
        <w:rPr>
          <w:webHidden/>
        </w:rPr>
      </w:r>
      <w:r>
        <w:rPr>
          <w:webHidden/>
        </w:rPr>
        <w:fldChar w:fldCharType="separate"/>
      </w:r>
      <w:r>
        <w:rPr>
          <w:webHidden/>
        </w:rPr>
        <w:t>10</w:t>
      </w:r>
      <w:r>
        <w:rPr>
          <w:webHidden/>
        </w:rPr>
        <w:fldChar w:fldCharType="end"/>
      </w:r>
    </w:p>
    <w:p w:rsidR="00721B35" w:rsidRDefault="00721B35">
      <w:pPr>
        <w:pStyle w:val="TOC2"/>
        <w:rPr>
          <w:rFonts w:asciiTheme="minorHAnsi" w:eastAsiaTheme="minorEastAsia" w:hAnsiTheme="minorHAnsi" w:cstheme="minorBidi"/>
          <w:sz w:val="22"/>
          <w:szCs w:val="22"/>
        </w:rPr>
      </w:pPr>
      <w:r>
        <w:t>4.2</w:t>
      </w:r>
      <w:r>
        <w:tab/>
        <w:t>Afsluitbomen (AB)</w:t>
      </w:r>
      <w:r>
        <w:rPr>
          <w:webHidden/>
        </w:rPr>
        <w:tab/>
      </w:r>
      <w:r>
        <w:rPr>
          <w:webHidden/>
        </w:rPr>
        <w:fldChar w:fldCharType="begin"/>
      </w:r>
      <w:r>
        <w:rPr>
          <w:webHidden/>
        </w:rPr>
        <w:instrText xml:space="preserve"> PAGEREF _Toc3556604 \h </w:instrText>
      </w:r>
      <w:r>
        <w:rPr>
          <w:webHidden/>
        </w:rPr>
      </w:r>
      <w:r>
        <w:rPr>
          <w:webHidden/>
        </w:rPr>
        <w:fldChar w:fldCharType="separate"/>
      </w:r>
      <w:r>
        <w:rPr>
          <w:webHidden/>
        </w:rPr>
        <w:t>10</w:t>
      </w:r>
      <w:r>
        <w:rPr>
          <w:webHidden/>
        </w:rPr>
        <w:fldChar w:fldCharType="end"/>
      </w:r>
    </w:p>
    <w:p w:rsidR="00721B35" w:rsidRDefault="00721B35">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_Toc3556605 \h </w:instrText>
      </w:r>
      <w:r>
        <w:rPr>
          <w:webHidden/>
        </w:rPr>
      </w:r>
      <w:r>
        <w:rPr>
          <w:webHidden/>
        </w:rPr>
        <w:fldChar w:fldCharType="separate"/>
      </w:r>
      <w:r>
        <w:rPr>
          <w:webHidden/>
        </w:rPr>
        <w:t>11</w:t>
      </w:r>
      <w:r>
        <w:rPr>
          <w:webHidden/>
        </w:rPr>
        <w:fldChar w:fldCharType="end"/>
      </w:r>
    </w:p>
    <w:p w:rsidR="00721B35" w:rsidRDefault="00721B35">
      <w:pPr>
        <w:pStyle w:val="TOC2"/>
        <w:rPr>
          <w:rFonts w:asciiTheme="minorHAnsi" w:eastAsiaTheme="minorEastAsia" w:hAnsiTheme="minorHAnsi" w:cstheme="minorBidi"/>
          <w:sz w:val="22"/>
          <w:szCs w:val="22"/>
        </w:rPr>
      </w:pPr>
      <w:r>
        <w:t>4.3</w:t>
      </w:r>
      <w:r>
        <w:tab/>
        <w:t>CCTV-camerasysteem</w:t>
      </w:r>
      <w:r>
        <w:rPr>
          <w:webHidden/>
        </w:rPr>
        <w:tab/>
      </w:r>
      <w:r>
        <w:rPr>
          <w:webHidden/>
        </w:rPr>
        <w:fldChar w:fldCharType="begin"/>
      </w:r>
      <w:r>
        <w:rPr>
          <w:webHidden/>
        </w:rPr>
        <w:instrText xml:space="preserve"> PAGEREF _Toc3556606 \h </w:instrText>
      </w:r>
      <w:r>
        <w:rPr>
          <w:webHidden/>
        </w:rPr>
      </w:r>
      <w:r>
        <w:rPr>
          <w:webHidden/>
        </w:rPr>
        <w:fldChar w:fldCharType="separate"/>
      </w:r>
      <w:r>
        <w:rPr>
          <w:webHidden/>
        </w:rPr>
        <w:t>12</w:t>
      </w:r>
      <w:r>
        <w:rPr>
          <w:webHidden/>
        </w:rPr>
        <w:fldChar w:fldCharType="end"/>
      </w:r>
    </w:p>
    <w:p w:rsidR="00721B35" w:rsidRDefault="00721B35">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_Toc3556607 \h </w:instrText>
      </w:r>
      <w:r>
        <w:rPr>
          <w:webHidden/>
        </w:rPr>
      </w:r>
      <w:r>
        <w:rPr>
          <w:webHidden/>
        </w:rPr>
        <w:fldChar w:fldCharType="separate"/>
      </w:r>
      <w:r>
        <w:rPr>
          <w:webHidden/>
        </w:rPr>
        <w:t>13</w:t>
      </w:r>
      <w:r>
        <w:rPr>
          <w:webHidden/>
        </w:rPr>
        <w:fldChar w:fldCharType="end"/>
      </w:r>
    </w:p>
    <w:p w:rsidR="00721B35" w:rsidRDefault="00721B35">
      <w:pPr>
        <w:pStyle w:val="TOC2"/>
        <w:rPr>
          <w:rFonts w:asciiTheme="minorHAnsi" w:eastAsiaTheme="minorEastAsia" w:hAnsiTheme="minorHAnsi" w:cstheme="minorBidi"/>
          <w:sz w:val="22"/>
          <w:szCs w:val="22"/>
        </w:rPr>
      </w:pPr>
      <w:r>
        <w:t>4.4</w:t>
      </w:r>
      <w:r>
        <w:tab/>
        <w:t>Telefoon en intercomsysteem</w:t>
      </w:r>
      <w:r>
        <w:rPr>
          <w:webHidden/>
        </w:rPr>
        <w:tab/>
      </w:r>
      <w:r>
        <w:rPr>
          <w:webHidden/>
        </w:rPr>
        <w:fldChar w:fldCharType="begin"/>
      </w:r>
      <w:r>
        <w:rPr>
          <w:webHidden/>
        </w:rPr>
        <w:instrText xml:space="preserve"> PAGEREF _Toc3556608 \h </w:instrText>
      </w:r>
      <w:r>
        <w:rPr>
          <w:webHidden/>
        </w:rPr>
      </w:r>
      <w:r>
        <w:rPr>
          <w:webHidden/>
        </w:rPr>
        <w:fldChar w:fldCharType="separate"/>
      </w:r>
      <w:r>
        <w:rPr>
          <w:webHidden/>
        </w:rPr>
        <w:t>13</w:t>
      </w:r>
      <w:r>
        <w:rPr>
          <w:webHidden/>
        </w:rPr>
        <w:fldChar w:fldCharType="end"/>
      </w:r>
    </w:p>
    <w:p w:rsidR="00721B35" w:rsidRDefault="00721B35">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_Toc3556609 \h </w:instrText>
      </w:r>
      <w:r>
        <w:rPr>
          <w:webHidden/>
        </w:rPr>
      </w:r>
      <w:r>
        <w:rPr>
          <w:webHidden/>
        </w:rPr>
        <w:fldChar w:fldCharType="separate"/>
      </w:r>
      <w:r>
        <w:rPr>
          <w:webHidden/>
        </w:rPr>
        <w:t>14</w:t>
      </w:r>
      <w:r>
        <w:rPr>
          <w:webHidden/>
        </w:rPr>
        <w:fldChar w:fldCharType="end"/>
      </w:r>
    </w:p>
    <w:p w:rsidR="00721B35" w:rsidRDefault="00721B35">
      <w:pPr>
        <w:pStyle w:val="TOC2"/>
        <w:rPr>
          <w:rFonts w:asciiTheme="minorHAnsi" w:eastAsiaTheme="minorEastAsia" w:hAnsiTheme="minorHAnsi" w:cstheme="minorBidi"/>
          <w:sz w:val="22"/>
          <w:szCs w:val="22"/>
        </w:rPr>
      </w:pPr>
      <w:r>
        <w:t>4.5</w:t>
      </w:r>
      <w:r>
        <w:tab/>
        <w:t>Verkeersdetectiesysteem (SOS/SDS)</w:t>
      </w:r>
      <w:r>
        <w:rPr>
          <w:webHidden/>
        </w:rPr>
        <w:tab/>
      </w:r>
      <w:r>
        <w:rPr>
          <w:webHidden/>
        </w:rPr>
        <w:fldChar w:fldCharType="begin"/>
      </w:r>
      <w:r>
        <w:rPr>
          <w:webHidden/>
        </w:rPr>
        <w:instrText xml:space="preserve"> PAGEREF _Toc3556610 \h </w:instrText>
      </w:r>
      <w:r>
        <w:rPr>
          <w:webHidden/>
        </w:rPr>
      </w:r>
      <w:r>
        <w:rPr>
          <w:webHidden/>
        </w:rPr>
        <w:fldChar w:fldCharType="separate"/>
      </w:r>
      <w:r>
        <w:rPr>
          <w:webHidden/>
        </w:rPr>
        <w:t>14</w:t>
      </w:r>
      <w:r>
        <w:rPr>
          <w:webHidden/>
        </w:rPr>
        <w:fldChar w:fldCharType="end"/>
      </w:r>
    </w:p>
    <w:p w:rsidR="00721B35" w:rsidRDefault="00721B35">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_Toc3556611 \h </w:instrText>
      </w:r>
      <w:r>
        <w:rPr>
          <w:webHidden/>
        </w:rPr>
      </w:r>
      <w:r>
        <w:rPr>
          <w:webHidden/>
        </w:rPr>
        <w:fldChar w:fldCharType="separate"/>
      </w:r>
      <w:r>
        <w:rPr>
          <w:webHidden/>
        </w:rPr>
        <w:t>15</w:t>
      </w:r>
      <w:r>
        <w:rPr>
          <w:webHidden/>
        </w:rPr>
        <w:fldChar w:fldCharType="end"/>
      </w:r>
    </w:p>
    <w:p w:rsidR="00721B35" w:rsidRDefault="00721B35">
      <w:pPr>
        <w:pStyle w:val="TOC2"/>
        <w:rPr>
          <w:rFonts w:asciiTheme="minorHAnsi" w:eastAsiaTheme="minorEastAsia" w:hAnsiTheme="minorHAnsi" w:cstheme="minorBidi"/>
          <w:sz w:val="22"/>
          <w:szCs w:val="22"/>
        </w:rPr>
      </w:pPr>
      <w:r>
        <w:t>4.6</w:t>
      </w:r>
      <w:r>
        <w:tab/>
        <w:t>VTTI overall</w:t>
      </w:r>
      <w:r>
        <w:rPr>
          <w:webHidden/>
        </w:rPr>
        <w:tab/>
      </w:r>
      <w:r>
        <w:rPr>
          <w:webHidden/>
        </w:rPr>
        <w:fldChar w:fldCharType="begin"/>
      </w:r>
      <w:r>
        <w:rPr>
          <w:webHidden/>
        </w:rPr>
        <w:instrText xml:space="preserve"> PAGEREF _Toc3556612 \h </w:instrText>
      </w:r>
      <w:r>
        <w:rPr>
          <w:webHidden/>
        </w:rPr>
      </w:r>
      <w:r>
        <w:rPr>
          <w:webHidden/>
        </w:rPr>
        <w:fldChar w:fldCharType="separate"/>
      </w:r>
      <w:r>
        <w:rPr>
          <w:webHidden/>
        </w:rPr>
        <w:t>15</w:t>
      </w:r>
      <w:r>
        <w:rPr>
          <w:webHidden/>
        </w:rPr>
        <w:fldChar w:fldCharType="end"/>
      </w:r>
    </w:p>
    <w:p w:rsidR="00721B35" w:rsidRDefault="00721B35">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_Toc3556613 \h </w:instrText>
      </w:r>
      <w:r>
        <w:rPr>
          <w:webHidden/>
        </w:rPr>
      </w:r>
      <w:r>
        <w:rPr>
          <w:webHidden/>
        </w:rPr>
        <w:fldChar w:fldCharType="separate"/>
      </w:r>
      <w:r>
        <w:rPr>
          <w:webHidden/>
        </w:rPr>
        <w:t>15</w:t>
      </w:r>
      <w:r>
        <w:rPr>
          <w:webHidden/>
        </w:rPr>
        <w:fldChar w:fldCharType="end"/>
      </w:r>
    </w:p>
    <w:p w:rsidR="00721B35" w:rsidRDefault="00721B35">
      <w:pPr>
        <w:pStyle w:val="TOC2"/>
        <w:rPr>
          <w:rFonts w:asciiTheme="minorHAnsi" w:eastAsiaTheme="minorEastAsia" w:hAnsiTheme="minorHAnsi" w:cstheme="minorBidi"/>
          <w:sz w:val="22"/>
          <w:szCs w:val="22"/>
        </w:rPr>
      </w:pPr>
      <w:r>
        <w:t>4.7</w:t>
      </w:r>
      <w:r>
        <w:tab/>
        <w:t>Verkeerssignaleringssysteem (MTM)</w:t>
      </w:r>
      <w:r>
        <w:rPr>
          <w:webHidden/>
        </w:rPr>
        <w:tab/>
      </w:r>
      <w:r>
        <w:rPr>
          <w:webHidden/>
        </w:rPr>
        <w:fldChar w:fldCharType="begin"/>
      </w:r>
      <w:r>
        <w:rPr>
          <w:webHidden/>
        </w:rPr>
        <w:instrText xml:space="preserve"> PAGEREF _Toc3556614 \h </w:instrText>
      </w:r>
      <w:r>
        <w:rPr>
          <w:webHidden/>
        </w:rPr>
      </w:r>
      <w:r>
        <w:rPr>
          <w:webHidden/>
        </w:rPr>
        <w:fldChar w:fldCharType="separate"/>
      </w:r>
      <w:r>
        <w:rPr>
          <w:webHidden/>
        </w:rPr>
        <w:t>15</w:t>
      </w:r>
      <w:r>
        <w:rPr>
          <w:webHidden/>
        </w:rPr>
        <w:fldChar w:fldCharType="end"/>
      </w:r>
    </w:p>
    <w:p w:rsidR="00721B35" w:rsidRDefault="00721B35">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_Toc3556615 \h </w:instrText>
      </w:r>
      <w:r>
        <w:rPr>
          <w:webHidden/>
        </w:rPr>
      </w:r>
      <w:r>
        <w:rPr>
          <w:webHidden/>
        </w:rPr>
        <w:fldChar w:fldCharType="separate"/>
      </w:r>
      <w:r>
        <w:rPr>
          <w:webHidden/>
        </w:rPr>
        <w:t>16</w:t>
      </w:r>
      <w:r>
        <w:rPr>
          <w:webHidden/>
        </w:rPr>
        <w:fldChar w:fldCharType="end"/>
      </w:r>
    </w:p>
    <w:p w:rsidR="00721B35" w:rsidRDefault="00721B35">
      <w:pPr>
        <w:pStyle w:val="TOC2"/>
        <w:rPr>
          <w:rFonts w:asciiTheme="minorHAnsi" w:eastAsiaTheme="minorEastAsia" w:hAnsiTheme="minorHAnsi" w:cstheme="minorBidi"/>
          <w:sz w:val="22"/>
          <w:szCs w:val="22"/>
        </w:rPr>
      </w:pPr>
      <w:r>
        <w:t>4.8</w:t>
      </w:r>
      <w:r>
        <w:tab/>
        <w:t>Calamiteiten Doorsteek (CADO)</w:t>
      </w:r>
      <w:r>
        <w:rPr>
          <w:webHidden/>
        </w:rPr>
        <w:tab/>
      </w:r>
      <w:r>
        <w:rPr>
          <w:webHidden/>
        </w:rPr>
        <w:fldChar w:fldCharType="begin"/>
      </w:r>
      <w:r>
        <w:rPr>
          <w:webHidden/>
        </w:rPr>
        <w:instrText xml:space="preserve"> PAGEREF _Toc3556616 \h </w:instrText>
      </w:r>
      <w:r>
        <w:rPr>
          <w:webHidden/>
        </w:rPr>
      </w:r>
      <w:r>
        <w:rPr>
          <w:webHidden/>
        </w:rPr>
        <w:fldChar w:fldCharType="separate"/>
      </w:r>
      <w:r>
        <w:rPr>
          <w:webHidden/>
        </w:rPr>
        <w:t>16</w:t>
      </w:r>
      <w:r>
        <w:rPr>
          <w:webHidden/>
        </w:rPr>
        <w:fldChar w:fldCharType="end"/>
      </w:r>
    </w:p>
    <w:p w:rsidR="00721B35" w:rsidRDefault="00721B35">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_Toc3556617 \h </w:instrText>
      </w:r>
      <w:r>
        <w:rPr>
          <w:webHidden/>
        </w:rPr>
      </w:r>
      <w:r>
        <w:rPr>
          <w:webHidden/>
        </w:rPr>
        <w:fldChar w:fldCharType="separate"/>
      </w:r>
      <w:r>
        <w:rPr>
          <w:webHidden/>
        </w:rPr>
        <w:t>16</w:t>
      </w:r>
      <w:r>
        <w:rPr>
          <w:webHidden/>
        </w:rPr>
        <w:fldChar w:fldCharType="end"/>
      </w:r>
    </w:p>
    <w:p w:rsidR="00721B35" w:rsidRDefault="00721B35">
      <w:pPr>
        <w:pStyle w:val="TOC2"/>
        <w:rPr>
          <w:rFonts w:asciiTheme="minorHAnsi" w:eastAsiaTheme="minorEastAsia" w:hAnsiTheme="minorHAnsi" w:cstheme="minorBidi"/>
          <w:sz w:val="22"/>
          <w:szCs w:val="22"/>
        </w:rPr>
      </w:pPr>
      <w:r>
        <w:t>4.9</w:t>
      </w:r>
      <w:r>
        <w:tab/>
        <w:t>Openbare verlichting (OV)</w:t>
      </w:r>
      <w:r>
        <w:rPr>
          <w:webHidden/>
        </w:rPr>
        <w:tab/>
      </w:r>
      <w:r>
        <w:rPr>
          <w:webHidden/>
        </w:rPr>
        <w:fldChar w:fldCharType="begin"/>
      </w:r>
      <w:r>
        <w:rPr>
          <w:webHidden/>
        </w:rPr>
        <w:instrText xml:space="preserve"> PAGEREF _Toc3556618 \h </w:instrText>
      </w:r>
      <w:r>
        <w:rPr>
          <w:webHidden/>
        </w:rPr>
      </w:r>
      <w:r>
        <w:rPr>
          <w:webHidden/>
        </w:rPr>
        <w:fldChar w:fldCharType="separate"/>
      </w:r>
      <w:r>
        <w:rPr>
          <w:webHidden/>
        </w:rPr>
        <w:t>17</w:t>
      </w:r>
      <w:r>
        <w:rPr>
          <w:webHidden/>
        </w:rPr>
        <w:fldChar w:fldCharType="end"/>
      </w:r>
    </w:p>
    <w:p w:rsidR="00721B35" w:rsidRDefault="00721B35">
      <w:pPr>
        <w:pStyle w:val="TOC3"/>
        <w:rPr>
          <w:rFonts w:asciiTheme="minorHAnsi" w:eastAsiaTheme="minorEastAsia" w:hAnsiTheme="minorHAnsi" w:cstheme="minorBidi"/>
          <w:sz w:val="22"/>
          <w:szCs w:val="22"/>
        </w:rPr>
      </w:pPr>
      <w:r>
        <w:t>4.9.1</w:t>
      </w:r>
      <w:r>
        <w:tab/>
        <w:t>Aanbevelingen</w:t>
      </w:r>
      <w:r>
        <w:rPr>
          <w:webHidden/>
        </w:rPr>
        <w:tab/>
      </w:r>
      <w:r>
        <w:rPr>
          <w:webHidden/>
        </w:rPr>
        <w:fldChar w:fldCharType="begin"/>
      </w:r>
      <w:r>
        <w:rPr>
          <w:webHidden/>
        </w:rPr>
        <w:instrText xml:space="preserve"> PAGEREF _Toc3556619 \h </w:instrText>
      </w:r>
      <w:r>
        <w:rPr>
          <w:webHidden/>
        </w:rPr>
      </w:r>
      <w:r>
        <w:rPr>
          <w:webHidden/>
        </w:rPr>
        <w:fldChar w:fldCharType="separate"/>
      </w:r>
      <w:r>
        <w:rPr>
          <w:webHidden/>
        </w:rPr>
        <w:t>17</w:t>
      </w:r>
      <w:r>
        <w:rPr>
          <w:webHidden/>
        </w:rPr>
        <w:fldChar w:fldCharType="end"/>
      </w:r>
    </w:p>
    <w:p w:rsidR="00721B35" w:rsidRDefault="00721B35">
      <w:pPr>
        <w:pStyle w:val="TOC2"/>
        <w:rPr>
          <w:rFonts w:asciiTheme="minorHAnsi" w:eastAsiaTheme="minorEastAsia" w:hAnsiTheme="minorHAnsi" w:cstheme="minorBidi"/>
          <w:sz w:val="22"/>
          <w:szCs w:val="22"/>
        </w:rPr>
      </w:pPr>
      <w:r>
        <w:t>4.10</w:t>
      </w:r>
      <w:r>
        <w:tab/>
        <w:t>Verplaatsbare vangrail (VEVA)</w:t>
      </w:r>
      <w:r>
        <w:rPr>
          <w:webHidden/>
        </w:rPr>
        <w:tab/>
      </w:r>
      <w:r>
        <w:rPr>
          <w:webHidden/>
        </w:rPr>
        <w:fldChar w:fldCharType="begin"/>
      </w:r>
      <w:r>
        <w:rPr>
          <w:webHidden/>
        </w:rPr>
        <w:instrText xml:space="preserve"> PAGEREF _Toc3556620 \h </w:instrText>
      </w:r>
      <w:r>
        <w:rPr>
          <w:webHidden/>
        </w:rPr>
      </w:r>
      <w:r>
        <w:rPr>
          <w:webHidden/>
        </w:rPr>
        <w:fldChar w:fldCharType="separate"/>
      </w:r>
      <w:r>
        <w:rPr>
          <w:webHidden/>
        </w:rPr>
        <w:t>17</w:t>
      </w:r>
      <w:r>
        <w:rPr>
          <w:webHidden/>
        </w:rPr>
        <w:fldChar w:fldCharType="end"/>
      </w:r>
    </w:p>
    <w:p w:rsidR="00721B35" w:rsidRDefault="00721B35">
      <w:pPr>
        <w:pStyle w:val="TOC3"/>
        <w:rPr>
          <w:rFonts w:asciiTheme="minorHAnsi" w:eastAsiaTheme="minorEastAsia" w:hAnsiTheme="minorHAnsi" w:cstheme="minorBidi"/>
          <w:sz w:val="22"/>
          <w:szCs w:val="22"/>
        </w:rPr>
      </w:pPr>
      <w:r>
        <w:t>4.10.1</w:t>
      </w:r>
      <w:r>
        <w:tab/>
        <w:t>Aanbevelingen</w:t>
      </w:r>
      <w:r>
        <w:rPr>
          <w:webHidden/>
        </w:rPr>
        <w:tab/>
      </w:r>
      <w:r>
        <w:rPr>
          <w:webHidden/>
        </w:rPr>
        <w:fldChar w:fldCharType="begin"/>
      </w:r>
      <w:r>
        <w:rPr>
          <w:webHidden/>
        </w:rPr>
        <w:instrText xml:space="preserve"> PAGEREF _Toc3556621 \h </w:instrText>
      </w:r>
      <w:r>
        <w:rPr>
          <w:webHidden/>
        </w:rPr>
      </w:r>
      <w:r>
        <w:rPr>
          <w:webHidden/>
        </w:rPr>
        <w:fldChar w:fldCharType="separate"/>
      </w:r>
      <w:r>
        <w:rPr>
          <w:webHidden/>
        </w:rPr>
        <w:t>18</w:t>
      </w:r>
      <w:r>
        <w:rPr>
          <w:webHidden/>
        </w:rPr>
        <w:fldChar w:fldCharType="end"/>
      </w:r>
    </w:p>
    <w:p w:rsidR="00721B35" w:rsidRDefault="00721B35">
      <w:pPr>
        <w:pStyle w:val="TOC2"/>
        <w:rPr>
          <w:rFonts w:asciiTheme="minorHAnsi" w:eastAsiaTheme="minorEastAsia" w:hAnsiTheme="minorHAnsi" w:cstheme="minorBidi"/>
          <w:sz w:val="22"/>
          <w:szCs w:val="22"/>
        </w:rPr>
      </w:pPr>
      <w:r>
        <w:t>4.11</w:t>
      </w:r>
      <w:r>
        <w:tab/>
        <w:t>Beschikbaarheids- / prestatiekorting</w:t>
      </w:r>
      <w:r>
        <w:rPr>
          <w:webHidden/>
        </w:rPr>
        <w:tab/>
      </w:r>
      <w:r>
        <w:rPr>
          <w:webHidden/>
        </w:rPr>
        <w:fldChar w:fldCharType="begin"/>
      </w:r>
      <w:r>
        <w:rPr>
          <w:webHidden/>
        </w:rPr>
        <w:instrText xml:space="preserve"> PAGEREF _Toc3556622 \h </w:instrText>
      </w:r>
      <w:r>
        <w:rPr>
          <w:webHidden/>
        </w:rPr>
      </w:r>
      <w:r>
        <w:rPr>
          <w:webHidden/>
        </w:rPr>
        <w:fldChar w:fldCharType="separate"/>
      </w:r>
      <w:r>
        <w:rPr>
          <w:webHidden/>
        </w:rPr>
        <w:t>18</w:t>
      </w:r>
      <w:r>
        <w:rPr>
          <w:webHidden/>
        </w:rPr>
        <w:fldChar w:fldCharType="end"/>
      </w:r>
    </w:p>
    <w:p w:rsidR="00721B35" w:rsidRDefault="00721B35">
      <w:pPr>
        <w:pStyle w:val="TOC3"/>
        <w:rPr>
          <w:rFonts w:asciiTheme="minorHAnsi" w:eastAsiaTheme="minorEastAsia" w:hAnsiTheme="minorHAnsi" w:cstheme="minorBidi"/>
          <w:sz w:val="22"/>
          <w:szCs w:val="22"/>
        </w:rPr>
      </w:pPr>
      <w:r>
        <w:t>4.11.1</w:t>
      </w:r>
      <w:r>
        <w:tab/>
        <w:t>VEVA</w:t>
      </w:r>
      <w:r>
        <w:rPr>
          <w:webHidden/>
        </w:rPr>
        <w:tab/>
      </w:r>
      <w:r>
        <w:rPr>
          <w:webHidden/>
        </w:rPr>
        <w:fldChar w:fldCharType="begin"/>
      </w:r>
      <w:r>
        <w:rPr>
          <w:webHidden/>
        </w:rPr>
        <w:instrText xml:space="preserve"> PAGEREF _Toc3556623 \h </w:instrText>
      </w:r>
      <w:r>
        <w:rPr>
          <w:webHidden/>
        </w:rPr>
      </w:r>
      <w:r>
        <w:rPr>
          <w:webHidden/>
        </w:rPr>
        <w:fldChar w:fldCharType="separate"/>
      </w:r>
      <w:r>
        <w:rPr>
          <w:webHidden/>
        </w:rPr>
        <w:t>18</w:t>
      </w:r>
      <w:r>
        <w:rPr>
          <w:webHidden/>
        </w:rPr>
        <w:fldChar w:fldCharType="end"/>
      </w:r>
    </w:p>
    <w:p w:rsidR="00721B35" w:rsidRDefault="00721B35">
      <w:pPr>
        <w:pStyle w:val="TOC3"/>
        <w:rPr>
          <w:rFonts w:asciiTheme="minorHAnsi" w:eastAsiaTheme="minorEastAsia" w:hAnsiTheme="minorHAnsi" w:cstheme="minorBidi"/>
          <w:sz w:val="22"/>
          <w:szCs w:val="22"/>
        </w:rPr>
      </w:pPr>
      <w:r>
        <w:t>4.11.2</w:t>
      </w:r>
      <w:r>
        <w:tab/>
        <w:t>Pompkelder</w:t>
      </w:r>
      <w:r>
        <w:rPr>
          <w:webHidden/>
        </w:rPr>
        <w:tab/>
      </w:r>
      <w:r>
        <w:rPr>
          <w:webHidden/>
        </w:rPr>
        <w:fldChar w:fldCharType="begin"/>
      </w:r>
      <w:r>
        <w:rPr>
          <w:webHidden/>
        </w:rPr>
        <w:instrText xml:space="preserve"> PAGEREF _Toc3556624 \h </w:instrText>
      </w:r>
      <w:r>
        <w:rPr>
          <w:webHidden/>
        </w:rPr>
      </w:r>
      <w:r>
        <w:rPr>
          <w:webHidden/>
        </w:rPr>
        <w:fldChar w:fldCharType="separate"/>
      </w:r>
      <w:r>
        <w:rPr>
          <w:webHidden/>
        </w:rPr>
        <w:t>18</w:t>
      </w:r>
      <w:r>
        <w:rPr>
          <w:webHidden/>
        </w:rPr>
        <w:fldChar w:fldCharType="end"/>
      </w:r>
    </w:p>
    <w:p w:rsidR="00721B35" w:rsidRDefault="00721B35">
      <w:pPr>
        <w:pStyle w:val="TOC1"/>
        <w:rPr>
          <w:rFonts w:asciiTheme="minorHAnsi" w:eastAsiaTheme="minorEastAsia" w:hAnsiTheme="minorHAnsi" w:cstheme="minorBidi"/>
          <w:sz w:val="22"/>
          <w:szCs w:val="22"/>
        </w:rPr>
      </w:pPr>
      <w:r>
        <w:t>5</w:t>
      </w:r>
      <w:r>
        <w:tab/>
        <w:t>Assets met de meeste melding</w:t>
      </w:r>
      <w:r>
        <w:rPr>
          <w:webHidden/>
        </w:rPr>
        <w:tab/>
      </w:r>
      <w:r>
        <w:rPr>
          <w:webHidden/>
        </w:rPr>
        <w:fldChar w:fldCharType="begin"/>
      </w:r>
      <w:r>
        <w:rPr>
          <w:webHidden/>
        </w:rPr>
        <w:instrText xml:space="preserve"> PAGEREF _Toc3556625 \h </w:instrText>
      </w:r>
      <w:r>
        <w:rPr>
          <w:webHidden/>
        </w:rPr>
      </w:r>
      <w:r>
        <w:rPr>
          <w:webHidden/>
        </w:rPr>
        <w:fldChar w:fldCharType="separate"/>
      </w:r>
      <w:r>
        <w:rPr>
          <w:webHidden/>
        </w:rPr>
        <w:t>19</w:t>
      </w:r>
      <w:r>
        <w:rPr>
          <w:webHidden/>
        </w:rPr>
        <w:fldChar w:fldCharType="end"/>
      </w:r>
    </w:p>
    <w:p w:rsidR="00721B35" w:rsidRDefault="00721B35">
      <w:pPr>
        <w:pStyle w:val="TOC2"/>
        <w:rPr>
          <w:rFonts w:asciiTheme="minorHAnsi" w:eastAsiaTheme="minorEastAsia" w:hAnsiTheme="minorHAnsi" w:cstheme="minorBidi"/>
          <w:sz w:val="22"/>
          <w:szCs w:val="22"/>
        </w:rPr>
      </w:pPr>
      <w:r>
        <w:t>5.1</w:t>
      </w:r>
      <w:r>
        <w:tab/>
        <w:t>Algemeen</w:t>
      </w:r>
      <w:r>
        <w:rPr>
          <w:webHidden/>
        </w:rPr>
        <w:tab/>
      </w:r>
      <w:r>
        <w:rPr>
          <w:webHidden/>
        </w:rPr>
        <w:fldChar w:fldCharType="begin"/>
      </w:r>
      <w:r>
        <w:rPr>
          <w:webHidden/>
        </w:rPr>
        <w:instrText xml:space="preserve"> PAGEREF _Toc3556626 \h </w:instrText>
      </w:r>
      <w:r>
        <w:rPr>
          <w:webHidden/>
        </w:rPr>
      </w:r>
      <w:r>
        <w:rPr>
          <w:webHidden/>
        </w:rPr>
        <w:fldChar w:fldCharType="separate"/>
      </w:r>
      <w:r>
        <w:rPr>
          <w:webHidden/>
        </w:rPr>
        <w:t>19</w:t>
      </w:r>
      <w:r>
        <w:rPr>
          <w:webHidden/>
        </w:rPr>
        <w:fldChar w:fldCharType="end"/>
      </w:r>
    </w:p>
    <w:p w:rsidR="00721B35" w:rsidRDefault="00721B35">
      <w:pPr>
        <w:pStyle w:val="TOC2"/>
        <w:rPr>
          <w:rFonts w:asciiTheme="minorHAnsi" w:eastAsiaTheme="minorEastAsia" w:hAnsiTheme="minorHAnsi" w:cstheme="minorBidi"/>
          <w:sz w:val="22"/>
          <w:szCs w:val="22"/>
        </w:rPr>
      </w:pPr>
      <w:r>
        <w:t>5.2</w:t>
      </w:r>
      <w:r>
        <w:tab/>
        <w:t>Uitwerking meldingen</w:t>
      </w:r>
      <w:r>
        <w:rPr>
          <w:webHidden/>
        </w:rPr>
        <w:tab/>
      </w:r>
      <w:r>
        <w:rPr>
          <w:webHidden/>
        </w:rPr>
        <w:fldChar w:fldCharType="begin"/>
      </w:r>
      <w:r>
        <w:rPr>
          <w:webHidden/>
        </w:rPr>
        <w:instrText xml:space="preserve"> PAGEREF _Toc3556627 \h </w:instrText>
      </w:r>
      <w:r>
        <w:rPr>
          <w:webHidden/>
        </w:rPr>
      </w:r>
      <w:r>
        <w:rPr>
          <w:webHidden/>
        </w:rPr>
        <w:fldChar w:fldCharType="separate"/>
      </w:r>
      <w:r>
        <w:rPr>
          <w:webHidden/>
        </w:rPr>
        <w:t>19</w:t>
      </w:r>
      <w:r>
        <w:rPr>
          <w:webHidden/>
        </w:rPr>
        <w:fldChar w:fldCharType="end"/>
      </w:r>
    </w:p>
    <w:p w:rsidR="00721B35" w:rsidRDefault="00721B35">
      <w:pPr>
        <w:pStyle w:val="TOC2"/>
        <w:rPr>
          <w:rFonts w:asciiTheme="minorHAnsi" w:eastAsiaTheme="minorEastAsia" w:hAnsiTheme="minorHAnsi" w:cstheme="minorBidi"/>
          <w:sz w:val="22"/>
          <w:szCs w:val="22"/>
        </w:rPr>
      </w:pPr>
      <w:r>
        <w:t>5.3</w:t>
      </w:r>
      <w:r>
        <w:tab/>
        <w:t>Conclusie</w:t>
      </w:r>
      <w:r>
        <w:rPr>
          <w:webHidden/>
        </w:rPr>
        <w:tab/>
      </w:r>
      <w:r>
        <w:rPr>
          <w:webHidden/>
        </w:rPr>
        <w:fldChar w:fldCharType="begin"/>
      </w:r>
      <w:r>
        <w:rPr>
          <w:webHidden/>
        </w:rPr>
        <w:instrText xml:space="preserve"> PAGEREF _Toc3556628 \h </w:instrText>
      </w:r>
      <w:r>
        <w:rPr>
          <w:webHidden/>
        </w:rPr>
      </w:r>
      <w:r>
        <w:rPr>
          <w:webHidden/>
        </w:rPr>
        <w:fldChar w:fldCharType="separate"/>
      </w:r>
      <w:r>
        <w:rPr>
          <w:webHidden/>
        </w:rPr>
        <w:t>20</w:t>
      </w:r>
      <w:r>
        <w:rPr>
          <w:webHidden/>
        </w:rPr>
        <w:fldChar w:fldCharType="end"/>
      </w:r>
    </w:p>
    <w:p w:rsidR="00721B35" w:rsidRDefault="00721B35">
      <w:pPr>
        <w:pStyle w:val="TOC3"/>
        <w:rPr>
          <w:rFonts w:asciiTheme="minorHAnsi" w:eastAsiaTheme="minorEastAsia" w:hAnsiTheme="minorHAnsi" w:cstheme="minorBidi"/>
          <w:sz w:val="22"/>
          <w:szCs w:val="22"/>
        </w:rPr>
      </w:pPr>
      <w:r>
        <w:t>5.3.1</w:t>
      </w:r>
      <w:r>
        <w:tab/>
        <w:t>Aanbevelingen</w:t>
      </w:r>
      <w:r>
        <w:rPr>
          <w:webHidden/>
        </w:rPr>
        <w:tab/>
      </w:r>
      <w:r>
        <w:rPr>
          <w:webHidden/>
        </w:rPr>
        <w:fldChar w:fldCharType="begin"/>
      </w:r>
      <w:r>
        <w:rPr>
          <w:webHidden/>
        </w:rPr>
        <w:instrText xml:space="preserve"> PAGEREF _Toc3556629 \h </w:instrText>
      </w:r>
      <w:r>
        <w:rPr>
          <w:webHidden/>
        </w:rPr>
      </w:r>
      <w:r>
        <w:rPr>
          <w:webHidden/>
        </w:rPr>
        <w:fldChar w:fldCharType="separate"/>
      </w:r>
      <w:r>
        <w:rPr>
          <w:webHidden/>
        </w:rPr>
        <w:t>20</w:t>
      </w:r>
      <w:r>
        <w:rPr>
          <w:webHidden/>
        </w:rPr>
        <w:fldChar w:fldCharType="end"/>
      </w:r>
    </w:p>
    <w:p w:rsidR="00721B35" w:rsidRDefault="00721B35">
      <w:pPr>
        <w:pStyle w:val="TOC1"/>
        <w:rPr>
          <w:rFonts w:asciiTheme="minorHAnsi" w:eastAsiaTheme="minorEastAsia" w:hAnsiTheme="minorHAnsi" w:cstheme="minorBidi"/>
          <w:sz w:val="22"/>
          <w:szCs w:val="22"/>
        </w:rPr>
      </w:pPr>
      <w:r>
        <w:t>6</w:t>
      </w:r>
      <w:r>
        <w:tab/>
        <w:t>Locaties met de meeste melding</w:t>
      </w:r>
      <w:r>
        <w:rPr>
          <w:webHidden/>
        </w:rPr>
        <w:tab/>
      </w:r>
      <w:r>
        <w:rPr>
          <w:webHidden/>
        </w:rPr>
        <w:fldChar w:fldCharType="begin"/>
      </w:r>
      <w:r>
        <w:rPr>
          <w:webHidden/>
        </w:rPr>
        <w:instrText xml:space="preserve"> PAGEREF _Toc3556630 \h </w:instrText>
      </w:r>
      <w:r>
        <w:rPr>
          <w:webHidden/>
        </w:rPr>
      </w:r>
      <w:r>
        <w:rPr>
          <w:webHidden/>
        </w:rPr>
        <w:fldChar w:fldCharType="separate"/>
      </w:r>
      <w:r>
        <w:rPr>
          <w:webHidden/>
        </w:rPr>
        <w:t>21</w:t>
      </w:r>
      <w:r>
        <w:rPr>
          <w:webHidden/>
        </w:rPr>
        <w:fldChar w:fldCharType="end"/>
      </w:r>
    </w:p>
    <w:p w:rsidR="00721B35" w:rsidRDefault="00721B35">
      <w:pPr>
        <w:pStyle w:val="TOC2"/>
        <w:rPr>
          <w:rFonts w:asciiTheme="minorHAnsi" w:eastAsiaTheme="minorEastAsia" w:hAnsiTheme="minorHAnsi" w:cstheme="minorBidi"/>
          <w:sz w:val="22"/>
          <w:szCs w:val="22"/>
        </w:rPr>
      </w:pPr>
      <w:r>
        <w:t>6.1</w:t>
      </w:r>
      <w:r>
        <w:tab/>
        <w:t>Algemeen</w:t>
      </w:r>
      <w:r>
        <w:rPr>
          <w:webHidden/>
        </w:rPr>
        <w:tab/>
      </w:r>
      <w:r>
        <w:rPr>
          <w:webHidden/>
        </w:rPr>
        <w:fldChar w:fldCharType="begin"/>
      </w:r>
      <w:r>
        <w:rPr>
          <w:webHidden/>
        </w:rPr>
        <w:instrText xml:space="preserve"> PAGEREF _Toc3556631 \h </w:instrText>
      </w:r>
      <w:r>
        <w:rPr>
          <w:webHidden/>
        </w:rPr>
      </w:r>
      <w:r>
        <w:rPr>
          <w:webHidden/>
        </w:rPr>
        <w:fldChar w:fldCharType="separate"/>
      </w:r>
      <w:r>
        <w:rPr>
          <w:webHidden/>
        </w:rPr>
        <w:t>21</w:t>
      </w:r>
      <w:r>
        <w:rPr>
          <w:webHidden/>
        </w:rPr>
        <w:fldChar w:fldCharType="end"/>
      </w:r>
    </w:p>
    <w:p w:rsidR="00721B35" w:rsidRDefault="00721B35">
      <w:pPr>
        <w:pStyle w:val="TOC2"/>
        <w:rPr>
          <w:rFonts w:asciiTheme="minorHAnsi" w:eastAsiaTheme="minorEastAsia" w:hAnsiTheme="minorHAnsi" w:cstheme="minorBidi"/>
          <w:sz w:val="22"/>
          <w:szCs w:val="22"/>
        </w:rPr>
      </w:pPr>
      <w:r>
        <w:t>6.2</w:t>
      </w:r>
      <w:r>
        <w:tab/>
        <w:t>Uitwerking meldingen</w:t>
      </w:r>
      <w:r>
        <w:rPr>
          <w:webHidden/>
        </w:rPr>
        <w:tab/>
      </w:r>
      <w:r>
        <w:rPr>
          <w:webHidden/>
        </w:rPr>
        <w:fldChar w:fldCharType="begin"/>
      </w:r>
      <w:r>
        <w:rPr>
          <w:webHidden/>
        </w:rPr>
        <w:instrText xml:space="preserve"> PAGEREF _Toc3556632 \h </w:instrText>
      </w:r>
      <w:r>
        <w:rPr>
          <w:webHidden/>
        </w:rPr>
      </w:r>
      <w:r>
        <w:rPr>
          <w:webHidden/>
        </w:rPr>
        <w:fldChar w:fldCharType="separate"/>
      </w:r>
      <w:r>
        <w:rPr>
          <w:webHidden/>
        </w:rPr>
        <w:t>21</w:t>
      </w:r>
      <w:r>
        <w:rPr>
          <w:webHidden/>
        </w:rPr>
        <w:fldChar w:fldCharType="end"/>
      </w:r>
    </w:p>
    <w:p w:rsidR="00721B35" w:rsidRDefault="00721B35">
      <w:pPr>
        <w:pStyle w:val="TOC2"/>
        <w:rPr>
          <w:rFonts w:asciiTheme="minorHAnsi" w:eastAsiaTheme="minorEastAsia" w:hAnsiTheme="minorHAnsi" w:cstheme="minorBidi"/>
          <w:sz w:val="22"/>
          <w:szCs w:val="22"/>
        </w:rPr>
      </w:pPr>
      <w:r>
        <w:t>6.3</w:t>
      </w:r>
      <w:r>
        <w:tab/>
        <w:t>Conclusie</w:t>
      </w:r>
      <w:r>
        <w:rPr>
          <w:webHidden/>
        </w:rPr>
        <w:tab/>
      </w:r>
      <w:r>
        <w:rPr>
          <w:webHidden/>
        </w:rPr>
        <w:fldChar w:fldCharType="begin"/>
      </w:r>
      <w:r>
        <w:rPr>
          <w:webHidden/>
        </w:rPr>
        <w:instrText xml:space="preserve"> PAGEREF _Toc3556633 \h </w:instrText>
      </w:r>
      <w:r>
        <w:rPr>
          <w:webHidden/>
        </w:rPr>
      </w:r>
      <w:r>
        <w:rPr>
          <w:webHidden/>
        </w:rPr>
        <w:fldChar w:fldCharType="separate"/>
      </w:r>
      <w:r>
        <w:rPr>
          <w:webHidden/>
        </w:rPr>
        <w:t>22</w:t>
      </w:r>
      <w:r>
        <w:rPr>
          <w:webHidden/>
        </w:rPr>
        <w:fldChar w:fldCharType="end"/>
      </w:r>
    </w:p>
    <w:p w:rsidR="00721B35" w:rsidRDefault="00721B35">
      <w:pPr>
        <w:pStyle w:val="TOC3"/>
        <w:rPr>
          <w:rFonts w:asciiTheme="minorHAnsi" w:eastAsiaTheme="minorEastAsia" w:hAnsiTheme="minorHAnsi" w:cstheme="minorBidi"/>
          <w:sz w:val="22"/>
          <w:szCs w:val="22"/>
        </w:rPr>
      </w:pPr>
      <w:r>
        <w:t>6.3.1</w:t>
      </w:r>
      <w:r>
        <w:tab/>
        <w:t>Aanbevelingen</w:t>
      </w:r>
      <w:r>
        <w:rPr>
          <w:webHidden/>
        </w:rPr>
        <w:tab/>
      </w:r>
      <w:r>
        <w:rPr>
          <w:webHidden/>
        </w:rPr>
        <w:fldChar w:fldCharType="begin"/>
      </w:r>
      <w:r>
        <w:rPr>
          <w:webHidden/>
        </w:rPr>
        <w:instrText xml:space="preserve"> PAGEREF _Toc3556634 \h </w:instrText>
      </w:r>
      <w:r>
        <w:rPr>
          <w:webHidden/>
        </w:rPr>
      </w:r>
      <w:r>
        <w:rPr>
          <w:webHidden/>
        </w:rPr>
        <w:fldChar w:fldCharType="separate"/>
      </w:r>
      <w:r>
        <w:rPr>
          <w:webHidden/>
        </w:rPr>
        <w:t>22</w:t>
      </w:r>
      <w:r>
        <w:rPr>
          <w:webHidden/>
        </w:rPr>
        <w:fldChar w:fldCharType="end"/>
      </w:r>
    </w:p>
    <w:p w:rsidR="00721B35" w:rsidRDefault="00721B35">
      <w:pPr>
        <w:pStyle w:val="TOC1"/>
        <w:rPr>
          <w:rFonts w:asciiTheme="minorHAnsi" w:eastAsiaTheme="minorEastAsia" w:hAnsiTheme="minorHAnsi" w:cstheme="minorBidi"/>
          <w:sz w:val="22"/>
          <w:szCs w:val="22"/>
        </w:rPr>
      </w:pPr>
      <w:r>
        <w:t>7</w:t>
      </w:r>
      <w:r>
        <w:tab/>
        <w:t>Aanbevelingen</w:t>
      </w:r>
      <w:r>
        <w:rPr>
          <w:webHidden/>
        </w:rPr>
        <w:tab/>
      </w:r>
      <w:r>
        <w:rPr>
          <w:webHidden/>
        </w:rPr>
        <w:fldChar w:fldCharType="begin"/>
      </w:r>
      <w:r>
        <w:rPr>
          <w:webHidden/>
        </w:rPr>
        <w:instrText xml:space="preserve"> PAGEREF _Toc3556635 \h </w:instrText>
      </w:r>
      <w:r>
        <w:rPr>
          <w:webHidden/>
        </w:rPr>
      </w:r>
      <w:r>
        <w:rPr>
          <w:webHidden/>
        </w:rPr>
        <w:fldChar w:fldCharType="separate"/>
      </w:r>
      <w:r>
        <w:rPr>
          <w:webHidden/>
        </w:rPr>
        <w:t>23</w:t>
      </w:r>
      <w:r>
        <w:rPr>
          <w:webHidden/>
        </w:rPr>
        <w:fldChar w:fldCharType="end"/>
      </w:r>
    </w:p>
    <w:p w:rsidR="00721B35" w:rsidRDefault="00721B35">
      <w:pPr>
        <w:pStyle w:val="TOC2"/>
        <w:rPr>
          <w:rFonts w:asciiTheme="minorHAnsi" w:eastAsiaTheme="minorEastAsia" w:hAnsiTheme="minorHAnsi" w:cstheme="minorBidi"/>
          <w:sz w:val="22"/>
          <w:szCs w:val="22"/>
        </w:rPr>
      </w:pPr>
      <w:r>
        <w:t>7.1</w:t>
      </w:r>
      <w:r>
        <w:tab/>
        <w:t>Aanbevelingenlijst</w:t>
      </w:r>
      <w:r>
        <w:rPr>
          <w:webHidden/>
        </w:rPr>
        <w:tab/>
      </w:r>
      <w:r>
        <w:rPr>
          <w:webHidden/>
        </w:rPr>
        <w:fldChar w:fldCharType="begin"/>
      </w:r>
      <w:r>
        <w:rPr>
          <w:webHidden/>
        </w:rPr>
        <w:instrText xml:space="preserve"> PAGEREF _Toc3556636 \h </w:instrText>
      </w:r>
      <w:r>
        <w:rPr>
          <w:webHidden/>
        </w:rPr>
      </w:r>
      <w:r>
        <w:rPr>
          <w:webHidden/>
        </w:rPr>
        <w:fldChar w:fldCharType="separate"/>
      </w:r>
      <w:r>
        <w:rPr>
          <w:webHidden/>
        </w:rPr>
        <w:t>23</w:t>
      </w:r>
      <w:r>
        <w:rPr>
          <w:webHidden/>
        </w:rPr>
        <w:fldChar w:fldCharType="end"/>
      </w:r>
    </w:p>
    <w:p w:rsidR="00721B35" w:rsidRDefault="00721B35">
      <w:pPr>
        <w:pStyle w:val="TOC2"/>
        <w:rPr>
          <w:rFonts w:asciiTheme="minorHAnsi" w:eastAsiaTheme="minorEastAsia" w:hAnsiTheme="minorHAnsi" w:cstheme="minorBidi"/>
          <w:sz w:val="22"/>
          <w:szCs w:val="22"/>
        </w:rPr>
      </w:pPr>
      <w:r>
        <w:t>7.2</w:t>
      </w:r>
      <w:r>
        <w:tab/>
        <w:t>Resultaten aanbevelingenlijst</w:t>
      </w:r>
      <w:r>
        <w:rPr>
          <w:webHidden/>
        </w:rPr>
        <w:tab/>
      </w:r>
      <w:r>
        <w:rPr>
          <w:webHidden/>
        </w:rPr>
        <w:fldChar w:fldCharType="begin"/>
      </w:r>
      <w:r>
        <w:rPr>
          <w:webHidden/>
        </w:rPr>
        <w:instrText xml:space="preserve"> PAGEREF _Toc3556637 \h </w:instrText>
      </w:r>
      <w:r>
        <w:rPr>
          <w:webHidden/>
        </w:rPr>
      </w:r>
      <w:r>
        <w:rPr>
          <w:webHidden/>
        </w:rPr>
        <w:fldChar w:fldCharType="separate"/>
      </w:r>
      <w:r>
        <w:rPr>
          <w:webHidden/>
        </w:rPr>
        <w:t>23</w:t>
      </w:r>
      <w:r>
        <w:rPr>
          <w:webHidden/>
        </w:rPr>
        <w:fldChar w:fldCharType="end"/>
      </w:r>
    </w:p>
    <w:p w:rsidR="00721B35" w:rsidRDefault="00721B35">
      <w:pPr>
        <w:pStyle w:val="TOC1"/>
        <w:rPr>
          <w:rFonts w:asciiTheme="minorHAnsi" w:eastAsiaTheme="minorEastAsia" w:hAnsiTheme="minorHAnsi" w:cstheme="minorBidi"/>
          <w:sz w:val="22"/>
          <w:szCs w:val="22"/>
        </w:rPr>
      </w:pPr>
      <w:r>
        <w:t>8</w:t>
      </w:r>
      <w:r>
        <w:tab/>
        <w:t>Besluiten</w:t>
      </w:r>
      <w:r>
        <w:rPr>
          <w:webHidden/>
        </w:rPr>
        <w:tab/>
      </w:r>
      <w:r>
        <w:rPr>
          <w:webHidden/>
        </w:rPr>
        <w:fldChar w:fldCharType="begin"/>
      </w:r>
      <w:r>
        <w:rPr>
          <w:webHidden/>
        </w:rPr>
        <w:instrText xml:space="preserve"> PAGEREF _Toc3556638 \h </w:instrText>
      </w:r>
      <w:r>
        <w:rPr>
          <w:webHidden/>
        </w:rPr>
      </w:r>
      <w:r>
        <w:rPr>
          <w:webHidden/>
        </w:rPr>
        <w:fldChar w:fldCharType="separate"/>
      </w:r>
      <w:r>
        <w:rPr>
          <w:webHidden/>
        </w:rPr>
        <w:t>24</w:t>
      </w:r>
      <w:r>
        <w:rPr>
          <w:webHidden/>
        </w:rPr>
        <w:fldChar w:fldCharType="end"/>
      </w:r>
    </w:p>
    <w:p w:rsidR="00721B35" w:rsidRDefault="00721B35">
      <w:pPr>
        <w:pStyle w:val="TOC2"/>
        <w:rPr>
          <w:rFonts w:asciiTheme="minorHAnsi" w:eastAsiaTheme="minorEastAsia" w:hAnsiTheme="minorHAnsi" w:cstheme="minorBidi"/>
          <w:sz w:val="22"/>
          <w:szCs w:val="22"/>
        </w:rPr>
      </w:pPr>
      <w:r>
        <w:t>8.1</w:t>
      </w:r>
      <w:r>
        <w:tab/>
        <w:t>Besluitenlijst</w:t>
      </w:r>
      <w:r>
        <w:rPr>
          <w:webHidden/>
        </w:rPr>
        <w:tab/>
      </w:r>
      <w:r>
        <w:rPr>
          <w:webHidden/>
        </w:rPr>
        <w:fldChar w:fldCharType="begin"/>
      </w:r>
      <w:r>
        <w:rPr>
          <w:webHidden/>
        </w:rPr>
        <w:instrText xml:space="preserve"> PAGEREF _Toc3556639 \h </w:instrText>
      </w:r>
      <w:r>
        <w:rPr>
          <w:webHidden/>
        </w:rPr>
      </w:r>
      <w:r>
        <w:rPr>
          <w:webHidden/>
        </w:rPr>
        <w:fldChar w:fldCharType="separate"/>
      </w:r>
      <w:r>
        <w:rPr>
          <w:webHidden/>
        </w:rPr>
        <w:t>24</w:t>
      </w:r>
      <w:r>
        <w:rPr>
          <w:webHidden/>
        </w:rPr>
        <w:fldChar w:fldCharType="end"/>
      </w:r>
    </w:p>
    <w:p w:rsidR="00721B35" w:rsidRDefault="00721B35">
      <w:pPr>
        <w:pStyle w:val="TOC1"/>
        <w:rPr>
          <w:rFonts w:asciiTheme="minorHAnsi" w:eastAsiaTheme="minorEastAsia" w:hAnsiTheme="minorHAnsi" w:cstheme="minorBidi"/>
          <w:sz w:val="22"/>
          <w:szCs w:val="22"/>
        </w:rPr>
      </w:pPr>
      <w:r>
        <w:t>9</w:t>
      </w:r>
      <w:r>
        <w:tab/>
        <w:t>Acties</w:t>
      </w:r>
      <w:r>
        <w:rPr>
          <w:webHidden/>
        </w:rPr>
        <w:tab/>
      </w:r>
      <w:r>
        <w:rPr>
          <w:webHidden/>
        </w:rPr>
        <w:fldChar w:fldCharType="begin"/>
      </w:r>
      <w:r>
        <w:rPr>
          <w:webHidden/>
        </w:rPr>
        <w:instrText xml:space="preserve"> PAGEREF _Toc3556640 \h </w:instrText>
      </w:r>
      <w:r>
        <w:rPr>
          <w:webHidden/>
        </w:rPr>
      </w:r>
      <w:r>
        <w:rPr>
          <w:webHidden/>
        </w:rPr>
        <w:fldChar w:fldCharType="separate"/>
      </w:r>
      <w:r>
        <w:rPr>
          <w:webHidden/>
        </w:rPr>
        <w:t>25</w:t>
      </w:r>
      <w:r>
        <w:rPr>
          <w:webHidden/>
        </w:rPr>
        <w:fldChar w:fldCharType="end"/>
      </w:r>
    </w:p>
    <w:p w:rsidR="00721B35" w:rsidRDefault="00721B35">
      <w:pPr>
        <w:pStyle w:val="TOC2"/>
        <w:rPr>
          <w:rFonts w:asciiTheme="minorHAnsi" w:eastAsiaTheme="minorEastAsia" w:hAnsiTheme="minorHAnsi" w:cstheme="minorBidi"/>
          <w:sz w:val="22"/>
          <w:szCs w:val="22"/>
        </w:rPr>
      </w:pPr>
      <w:r>
        <w:t>9.1</w:t>
      </w:r>
      <w:r>
        <w:tab/>
        <w:t>Actielijst</w:t>
      </w:r>
      <w:r>
        <w:rPr>
          <w:webHidden/>
        </w:rPr>
        <w:tab/>
      </w:r>
      <w:r>
        <w:rPr>
          <w:webHidden/>
        </w:rPr>
        <w:fldChar w:fldCharType="begin"/>
      </w:r>
      <w:r>
        <w:rPr>
          <w:webHidden/>
        </w:rPr>
        <w:instrText xml:space="preserve"> PAGEREF _Toc3556641 \h </w:instrText>
      </w:r>
      <w:r>
        <w:rPr>
          <w:webHidden/>
        </w:rPr>
      </w:r>
      <w:r>
        <w:rPr>
          <w:webHidden/>
        </w:rPr>
        <w:fldChar w:fldCharType="separate"/>
      </w:r>
      <w:r>
        <w:rPr>
          <w:webHidden/>
        </w:rPr>
        <w:t>25</w:t>
      </w:r>
      <w:r>
        <w:rPr>
          <w:webHidden/>
        </w:rPr>
        <w:fldChar w:fldCharType="end"/>
      </w:r>
    </w:p>
    <w:p w:rsidR="00721B35" w:rsidRDefault="00721B35">
      <w:pPr>
        <w:pStyle w:val="TOC2"/>
        <w:rPr>
          <w:rFonts w:asciiTheme="minorHAnsi" w:eastAsiaTheme="minorEastAsia" w:hAnsiTheme="minorHAnsi" w:cstheme="minorBidi"/>
          <w:sz w:val="22"/>
          <w:szCs w:val="22"/>
        </w:rPr>
      </w:pPr>
      <w:r>
        <w:t>9.2</w:t>
      </w:r>
      <w:r>
        <w:tab/>
        <w:t>Resultaat actielijst</w:t>
      </w:r>
      <w:r>
        <w:rPr>
          <w:webHidden/>
        </w:rPr>
        <w:tab/>
      </w:r>
      <w:r>
        <w:rPr>
          <w:webHidden/>
        </w:rPr>
        <w:fldChar w:fldCharType="begin"/>
      </w:r>
      <w:r>
        <w:rPr>
          <w:webHidden/>
        </w:rPr>
        <w:instrText xml:space="preserve"> PAGEREF _Toc3556642 \h </w:instrText>
      </w:r>
      <w:r>
        <w:rPr>
          <w:webHidden/>
        </w:rPr>
      </w:r>
      <w:r>
        <w:rPr>
          <w:webHidden/>
        </w:rPr>
        <w:fldChar w:fldCharType="separate"/>
      </w:r>
      <w:r>
        <w:rPr>
          <w:webHidden/>
        </w:rPr>
        <w:t>25</w:t>
      </w:r>
      <w:r>
        <w:rPr>
          <w:webHidden/>
        </w:rPr>
        <w:fldChar w:fldCharType="end"/>
      </w:r>
    </w:p>
    <w:p w:rsidR="00721B35" w:rsidRDefault="00721B35">
      <w:pPr>
        <w:pStyle w:val="TOC1"/>
        <w:rPr>
          <w:rFonts w:asciiTheme="minorHAnsi" w:eastAsiaTheme="minorEastAsia" w:hAnsiTheme="minorHAnsi" w:cstheme="minorBidi"/>
          <w:sz w:val="22"/>
          <w:szCs w:val="22"/>
        </w:rPr>
      </w:pPr>
      <w:r>
        <w:t>10</w:t>
      </w:r>
      <w:r>
        <w:tab/>
        <w:t>Bijlagen</w:t>
      </w:r>
      <w:r>
        <w:rPr>
          <w:webHidden/>
        </w:rPr>
        <w:tab/>
      </w:r>
      <w:r>
        <w:rPr>
          <w:webHidden/>
        </w:rPr>
        <w:fldChar w:fldCharType="begin"/>
      </w:r>
      <w:r>
        <w:rPr>
          <w:webHidden/>
        </w:rPr>
        <w:instrText xml:space="preserve"> PAGEREF _Toc3556643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w:t>
      </w:r>
      <w:r w:rsidRPr="0071535F">
        <w:tab/>
        <w:t>Bijlage 1: Totaal aantal meldingen.</w:t>
      </w:r>
      <w:r>
        <w:rPr>
          <w:webHidden/>
        </w:rPr>
        <w:tab/>
      </w:r>
      <w:r>
        <w:rPr>
          <w:webHidden/>
        </w:rPr>
        <w:fldChar w:fldCharType="begin"/>
      </w:r>
      <w:r>
        <w:rPr>
          <w:webHidden/>
        </w:rPr>
        <w:instrText xml:space="preserve"> PAGEREF _Toc3556644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10.2</w:t>
      </w:r>
      <w:r w:rsidRPr="0071535F">
        <w:tab/>
        <w:t>Bijlage 2: Aantal storingen.</w:t>
      </w:r>
      <w:r>
        <w:rPr>
          <w:webHidden/>
        </w:rPr>
        <w:tab/>
      </w:r>
      <w:r>
        <w:rPr>
          <w:webHidden/>
        </w:rPr>
        <w:fldChar w:fldCharType="begin"/>
      </w:r>
      <w:r>
        <w:rPr>
          <w:webHidden/>
        </w:rPr>
        <w:instrText xml:space="preserve"> PAGEREF _Toc3556645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10.3</w:t>
      </w:r>
      <w:r w:rsidRPr="0071535F">
        <w:tab/>
        <w:t>Bijlage 3: Aantal onterechte meldingen.</w:t>
      </w:r>
      <w:r>
        <w:rPr>
          <w:webHidden/>
        </w:rPr>
        <w:tab/>
      </w:r>
      <w:r>
        <w:rPr>
          <w:webHidden/>
        </w:rPr>
        <w:fldChar w:fldCharType="begin"/>
      </w:r>
      <w:r>
        <w:rPr>
          <w:webHidden/>
        </w:rPr>
        <w:instrText xml:space="preserve"> PAGEREF _Toc3556646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10.4</w:t>
      </w:r>
      <w:r w:rsidRPr="0071535F">
        <w:tab/>
        <w:t>Bijlage 4: Aantal preventief onderhoud / modificaties.</w:t>
      </w:r>
      <w:r>
        <w:rPr>
          <w:webHidden/>
        </w:rPr>
        <w:tab/>
      </w:r>
      <w:r>
        <w:rPr>
          <w:webHidden/>
        </w:rPr>
        <w:fldChar w:fldCharType="begin"/>
      </w:r>
      <w:r>
        <w:rPr>
          <w:webHidden/>
        </w:rPr>
        <w:instrText xml:space="preserve"> PAGEREF _Toc3556647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10.5</w:t>
      </w:r>
      <w:r w:rsidRPr="0071535F">
        <w:tab/>
        <w:t>Bijlage 5: Aantal incidenten.</w:t>
      </w:r>
      <w:r>
        <w:rPr>
          <w:webHidden/>
        </w:rPr>
        <w:tab/>
      </w:r>
      <w:r>
        <w:rPr>
          <w:webHidden/>
        </w:rPr>
        <w:fldChar w:fldCharType="begin"/>
      </w:r>
      <w:r>
        <w:rPr>
          <w:webHidden/>
        </w:rPr>
        <w:instrText xml:space="preserve"> PAGEREF _Toc3556648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10.6</w:t>
      </w:r>
      <w:r w:rsidRPr="0071535F">
        <w:tab/>
        <w:t>Bijlage 6: Totaal aantal onterechte meldingen.</w:t>
      </w:r>
      <w:r>
        <w:rPr>
          <w:webHidden/>
        </w:rPr>
        <w:tab/>
      </w:r>
      <w:r>
        <w:rPr>
          <w:webHidden/>
        </w:rPr>
        <w:fldChar w:fldCharType="begin"/>
      </w:r>
      <w:r>
        <w:rPr>
          <w:webHidden/>
        </w:rPr>
        <w:instrText xml:space="preserve"> PAGEREF _Toc3556649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10.7</w:t>
      </w:r>
      <w:r w:rsidRPr="0071535F">
        <w:tab/>
        <w:t>Bijlage 7: Trend aantal meldingen per maand 2016 – 2018.</w:t>
      </w:r>
      <w:r>
        <w:rPr>
          <w:webHidden/>
        </w:rPr>
        <w:tab/>
      </w:r>
      <w:r>
        <w:rPr>
          <w:webHidden/>
        </w:rPr>
        <w:fldChar w:fldCharType="begin"/>
      </w:r>
      <w:r>
        <w:rPr>
          <w:webHidden/>
        </w:rPr>
        <w:instrText xml:space="preserve"> PAGEREF _Toc3556650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10.8</w:t>
      </w:r>
      <w:r w:rsidRPr="0071535F">
        <w:tab/>
        <w:t>Bijlage 8: Trend aantal meldingen per kwartaal 2016 – 2018</w:t>
      </w:r>
      <w:r>
        <w:rPr>
          <w:webHidden/>
        </w:rPr>
        <w:tab/>
      </w:r>
      <w:r>
        <w:rPr>
          <w:webHidden/>
        </w:rPr>
        <w:fldChar w:fldCharType="begin"/>
      </w:r>
      <w:r>
        <w:rPr>
          <w:webHidden/>
        </w:rPr>
        <w:instrText xml:space="preserve"> PAGEREF _Toc3556651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10.9</w:t>
      </w:r>
      <w:r w:rsidRPr="0071535F">
        <w:tab/>
        <w:t>Bijlage 9: Trend aantal storingen per maand 2016 – 2018</w:t>
      </w:r>
      <w:r>
        <w:rPr>
          <w:webHidden/>
        </w:rPr>
        <w:tab/>
      </w:r>
      <w:r>
        <w:rPr>
          <w:webHidden/>
        </w:rPr>
        <w:fldChar w:fldCharType="begin"/>
      </w:r>
      <w:r>
        <w:rPr>
          <w:webHidden/>
        </w:rPr>
        <w:instrText xml:space="preserve"> PAGEREF _Toc3556652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10.10</w:t>
      </w:r>
      <w:r w:rsidRPr="0071535F">
        <w:tab/>
        <w:t>Bijlage 10: Trend aantal meldingen per kwartaal 2016 – 2018</w:t>
      </w:r>
      <w:r>
        <w:rPr>
          <w:webHidden/>
        </w:rPr>
        <w:tab/>
      </w:r>
      <w:r>
        <w:rPr>
          <w:webHidden/>
        </w:rPr>
        <w:fldChar w:fldCharType="begin"/>
      </w:r>
      <w:r>
        <w:rPr>
          <w:webHidden/>
        </w:rPr>
        <w:instrText xml:space="preserve"> PAGEREF _Toc3556653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10.11</w:t>
      </w:r>
      <w:r w:rsidRPr="0071535F">
        <w:tab/>
        <w:t>Bijlage 11: Aantal meldingen Afsluitbomen (AB) 2018.</w:t>
      </w:r>
      <w:r>
        <w:rPr>
          <w:webHidden/>
        </w:rPr>
        <w:tab/>
      </w:r>
      <w:r>
        <w:rPr>
          <w:webHidden/>
        </w:rPr>
        <w:fldChar w:fldCharType="begin"/>
      </w:r>
      <w:r>
        <w:rPr>
          <w:webHidden/>
        </w:rPr>
        <w:instrText xml:space="preserve"> PAGEREF _Toc3556654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10.12</w:t>
      </w:r>
      <w:r w:rsidRPr="0071535F">
        <w:tab/>
        <w:t>Bijlage 12: Aantal meldingen CCTV-camerasysteem 2018.</w:t>
      </w:r>
      <w:r>
        <w:rPr>
          <w:webHidden/>
        </w:rPr>
        <w:tab/>
      </w:r>
      <w:r>
        <w:rPr>
          <w:webHidden/>
        </w:rPr>
        <w:fldChar w:fldCharType="begin"/>
      </w:r>
      <w:r>
        <w:rPr>
          <w:webHidden/>
        </w:rPr>
        <w:instrText xml:space="preserve"> PAGEREF _Toc3556655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10.13</w:t>
      </w:r>
      <w:r w:rsidRPr="0071535F">
        <w:tab/>
        <w:t>Bijlage 13: Aantal meldingen Telefoon en intercominstallatie 2018.</w:t>
      </w:r>
      <w:r>
        <w:rPr>
          <w:webHidden/>
        </w:rPr>
        <w:tab/>
      </w:r>
      <w:r>
        <w:rPr>
          <w:webHidden/>
        </w:rPr>
        <w:fldChar w:fldCharType="begin"/>
      </w:r>
      <w:r>
        <w:rPr>
          <w:webHidden/>
        </w:rPr>
        <w:instrText xml:space="preserve"> PAGEREF _Toc3556656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10.14</w:t>
      </w:r>
      <w:r w:rsidRPr="0071535F">
        <w:tab/>
        <w:t>Bijlage 14: Aantal meldingen Verkeersdetectiesysteem (SOS/SDS) 2018.</w:t>
      </w:r>
      <w:r>
        <w:rPr>
          <w:webHidden/>
        </w:rPr>
        <w:tab/>
      </w:r>
      <w:r>
        <w:rPr>
          <w:webHidden/>
        </w:rPr>
        <w:fldChar w:fldCharType="begin"/>
      </w:r>
      <w:r>
        <w:rPr>
          <w:webHidden/>
        </w:rPr>
        <w:instrText xml:space="preserve"> PAGEREF _Toc3556657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10.15</w:t>
      </w:r>
      <w:r w:rsidRPr="0071535F">
        <w:tab/>
        <w:t>Bijlage 15: Aantal meldingen VTTI overall 2018.</w:t>
      </w:r>
      <w:r>
        <w:rPr>
          <w:webHidden/>
        </w:rPr>
        <w:tab/>
      </w:r>
      <w:r>
        <w:rPr>
          <w:webHidden/>
        </w:rPr>
        <w:fldChar w:fldCharType="begin"/>
      </w:r>
      <w:r>
        <w:rPr>
          <w:webHidden/>
        </w:rPr>
        <w:instrText xml:space="preserve"> PAGEREF _Toc3556658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10.16</w:t>
      </w:r>
      <w:r w:rsidRPr="0071535F">
        <w:tab/>
        <w:t>Bijlage 16: Aantal meldingen Verkeerssignaleringssysteem (MTM) 2018.</w:t>
      </w:r>
      <w:r>
        <w:rPr>
          <w:webHidden/>
        </w:rPr>
        <w:tab/>
      </w:r>
      <w:r>
        <w:rPr>
          <w:webHidden/>
        </w:rPr>
        <w:fldChar w:fldCharType="begin"/>
      </w:r>
      <w:r>
        <w:rPr>
          <w:webHidden/>
        </w:rPr>
        <w:instrText xml:space="preserve"> PAGEREF _Toc3556659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10.17</w:t>
      </w:r>
      <w:r w:rsidRPr="0071535F">
        <w:tab/>
        <w:t>Bijlage 17: Aantal meldingen Calamiteiten doorsteek (CADO) 2018.</w:t>
      </w:r>
      <w:r>
        <w:rPr>
          <w:webHidden/>
        </w:rPr>
        <w:tab/>
      </w:r>
      <w:r>
        <w:rPr>
          <w:webHidden/>
        </w:rPr>
        <w:fldChar w:fldCharType="begin"/>
      </w:r>
      <w:r>
        <w:rPr>
          <w:webHidden/>
        </w:rPr>
        <w:instrText xml:space="preserve"> PAGEREF _Toc3556660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10.18</w:t>
      </w:r>
      <w:r w:rsidRPr="0071535F">
        <w:tab/>
        <w:t>Bijlage 18: Aantal meldingen Openbare verlichting (OV) 2018.</w:t>
      </w:r>
      <w:r>
        <w:rPr>
          <w:webHidden/>
        </w:rPr>
        <w:tab/>
      </w:r>
      <w:r>
        <w:rPr>
          <w:webHidden/>
        </w:rPr>
        <w:fldChar w:fldCharType="begin"/>
      </w:r>
      <w:r>
        <w:rPr>
          <w:webHidden/>
        </w:rPr>
        <w:instrText xml:space="preserve"> PAGEREF _Toc3556661 \h </w:instrText>
      </w:r>
      <w:r>
        <w:rPr>
          <w:webHidden/>
        </w:rPr>
      </w:r>
      <w:r>
        <w:rPr>
          <w:webHidden/>
        </w:rPr>
        <w:fldChar w:fldCharType="separate"/>
      </w:r>
      <w:r>
        <w:rPr>
          <w:webHidden/>
        </w:rPr>
        <w:t>27</w:t>
      </w:r>
      <w:r>
        <w:rPr>
          <w:webHidden/>
        </w:rPr>
        <w:fldChar w:fldCharType="end"/>
      </w:r>
    </w:p>
    <w:p w:rsidR="00721B35" w:rsidRDefault="00721B35">
      <w:pPr>
        <w:pStyle w:val="TOC2"/>
        <w:rPr>
          <w:rFonts w:asciiTheme="minorHAnsi" w:eastAsiaTheme="minorEastAsia" w:hAnsiTheme="minorHAnsi" w:cstheme="minorBidi"/>
          <w:sz w:val="22"/>
          <w:szCs w:val="22"/>
        </w:rPr>
      </w:pPr>
      <w:r w:rsidRPr="0071535F">
        <w:t>10.19</w:t>
      </w:r>
      <w:r w:rsidRPr="0071535F">
        <w:tab/>
        <w:t>Bijlage 19: Aantal meldingen Verplaatsbare vangrail (VEVA) 2018.</w:t>
      </w:r>
      <w:r>
        <w:rPr>
          <w:webHidden/>
        </w:rPr>
        <w:tab/>
      </w:r>
      <w:r>
        <w:rPr>
          <w:webHidden/>
        </w:rPr>
        <w:fldChar w:fldCharType="begin"/>
      </w:r>
      <w:r>
        <w:rPr>
          <w:webHidden/>
        </w:rPr>
        <w:instrText xml:space="preserve"> PAGEREF _Toc3556662 \h </w:instrText>
      </w:r>
      <w:r>
        <w:rPr>
          <w:webHidden/>
        </w:rPr>
      </w:r>
      <w:r>
        <w:rPr>
          <w:webHidden/>
        </w:rPr>
        <w:fldChar w:fldCharType="separate"/>
      </w:r>
      <w:r>
        <w:rPr>
          <w:webHidden/>
        </w:rPr>
        <w:t>27</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3556593"/>
      <w:bookmarkStart w:id="39" w:name="_Toc390244721"/>
      <w:bookmarkStart w:id="40" w:name="_Toc392576524"/>
      <w:bookmarkStart w:id="41" w:name="_Toc393178638"/>
      <w:bookmarkStart w:id="42" w:name="_Toc468258308"/>
      <w:bookmarkStart w:id="43" w:name="_Toc473645798"/>
      <w:bookmarkStart w:id="44" w:name="_Toc505782882"/>
      <w:r w:rsidR="004E2145">
        <w:rPr>
          <w:noProof/>
        </w:rPr>
        <w:t>Inleiding</w:t>
      </w:r>
      <w:bookmarkEnd w:id="38"/>
      <w:bookmarkEnd w:id="39"/>
      <w:bookmarkEnd w:id="40"/>
      <w:bookmarkEnd w:id="41"/>
      <w:bookmarkEnd w:id="42"/>
      <w:bookmarkEnd w:id="43"/>
      <w:bookmarkEnd w:id="44"/>
      <w:r w:rsidRPr="008B0AB4">
        <w:fldChar w:fldCharType="end"/>
      </w:r>
    </w:p>
    <w:p w:rsidR="00B426C4" w:rsidRPr="008B0AB4" w:rsidRDefault="00B426C4" w:rsidP="00B426C4">
      <w:r w:rsidRPr="008B0AB4">
        <w:t xml:space="preserve">Dit document beschrijft de storingsanalyse van de VTTI systemen aan de nieuwe Coentunnel over </w:t>
      </w:r>
      <w:r w:rsidR="00DB1A47">
        <w:t>2018</w:t>
      </w:r>
      <w:r>
        <w:t xml:space="preserve"> (</w:t>
      </w:r>
      <w:r w:rsidR="00404642">
        <w:t>januari</w:t>
      </w:r>
      <w:r>
        <w:t xml:space="preserve"> t/m december</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5" w:name="_Toc3556594"/>
      <w:bookmarkStart w:id="46" w:name="_Toc390244722"/>
      <w:bookmarkStart w:id="47" w:name="_Toc393178639"/>
      <w:bookmarkStart w:id="48" w:name="_Toc468258309"/>
      <w:bookmarkStart w:id="49" w:name="_Toc473645799"/>
      <w:bookmarkStart w:id="50" w:name="_Toc505782883"/>
      <w:r w:rsidR="004E2145">
        <w:rPr>
          <w:noProof/>
        </w:rPr>
        <w:t>Aandachtsgebieden</w:t>
      </w:r>
      <w:bookmarkEnd w:id="45"/>
      <w:bookmarkEnd w:id="46"/>
      <w:bookmarkEnd w:id="47"/>
      <w:bookmarkEnd w:id="48"/>
      <w:bookmarkEnd w:id="49"/>
      <w:bookmarkEnd w:id="50"/>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1" w:name="OLE_LINK1"/>
      <w:bookmarkStart w:id="52"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1"/>
    <w:bookmarkEnd w:id="52"/>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3" w:name="_Toc3556595"/>
      <w:bookmarkStart w:id="54" w:name="_Toc390244723"/>
      <w:bookmarkStart w:id="55" w:name="_Toc393178640"/>
      <w:bookmarkStart w:id="56" w:name="_Toc468258310"/>
      <w:bookmarkStart w:id="57" w:name="_Toc473645800"/>
      <w:bookmarkStart w:id="58" w:name="_Toc505782884"/>
      <w:r w:rsidR="004E2145">
        <w:rPr>
          <w:noProof/>
        </w:rPr>
        <w:t>Analyse</w:t>
      </w:r>
      <w:bookmarkEnd w:id="53"/>
      <w:bookmarkEnd w:id="54"/>
      <w:bookmarkEnd w:id="55"/>
      <w:bookmarkEnd w:id="56"/>
      <w:bookmarkEnd w:id="57"/>
      <w:bookmarkEnd w:id="5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9" w:name="_Toc3556596"/>
      <w:bookmarkStart w:id="60" w:name="_Toc468258311"/>
      <w:bookmarkStart w:id="61" w:name="_Toc473645801"/>
      <w:bookmarkStart w:id="62" w:name="_Toc505782885"/>
      <w:r w:rsidR="004E2145">
        <w:rPr>
          <w:noProof/>
        </w:rPr>
        <w:t>Aantallen meldingen</w:t>
      </w:r>
      <w:bookmarkEnd w:id="59"/>
      <w:bookmarkEnd w:id="60"/>
      <w:bookmarkEnd w:id="61"/>
      <w:bookmarkEnd w:id="62"/>
      <w:r w:rsidRPr="008B0AB4">
        <w:fldChar w:fldCharType="end"/>
      </w:r>
    </w:p>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3" w:name="_Toc3556597"/>
      <w:bookmarkStart w:id="64" w:name="_Toc468258312"/>
      <w:bookmarkStart w:id="65" w:name="_Toc473645802"/>
      <w:bookmarkStart w:id="66" w:name="_Toc505782886"/>
      <w:r w:rsidR="004E2145">
        <w:rPr>
          <w:noProof/>
        </w:rPr>
        <w:t>Aantal meldingen per maand</w:t>
      </w:r>
      <w:bookmarkEnd w:id="63"/>
      <w:bookmarkEnd w:id="64"/>
      <w:bookmarkEnd w:id="65"/>
      <w:bookmarkEnd w:id="66"/>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w:t>
      </w:r>
      <w:r w:rsidR="00DB1A47">
        <w:t xml:space="preserve"> totaal aantal meldingen in 2018</w:t>
      </w:r>
      <w:r w:rsidRPr="001C5E32">
        <w:tab/>
      </w:r>
      <w:r w:rsidRPr="001C5E32">
        <w:tab/>
      </w:r>
      <w:r w:rsidRPr="001C5E32">
        <w:tab/>
      </w:r>
      <w:r>
        <w:tab/>
      </w:r>
      <w:r w:rsidRPr="001C5E32">
        <w:t>:</w:t>
      </w:r>
      <w:r w:rsidRPr="001C5E32">
        <w:tab/>
      </w:r>
      <w:r w:rsidR="00DB1A47">
        <w:t>390</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rsidR="00DB1A47">
        <w:t>33</w:t>
      </w:r>
      <w:r w:rsidRPr="001C5E32">
        <w:t xml:space="preserve"> </w:t>
      </w:r>
    </w:p>
    <w:p w:rsidR="00B426C4" w:rsidRPr="001C5E32" w:rsidRDefault="00B426C4" w:rsidP="00B426C4">
      <w:pPr>
        <w:pStyle w:val="ListBullet"/>
        <w:spacing w:line="240" w:lineRule="exact"/>
      </w:pPr>
      <w:r w:rsidRPr="001C5E32">
        <w:t>Hoogste aantal meldingen in de maand</w:t>
      </w:r>
      <w:r>
        <w:t>en</w:t>
      </w:r>
      <w:r w:rsidRPr="001C5E32">
        <w:t xml:space="preserve"> </w:t>
      </w:r>
      <w:r w:rsidR="00DB1A47">
        <w:t>juni</w:t>
      </w:r>
      <w:r w:rsidR="00DB1A47">
        <w:tab/>
      </w:r>
      <w:r w:rsidRPr="001C5E32">
        <w:tab/>
      </w:r>
      <w:r w:rsidR="00AE7B07">
        <w:tab/>
      </w:r>
      <w:r w:rsidRPr="001C5E32">
        <w:t>:</w:t>
      </w:r>
      <w:r w:rsidRPr="001C5E32">
        <w:tab/>
      </w:r>
      <w:r w:rsidR="00DB1A47">
        <w:t>47</w:t>
      </w:r>
    </w:p>
    <w:p w:rsidR="00B426C4" w:rsidRDefault="00B426C4" w:rsidP="00B426C4">
      <w:pPr>
        <w:pStyle w:val="ListBullet"/>
        <w:spacing w:line="240" w:lineRule="exact"/>
      </w:pPr>
      <w:r w:rsidRPr="001C5E32">
        <w:t xml:space="preserve">Laagste aantal meldingen in de maand </w:t>
      </w:r>
      <w:r w:rsidR="008543D0">
        <w:t>dec</w:t>
      </w:r>
      <w:r w:rsidR="00AD1EF7">
        <w:t>ember</w:t>
      </w:r>
      <w:r w:rsidRPr="001C5E32">
        <w:tab/>
      </w:r>
      <w:r>
        <w:tab/>
      </w:r>
      <w:r w:rsidRPr="001C5E32">
        <w:t>:</w:t>
      </w:r>
      <w:r w:rsidRPr="001C5E32">
        <w:tab/>
      </w:r>
      <w:r w:rsidR="00DB1A47">
        <w:t>12</w:t>
      </w:r>
    </w:p>
    <w:p w:rsidR="00E75F93" w:rsidRPr="001C5E32" w:rsidRDefault="00E75F93" w:rsidP="00E75F93">
      <w:pPr>
        <w:pStyle w:val="ListBullet"/>
        <w:spacing w:line="240" w:lineRule="exact"/>
      </w:pPr>
      <w:r>
        <w:t xml:space="preserve">Het gemiddelde aantal meldingen per </w:t>
      </w:r>
      <w:r w:rsidR="00DB1A47">
        <w:t xml:space="preserve">maand </w:t>
      </w:r>
      <w:r w:rsidR="00CF28D2">
        <w:t>vanaf 2016</w:t>
      </w:r>
      <w:r w:rsidR="00AE7B07">
        <w:t xml:space="preserve"> </w:t>
      </w:r>
      <w:r>
        <w:tab/>
        <w:t>:</w:t>
      </w:r>
      <w:r>
        <w:tab/>
      </w:r>
      <w:r w:rsidR="00CF28D2">
        <w:t>42.6</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 xml:space="preserve">In </w:t>
      </w:r>
      <w:r w:rsidR="00AE7B07">
        <w:t>201</w:t>
      </w:r>
      <w:r w:rsidR="00DB1A47">
        <w:t>7</w:t>
      </w:r>
      <w:r w:rsidR="00AE7B07">
        <w:t xml:space="preserve"> waren in totaal </w:t>
      </w:r>
      <w:r w:rsidR="00DB1A47">
        <w:t>514</w:t>
      </w:r>
      <w:r w:rsidRPr="001C5E32">
        <w:t xml:space="preserve"> meldingen gemaakt. In 201</w:t>
      </w:r>
      <w:r w:rsidR="00DB1A47">
        <w:t>8</w:t>
      </w:r>
      <w:r w:rsidRPr="001C5E32">
        <w:t xml:space="preserve"> zijn </w:t>
      </w:r>
      <w:r w:rsidR="00AE7B07">
        <w:t>1</w:t>
      </w:r>
      <w:r w:rsidR="00DB1A47">
        <w:t>2</w:t>
      </w:r>
      <w:r w:rsidR="00AE7B07">
        <w:t xml:space="preserve">4 </w:t>
      </w:r>
      <w:r w:rsidRPr="001C5E32">
        <w:t>meldingen</w:t>
      </w:r>
      <w:r>
        <w:t xml:space="preserve"> minder</w:t>
      </w:r>
      <w:r w:rsidRPr="001C5E32">
        <w:t xml:space="preserve"> t.o.v. 201</w:t>
      </w:r>
      <w:r w:rsidR="00DB1A47">
        <w:t>7</w:t>
      </w:r>
      <w:r w:rsidRPr="001C5E32">
        <w:t xml:space="preserve"> (zie bijlage 7</w:t>
      </w:r>
      <w:r w:rsidR="00AE7B07">
        <w:t xml:space="preserve"> en 8</w:t>
      </w:r>
      <w:r w:rsidRPr="001C5E32">
        <w:t>).</w:t>
      </w: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Default="00CC4D08" w:rsidP="00E33CD7">
            <w:pPr>
              <w:jc w:val="center"/>
              <w:rPr>
                <w:b/>
              </w:rPr>
            </w:pPr>
            <w:r>
              <w:rPr>
                <w:b/>
              </w:rPr>
              <w:t xml:space="preserve">Aantal meldingen t.o.v. </w:t>
            </w:r>
            <w:r w:rsidR="00AE7B07">
              <w:rPr>
                <w:b/>
              </w:rPr>
              <w:t>2</w:t>
            </w:r>
            <w:r w:rsidR="00E94B9A">
              <w:rPr>
                <w:b/>
              </w:rPr>
              <w:t>017</w:t>
            </w:r>
          </w:p>
          <w:p w:rsidR="00AE7B07" w:rsidRPr="001C5E32" w:rsidRDefault="00AE7B07" w:rsidP="00E33CD7">
            <w:pPr>
              <w:jc w:val="center"/>
              <w:rPr>
                <w:b/>
              </w:rPr>
            </w:pPr>
          </w:p>
          <w:p w:rsidR="00CC4D08" w:rsidRPr="001C5E32" w:rsidRDefault="00DB1A47" w:rsidP="00DB1A47">
            <w:pPr>
              <w:jc w:val="center"/>
              <w:rPr>
                <w:b/>
              </w:rPr>
            </w:pPr>
            <w:r>
              <w:rPr>
                <w:b/>
                <w:color w:val="92D050"/>
                <w:sz w:val="52"/>
              </w:rPr>
              <w:t>390</w:t>
            </w:r>
            <w:r w:rsidR="00CC4D08" w:rsidRPr="001C5E32">
              <w:rPr>
                <w:b/>
                <w:color w:val="92D050"/>
                <w:sz w:val="52"/>
              </w:rPr>
              <w:t xml:space="preserve"> </w:t>
            </w:r>
            <w:r w:rsidR="00CC4D08" w:rsidRPr="001C5E32">
              <w:rPr>
                <w:b/>
                <w:sz w:val="28"/>
                <w:szCs w:val="28"/>
              </w:rPr>
              <w:t>(</w:t>
            </w:r>
            <w:r>
              <w:rPr>
                <w:b/>
                <w:sz w:val="28"/>
                <w:szCs w:val="28"/>
              </w:rPr>
              <w:t>514</w:t>
            </w:r>
            <w:r w:rsidR="00CC4D08" w:rsidRPr="00042E94">
              <w:rPr>
                <w:rFonts w:cs="Calibri"/>
                <w:b/>
                <w:color w:val="92D050"/>
                <w:sz w:val="28"/>
                <w:szCs w:val="28"/>
              </w:rPr>
              <w:t>↓</w:t>
            </w:r>
            <w:r w:rsidR="00CC4D08" w:rsidRPr="001C5E32">
              <w:rPr>
                <w:b/>
                <w:sz w:val="28"/>
                <w:szCs w:val="28"/>
              </w:rPr>
              <w:t>)</w:t>
            </w:r>
          </w:p>
        </w:tc>
        <w:tc>
          <w:tcPr>
            <w:tcW w:w="2408" w:type="dxa"/>
          </w:tcPr>
          <w:p w:rsidR="00AE7B07" w:rsidRDefault="00AE7B07" w:rsidP="00AE7B07">
            <w:pPr>
              <w:jc w:val="center"/>
              <w:rPr>
                <w:b/>
              </w:rPr>
            </w:pPr>
            <w:r w:rsidRPr="001C5E32">
              <w:rPr>
                <w:b/>
              </w:rPr>
              <w:t xml:space="preserve">Aantal </w:t>
            </w:r>
            <w:r>
              <w:rPr>
                <w:b/>
              </w:rPr>
              <w:t xml:space="preserve">meldingen per jaar </w:t>
            </w:r>
            <w:r w:rsidRPr="001C5E32">
              <w:rPr>
                <w:b/>
              </w:rPr>
              <w:t xml:space="preserve">t.o.v. </w:t>
            </w:r>
            <w:r>
              <w:rPr>
                <w:b/>
              </w:rPr>
              <w:t>het gemiddelde</w:t>
            </w:r>
          </w:p>
          <w:p w:rsidR="00CC4D08" w:rsidRPr="001C5E32" w:rsidRDefault="00DB1A47" w:rsidP="00DB1A47">
            <w:pPr>
              <w:jc w:val="center"/>
              <w:rPr>
                <w:b/>
              </w:rPr>
            </w:pPr>
            <w:r>
              <w:rPr>
                <w:b/>
                <w:color w:val="92D050"/>
                <w:sz w:val="52"/>
              </w:rPr>
              <w:t>390</w:t>
            </w:r>
            <w:r w:rsidR="00CC4D08" w:rsidRPr="001C5E32">
              <w:rPr>
                <w:b/>
                <w:color w:val="92D050"/>
                <w:sz w:val="52"/>
              </w:rPr>
              <w:t xml:space="preserve"> </w:t>
            </w:r>
            <w:r w:rsidR="00CC4D08" w:rsidRPr="001C5E32">
              <w:rPr>
                <w:b/>
                <w:sz w:val="28"/>
                <w:szCs w:val="28"/>
              </w:rPr>
              <w:t>(</w:t>
            </w:r>
            <w:r w:rsidR="00AE7B07">
              <w:rPr>
                <w:b/>
                <w:sz w:val="28"/>
                <w:szCs w:val="28"/>
              </w:rPr>
              <w:t>5</w:t>
            </w:r>
            <w:r>
              <w:rPr>
                <w:b/>
                <w:sz w:val="28"/>
                <w:szCs w:val="28"/>
              </w:rPr>
              <w:t>11</w:t>
            </w:r>
            <w:r w:rsidR="00CC4D08" w:rsidRPr="00042E94">
              <w:rPr>
                <w:rFonts w:cs="Calibri"/>
                <w:b/>
                <w:color w:val="92D050"/>
                <w:sz w:val="28"/>
                <w:szCs w:val="28"/>
              </w:rPr>
              <w:t>↓</w:t>
            </w:r>
            <w:r w:rsidR="00CC4D08" w:rsidRPr="001C5E32">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00AE7B07">
              <w:rPr>
                <w:b/>
              </w:rPr>
              <w:t xml:space="preserve"> per maand </w:t>
            </w:r>
            <w:r w:rsidRPr="001C5E32">
              <w:rPr>
                <w:b/>
              </w:rPr>
              <w:t xml:space="preserve">t.o.v. </w:t>
            </w:r>
            <w:r>
              <w:rPr>
                <w:b/>
              </w:rPr>
              <w:t>het gemiddelde</w:t>
            </w:r>
          </w:p>
          <w:p w:rsidR="00CC4D08" w:rsidRPr="001C5E32" w:rsidRDefault="00DB1A47" w:rsidP="00DB1A47">
            <w:pPr>
              <w:jc w:val="center"/>
              <w:rPr>
                <w:b/>
              </w:rPr>
            </w:pPr>
            <w:r>
              <w:rPr>
                <w:b/>
                <w:color w:val="92D050"/>
                <w:sz w:val="52"/>
              </w:rPr>
              <w:t>33</w:t>
            </w:r>
            <w:r w:rsidR="00CC4D08" w:rsidRPr="001C5E32">
              <w:rPr>
                <w:b/>
                <w:color w:val="92D050"/>
                <w:sz w:val="52"/>
              </w:rPr>
              <w:t xml:space="preserve"> </w:t>
            </w:r>
            <w:r w:rsidR="00CC4D08" w:rsidRPr="001C5E32">
              <w:rPr>
                <w:b/>
                <w:sz w:val="28"/>
                <w:szCs w:val="28"/>
              </w:rPr>
              <w:t>(</w:t>
            </w:r>
            <w:r w:rsidR="00AE7B07">
              <w:rPr>
                <w:b/>
                <w:sz w:val="28"/>
                <w:szCs w:val="28"/>
              </w:rPr>
              <w:t>4</w:t>
            </w:r>
            <w:r>
              <w:rPr>
                <w:b/>
                <w:sz w:val="28"/>
                <w:szCs w:val="28"/>
              </w:rPr>
              <w:t>2</w:t>
            </w:r>
            <w:r w:rsidR="00AE7B07">
              <w:rPr>
                <w:b/>
                <w:sz w:val="28"/>
                <w:szCs w:val="28"/>
              </w:rPr>
              <w:t>.6</w:t>
            </w:r>
            <w:r w:rsidR="00CC4D08" w:rsidRPr="00042E94">
              <w:rPr>
                <w:rFonts w:cs="Calibri"/>
                <w:b/>
                <w:color w:val="92D050"/>
                <w:sz w:val="28"/>
                <w:szCs w:val="28"/>
              </w:rPr>
              <w:t>↓</w:t>
            </w:r>
            <w:r w:rsidR="00CC4D08" w:rsidRPr="001C5E32">
              <w:rPr>
                <w:b/>
                <w:sz w:val="28"/>
                <w:szCs w:val="28"/>
              </w:rPr>
              <w:t>)</w:t>
            </w:r>
          </w:p>
        </w:tc>
      </w:tr>
    </w:tbl>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7" w:name="_Toc3556598"/>
      <w:bookmarkStart w:id="68" w:name="_Toc468258313"/>
      <w:bookmarkStart w:id="69" w:name="_Toc473645803"/>
      <w:bookmarkStart w:id="70" w:name="_Toc505782887"/>
      <w:r w:rsidR="004E2145">
        <w:rPr>
          <w:noProof/>
        </w:rPr>
        <w:t>Aantal meldingen per subsysteem</w:t>
      </w:r>
      <w:bookmarkEnd w:id="67"/>
      <w:bookmarkEnd w:id="68"/>
      <w:bookmarkEnd w:id="69"/>
      <w:bookmarkEnd w:id="70"/>
      <w:r w:rsidRPr="001C5E32">
        <w:fldChar w:fldCharType="end"/>
      </w:r>
    </w:p>
    <w:p w:rsidR="00B426C4" w:rsidRPr="001C5E32" w:rsidRDefault="00B426C4" w:rsidP="00B426C4">
      <w:r w:rsidRPr="001C5E32">
        <w:t>Er wordt en Pareto analyse gemaakt van het totaal aantal meldingen per subsysteem.</w:t>
      </w:r>
    </w:p>
    <w:p w:rsidR="00B426C4" w:rsidRPr="001C5E32" w:rsidRDefault="00B426C4" w:rsidP="00B426C4">
      <w:r w:rsidRPr="001C5E32">
        <w:t>Deze is toegevoegd als bijlage 1.</w:t>
      </w:r>
    </w:p>
    <w:p w:rsidR="00B426C4" w:rsidRPr="001C5E32" w:rsidRDefault="00B426C4" w:rsidP="00B426C4"/>
    <w:p w:rsidR="00B426C4" w:rsidRPr="001C5E32" w:rsidRDefault="00B426C4" w:rsidP="00B426C4">
      <w:r w:rsidRPr="001C5E32">
        <w:t>Uit de pareto blijkt dat in 201</w:t>
      </w:r>
      <w:r w:rsidR="00DB1A47">
        <w:t>8</w:t>
      </w:r>
      <w:r w:rsidRPr="001C5E32">
        <w:t xml:space="preserve"> een totaal van </w:t>
      </w:r>
      <w:r w:rsidR="00DB1A47">
        <w:t>390</w:t>
      </w:r>
      <w:r w:rsidRPr="001C5E32">
        <w:t xml:space="preserve"> meldingen zijn gemeld, intern dan wel extern. Voor het overzicht zijn de meldingen bekeken met </w:t>
      </w:r>
      <w:r w:rsidR="005B3C93">
        <w:t>1</w:t>
      </w:r>
      <w:r w:rsidR="00DB1A47">
        <w:t>0</w:t>
      </w:r>
      <w:r w:rsidRPr="001C5E32">
        <w:t xml:space="preserve"> of meer meldingen. Dit is de top </w:t>
      </w:r>
      <w:r w:rsidR="00DB1A47">
        <w:t>8</w:t>
      </w:r>
      <w:r w:rsidRPr="001C5E32">
        <w:t xml:space="preserve"> en heeft een totaal van </w:t>
      </w:r>
      <w:r w:rsidR="00DB1A47">
        <w:t>270</w:t>
      </w:r>
      <w:r w:rsidRPr="001C5E32">
        <w:t xml:space="preserve"> meldingen van de in totaal </w:t>
      </w:r>
      <w:r w:rsidR="00DB1A47">
        <w:t>390 (dit is 69</w:t>
      </w:r>
      <w:r w:rsidRPr="001C5E32">
        <w:t>% van het totaal).</w:t>
      </w:r>
    </w:p>
    <w:p w:rsidR="00B426C4" w:rsidRPr="001C5E32" w:rsidRDefault="00B426C4" w:rsidP="00B426C4">
      <w:r w:rsidRPr="001C5E32">
        <w:t xml:space="preserve">Hieronder staan de </w:t>
      </w:r>
      <w:r w:rsidR="00234E97">
        <w:t>8</w:t>
      </w:r>
      <w:r w:rsidRPr="001C5E32">
        <w:t xml:space="preserve"> deelinstallatie:</w:t>
      </w:r>
    </w:p>
    <w:p w:rsidR="00234E97" w:rsidRDefault="00234E97" w:rsidP="0060364D">
      <w:pPr>
        <w:pStyle w:val="ListParagraph"/>
        <w:numPr>
          <w:ilvl w:val="0"/>
          <w:numId w:val="17"/>
        </w:numPr>
      </w:pPr>
      <w:r w:rsidRPr="001C5E32">
        <w:t xml:space="preserve">Afsluitbomen (AB) - </w:t>
      </w:r>
      <w:r>
        <w:t>66</w:t>
      </w:r>
      <w:r w:rsidRPr="001C5E32">
        <w:t xml:space="preserve"> meldingen (</w:t>
      </w:r>
      <w:r>
        <w:t>17</w:t>
      </w:r>
      <w:r w:rsidRPr="001C5E32">
        <w:t>% van het aantal meldingen);</w:t>
      </w:r>
    </w:p>
    <w:p w:rsidR="00234E97" w:rsidRPr="001C5E32" w:rsidRDefault="00234E97" w:rsidP="0060364D">
      <w:pPr>
        <w:pStyle w:val="ListParagraph"/>
        <w:numPr>
          <w:ilvl w:val="0"/>
          <w:numId w:val="17"/>
        </w:numPr>
      </w:pPr>
      <w:r w:rsidRPr="001C5E32">
        <w:t xml:space="preserve">CCTV-camerasysteem - </w:t>
      </w:r>
      <w:r>
        <w:t>55</w:t>
      </w:r>
      <w:r w:rsidRPr="001C5E32">
        <w:t xml:space="preserve"> meldingen (</w:t>
      </w:r>
      <w:r>
        <w:t>14</w:t>
      </w:r>
      <w:r w:rsidRPr="001C5E32">
        <w:t>% van het aantal meldingen);</w:t>
      </w:r>
    </w:p>
    <w:p w:rsidR="00234E97" w:rsidRPr="001C5E32" w:rsidRDefault="00234E97" w:rsidP="0060364D">
      <w:pPr>
        <w:pStyle w:val="ListParagraph"/>
        <w:numPr>
          <w:ilvl w:val="0"/>
          <w:numId w:val="17"/>
        </w:numPr>
      </w:pPr>
      <w:r w:rsidRPr="001C5E32">
        <w:t xml:space="preserve">Telefoon en intercominstallatie - </w:t>
      </w:r>
      <w:r>
        <w:t>43 meldingen (11</w:t>
      </w:r>
      <w:r w:rsidRPr="001C5E32">
        <w:t>% van het aantal meldingen);</w:t>
      </w:r>
    </w:p>
    <w:p w:rsidR="00234E97" w:rsidRDefault="00234E97" w:rsidP="0060364D">
      <w:pPr>
        <w:pStyle w:val="ListParagraph"/>
        <w:numPr>
          <w:ilvl w:val="0"/>
          <w:numId w:val="17"/>
        </w:numPr>
      </w:pPr>
      <w:r w:rsidRPr="001C5E32">
        <w:t xml:space="preserve">Verkeersdetectiesysteem (SOS/SDS) - </w:t>
      </w:r>
      <w:r>
        <w:t>36</w:t>
      </w:r>
      <w:r w:rsidRPr="001C5E32">
        <w:t xml:space="preserve"> meldingen (</w:t>
      </w:r>
      <w:r>
        <w:t>9</w:t>
      </w:r>
      <w:r w:rsidRPr="001C5E32">
        <w:t>% van het aantal meldingen)</w:t>
      </w:r>
      <w:r>
        <w:t>;</w:t>
      </w:r>
    </w:p>
    <w:p w:rsidR="00234E97" w:rsidRDefault="00234E97" w:rsidP="0060364D">
      <w:pPr>
        <w:pStyle w:val="ListParagraph"/>
        <w:numPr>
          <w:ilvl w:val="0"/>
          <w:numId w:val="17"/>
        </w:numPr>
      </w:pPr>
      <w:r w:rsidRPr="003E410F">
        <w:t>VTTI overall</w:t>
      </w:r>
      <w:r>
        <w:t xml:space="preserve"> </w:t>
      </w:r>
      <w:r w:rsidRPr="001C5E32">
        <w:t xml:space="preserve">- </w:t>
      </w:r>
      <w:r>
        <w:t>24</w:t>
      </w:r>
      <w:r w:rsidRPr="001C5E32">
        <w:t xml:space="preserve"> meldingen (</w:t>
      </w:r>
      <w:r>
        <w:t>6% van het aantal meldingen);</w:t>
      </w:r>
    </w:p>
    <w:p w:rsidR="00234E97" w:rsidRPr="001C5E32" w:rsidRDefault="00234E97" w:rsidP="0060364D">
      <w:pPr>
        <w:pStyle w:val="ListParagraph"/>
        <w:numPr>
          <w:ilvl w:val="0"/>
          <w:numId w:val="17"/>
        </w:numPr>
      </w:pPr>
      <w:r w:rsidRPr="001C5E32">
        <w:t xml:space="preserve">Verkeerssignaleringssysteem (MTM) - </w:t>
      </w:r>
      <w:r>
        <w:t>22</w:t>
      </w:r>
      <w:r w:rsidRPr="001C5E32">
        <w:t xml:space="preserve"> meldingen (</w:t>
      </w:r>
      <w:r>
        <w:t>6</w:t>
      </w:r>
      <w:r w:rsidRPr="001C5E32">
        <w:t>% van het aantal meldingen);</w:t>
      </w:r>
    </w:p>
    <w:p w:rsidR="00234E97" w:rsidRDefault="00234E97" w:rsidP="0060364D">
      <w:pPr>
        <w:pStyle w:val="ListParagraph"/>
        <w:numPr>
          <w:ilvl w:val="0"/>
          <w:numId w:val="17"/>
        </w:numPr>
      </w:pPr>
      <w:r w:rsidRPr="00234E97">
        <w:t>Calamiteiten doorsteek (CaDo)</w:t>
      </w:r>
      <w:r>
        <w:t xml:space="preserve"> </w:t>
      </w:r>
      <w:r w:rsidRPr="001C5E32">
        <w:t xml:space="preserve">- </w:t>
      </w:r>
      <w:r>
        <w:t>14</w:t>
      </w:r>
      <w:r w:rsidRPr="001C5E32">
        <w:t xml:space="preserve"> meldingen (</w:t>
      </w:r>
      <w:r>
        <w:t>4</w:t>
      </w:r>
      <w:r w:rsidRPr="001C5E32">
        <w:t>% van het aantal meldingen)</w:t>
      </w:r>
      <w:r w:rsidR="00C41D6C">
        <w:t>;</w:t>
      </w:r>
    </w:p>
    <w:p w:rsidR="00B426C4" w:rsidRDefault="004279EE" w:rsidP="0060364D">
      <w:pPr>
        <w:pStyle w:val="ListParagraph"/>
        <w:numPr>
          <w:ilvl w:val="0"/>
          <w:numId w:val="17"/>
        </w:numPr>
      </w:pPr>
      <w:r>
        <w:t xml:space="preserve">Openbare verlichting (OV) </w:t>
      </w:r>
      <w:r w:rsidRPr="001C5E32">
        <w:t xml:space="preserve">- </w:t>
      </w:r>
      <w:r w:rsidR="00234E97">
        <w:t>10</w:t>
      </w:r>
      <w:r w:rsidRPr="001C5E32">
        <w:t xml:space="preserve"> meldingen (</w:t>
      </w:r>
      <w:r w:rsidR="00234E97">
        <w:t>3</w:t>
      </w:r>
      <w:r w:rsidRPr="001C5E32">
        <w:t>% van het aantal meldingen</w:t>
      </w:r>
      <w:r w:rsidR="00234E97">
        <w:t>).</w:t>
      </w:r>
    </w:p>
    <w:p w:rsidR="00B426C4" w:rsidRPr="001C5E32" w:rsidRDefault="00B426C4" w:rsidP="00B426C4"/>
    <w:p w:rsidR="00DB1A47" w:rsidRDefault="00DB1A47" w:rsidP="00DB1A47">
      <w:r w:rsidRPr="001C5E32">
        <w:t>Hieronder staan de deelinstallatie die in 201</w:t>
      </w:r>
      <w:r>
        <w:t>7</w:t>
      </w:r>
      <w:r w:rsidRPr="001C5E32">
        <w:t xml:space="preserve">, </w:t>
      </w:r>
      <w:r>
        <w:t>12</w:t>
      </w:r>
      <w:r w:rsidRPr="001C5E32">
        <w:t xml:space="preserve"> meldingen of meer hadden, dit was een top </w:t>
      </w:r>
      <w:r>
        <w:t>10</w:t>
      </w:r>
      <w:r w:rsidRPr="001C5E32">
        <w:t xml:space="preserve"> (zie bijlage 7</w:t>
      </w:r>
      <w:r>
        <w:t xml:space="preserve"> en 8</w:t>
      </w:r>
      <w:r w:rsidRPr="001C5E32">
        <w:t>):</w:t>
      </w:r>
    </w:p>
    <w:p w:rsidR="00DB1A47" w:rsidRDefault="00DB1A47" w:rsidP="00DB1A47">
      <w:r w:rsidRPr="001C5E32">
        <w:t xml:space="preserve">Hieronder staan de </w:t>
      </w:r>
      <w:r>
        <w:t>10</w:t>
      </w:r>
      <w:r w:rsidRPr="001C5E32">
        <w:t xml:space="preserve"> deelinstallatie:</w:t>
      </w:r>
    </w:p>
    <w:p w:rsidR="00DB1A47" w:rsidRDefault="00DB1A47" w:rsidP="0060364D">
      <w:pPr>
        <w:pStyle w:val="ListParagraph"/>
        <w:numPr>
          <w:ilvl w:val="0"/>
          <w:numId w:val="17"/>
        </w:numPr>
      </w:pPr>
      <w:r>
        <w:t xml:space="preserve">Openbare verlichting (OV) </w:t>
      </w:r>
      <w:r w:rsidRPr="001C5E32">
        <w:t xml:space="preserve">- </w:t>
      </w:r>
      <w:r>
        <w:t>93</w:t>
      </w:r>
      <w:r w:rsidRPr="001C5E32">
        <w:t xml:space="preserve"> meldingen (</w:t>
      </w:r>
      <w:r>
        <w:t>18</w:t>
      </w:r>
      <w:r w:rsidRPr="001C5E32">
        <w:t>% van het aantal meldingen);</w:t>
      </w:r>
    </w:p>
    <w:p w:rsidR="00DB1A47" w:rsidRPr="001C5E32" w:rsidRDefault="00DB1A47" w:rsidP="0060364D">
      <w:pPr>
        <w:pStyle w:val="ListParagraph"/>
        <w:numPr>
          <w:ilvl w:val="0"/>
          <w:numId w:val="17"/>
        </w:numPr>
      </w:pPr>
      <w:r w:rsidRPr="001C5E32">
        <w:t xml:space="preserve">Afsluitbomen (AB) - </w:t>
      </w:r>
      <w:r>
        <w:t>74</w:t>
      </w:r>
      <w:r w:rsidRPr="001C5E32">
        <w:t xml:space="preserve"> meldingen (</w:t>
      </w:r>
      <w:r>
        <w:t>15</w:t>
      </w:r>
      <w:r w:rsidRPr="001C5E32">
        <w:t>% van het aantal meldingen);</w:t>
      </w:r>
    </w:p>
    <w:p w:rsidR="00DB1A47" w:rsidRPr="001C5E32" w:rsidRDefault="00DB1A47" w:rsidP="0060364D">
      <w:pPr>
        <w:pStyle w:val="ListParagraph"/>
        <w:numPr>
          <w:ilvl w:val="0"/>
          <w:numId w:val="17"/>
        </w:numPr>
      </w:pPr>
      <w:r w:rsidRPr="001C5E32">
        <w:t xml:space="preserve">CCTV-camerasysteem - </w:t>
      </w:r>
      <w:r>
        <w:t>68</w:t>
      </w:r>
      <w:r w:rsidRPr="001C5E32">
        <w:t xml:space="preserve"> meldingen (</w:t>
      </w:r>
      <w:r>
        <w:t>13</w:t>
      </w:r>
      <w:r w:rsidRPr="001C5E32">
        <w:t>% van het aantal meldingen);</w:t>
      </w:r>
    </w:p>
    <w:p w:rsidR="00DB1A47" w:rsidRPr="001C5E32" w:rsidRDefault="00DB1A47" w:rsidP="0060364D">
      <w:pPr>
        <w:pStyle w:val="ListParagraph"/>
        <w:numPr>
          <w:ilvl w:val="0"/>
          <w:numId w:val="17"/>
        </w:numPr>
      </w:pPr>
      <w:r w:rsidRPr="001C5E32">
        <w:t xml:space="preserve">Telefoon en intercominstallatie - </w:t>
      </w:r>
      <w:r>
        <w:t>49 meldingen (10</w:t>
      </w:r>
      <w:r w:rsidRPr="001C5E32">
        <w:t>% van het aantal meldingen);</w:t>
      </w:r>
    </w:p>
    <w:p w:rsidR="00DB1A47" w:rsidRPr="001C5E32" w:rsidRDefault="00DB1A47" w:rsidP="0060364D">
      <w:pPr>
        <w:pStyle w:val="ListParagraph"/>
        <w:numPr>
          <w:ilvl w:val="0"/>
          <w:numId w:val="17"/>
        </w:numPr>
      </w:pPr>
      <w:r w:rsidRPr="001C5E32">
        <w:t xml:space="preserve">Verkeerssignaleringssysteem (MTM) - </w:t>
      </w:r>
      <w:r>
        <w:t>31</w:t>
      </w:r>
      <w:r w:rsidRPr="001C5E32">
        <w:t xml:space="preserve"> meldingen (</w:t>
      </w:r>
      <w:r>
        <w:t>6</w:t>
      </w:r>
      <w:r w:rsidRPr="001C5E32">
        <w:t>% van het aantal meldingen);</w:t>
      </w:r>
    </w:p>
    <w:p w:rsidR="00DB1A47" w:rsidRDefault="00DB1A47" w:rsidP="0060364D">
      <w:pPr>
        <w:pStyle w:val="ListParagraph"/>
        <w:numPr>
          <w:ilvl w:val="0"/>
          <w:numId w:val="17"/>
        </w:numPr>
      </w:pPr>
      <w:r w:rsidRPr="001C5E32">
        <w:t xml:space="preserve">Verkeersdetectiesysteem (SOS/SDS) - </w:t>
      </w:r>
      <w:r>
        <w:t>30</w:t>
      </w:r>
      <w:r w:rsidRPr="001C5E32">
        <w:t xml:space="preserve"> meldingen (</w:t>
      </w:r>
      <w:r>
        <w:t>6</w:t>
      </w:r>
      <w:r w:rsidRPr="001C5E32">
        <w:t>% van het aantal meldingen)</w:t>
      </w:r>
      <w:r>
        <w:t>;</w:t>
      </w:r>
    </w:p>
    <w:p w:rsidR="00DB1A47" w:rsidRPr="001C5E32" w:rsidRDefault="00DB1A47" w:rsidP="0060364D">
      <w:pPr>
        <w:pStyle w:val="ListParagraph"/>
        <w:numPr>
          <w:ilvl w:val="0"/>
          <w:numId w:val="17"/>
        </w:numPr>
      </w:pPr>
      <w:r w:rsidRPr="003E410F">
        <w:t>VTTI overall</w:t>
      </w:r>
      <w:r>
        <w:t xml:space="preserve"> </w:t>
      </w:r>
      <w:r w:rsidRPr="001C5E32">
        <w:t xml:space="preserve">- </w:t>
      </w:r>
      <w:r>
        <w:t>19</w:t>
      </w:r>
      <w:r w:rsidRPr="001C5E32">
        <w:t xml:space="preserve"> meldingen (</w:t>
      </w:r>
      <w:r>
        <w:t>4% van het aantal meldingen);</w:t>
      </w:r>
    </w:p>
    <w:p w:rsidR="00DB1A47" w:rsidRDefault="00DB1A47" w:rsidP="0060364D">
      <w:pPr>
        <w:pStyle w:val="ListParagraph"/>
        <w:numPr>
          <w:ilvl w:val="0"/>
          <w:numId w:val="17"/>
        </w:numPr>
      </w:pPr>
      <w:r w:rsidRPr="004279EE">
        <w:t>Kantelwalsborden (KW)</w:t>
      </w:r>
      <w:r>
        <w:t xml:space="preserve"> </w:t>
      </w:r>
      <w:r w:rsidRPr="001C5E32">
        <w:t xml:space="preserve">- </w:t>
      </w:r>
      <w:r>
        <w:t>13</w:t>
      </w:r>
      <w:r w:rsidRPr="001C5E32">
        <w:t xml:space="preserve"> meldingen (</w:t>
      </w:r>
      <w:r>
        <w:t>3</w:t>
      </w:r>
      <w:r w:rsidRPr="001C5E32">
        <w:t>% van het aantal meldingen)</w:t>
      </w:r>
      <w:r>
        <w:t>;</w:t>
      </w:r>
    </w:p>
    <w:p w:rsidR="00DB1A47" w:rsidRDefault="00DB1A47" w:rsidP="0060364D">
      <w:pPr>
        <w:pStyle w:val="ListParagraph"/>
        <w:numPr>
          <w:ilvl w:val="0"/>
          <w:numId w:val="17"/>
        </w:numPr>
      </w:pPr>
      <w:r w:rsidRPr="003E410F">
        <w:t>Verplaatsbare vangrail (VEVA)</w:t>
      </w:r>
      <w:r>
        <w:t xml:space="preserve"> </w:t>
      </w:r>
      <w:r w:rsidRPr="001C5E32">
        <w:t xml:space="preserve">- </w:t>
      </w:r>
      <w:r>
        <w:t>12</w:t>
      </w:r>
      <w:r w:rsidRPr="001C5E32">
        <w:t xml:space="preserve"> meldingen (</w:t>
      </w:r>
      <w:r>
        <w:t>2</w:t>
      </w:r>
      <w:r w:rsidRPr="001C5E32">
        <w:t>% van het aantal meldingen)</w:t>
      </w:r>
      <w:r w:rsidR="00C41D6C">
        <w:t>;</w:t>
      </w:r>
    </w:p>
    <w:p w:rsidR="00DB1A47" w:rsidRDefault="00DB1A47" w:rsidP="0060364D">
      <w:pPr>
        <w:pStyle w:val="ListParagraph"/>
        <w:numPr>
          <w:ilvl w:val="0"/>
          <w:numId w:val="17"/>
        </w:numPr>
      </w:pPr>
      <w:r w:rsidRPr="004279EE">
        <w:t>Besturingssysteem</w:t>
      </w:r>
      <w:r>
        <w:t xml:space="preserve"> </w:t>
      </w:r>
      <w:r w:rsidRPr="001C5E32">
        <w:t xml:space="preserve">- </w:t>
      </w:r>
      <w:r>
        <w:t>12</w:t>
      </w:r>
      <w:r w:rsidRPr="001C5E32">
        <w:t xml:space="preserve"> meldingen (</w:t>
      </w:r>
      <w:r>
        <w:t>2</w:t>
      </w:r>
      <w:r w:rsidRPr="001C5E32">
        <w:t>% van het aantal meldingen)</w:t>
      </w:r>
      <w:r>
        <w:t>.</w:t>
      </w:r>
    </w:p>
    <w:p w:rsidR="00DB1A47" w:rsidRDefault="00DB1A47" w:rsidP="00B426C4"/>
    <w:p w:rsidR="00B426C4" w:rsidRDefault="00B426C4" w:rsidP="00B426C4">
      <w:r w:rsidRPr="001C5E32">
        <w:t xml:space="preserve">Hieronder staan de deelinstallatie die in 2016, </w:t>
      </w:r>
      <w:r w:rsidR="00E660F4">
        <w:t>12</w:t>
      </w:r>
      <w:r w:rsidRPr="001C5E32">
        <w:t xml:space="preserve"> meldingen of meer hadden, dit was een top </w:t>
      </w:r>
      <w:r>
        <w:t>1</w:t>
      </w:r>
      <w:r w:rsidR="00E660F4">
        <w:t>4</w:t>
      </w:r>
      <w:r w:rsidRPr="001C5E32">
        <w:t xml:space="preserve"> (zie bijlage 7</w:t>
      </w:r>
      <w:r w:rsidR="00CE3B13">
        <w:t xml:space="preserve"> en 8</w:t>
      </w:r>
      <w:r w:rsidRPr="001C5E32">
        <w:t>):</w:t>
      </w:r>
    </w:p>
    <w:p w:rsidR="00B426C4" w:rsidRPr="001C5E32" w:rsidRDefault="00B426C4" w:rsidP="00B426C4">
      <w:r w:rsidRPr="001C5E32">
        <w:t xml:space="preserve">Hieronder staan de </w:t>
      </w:r>
      <w:r>
        <w:t>1</w:t>
      </w:r>
      <w:r w:rsidR="00E660F4">
        <w:t>4</w:t>
      </w:r>
      <w:r w:rsidRPr="001C5E32">
        <w:t xml:space="preserve"> deelinstallatie:</w:t>
      </w:r>
    </w:p>
    <w:p w:rsidR="00B426C4" w:rsidRPr="001C5E32" w:rsidRDefault="00B426C4" w:rsidP="0060364D">
      <w:pPr>
        <w:pStyle w:val="ListParagraph"/>
        <w:numPr>
          <w:ilvl w:val="0"/>
          <w:numId w:val="17"/>
        </w:numPr>
      </w:pPr>
      <w:r w:rsidRPr="001C5E32">
        <w:t xml:space="preserve">Afsluitbomen (AB) - </w:t>
      </w:r>
      <w:r>
        <w:t>1</w:t>
      </w:r>
      <w:r w:rsidR="00E660F4">
        <w:t>11</w:t>
      </w:r>
      <w:r>
        <w:t xml:space="preserve"> meldingen (1</w:t>
      </w:r>
      <w:r w:rsidR="00E01D62">
        <w:t>8</w:t>
      </w:r>
      <w:r w:rsidRPr="001C5E32">
        <w:t>% van het aantal meldingen);</w:t>
      </w:r>
    </w:p>
    <w:p w:rsidR="00E01D62" w:rsidRPr="001C5E32" w:rsidRDefault="00E01D62" w:rsidP="0060364D">
      <w:pPr>
        <w:pStyle w:val="ListParagraph"/>
        <w:numPr>
          <w:ilvl w:val="0"/>
          <w:numId w:val="17"/>
        </w:numPr>
      </w:pPr>
      <w:r>
        <w:t>CCTV-camerasysteem - 67</w:t>
      </w:r>
      <w:r w:rsidRPr="001C5E32">
        <w:t xml:space="preserve"> meldingen (</w:t>
      </w:r>
      <w:r>
        <w:t>11</w:t>
      </w:r>
      <w:r w:rsidRPr="001C5E32">
        <w:t>% van het aantal meldingen);</w:t>
      </w:r>
    </w:p>
    <w:p w:rsidR="00B426C4" w:rsidRPr="001C5E32" w:rsidRDefault="00B426C4" w:rsidP="0060364D">
      <w:pPr>
        <w:pStyle w:val="ListParagraph"/>
        <w:numPr>
          <w:ilvl w:val="0"/>
          <w:numId w:val="17"/>
        </w:numPr>
      </w:pPr>
      <w:r w:rsidRPr="001C5E32">
        <w:t xml:space="preserve">Verkeersdetectiesysteem (SOS/SDS) - </w:t>
      </w:r>
      <w:r w:rsidR="00E660F4">
        <w:t>59</w:t>
      </w:r>
      <w:r w:rsidRPr="001C5E32">
        <w:t xml:space="preserve"> meldingen (</w:t>
      </w:r>
      <w:r>
        <w:t>10</w:t>
      </w:r>
      <w:r w:rsidRPr="001C5E32">
        <w:t>% van het aantal meldingen)</w:t>
      </w:r>
      <w:r>
        <w:t>;</w:t>
      </w:r>
    </w:p>
    <w:p w:rsidR="00E01D62" w:rsidRDefault="00E01D62" w:rsidP="0060364D">
      <w:pPr>
        <w:pStyle w:val="ListParagraph"/>
        <w:numPr>
          <w:ilvl w:val="0"/>
          <w:numId w:val="17"/>
        </w:numPr>
      </w:pPr>
      <w:r w:rsidRPr="001C5E32">
        <w:t xml:space="preserve">Openbare verlichting (OV) </w:t>
      </w:r>
      <w:r>
        <w:t>–</w:t>
      </w:r>
      <w:r w:rsidRPr="001C5E32">
        <w:t xml:space="preserve"> </w:t>
      </w:r>
      <w:r>
        <w:t>55</w:t>
      </w:r>
      <w:r w:rsidRPr="001C5E32">
        <w:t xml:space="preserve"> meldingen (</w:t>
      </w:r>
      <w:r>
        <w:t>9</w:t>
      </w:r>
      <w:r w:rsidRPr="001C5E32">
        <w:t>% van het aantal meldingen);</w:t>
      </w:r>
    </w:p>
    <w:p w:rsidR="00B426C4" w:rsidRDefault="00B426C4" w:rsidP="0060364D">
      <w:pPr>
        <w:pStyle w:val="ListParagraph"/>
        <w:numPr>
          <w:ilvl w:val="0"/>
          <w:numId w:val="17"/>
        </w:numPr>
      </w:pPr>
      <w:r w:rsidRPr="001C5E32">
        <w:t>Verke</w:t>
      </w:r>
      <w:r w:rsidR="00E660F4">
        <w:t>erssignaleringssysteem (MTM) - 50</w:t>
      </w:r>
      <w:r>
        <w:t xml:space="preserve"> meldingen (</w:t>
      </w:r>
      <w:r w:rsidR="00E01D62">
        <w:t>8</w:t>
      </w:r>
      <w:r w:rsidRPr="001C5E32">
        <w:t>% van het aantal meldingen);</w:t>
      </w:r>
    </w:p>
    <w:p w:rsidR="00B426C4" w:rsidRDefault="00B426C4" w:rsidP="0060364D">
      <w:pPr>
        <w:pStyle w:val="ListParagraph"/>
        <w:numPr>
          <w:ilvl w:val="0"/>
          <w:numId w:val="17"/>
        </w:numPr>
      </w:pPr>
      <w:r w:rsidRPr="001C5E32">
        <w:t>Tel</w:t>
      </w:r>
      <w:r w:rsidR="00E660F4">
        <w:t>efoon en intercominstallatie - 31</w:t>
      </w:r>
      <w:r>
        <w:t xml:space="preserve"> meldingen (</w:t>
      </w:r>
      <w:r w:rsidR="00E01D62">
        <w:t>5</w:t>
      </w:r>
      <w:r w:rsidRPr="001C5E32">
        <w:t>% van het aantal meldingen);</w:t>
      </w:r>
    </w:p>
    <w:p w:rsidR="00E01D62" w:rsidRDefault="00E01D62" w:rsidP="0060364D">
      <w:pPr>
        <w:pStyle w:val="ListParagraph"/>
        <w:numPr>
          <w:ilvl w:val="0"/>
          <w:numId w:val="17"/>
        </w:numPr>
      </w:pPr>
      <w:r w:rsidRPr="003E410F">
        <w:t>VTTI overall</w:t>
      </w:r>
      <w:r>
        <w:t xml:space="preserve"> </w:t>
      </w:r>
      <w:r w:rsidRPr="001C5E32">
        <w:t xml:space="preserve">- </w:t>
      </w:r>
      <w:r>
        <w:t>28</w:t>
      </w:r>
      <w:r w:rsidRPr="001C5E32">
        <w:t xml:space="preserve"> meldingen (</w:t>
      </w:r>
      <w:r>
        <w:t>5</w:t>
      </w:r>
      <w:r w:rsidRPr="001C5E32">
        <w:t>% van het aantal meldingen)</w:t>
      </w:r>
      <w:r>
        <w:t>;</w:t>
      </w:r>
    </w:p>
    <w:p w:rsidR="00E01D62" w:rsidRDefault="00E01D62" w:rsidP="0060364D">
      <w:pPr>
        <w:pStyle w:val="ListParagraph"/>
        <w:numPr>
          <w:ilvl w:val="0"/>
          <w:numId w:val="17"/>
        </w:numPr>
      </w:pPr>
      <w:r w:rsidRPr="00E01D62">
        <w:t>Calamiteiten doorsteek (CaDo)</w:t>
      </w:r>
      <w:r>
        <w:t xml:space="preserve"> </w:t>
      </w:r>
      <w:r w:rsidRPr="001C5E32">
        <w:t xml:space="preserve">- </w:t>
      </w:r>
      <w:r>
        <w:t>25</w:t>
      </w:r>
      <w:r w:rsidRPr="001C5E32">
        <w:t xml:space="preserve"> meldingen (</w:t>
      </w:r>
      <w:r>
        <w:t>4</w:t>
      </w:r>
      <w:r w:rsidRPr="001C5E32">
        <w:t>% van het aantal meldingen)</w:t>
      </w:r>
      <w:r>
        <w:t>;</w:t>
      </w:r>
    </w:p>
    <w:p w:rsidR="00B426C4" w:rsidRDefault="00E01D62" w:rsidP="0060364D">
      <w:pPr>
        <w:pStyle w:val="ListParagraph"/>
        <w:numPr>
          <w:ilvl w:val="0"/>
          <w:numId w:val="17"/>
        </w:numPr>
      </w:pPr>
      <w:r w:rsidRPr="003E410F">
        <w:t>Verplaatsbare vangrail (VEVA)</w:t>
      </w:r>
      <w:r>
        <w:t xml:space="preserve"> </w:t>
      </w:r>
      <w:r w:rsidRPr="001C5E32">
        <w:t xml:space="preserve">- </w:t>
      </w:r>
      <w:r>
        <w:t>24</w:t>
      </w:r>
      <w:r w:rsidRPr="001C5E32">
        <w:t xml:space="preserve"> meldingen (</w:t>
      </w:r>
      <w:r>
        <w:t>4</w:t>
      </w:r>
      <w:r w:rsidRPr="001C5E32">
        <w:t>% van het aantal meldingen)</w:t>
      </w:r>
      <w:r>
        <w:t>;</w:t>
      </w:r>
    </w:p>
    <w:p w:rsidR="00E01D62" w:rsidRDefault="00B426C4" w:rsidP="0060364D">
      <w:pPr>
        <w:pStyle w:val="ListParagraph"/>
        <w:numPr>
          <w:ilvl w:val="0"/>
          <w:numId w:val="17"/>
        </w:numPr>
      </w:pPr>
      <w:r w:rsidRPr="001C5E32">
        <w:t>Aanduiding vluchtwegen en brandblusmiddele</w:t>
      </w:r>
      <w:r>
        <w:t xml:space="preserve">n - </w:t>
      </w:r>
      <w:r w:rsidR="00E660F4">
        <w:t>22</w:t>
      </w:r>
      <w:r>
        <w:t xml:space="preserve"> meldingen (4</w:t>
      </w:r>
      <w:r w:rsidRPr="001C5E32">
        <w:t>% van het aantal meldingen)</w:t>
      </w:r>
      <w:r w:rsidR="00C41D6C">
        <w:t>;</w:t>
      </w:r>
    </w:p>
    <w:p w:rsidR="00E01D62" w:rsidRDefault="00E01D62" w:rsidP="0060364D">
      <w:pPr>
        <w:pStyle w:val="ListParagraph"/>
        <w:numPr>
          <w:ilvl w:val="0"/>
          <w:numId w:val="17"/>
        </w:numPr>
      </w:pPr>
      <w:r w:rsidRPr="00E01D62">
        <w:t>Hoogtedetectiesysteem (HD)</w:t>
      </w:r>
      <w:r>
        <w:t xml:space="preserve"> </w:t>
      </w:r>
      <w:r w:rsidRPr="001C5E32">
        <w:t xml:space="preserve">- </w:t>
      </w:r>
      <w:r>
        <w:t>21</w:t>
      </w:r>
      <w:r w:rsidRPr="001C5E32">
        <w:t xml:space="preserve"> meldingen (</w:t>
      </w:r>
      <w:r>
        <w:t>3</w:t>
      </w:r>
      <w:r w:rsidRPr="001C5E32">
        <w:t>% van het aantal meldingen)</w:t>
      </w:r>
      <w:r>
        <w:t>;</w:t>
      </w:r>
    </w:p>
    <w:p w:rsidR="00E01D62" w:rsidRDefault="00E01D62" w:rsidP="0060364D">
      <w:pPr>
        <w:pStyle w:val="ListParagraph"/>
        <w:numPr>
          <w:ilvl w:val="0"/>
          <w:numId w:val="17"/>
        </w:numPr>
      </w:pPr>
      <w:r w:rsidRPr="00E01D62">
        <w:t>No break voorziening</w:t>
      </w:r>
      <w:r>
        <w:t xml:space="preserve"> </w:t>
      </w:r>
      <w:r w:rsidRPr="001C5E32">
        <w:t xml:space="preserve">- </w:t>
      </w:r>
      <w:r>
        <w:t>16</w:t>
      </w:r>
      <w:r w:rsidRPr="001C5E32">
        <w:t xml:space="preserve"> meldingen (</w:t>
      </w:r>
      <w:r>
        <w:t>2</w:t>
      </w:r>
      <w:r w:rsidRPr="001C5E32">
        <w:t>% van het aantal meldingen)</w:t>
      </w:r>
      <w:r>
        <w:t>;</w:t>
      </w:r>
    </w:p>
    <w:p w:rsidR="00E01D62" w:rsidRDefault="00E01D62" w:rsidP="0060364D">
      <w:pPr>
        <w:pStyle w:val="ListParagraph"/>
        <w:numPr>
          <w:ilvl w:val="0"/>
          <w:numId w:val="17"/>
        </w:numPr>
      </w:pPr>
      <w:r w:rsidRPr="00E01D62">
        <w:t>VIC-net + party-lines, isoleren eigen areaal en overige</w:t>
      </w:r>
      <w:r>
        <w:t xml:space="preserve"> </w:t>
      </w:r>
      <w:r w:rsidRPr="001C5E32">
        <w:t xml:space="preserve">- </w:t>
      </w:r>
      <w:r>
        <w:t>15</w:t>
      </w:r>
      <w:r w:rsidRPr="001C5E32">
        <w:t xml:space="preserve"> meldingen (</w:t>
      </w:r>
      <w:r>
        <w:t>2</w:t>
      </w:r>
      <w:r w:rsidRPr="001C5E32">
        <w:t>% van het aantal meldingen)</w:t>
      </w:r>
      <w:r>
        <w:t>;</w:t>
      </w:r>
    </w:p>
    <w:p w:rsidR="00B426C4" w:rsidRPr="001C5E32" w:rsidRDefault="00E01D62" w:rsidP="0060364D">
      <w:pPr>
        <w:pStyle w:val="ListParagraph"/>
        <w:numPr>
          <w:ilvl w:val="0"/>
          <w:numId w:val="17"/>
        </w:numPr>
      </w:pPr>
      <w:r w:rsidRPr="00E01D62">
        <w:t>Klimaatinstallatie dienstgebouwen</w:t>
      </w:r>
      <w:r>
        <w:t xml:space="preserve"> </w:t>
      </w:r>
      <w:r w:rsidRPr="001C5E32">
        <w:t xml:space="preserve">- </w:t>
      </w:r>
      <w:r>
        <w:t>12</w:t>
      </w:r>
      <w:r w:rsidRPr="001C5E32">
        <w:t xml:space="preserve"> meldingen (</w:t>
      </w:r>
      <w:r>
        <w:t>2</w:t>
      </w:r>
      <w:r w:rsidRPr="001C5E32">
        <w:t>% van het aantal meldingen)</w:t>
      </w:r>
      <w:r>
        <w:t>.</w:t>
      </w:r>
    </w:p>
    <w:p w:rsidR="00B426C4" w:rsidRPr="001C5E32" w:rsidRDefault="00B426C4" w:rsidP="00B426C4"/>
    <w:p w:rsidR="00B426C4" w:rsidRPr="0077072D" w:rsidRDefault="00B426C4" w:rsidP="00B426C4">
      <w:r w:rsidRPr="0077072D">
        <w:t xml:space="preserve">Zowel in </w:t>
      </w:r>
      <w:r w:rsidR="0047506C">
        <w:t>2016</w:t>
      </w:r>
      <w:r w:rsidR="00F365D9">
        <w:t xml:space="preserve">, </w:t>
      </w:r>
      <w:r w:rsidRPr="0077072D">
        <w:t xml:space="preserve">2017 </w:t>
      </w:r>
      <w:r w:rsidR="00F365D9">
        <w:t xml:space="preserve">als 2018 </w:t>
      </w:r>
      <w:r w:rsidRPr="0077072D">
        <w:t xml:space="preserve">zijn </w:t>
      </w:r>
      <w:r w:rsidR="0077072D" w:rsidRPr="0077072D">
        <w:t xml:space="preserve">de systemen welke voorkomen in de lijst met de meeste meldingen </w:t>
      </w:r>
      <w:r w:rsidRPr="0077072D">
        <w:t>de Afsluitbomen (AB), het CCTV-camerasysteem, het Verkeerssignaleringssysteem (MTM)</w:t>
      </w:r>
      <w:r w:rsidR="0077072D" w:rsidRPr="0077072D">
        <w:t>, Telefoon en intercominstallatie</w:t>
      </w:r>
      <w:r w:rsidRPr="0077072D">
        <w:t xml:space="preserve"> en het Ve</w:t>
      </w:r>
      <w:r w:rsidR="0077072D" w:rsidRPr="0077072D">
        <w:t>rkeersdetectiesysteem (SOS/SDS)</w:t>
      </w:r>
      <w:r w:rsidR="0047506C">
        <w:t xml:space="preserve">, </w:t>
      </w:r>
      <w:r w:rsidR="0047506C" w:rsidRPr="001C5E32">
        <w:t>Openbare verlichting (OV)</w:t>
      </w:r>
      <w:r w:rsidR="0047506C">
        <w:t xml:space="preserve">, </w:t>
      </w:r>
      <w:r w:rsidR="0047506C" w:rsidRPr="003E410F">
        <w:t>VTTI overall</w:t>
      </w:r>
      <w:r w:rsidR="00F365D9">
        <w:t>.</w:t>
      </w:r>
      <w:r w:rsidRPr="0077072D">
        <w:t xml:space="preserve"> </w:t>
      </w:r>
    </w:p>
    <w:p w:rsidR="00B426C4" w:rsidRPr="0077072D" w:rsidRDefault="00B426C4" w:rsidP="00B426C4"/>
    <w:p w:rsidR="00B426C4" w:rsidRPr="001C5E32" w:rsidRDefault="00B426C4" w:rsidP="00B426C4">
      <w:r w:rsidRPr="0077072D">
        <w:t xml:space="preserve">De </w:t>
      </w:r>
      <w:r w:rsidR="00F365D9">
        <w:t>390</w:t>
      </w:r>
      <w:r w:rsidRPr="0077072D">
        <w:t xml:space="preserve"> meldingen van 201</w:t>
      </w:r>
      <w:r w:rsidR="00F365D9">
        <w:t>8</w:t>
      </w:r>
      <w:r w:rsidRPr="0077072D">
        <w:t xml:space="preserve"> zijn onder te verdelen in </w:t>
      </w:r>
      <w:r w:rsidR="0047506C">
        <w:t>2</w:t>
      </w:r>
      <w:r w:rsidR="00F365D9">
        <w:t>08</w:t>
      </w:r>
      <w:r w:rsidRPr="0077072D">
        <w:t xml:space="preserve"> storingen, </w:t>
      </w:r>
      <w:r w:rsidR="0047506C">
        <w:t>1</w:t>
      </w:r>
      <w:r w:rsidR="00F365D9">
        <w:t>23</w:t>
      </w:r>
      <w:r w:rsidRPr="0077072D">
        <w:t xml:space="preserve"> onterechte meldingen, </w:t>
      </w:r>
      <w:r w:rsidR="00F365D9">
        <w:t>13</w:t>
      </w:r>
      <w:r w:rsidRPr="0077072D">
        <w:t xml:space="preserve"> preventief onderhoud / modificatie en </w:t>
      </w:r>
      <w:r w:rsidR="00F365D9">
        <w:t>46</w:t>
      </w:r>
      <w:r w:rsidRPr="0077072D">
        <w:t xml:space="preserve"> incidenten (zie bijlages 2 t/m 5)</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1" w:name="_Toc3556599"/>
      <w:bookmarkStart w:id="72" w:name="_Toc468258314"/>
      <w:bookmarkStart w:id="73" w:name="_Toc473645804"/>
      <w:bookmarkStart w:id="74" w:name="_Toc505782888"/>
      <w:r w:rsidR="004E2145">
        <w:rPr>
          <w:noProof/>
        </w:rPr>
        <w:t>Aantallen storingen</w:t>
      </w:r>
      <w:bookmarkEnd w:id="71"/>
      <w:bookmarkEnd w:id="72"/>
      <w:bookmarkEnd w:id="73"/>
      <w:bookmarkEnd w:id="74"/>
      <w:r w:rsidRPr="001C5E32">
        <w:fldChar w:fldCharType="end"/>
      </w:r>
    </w:p>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5" w:name="_Toc3556600"/>
      <w:bookmarkStart w:id="76" w:name="_Toc468258315"/>
      <w:bookmarkStart w:id="77" w:name="_Toc473645805"/>
      <w:bookmarkStart w:id="78" w:name="_Toc505782889"/>
      <w:r w:rsidR="004E2145">
        <w:rPr>
          <w:noProof/>
        </w:rPr>
        <w:t>Aantal storingen per maand</w:t>
      </w:r>
      <w:bookmarkEnd w:id="75"/>
      <w:bookmarkEnd w:id="76"/>
      <w:bookmarkEnd w:id="77"/>
      <w:bookmarkEnd w:id="78"/>
      <w:r w:rsidRPr="001C5E32">
        <w:fldChar w:fldCharType="end"/>
      </w:r>
    </w:p>
    <w:p w:rsidR="00B426C4" w:rsidRPr="001C5E32" w:rsidRDefault="00B426C4" w:rsidP="00B426C4">
      <w:r w:rsidRPr="001C5E32">
        <w:t xml:space="preserve">Om te kunnen bepalen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CE3B13" w:rsidP="00B426C4">
      <w:pPr>
        <w:pStyle w:val="ListBullet"/>
        <w:spacing w:line="240" w:lineRule="exact"/>
      </w:pPr>
      <w:r>
        <w:t xml:space="preserve">Het totaal aantal storingen in </w:t>
      </w:r>
      <w:r w:rsidR="00B426C4" w:rsidRPr="001C5E32">
        <w:t>201</w:t>
      </w:r>
      <w:r w:rsidR="00CF28D2">
        <w:t>8</w:t>
      </w:r>
      <w:r w:rsidR="00B426C4" w:rsidRPr="001C5E32">
        <w:tab/>
      </w:r>
      <w:r w:rsidR="00B426C4" w:rsidRPr="001C5E32">
        <w:tab/>
      </w:r>
      <w:r w:rsidR="00B426C4" w:rsidRPr="001C5E32">
        <w:tab/>
      </w:r>
      <w:r w:rsidR="00E75F93">
        <w:tab/>
      </w:r>
      <w:r w:rsidR="00B426C4" w:rsidRPr="001C5E32">
        <w:t>:</w:t>
      </w:r>
      <w:r w:rsidR="00B426C4" w:rsidRPr="001C5E32">
        <w:tab/>
      </w:r>
      <w:r>
        <w:t>2</w:t>
      </w:r>
      <w:r w:rsidR="00F365D9">
        <w:t>08</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AD1EF7">
        <w:t>1</w:t>
      </w:r>
      <w:r w:rsidR="00CF28D2">
        <w:t>7</w:t>
      </w:r>
      <w:r w:rsidRPr="001C5E32">
        <w:t xml:space="preserve"> </w:t>
      </w:r>
    </w:p>
    <w:p w:rsidR="00B426C4" w:rsidRPr="001C5E32" w:rsidRDefault="00B426C4" w:rsidP="00B426C4">
      <w:pPr>
        <w:pStyle w:val="ListBullet"/>
        <w:spacing w:line="240" w:lineRule="exact"/>
      </w:pPr>
      <w:r w:rsidRPr="001C5E32">
        <w:t>Hoog</w:t>
      </w:r>
      <w:r w:rsidR="00CF28D2">
        <w:t>ste aantal storingen in de maanden februari en mei</w:t>
      </w:r>
      <w:r w:rsidR="00E75F93">
        <w:tab/>
      </w:r>
      <w:r w:rsidRPr="001C5E32">
        <w:t>:</w:t>
      </w:r>
      <w:r w:rsidRPr="001C5E32">
        <w:tab/>
      </w:r>
      <w:r w:rsidR="00CF28D2">
        <w:t>25</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AD1EF7">
        <w:t>december</w:t>
      </w:r>
      <w:r w:rsidR="00CF28D2">
        <w:tab/>
      </w:r>
      <w:r w:rsidR="00E75F93">
        <w:tab/>
      </w:r>
      <w:r w:rsidR="00CF28D2">
        <w:t>:</w:t>
      </w:r>
      <w:r w:rsidR="00CF28D2">
        <w:tab/>
        <w:t>5</w:t>
      </w:r>
    </w:p>
    <w:p w:rsidR="00E75F93" w:rsidRPr="001C5E32" w:rsidRDefault="00E75F93" w:rsidP="00B426C4">
      <w:pPr>
        <w:pStyle w:val="ListBullet"/>
        <w:spacing w:line="240" w:lineRule="exact"/>
      </w:pPr>
      <w:r>
        <w:t xml:space="preserve">Het gemiddelde aantal storingen per </w:t>
      </w:r>
      <w:r w:rsidR="00CF28D2">
        <w:t>maand vanaf 2016</w:t>
      </w:r>
      <w:r>
        <w:tab/>
      </w:r>
      <w:r w:rsidR="00CE3B13">
        <w:tab/>
      </w:r>
      <w:r>
        <w:t>:</w:t>
      </w:r>
      <w:r>
        <w:tab/>
      </w:r>
      <w:r w:rsidR="00CE3B13">
        <w:t>2</w:t>
      </w:r>
      <w:r w:rsidR="00CF28D2">
        <w:t>1.6</w:t>
      </w:r>
    </w:p>
    <w:p w:rsidR="00B426C4" w:rsidRPr="001C5E32" w:rsidRDefault="00B426C4" w:rsidP="00B426C4">
      <w:pPr>
        <w:pStyle w:val="ListBullet"/>
        <w:numPr>
          <w:ilvl w:val="0"/>
          <w:numId w:val="0"/>
        </w:numPr>
        <w:spacing w:line="240" w:lineRule="exact"/>
        <w:ind w:left="240" w:hanging="240"/>
      </w:pPr>
    </w:p>
    <w:p w:rsidR="00B426C4" w:rsidRPr="001C5E32" w:rsidRDefault="00F365D9" w:rsidP="00B426C4">
      <w:pPr>
        <w:pStyle w:val="ListBullet"/>
        <w:numPr>
          <w:ilvl w:val="0"/>
          <w:numId w:val="0"/>
        </w:numPr>
        <w:spacing w:line="240" w:lineRule="exact"/>
      </w:pPr>
      <w:r>
        <w:t>In 201</w:t>
      </w:r>
      <w:r w:rsidR="00CF28D2">
        <w:t>7</w:t>
      </w:r>
      <w:r w:rsidR="00B426C4" w:rsidRPr="001C5E32">
        <w:t xml:space="preserve"> waren in totaal </w:t>
      </w:r>
      <w:r>
        <w:t xml:space="preserve">231 </w:t>
      </w:r>
      <w:r w:rsidR="00B426C4" w:rsidRPr="001C5E32">
        <w:t xml:space="preserve">storingen. In </w:t>
      </w:r>
      <w:r w:rsidR="00CE3B13">
        <w:t>2</w:t>
      </w:r>
      <w:r>
        <w:t>018</w:t>
      </w:r>
      <w:r w:rsidR="00B426C4" w:rsidRPr="001C5E32">
        <w:t xml:space="preserve"> zijn </w:t>
      </w:r>
      <w:r w:rsidR="00CF28D2">
        <w:t>23</w:t>
      </w:r>
      <w:r w:rsidR="00B426C4" w:rsidRPr="001C5E32">
        <w:t xml:space="preserve"> storingen </w:t>
      </w:r>
      <w:r w:rsidR="00AD1EF7">
        <w:t xml:space="preserve">minder t.o.v. </w:t>
      </w:r>
      <w:r w:rsidR="00CF28D2">
        <w:t>2017</w:t>
      </w:r>
      <w:r w:rsidR="00B426C4" w:rsidRPr="001C5E32">
        <w:t xml:space="preserve"> (zie bijlage </w:t>
      </w:r>
      <w:r w:rsidR="00CE3B13">
        <w:t>9 en 10</w:t>
      </w:r>
      <w:r w:rsidR="00B426C4" w:rsidRPr="001C5E32">
        <w:t>).</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E3B13" w:rsidRPr="001C5E32" w:rsidTr="00412B9D">
        <w:trPr>
          <w:trHeight w:val="518"/>
        </w:trPr>
        <w:tc>
          <w:tcPr>
            <w:tcW w:w="2408" w:type="dxa"/>
          </w:tcPr>
          <w:p w:rsidR="00CE3B13" w:rsidRDefault="00CE3B13" w:rsidP="00CE3B13">
            <w:pPr>
              <w:jc w:val="center"/>
              <w:rPr>
                <w:b/>
              </w:rPr>
            </w:pPr>
            <w:r>
              <w:rPr>
                <w:b/>
              </w:rPr>
              <w:t>Aantal storingen t.o.v. 2</w:t>
            </w:r>
            <w:r w:rsidR="00E94B9A">
              <w:rPr>
                <w:b/>
              </w:rPr>
              <w:t>017</w:t>
            </w:r>
          </w:p>
          <w:p w:rsidR="00CE3B13" w:rsidRPr="001C5E32" w:rsidRDefault="00CE3B13" w:rsidP="00CE3B13">
            <w:pPr>
              <w:jc w:val="center"/>
              <w:rPr>
                <w:b/>
              </w:rPr>
            </w:pPr>
          </w:p>
          <w:p w:rsidR="00CE3B13" w:rsidRPr="001C5E32" w:rsidRDefault="00CE3B13" w:rsidP="00F365D9">
            <w:pPr>
              <w:jc w:val="center"/>
              <w:rPr>
                <w:b/>
              </w:rPr>
            </w:pPr>
            <w:r>
              <w:rPr>
                <w:b/>
                <w:color w:val="92D050"/>
                <w:sz w:val="52"/>
              </w:rPr>
              <w:t>2</w:t>
            </w:r>
            <w:r w:rsidR="00F365D9">
              <w:rPr>
                <w:b/>
                <w:color w:val="92D050"/>
                <w:sz w:val="52"/>
              </w:rPr>
              <w:t>08</w:t>
            </w:r>
            <w:r w:rsidRPr="001C5E32">
              <w:rPr>
                <w:b/>
                <w:color w:val="92D050"/>
                <w:sz w:val="52"/>
              </w:rPr>
              <w:t xml:space="preserve"> </w:t>
            </w:r>
            <w:r w:rsidRPr="001C5E32">
              <w:rPr>
                <w:b/>
                <w:sz w:val="28"/>
                <w:szCs w:val="28"/>
              </w:rPr>
              <w:t>(</w:t>
            </w:r>
            <w:r w:rsidR="00F365D9">
              <w:rPr>
                <w:b/>
                <w:sz w:val="28"/>
                <w:szCs w:val="28"/>
              </w:rPr>
              <w:t>231</w:t>
            </w:r>
            <w:r w:rsidRPr="00042E94">
              <w:rPr>
                <w:rFonts w:cs="Calibri"/>
                <w:b/>
                <w:color w:val="92D050"/>
                <w:sz w:val="28"/>
                <w:szCs w:val="28"/>
              </w:rPr>
              <w:t>↓</w:t>
            </w:r>
            <w:r w:rsidRPr="001C5E32">
              <w:rPr>
                <w:b/>
                <w:sz w:val="28"/>
                <w:szCs w:val="28"/>
              </w:rPr>
              <w:t>)</w:t>
            </w:r>
          </w:p>
        </w:tc>
        <w:tc>
          <w:tcPr>
            <w:tcW w:w="2408" w:type="dxa"/>
          </w:tcPr>
          <w:p w:rsidR="00CE3B13" w:rsidRDefault="00CE3B13" w:rsidP="00CE3B13">
            <w:pPr>
              <w:jc w:val="center"/>
              <w:rPr>
                <w:b/>
              </w:rPr>
            </w:pPr>
            <w:r w:rsidRPr="001C5E32">
              <w:rPr>
                <w:b/>
              </w:rPr>
              <w:t xml:space="preserve">Aantal </w:t>
            </w:r>
            <w:r>
              <w:rPr>
                <w:b/>
              </w:rPr>
              <w:t xml:space="preserve">storingen per jaar </w:t>
            </w:r>
            <w:r w:rsidRPr="001C5E32">
              <w:rPr>
                <w:b/>
              </w:rPr>
              <w:t xml:space="preserve">t.o.v. </w:t>
            </w:r>
            <w:r>
              <w:rPr>
                <w:b/>
              </w:rPr>
              <w:t>het gemiddelde</w:t>
            </w:r>
          </w:p>
          <w:p w:rsidR="00CE3B13" w:rsidRPr="001C5E32" w:rsidRDefault="00CE3B13" w:rsidP="00F365D9">
            <w:pPr>
              <w:jc w:val="center"/>
              <w:rPr>
                <w:b/>
              </w:rPr>
            </w:pPr>
            <w:r>
              <w:rPr>
                <w:b/>
                <w:color w:val="92D050"/>
                <w:sz w:val="52"/>
              </w:rPr>
              <w:t>2</w:t>
            </w:r>
            <w:r w:rsidR="00F365D9">
              <w:rPr>
                <w:b/>
                <w:color w:val="92D050"/>
                <w:sz w:val="52"/>
              </w:rPr>
              <w:t>08</w:t>
            </w:r>
            <w:r w:rsidRPr="001C5E32">
              <w:rPr>
                <w:b/>
                <w:color w:val="92D050"/>
                <w:sz w:val="52"/>
              </w:rPr>
              <w:t xml:space="preserve"> </w:t>
            </w:r>
            <w:r w:rsidRPr="001C5E32">
              <w:rPr>
                <w:b/>
                <w:sz w:val="28"/>
                <w:szCs w:val="28"/>
              </w:rPr>
              <w:t>(</w:t>
            </w:r>
            <w:r>
              <w:rPr>
                <w:b/>
                <w:sz w:val="28"/>
                <w:szCs w:val="28"/>
              </w:rPr>
              <w:t>2</w:t>
            </w:r>
            <w:r w:rsidR="00F365D9">
              <w:rPr>
                <w:b/>
                <w:sz w:val="28"/>
                <w:szCs w:val="28"/>
              </w:rPr>
              <w:t>59</w:t>
            </w:r>
            <w:r>
              <w:rPr>
                <w:b/>
                <w:sz w:val="28"/>
                <w:szCs w:val="28"/>
              </w:rPr>
              <w:t>.</w:t>
            </w:r>
            <w:r w:rsidR="00F365D9">
              <w:rPr>
                <w:b/>
                <w:sz w:val="28"/>
                <w:szCs w:val="28"/>
              </w:rPr>
              <w:t>7</w:t>
            </w:r>
            <w:r w:rsidRPr="00042E94">
              <w:rPr>
                <w:rFonts w:cs="Calibri"/>
                <w:b/>
                <w:color w:val="92D050"/>
                <w:sz w:val="28"/>
                <w:szCs w:val="28"/>
              </w:rPr>
              <w:t>↓</w:t>
            </w:r>
            <w:r w:rsidRPr="001C5E32">
              <w:rPr>
                <w:b/>
                <w:sz w:val="28"/>
                <w:szCs w:val="28"/>
              </w:rPr>
              <w:t>)</w:t>
            </w:r>
          </w:p>
        </w:tc>
        <w:tc>
          <w:tcPr>
            <w:tcW w:w="2409" w:type="dxa"/>
          </w:tcPr>
          <w:p w:rsidR="00CE3B13" w:rsidRDefault="00CE3B13" w:rsidP="00CE3B13">
            <w:pPr>
              <w:jc w:val="center"/>
              <w:rPr>
                <w:b/>
              </w:rPr>
            </w:pPr>
            <w:r w:rsidRPr="001C5E32">
              <w:rPr>
                <w:b/>
              </w:rPr>
              <w:t xml:space="preserve">Aantal </w:t>
            </w:r>
            <w:r>
              <w:rPr>
                <w:b/>
              </w:rPr>
              <w:t xml:space="preserve">storingen per maand </w:t>
            </w:r>
            <w:r w:rsidRPr="001C5E32">
              <w:rPr>
                <w:b/>
              </w:rPr>
              <w:t xml:space="preserve">t.o.v. </w:t>
            </w:r>
            <w:r>
              <w:rPr>
                <w:b/>
              </w:rPr>
              <w:t>het gemiddelde</w:t>
            </w:r>
          </w:p>
          <w:p w:rsidR="00CE3B13" w:rsidRPr="001C5E32" w:rsidRDefault="00CE3B13" w:rsidP="00F365D9">
            <w:pPr>
              <w:jc w:val="center"/>
              <w:rPr>
                <w:b/>
              </w:rPr>
            </w:pPr>
            <w:r>
              <w:rPr>
                <w:b/>
                <w:color w:val="92D050"/>
                <w:sz w:val="52"/>
              </w:rPr>
              <w:t>1</w:t>
            </w:r>
            <w:r w:rsidR="00F365D9">
              <w:rPr>
                <w:b/>
                <w:color w:val="92D050"/>
                <w:sz w:val="52"/>
              </w:rPr>
              <w:t>7</w:t>
            </w:r>
            <w:r>
              <w:rPr>
                <w:b/>
                <w:color w:val="92D050"/>
                <w:sz w:val="52"/>
              </w:rPr>
              <w:t>.3</w:t>
            </w:r>
            <w:r w:rsidRPr="001C5E32">
              <w:rPr>
                <w:b/>
                <w:color w:val="92D050"/>
                <w:sz w:val="52"/>
              </w:rPr>
              <w:t xml:space="preserve"> </w:t>
            </w:r>
            <w:r w:rsidRPr="001C5E32">
              <w:rPr>
                <w:b/>
                <w:sz w:val="28"/>
                <w:szCs w:val="28"/>
              </w:rPr>
              <w:t>(</w:t>
            </w:r>
            <w:r>
              <w:rPr>
                <w:b/>
                <w:sz w:val="28"/>
                <w:szCs w:val="28"/>
              </w:rPr>
              <w:t>2</w:t>
            </w:r>
            <w:r w:rsidR="00F365D9">
              <w:rPr>
                <w:b/>
                <w:sz w:val="28"/>
                <w:szCs w:val="28"/>
              </w:rPr>
              <w:t>1</w:t>
            </w:r>
            <w:r>
              <w:rPr>
                <w:b/>
                <w:sz w:val="28"/>
                <w:szCs w:val="28"/>
              </w:rPr>
              <w:t>.</w:t>
            </w:r>
            <w:r w:rsidR="00F365D9">
              <w:rPr>
                <w:b/>
                <w:sz w:val="28"/>
                <w:szCs w:val="28"/>
              </w:rPr>
              <w:t>6</w:t>
            </w:r>
            <w:r w:rsidRPr="00042E94">
              <w:rPr>
                <w:rFonts w:cs="Calibri"/>
                <w:b/>
                <w:color w:val="92D050"/>
                <w:sz w:val="28"/>
                <w:szCs w:val="28"/>
              </w:rPr>
              <w:t>↓</w:t>
            </w:r>
            <w:r w:rsidRPr="001C5E32">
              <w:rPr>
                <w:b/>
                <w:sz w:val="28"/>
                <w:szCs w:val="28"/>
              </w:rPr>
              <w:t>)</w:t>
            </w:r>
          </w:p>
        </w:tc>
      </w:tr>
    </w:tbl>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9" w:name="_Toc3556601"/>
      <w:bookmarkStart w:id="80" w:name="_Toc468258316"/>
      <w:bookmarkStart w:id="81" w:name="_Toc473645806"/>
      <w:bookmarkStart w:id="82" w:name="_Toc505782890"/>
      <w:r w:rsidR="004E2145">
        <w:rPr>
          <w:noProof/>
        </w:rPr>
        <w:t>Aantal storingen per subsysteem</w:t>
      </w:r>
      <w:bookmarkEnd w:id="79"/>
      <w:bookmarkEnd w:id="80"/>
      <w:bookmarkEnd w:id="81"/>
      <w:bookmarkEnd w:id="82"/>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Pr="00B260B9" w:rsidRDefault="00B426C4" w:rsidP="00B426C4"/>
    <w:p w:rsidR="00B426C4" w:rsidRPr="00B260B9" w:rsidRDefault="00B426C4" w:rsidP="00B426C4">
      <w:r w:rsidRPr="00B260B9">
        <w:t xml:space="preserve">Uit de pareto blijkt dat </w:t>
      </w:r>
      <w:r w:rsidR="00CF28D2">
        <w:t xml:space="preserve">8 </w:t>
      </w:r>
      <w:r w:rsidRPr="00B260B9">
        <w:t xml:space="preserve">deelsystemen </w:t>
      </w:r>
      <w:r w:rsidR="00CF28D2">
        <w:t>8</w:t>
      </w:r>
      <w:r w:rsidRPr="00B260B9">
        <w:t xml:space="preserve"> of mee</w:t>
      </w:r>
      <w:r w:rsidR="00CF28D2">
        <w:t>r storingen hebben gehad in 2018</w:t>
      </w:r>
      <w:r w:rsidRPr="00B260B9">
        <w:t xml:space="preserve">. Deze </w:t>
      </w:r>
      <w:r w:rsidR="00CF28D2">
        <w:t>8</w:t>
      </w:r>
      <w:r w:rsidR="00BC4F4B">
        <w:t xml:space="preserve"> </w:t>
      </w:r>
      <w:r w:rsidRPr="00B260B9">
        <w:t xml:space="preserve">deelsystemen zijn goed voor </w:t>
      </w:r>
      <w:r w:rsidR="000501FD">
        <w:t>1</w:t>
      </w:r>
      <w:r w:rsidR="00CF28D2">
        <w:t>31</w:t>
      </w:r>
      <w:r w:rsidRPr="00B260B9">
        <w:t xml:space="preserve"> storingen van de in totaal </w:t>
      </w:r>
      <w:r w:rsidR="000501FD">
        <w:t>2</w:t>
      </w:r>
      <w:r w:rsidR="00CF28D2">
        <w:t>08</w:t>
      </w:r>
      <w:r w:rsidRPr="00B260B9">
        <w:t xml:space="preserve"> storingen</w:t>
      </w:r>
      <w:r w:rsidR="00CF28D2">
        <w:t>. H</w:t>
      </w:r>
      <w:r w:rsidRPr="00B260B9">
        <w:t>ieronder staan deze deelsystemen benoemd:</w:t>
      </w:r>
    </w:p>
    <w:p w:rsidR="00CF28D2" w:rsidRDefault="00CF28D2" w:rsidP="0060364D">
      <w:pPr>
        <w:pStyle w:val="ListParagraph"/>
        <w:numPr>
          <w:ilvl w:val="0"/>
          <w:numId w:val="18"/>
        </w:numPr>
      </w:pPr>
      <w:r w:rsidRPr="00B260B9">
        <w:t xml:space="preserve">Verkeersdetectiesysteem (SOS/SDS) - </w:t>
      </w:r>
      <w:r>
        <w:t>26</w:t>
      </w:r>
      <w:r w:rsidRPr="00B260B9">
        <w:t xml:space="preserve"> storingen (</w:t>
      </w:r>
      <w:r>
        <w:t>13</w:t>
      </w:r>
      <w:r w:rsidRPr="00B260B9">
        <w:t>% van het aantal storingen</w:t>
      </w:r>
      <w:r>
        <w:t>);</w:t>
      </w:r>
    </w:p>
    <w:p w:rsidR="00CF28D2" w:rsidRPr="00B260B9" w:rsidRDefault="00CF28D2" w:rsidP="0060364D">
      <w:pPr>
        <w:pStyle w:val="ListParagraph"/>
        <w:numPr>
          <w:ilvl w:val="0"/>
          <w:numId w:val="18"/>
        </w:numPr>
      </w:pPr>
      <w:r w:rsidRPr="00B260B9">
        <w:t xml:space="preserve">Telefoon en intercominstallatie - </w:t>
      </w:r>
      <w:r>
        <w:t>25 storingen (12</w:t>
      </w:r>
      <w:r w:rsidRPr="00B260B9">
        <w:t>% van het aantal storingen);</w:t>
      </w:r>
    </w:p>
    <w:p w:rsidR="004C24CC" w:rsidRPr="00B260B9" w:rsidRDefault="004C24CC" w:rsidP="0060364D">
      <w:pPr>
        <w:pStyle w:val="ListParagraph"/>
        <w:numPr>
          <w:ilvl w:val="0"/>
          <w:numId w:val="18"/>
        </w:numPr>
      </w:pPr>
      <w:r w:rsidRPr="00B260B9">
        <w:t xml:space="preserve">CCTV-camerasysteem - </w:t>
      </w:r>
      <w:r w:rsidR="00CF28D2">
        <w:t>23</w:t>
      </w:r>
      <w:r w:rsidRPr="00B260B9">
        <w:t xml:space="preserve"> storin</w:t>
      </w:r>
      <w:r w:rsidR="00F73718">
        <w:t>gen (11</w:t>
      </w:r>
      <w:r w:rsidRPr="00B260B9">
        <w:t>% van het aantal storingen);</w:t>
      </w:r>
    </w:p>
    <w:p w:rsidR="004C24CC" w:rsidRDefault="004C24CC" w:rsidP="0060364D">
      <w:pPr>
        <w:pStyle w:val="ListParagraph"/>
        <w:numPr>
          <w:ilvl w:val="0"/>
          <w:numId w:val="18"/>
        </w:numPr>
      </w:pPr>
      <w:r w:rsidRPr="00B260B9">
        <w:t>Af</w:t>
      </w:r>
      <w:r w:rsidR="00CF28D2">
        <w:t>sluitbomen (AB) - 19</w:t>
      </w:r>
      <w:r w:rsidR="00F73718">
        <w:t xml:space="preserve"> storingen (9</w:t>
      </w:r>
      <w:r w:rsidRPr="00B260B9">
        <w:t>% van het aantal storingen)</w:t>
      </w:r>
      <w:r>
        <w:t>;</w:t>
      </w:r>
    </w:p>
    <w:p w:rsidR="004C24CC" w:rsidRPr="00B260B9" w:rsidRDefault="004C24CC" w:rsidP="0060364D">
      <w:pPr>
        <w:pStyle w:val="ListParagraph"/>
        <w:numPr>
          <w:ilvl w:val="0"/>
          <w:numId w:val="18"/>
        </w:numPr>
      </w:pPr>
      <w:r w:rsidRPr="00B260B9">
        <w:t xml:space="preserve">Verkeerssignaleringssysteem (MTM) - </w:t>
      </w:r>
      <w:r w:rsidR="00CF28D2">
        <w:t>13</w:t>
      </w:r>
      <w:r w:rsidRPr="00B260B9">
        <w:t xml:space="preserve"> storinge</w:t>
      </w:r>
      <w:r w:rsidR="00F73718">
        <w:t>n (6</w:t>
      </w:r>
      <w:r w:rsidRPr="00B260B9">
        <w:t>% van het aantal storingen);</w:t>
      </w:r>
    </w:p>
    <w:p w:rsidR="00CF28D2" w:rsidRDefault="00CF28D2" w:rsidP="0060364D">
      <w:pPr>
        <w:pStyle w:val="ListParagraph"/>
        <w:numPr>
          <w:ilvl w:val="0"/>
          <w:numId w:val="18"/>
        </w:numPr>
      </w:pPr>
      <w:r w:rsidRPr="00234E97">
        <w:t>Calamiteiten doorsteek (CaDo)</w:t>
      </w:r>
      <w:r>
        <w:t xml:space="preserve"> </w:t>
      </w:r>
      <w:r w:rsidRPr="001C5E32">
        <w:t xml:space="preserve">- </w:t>
      </w:r>
      <w:r>
        <w:t>9</w:t>
      </w:r>
      <w:r w:rsidRPr="001C5E32">
        <w:t xml:space="preserve"> </w:t>
      </w:r>
      <w:r>
        <w:t>stor</w:t>
      </w:r>
      <w:r w:rsidRPr="001C5E32">
        <w:t>ingen (</w:t>
      </w:r>
      <w:r>
        <w:t>4</w:t>
      </w:r>
      <w:r w:rsidRPr="001C5E32">
        <w:t xml:space="preserve">% van het aantal </w:t>
      </w:r>
      <w:r>
        <w:t>storing</w:t>
      </w:r>
      <w:r w:rsidRPr="001C5E32">
        <w:t>en)</w:t>
      </w:r>
      <w:r>
        <w:t>;</w:t>
      </w:r>
    </w:p>
    <w:p w:rsidR="00CF28D2" w:rsidRDefault="00CF28D2" w:rsidP="0060364D">
      <w:pPr>
        <w:pStyle w:val="ListParagraph"/>
        <w:numPr>
          <w:ilvl w:val="0"/>
          <w:numId w:val="18"/>
        </w:numPr>
      </w:pPr>
      <w:r>
        <w:t xml:space="preserve">Openbare verlichting (OV) </w:t>
      </w:r>
      <w:r w:rsidRPr="001C5E32">
        <w:t xml:space="preserve">- </w:t>
      </w:r>
      <w:r>
        <w:t>8</w:t>
      </w:r>
      <w:r w:rsidRPr="001C5E32">
        <w:t xml:space="preserve"> </w:t>
      </w:r>
      <w:r>
        <w:t>storing</w:t>
      </w:r>
      <w:r w:rsidRPr="001C5E32">
        <w:t>en (</w:t>
      </w:r>
      <w:r w:rsidR="00F73718">
        <w:t>4</w:t>
      </w:r>
      <w:r>
        <w:t>% van het aantal stor</w:t>
      </w:r>
      <w:r w:rsidRPr="001C5E32">
        <w:t>ingen</w:t>
      </w:r>
      <w:r>
        <w:t>)</w:t>
      </w:r>
      <w:r w:rsidR="00F73718">
        <w:t>;</w:t>
      </w:r>
    </w:p>
    <w:p w:rsidR="00E33CD7" w:rsidRDefault="004C24CC" w:rsidP="0060364D">
      <w:pPr>
        <w:pStyle w:val="ListParagraph"/>
        <w:numPr>
          <w:ilvl w:val="0"/>
          <w:numId w:val="18"/>
        </w:numPr>
      </w:pPr>
      <w:r w:rsidRPr="00BC4F4B">
        <w:t>Verplaatsbare vangrail (VEVA)</w:t>
      </w:r>
      <w:r w:rsidRPr="00B260B9">
        <w:t xml:space="preserve"> - </w:t>
      </w:r>
      <w:r w:rsidR="00CF28D2">
        <w:t>8</w:t>
      </w:r>
      <w:r w:rsidR="00F73718">
        <w:t xml:space="preserve"> storingen (4</w:t>
      </w:r>
      <w:r w:rsidRPr="00B260B9">
        <w:t>% van het aantal storingen</w:t>
      </w:r>
      <w:r w:rsidR="00CF28D2">
        <w:t>)</w:t>
      </w:r>
      <w:r w:rsidR="00E33CD7">
        <w:t>.</w:t>
      </w:r>
    </w:p>
    <w:p w:rsidR="00B426C4" w:rsidRPr="00B260B9" w:rsidRDefault="00E33CD7" w:rsidP="00E33CD7">
      <w:pPr>
        <w:pStyle w:val="ListParagraph"/>
      </w:pPr>
      <w:r w:rsidRPr="00B260B9">
        <w:t xml:space="preserve"> </w:t>
      </w:r>
    </w:p>
    <w:p w:rsidR="00B426C4" w:rsidRPr="00B260B9" w:rsidRDefault="00B426C4" w:rsidP="00B426C4">
      <w:r w:rsidRPr="00B260B9">
        <w:t xml:space="preserve">Deze </w:t>
      </w:r>
      <w:r w:rsidR="00F73718">
        <w:t>8</w:t>
      </w:r>
      <w:r w:rsidRPr="00B260B9">
        <w:t xml:space="preserve"> deelsystemen vertegenwoordigen </w:t>
      </w:r>
      <w:r w:rsidR="00F73718">
        <w:t>53</w:t>
      </w:r>
      <w:r w:rsidRPr="00B260B9">
        <w:t xml:space="preserve">% van alle storingen. In totaal hebben </w:t>
      </w:r>
      <w:r w:rsidR="00F73718">
        <w:t>35</w:t>
      </w:r>
      <w:r w:rsidRPr="00B260B9">
        <w:t xml:space="preserve"> deelsystemen één </w:t>
      </w:r>
      <w:r w:rsidR="004C24CC">
        <w:t xml:space="preserve">of meerdere storingen gehad in </w:t>
      </w:r>
      <w:r w:rsidRPr="00B260B9">
        <w:t>2</w:t>
      </w:r>
      <w:r w:rsidR="00F73718">
        <w:t>018</w:t>
      </w:r>
      <w:r w:rsidRPr="00B260B9">
        <w:t>. Deze deelinstallatie zijn te zien in bijlage 2</w:t>
      </w:r>
    </w:p>
    <w:p w:rsidR="00B426C4" w:rsidRDefault="00B426C4" w:rsidP="00B426C4"/>
    <w:p w:rsidR="00CF28D2" w:rsidRPr="00B260B9" w:rsidRDefault="00CF28D2" w:rsidP="00CF28D2">
      <w:r w:rsidRPr="00B260B9">
        <w:t xml:space="preserve">Hieronder staan de deelinstallatie die in 2016, </w:t>
      </w:r>
      <w:r>
        <w:t>7</w:t>
      </w:r>
      <w:r w:rsidRPr="00B260B9">
        <w:t xml:space="preserve"> storingen of meer hadden, dit was een top </w:t>
      </w:r>
      <w:r>
        <w:t xml:space="preserve">12 </w:t>
      </w:r>
      <w:r w:rsidRPr="00B260B9">
        <w:t>(zie bijlage 8):</w:t>
      </w:r>
    </w:p>
    <w:p w:rsidR="00CF28D2" w:rsidRPr="00B260B9" w:rsidRDefault="00CF28D2" w:rsidP="0060364D">
      <w:pPr>
        <w:pStyle w:val="ListParagraph"/>
        <w:numPr>
          <w:ilvl w:val="0"/>
          <w:numId w:val="18"/>
        </w:numPr>
      </w:pPr>
      <w:r w:rsidRPr="00B260B9">
        <w:t xml:space="preserve">CCTV-camerasysteem - </w:t>
      </w:r>
      <w:r>
        <w:t>37</w:t>
      </w:r>
      <w:r w:rsidRPr="00B260B9">
        <w:t xml:space="preserve"> storin</w:t>
      </w:r>
      <w:r>
        <w:t>gen (16</w:t>
      </w:r>
      <w:r w:rsidRPr="00B260B9">
        <w:t>% van het aantal storingen);</w:t>
      </w:r>
    </w:p>
    <w:p w:rsidR="00CF28D2" w:rsidRDefault="00CF28D2" w:rsidP="0060364D">
      <w:pPr>
        <w:pStyle w:val="ListParagraph"/>
        <w:numPr>
          <w:ilvl w:val="0"/>
          <w:numId w:val="18"/>
        </w:numPr>
      </w:pPr>
      <w:r w:rsidRPr="00B260B9">
        <w:t>Af</w:t>
      </w:r>
      <w:r>
        <w:t>sluitbomen (AB) - 30 storingen (12</w:t>
      </w:r>
      <w:r w:rsidRPr="00B260B9">
        <w:t>% van het aantal storingen)</w:t>
      </w:r>
      <w:r>
        <w:t>;</w:t>
      </w:r>
    </w:p>
    <w:p w:rsidR="00CF28D2" w:rsidRDefault="00CF28D2" w:rsidP="0060364D">
      <w:pPr>
        <w:pStyle w:val="ListParagraph"/>
        <w:numPr>
          <w:ilvl w:val="0"/>
          <w:numId w:val="18"/>
        </w:numPr>
      </w:pPr>
      <w:r w:rsidRPr="00B260B9">
        <w:t xml:space="preserve">Verkeersdetectiesysteem (SOS/SDS) - </w:t>
      </w:r>
      <w:r>
        <w:t>27</w:t>
      </w:r>
      <w:r w:rsidRPr="00B260B9">
        <w:t xml:space="preserve"> storingen (</w:t>
      </w:r>
      <w:r>
        <w:t>12</w:t>
      </w:r>
      <w:r w:rsidRPr="00B260B9">
        <w:t>% van het aantal storingen</w:t>
      </w:r>
      <w:r>
        <w:t>)</w:t>
      </w:r>
    </w:p>
    <w:p w:rsidR="00CF28D2" w:rsidRPr="00B260B9" w:rsidRDefault="00CF28D2" w:rsidP="0060364D">
      <w:pPr>
        <w:pStyle w:val="ListParagraph"/>
        <w:numPr>
          <w:ilvl w:val="0"/>
          <w:numId w:val="18"/>
        </w:numPr>
      </w:pPr>
      <w:r w:rsidRPr="00B260B9">
        <w:t xml:space="preserve">Verkeerssignaleringssysteem (MTM) - </w:t>
      </w:r>
      <w:r>
        <w:t>20</w:t>
      </w:r>
      <w:r w:rsidRPr="00B260B9">
        <w:t xml:space="preserve"> storinge</w:t>
      </w:r>
      <w:r>
        <w:t>n (11</w:t>
      </w:r>
      <w:r w:rsidRPr="00B260B9">
        <w:t>% van het aantal storingen);</w:t>
      </w:r>
    </w:p>
    <w:p w:rsidR="00CF28D2" w:rsidRPr="00B260B9" w:rsidRDefault="00CF28D2" w:rsidP="0060364D">
      <w:pPr>
        <w:pStyle w:val="ListParagraph"/>
        <w:numPr>
          <w:ilvl w:val="0"/>
          <w:numId w:val="18"/>
        </w:numPr>
      </w:pPr>
      <w:r w:rsidRPr="00B260B9">
        <w:t xml:space="preserve">Telefoon en intercominstallatie - </w:t>
      </w:r>
      <w:r>
        <w:t>17 storingen (9</w:t>
      </w:r>
      <w:r w:rsidRPr="00B260B9">
        <w:t>% van het aantal storingen);</w:t>
      </w:r>
    </w:p>
    <w:p w:rsidR="00CF28D2" w:rsidRDefault="00CF28D2" w:rsidP="0060364D">
      <w:pPr>
        <w:pStyle w:val="ListParagraph"/>
        <w:numPr>
          <w:ilvl w:val="0"/>
          <w:numId w:val="18"/>
        </w:numPr>
      </w:pPr>
      <w:r w:rsidRPr="00BC4F4B">
        <w:t>Verplaatsbare vangrail (VEVA)</w:t>
      </w:r>
      <w:r w:rsidRPr="00B260B9">
        <w:t xml:space="preserve"> - </w:t>
      </w:r>
      <w:r>
        <w:t>9 storingen (4</w:t>
      </w:r>
      <w:r w:rsidRPr="00B260B9">
        <w:t>% van het aantal storingen);</w:t>
      </w:r>
    </w:p>
    <w:p w:rsidR="00CF28D2" w:rsidRDefault="00CF28D2" w:rsidP="0060364D">
      <w:pPr>
        <w:pStyle w:val="ListParagraph"/>
        <w:numPr>
          <w:ilvl w:val="0"/>
          <w:numId w:val="18"/>
        </w:numPr>
      </w:pPr>
      <w:r w:rsidRPr="004C24CC">
        <w:t>Kantelwalsborden (KW)</w:t>
      </w:r>
      <w:r w:rsidRPr="00B260B9">
        <w:t xml:space="preserve"> - </w:t>
      </w:r>
      <w:r>
        <w:t>8 storingen (3% van het aantal storingen);</w:t>
      </w:r>
    </w:p>
    <w:p w:rsidR="00CF28D2" w:rsidRDefault="00CF28D2" w:rsidP="0060364D">
      <w:pPr>
        <w:pStyle w:val="ListParagraph"/>
        <w:numPr>
          <w:ilvl w:val="0"/>
          <w:numId w:val="18"/>
        </w:numPr>
      </w:pPr>
      <w:r w:rsidRPr="004C24CC">
        <w:t>Opleiding- en trainingsysteem</w:t>
      </w:r>
      <w:r>
        <w:t xml:space="preserve"> </w:t>
      </w:r>
      <w:r w:rsidRPr="00B260B9">
        <w:t xml:space="preserve">- </w:t>
      </w:r>
      <w:r>
        <w:t>7 storingen (3% van het aantal storingen);</w:t>
      </w:r>
    </w:p>
    <w:p w:rsidR="00CF28D2" w:rsidRDefault="00CF28D2" w:rsidP="0060364D">
      <w:pPr>
        <w:pStyle w:val="ListParagraph"/>
        <w:numPr>
          <w:ilvl w:val="0"/>
          <w:numId w:val="18"/>
        </w:numPr>
      </w:pPr>
      <w:r w:rsidRPr="004C24CC">
        <w:t>Besturingssysteem</w:t>
      </w:r>
      <w:r w:rsidRPr="00B260B9">
        <w:t xml:space="preserve"> - </w:t>
      </w:r>
      <w:r>
        <w:t>7 storingen (3% van het aantal storingen).</w:t>
      </w:r>
    </w:p>
    <w:p w:rsidR="00CF28D2" w:rsidRDefault="00CF28D2" w:rsidP="00B426C4"/>
    <w:p w:rsidR="00CF28D2" w:rsidRPr="00B260B9" w:rsidRDefault="00CF28D2" w:rsidP="00B426C4"/>
    <w:p w:rsidR="00B426C4" w:rsidRPr="00B260B9" w:rsidRDefault="00B426C4" w:rsidP="00B426C4">
      <w:r w:rsidRPr="00B260B9">
        <w:t xml:space="preserve">Hieronder staan de deelinstallatie die in 2016, </w:t>
      </w:r>
      <w:r w:rsidR="004C24CC">
        <w:t>7</w:t>
      </w:r>
      <w:r w:rsidRPr="00B260B9">
        <w:t xml:space="preserve"> storingen of meer hadden, dit was een top </w:t>
      </w:r>
      <w:r w:rsidR="004C24CC">
        <w:t xml:space="preserve">12 </w:t>
      </w:r>
      <w:r w:rsidRPr="00B260B9">
        <w:t>(zie bijlage 8):</w:t>
      </w:r>
    </w:p>
    <w:p w:rsidR="0012074E" w:rsidRDefault="0012074E" w:rsidP="0060364D">
      <w:pPr>
        <w:pStyle w:val="ListParagraph"/>
        <w:numPr>
          <w:ilvl w:val="0"/>
          <w:numId w:val="17"/>
        </w:numPr>
      </w:pPr>
      <w:r w:rsidRPr="00B260B9">
        <w:t xml:space="preserve">Verkeersdetectiesysteem (SOS/SDS) - </w:t>
      </w:r>
      <w:r>
        <w:t>48</w:t>
      </w:r>
      <w:r w:rsidRPr="00B260B9">
        <w:t xml:space="preserve"> storingen (</w:t>
      </w:r>
      <w:r>
        <w:t>14</w:t>
      </w:r>
      <w:r w:rsidRPr="00B260B9">
        <w:t>% van het aantal storingen</w:t>
      </w:r>
      <w:r>
        <w:t>);</w:t>
      </w:r>
    </w:p>
    <w:p w:rsidR="004C24CC" w:rsidRPr="00B260B9" w:rsidRDefault="004C24CC" w:rsidP="0060364D">
      <w:pPr>
        <w:pStyle w:val="ListParagraph"/>
        <w:numPr>
          <w:ilvl w:val="0"/>
          <w:numId w:val="17"/>
        </w:numPr>
      </w:pPr>
      <w:r w:rsidRPr="00B260B9">
        <w:t xml:space="preserve">CCTV-camerasysteem - </w:t>
      </w:r>
      <w:r w:rsidR="0012074E">
        <w:t>44</w:t>
      </w:r>
      <w:r w:rsidRPr="00B260B9">
        <w:t xml:space="preserve"> storin</w:t>
      </w:r>
      <w:r>
        <w:t>gen (1</w:t>
      </w:r>
      <w:r w:rsidR="0012074E">
        <w:t>3</w:t>
      </w:r>
      <w:r w:rsidRPr="00B260B9">
        <w:t>% van het aantal storingen);</w:t>
      </w:r>
    </w:p>
    <w:p w:rsidR="0012074E" w:rsidRPr="00B260B9" w:rsidRDefault="0012074E" w:rsidP="0060364D">
      <w:pPr>
        <w:pStyle w:val="ListParagraph"/>
        <w:numPr>
          <w:ilvl w:val="0"/>
          <w:numId w:val="17"/>
        </w:numPr>
      </w:pPr>
      <w:r w:rsidRPr="0012074E">
        <w:t>Openbare verlichting (OV)</w:t>
      </w:r>
      <w:r w:rsidRPr="00B260B9">
        <w:t xml:space="preserve"> - </w:t>
      </w:r>
      <w:r>
        <w:t>44</w:t>
      </w:r>
      <w:r w:rsidRPr="00B260B9">
        <w:t xml:space="preserve"> storin</w:t>
      </w:r>
      <w:r>
        <w:t>gen (13</w:t>
      </w:r>
      <w:r w:rsidRPr="00B260B9">
        <w:t>% van het aantal storingen);</w:t>
      </w:r>
    </w:p>
    <w:p w:rsidR="004C24CC" w:rsidRDefault="004C24CC" w:rsidP="0060364D">
      <w:pPr>
        <w:pStyle w:val="ListParagraph"/>
        <w:numPr>
          <w:ilvl w:val="0"/>
          <w:numId w:val="17"/>
        </w:numPr>
      </w:pPr>
      <w:r w:rsidRPr="00B260B9">
        <w:t>Af</w:t>
      </w:r>
      <w:r>
        <w:t>sluitbomen (AB) - 3</w:t>
      </w:r>
      <w:r w:rsidR="0012074E">
        <w:t>4</w:t>
      </w:r>
      <w:r>
        <w:t xml:space="preserve"> storingen (1</w:t>
      </w:r>
      <w:r w:rsidR="0012074E">
        <w:t>0</w:t>
      </w:r>
      <w:r w:rsidRPr="00B260B9">
        <w:t>% van het aantal storingen)</w:t>
      </w:r>
      <w:r>
        <w:t>;</w:t>
      </w:r>
    </w:p>
    <w:p w:rsidR="004C24CC" w:rsidRPr="00B260B9" w:rsidRDefault="004C24CC" w:rsidP="0060364D">
      <w:pPr>
        <w:pStyle w:val="ListParagraph"/>
        <w:numPr>
          <w:ilvl w:val="0"/>
          <w:numId w:val="17"/>
        </w:numPr>
      </w:pPr>
      <w:r w:rsidRPr="00B260B9">
        <w:t xml:space="preserve">Verkeerssignaleringssysteem (MTM) - </w:t>
      </w:r>
      <w:r>
        <w:t>2</w:t>
      </w:r>
      <w:r w:rsidR="0012074E">
        <w:t>8</w:t>
      </w:r>
      <w:r w:rsidRPr="00B260B9">
        <w:t xml:space="preserve"> storinge</w:t>
      </w:r>
      <w:r>
        <w:t>n (</w:t>
      </w:r>
      <w:r w:rsidR="0012074E">
        <w:t>8</w:t>
      </w:r>
      <w:r w:rsidRPr="00B260B9">
        <w:t>% van het aantal storingen);</w:t>
      </w:r>
    </w:p>
    <w:p w:rsidR="0012074E" w:rsidRPr="00B260B9" w:rsidRDefault="0012074E" w:rsidP="0060364D">
      <w:pPr>
        <w:pStyle w:val="ListParagraph"/>
        <w:numPr>
          <w:ilvl w:val="0"/>
          <w:numId w:val="17"/>
        </w:numPr>
      </w:pPr>
      <w:r w:rsidRPr="00B260B9">
        <w:t xml:space="preserve">Aanduiding vluchtwegen en brandblusmiddelen - </w:t>
      </w:r>
      <w:r>
        <w:t>19</w:t>
      </w:r>
      <w:r w:rsidRPr="00B260B9">
        <w:t xml:space="preserve"> storingen (</w:t>
      </w:r>
      <w:r>
        <w:t>6</w:t>
      </w:r>
      <w:r w:rsidRPr="00B260B9">
        <w:t>% van het aantal storingen);</w:t>
      </w:r>
    </w:p>
    <w:p w:rsidR="004C24CC" w:rsidRDefault="004C24CC" w:rsidP="0060364D">
      <w:pPr>
        <w:pStyle w:val="ListParagraph"/>
        <w:numPr>
          <w:ilvl w:val="0"/>
          <w:numId w:val="17"/>
        </w:numPr>
      </w:pPr>
      <w:r w:rsidRPr="00BC4F4B">
        <w:t>Verplaatsbare vangrail (VEVA)</w:t>
      </w:r>
      <w:r w:rsidRPr="00B260B9">
        <w:t xml:space="preserve"> - </w:t>
      </w:r>
      <w:r w:rsidR="0012074E">
        <w:t>18 storingen (5</w:t>
      </w:r>
      <w:r w:rsidRPr="00B260B9">
        <w:t>% van het aantal storingen);</w:t>
      </w:r>
    </w:p>
    <w:p w:rsidR="0012074E" w:rsidRDefault="0012074E" w:rsidP="0060364D">
      <w:pPr>
        <w:pStyle w:val="ListParagraph"/>
        <w:numPr>
          <w:ilvl w:val="0"/>
          <w:numId w:val="17"/>
        </w:numPr>
      </w:pPr>
      <w:r w:rsidRPr="0012074E">
        <w:t>Hoogtedetectiesysteem (HD)</w:t>
      </w:r>
      <w:r>
        <w:t xml:space="preserve"> </w:t>
      </w:r>
      <w:r w:rsidRPr="00B260B9">
        <w:t xml:space="preserve">- </w:t>
      </w:r>
      <w:r>
        <w:t>15 storingen (4</w:t>
      </w:r>
      <w:r w:rsidRPr="00B260B9">
        <w:t>% van het aantal storingen);</w:t>
      </w:r>
    </w:p>
    <w:p w:rsidR="0012074E" w:rsidRDefault="0012074E" w:rsidP="0060364D">
      <w:pPr>
        <w:pStyle w:val="ListParagraph"/>
        <w:numPr>
          <w:ilvl w:val="0"/>
          <w:numId w:val="17"/>
        </w:numPr>
      </w:pPr>
      <w:r w:rsidRPr="0012074E">
        <w:t>Calamiteiten doorsteek (CaDo)</w:t>
      </w:r>
      <w:r>
        <w:t xml:space="preserve"> –</w:t>
      </w:r>
      <w:r w:rsidRPr="00B260B9">
        <w:t xml:space="preserve"> </w:t>
      </w:r>
      <w:r>
        <w:t>11 storingen (3</w:t>
      </w:r>
      <w:r w:rsidRPr="00B260B9">
        <w:t>% van het aantal storingen);</w:t>
      </w:r>
    </w:p>
    <w:p w:rsidR="0012074E" w:rsidRPr="00B260B9" w:rsidRDefault="0012074E" w:rsidP="0060364D">
      <w:pPr>
        <w:pStyle w:val="ListParagraph"/>
        <w:numPr>
          <w:ilvl w:val="0"/>
          <w:numId w:val="17"/>
        </w:numPr>
      </w:pPr>
      <w:r w:rsidRPr="0012074E">
        <w:t>Klimaatinstallatie dienstgebouwen</w:t>
      </w:r>
      <w:r>
        <w:t xml:space="preserve"> </w:t>
      </w:r>
      <w:r w:rsidRPr="00B260B9">
        <w:t xml:space="preserve">- </w:t>
      </w:r>
      <w:r>
        <w:t>9 storingen (3</w:t>
      </w:r>
      <w:r w:rsidRPr="00B260B9">
        <w:t>% van het aantal storingen);</w:t>
      </w:r>
    </w:p>
    <w:p w:rsidR="0012074E" w:rsidRDefault="0012074E" w:rsidP="0060364D">
      <w:pPr>
        <w:pStyle w:val="ListParagraph"/>
        <w:numPr>
          <w:ilvl w:val="0"/>
          <w:numId w:val="17"/>
        </w:numPr>
      </w:pPr>
      <w:r w:rsidRPr="00B260B9">
        <w:t xml:space="preserve">Telefoon en intercominstallatie - </w:t>
      </w:r>
      <w:r>
        <w:t>8 storingen (2</w:t>
      </w:r>
      <w:r w:rsidRPr="00B260B9">
        <w:t>% van het aantal storingen);</w:t>
      </w:r>
    </w:p>
    <w:p w:rsidR="00B426C4" w:rsidRPr="00B260B9" w:rsidRDefault="0012074E" w:rsidP="0060364D">
      <w:pPr>
        <w:pStyle w:val="ListParagraph"/>
        <w:numPr>
          <w:ilvl w:val="0"/>
          <w:numId w:val="17"/>
        </w:numPr>
      </w:pPr>
      <w:r w:rsidRPr="0012074E">
        <w:t>No break voorziening</w:t>
      </w:r>
      <w:r w:rsidR="00BC4F4B">
        <w:t xml:space="preserve"> - </w:t>
      </w:r>
      <w:r>
        <w:t>7 storingen (2</w:t>
      </w:r>
      <w:r w:rsidR="00B426C4" w:rsidRPr="00B260B9">
        <w:t>% van het aantal storingen).</w:t>
      </w:r>
    </w:p>
    <w:p w:rsidR="00B426C4" w:rsidRPr="00B260B9" w:rsidRDefault="00B426C4" w:rsidP="00B426C4"/>
    <w:p w:rsidR="00B426C4" w:rsidRDefault="00B426C4" w:rsidP="00B426C4"/>
    <w:p w:rsidR="0012074E" w:rsidRPr="0077072D" w:rsidRDefault="0012074E" w:rsidP="0012074E">
      <w:r w:rsidRPr="0077072D">
        <w:t xml:space="preserve">Zowel in </w:t>
      </w:r>
      <w:r>
        <w:t>2016</w:t>
      </w:r>
      <w:r w:rsidR="00243AD6">
        <w:t xml:space="preserve">, </w:t>
      </w:r>
      <w:r w:rsidRPr="0077072D">
        <w:t>2017</w:t>
      </w:r>
      <w:r w:rsidR="00243AD6">
        <w:t xml:space="preserve"> al 2018</w:t>
      </w:r>
      <w:r w:rsidRPr="0077072D">
        <w:t xml:space="preserve"> zijn de systemen welke voorkomen in de lijst met de meeste </w:t>
      </w:r>
      <w:r w:rsidR="00181C26">
        <w:t>storingen</w:t>
      </w:r>
      <w:r w:rsidRPr="0077072D">
        <w:t xml:space="preserve"> de Afsluitbomen (AB), het CCTV-camerasysteem, het Verkeerssignaleringssysteem (MTM), Telefoon en intercominstallatie en het Verkeersdetectiesysteem (SOS/SDS)</w:t>
      </w:r>
      <w:r>
        <w:t xml:space="preserve">, </w:t>
      </w:r>
      <w:r w:rsidRPr="001C5E32">
        <w:t>Openbare verlichting (OV)</w:t>
      </w:r>
      <w:r w:rsidR="00181C26">
        <w:t xml:space="preserve"> </w:t>
      </w:r>
      <w:r>
        <w:t xml:space="preserve">en </w:t>
      </w:r>
      <w:r w:rsidRPr="003E410F">
        <w:t>Verplaatsbare vangrail (VEVA)</w:t>
      </w:r>
      <w:r w:rsidRPr="0077072D">
        <w:t xml:space="preserve">. </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3" w:name="_Toc3556602"/>
      <w:bookmarkStart w:id="84" w:name="_Toc390244727"/>
      <w:bookmarkStart w:id="85" w:name="_Toc393178644"/>
      <w:bookmarkStart w:id="86" w:name="_Toc468258317"/>
      <w:bookmarkStart w:id="87" w:name="_Toc473645807"/>
      <w:bookmarkStart w:id="88" w:name="_Toc505782891"/>
      <w:r w:rsidR="004E2145">
        <w:rPr>
          <w:noProof/>
        </w:rPr>
        <w:t>Conclusies / aanbevelingen</w:t>
      </w:r>
      <w:bookmarkEnd w:id="83"/>
      <w:r w:rsidR="004E2145">
        <w:rPr>
          <w:noProof/>
        </w:rPr>
        <w:t xml:space="preserve"> </w:t>
      </w:r>
      <w:bookmarkEnd w:id="84"/>
      <w:bookmarkEnd w:id="85"/>
      <w:bookmarkEnd w:id="86"/>
      <w:bookmarkEnd w:id="87"/>
      <w:bookmarkEnd w:id="8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89" w:name="_Toc3556603"/>
      <w:bookmarkStart w:id="90" w:name="_Toc390244728"/>
      <w:bookmarkStart w:id="91" w:name="_Toc393178645"/>
      <w:bookmarkStart w:id="92" w:name="_Toc468258318"/>
      <w:bookmarkStart w:id="93" w:name="_Toc473645808"/>
      <w:bookmarkStart w:id="94" w:name="_Toc505782892"/>
      <w:r w:rsidR="004E2145">
        <w:rPr>
          <w:noProof/>
        </w:rPr>
        <w:t>Algemeen</w:t>
      </w:r>
      <w:bookmarkEnd w:id="89"/>
      <w:bookmarkEnd w:id="90"/>
      <w:bookmarkEnd w:id="91"/>
      <w:bookmarkEnd w:id="92"/>
      <w:bookmarkEnd w:id="93"/>
      <w:bookmarkEnd w:id="94"/>
      <w:r w:rsidRPr="008B0AB4">
        <w:fldChar w:fldCharType="end"/>
      </w:r>
    </w:p>
    <w:p w:rsidR="00B426C4" w:rsidRPr="008B0AB4" w:rsidRDefault="00B426C4" w:rsidP="00B426C4">
      <w:r w:rsidRPr="002E24DA">
        <w:t>Er heeft een analyse</w:t>
      </w:r>
      <w:r w:rsidRPr="008B0AB4">
        <w:t xml:space="preserve"> van de storingen plaatsgevonden. Uit deze analyse </w:t>
      </w:r>
      <w:r>
        <w:t xml:space="preserve">is niet naar voren gekomen dat </w:t>
      </w:r>
      <w:r w:rsidRPr="008B0AB4">
        <w:t>verbeteren aan het onderhoudsplan en/of procedures en/of hardware noodzakelijk zijn om het faalgedrag te verbeteren.</w:t>
      </w:r>
    </w:p>
    <w:p w:rsidR="00B426C4" w:rsidRPr="008B0AB4" w:rsidRDefault="00B426C4" w:rsidP="00B426C4"/>
    <w:p w:rsidR="00B426C4" w:rsidRPr="008B0AB4" w:rsidRDefault="00852B91" w:rsidP="00B426C4">
      <w:r>
        <w:t>Vorig kwartaal is de afspraak gemaakt om geen melding te maken in Maximo als een tunnelbuis wordt afgesloten voor onderhoud. Hier zijn echter wel werkorders voor aangemaakt, echter hebben deze werkorders de status vervallen. Deze zijn dus ook niet meegenomen in deze analyse.</w:t>
      </w:r>
      <w:r w:rsidR="00B426C4" w:rsidRPr="008B0AB4">
        <w:t xml:space="preserve"> </w:t>
      </w:r>
    </w:p>
    <w:p w:rsidR="00B426C4" w:rsidRPr="008B0AB4" w:rsidRDefault="00B426C4" w:rsidP="00B426C4"/>
    <w:p w:rsidR="00B426C4" w:rsidRPr="008B0AB4" w:rsidRDefault="00B426C4" w:rsidP="00B426C4">
      <w:r>
        <w:t xml:space="preserve">De tijdstippen op de werkorders zijn deze kwartaal correct ingevuld. Het tijdstip van de melding was altijd eerder dan wel gelijk aan het tijdstip dat de monteur </w:t>
      </w:r>
      <w:r w:rsidRPr="008B0AB4">
        <w:t xml:space="preserve">ter plaatse </w:t>
      </w:r>
      <w:r>
        <w:t>was. Einde werkzaamheden is altijd later dan het tijdstip dat de monteur ter plaatse was. De gemaakte rapportage voor de controle van de tijdstippen heeft direct gewerkt voor de registratie van de tijdstippen.</w:t>
      </w:r>
      <w:r w:rsidR="005A2288">
        <w:t xml:space="preserve"> Elk kwartaal zal de check worden gemaakt tijdens de storingsanalyse, als de alle tijden goed zijn ingevoerd zal dit niet meer worden benoemd in het vervolg. </w:t>
      </w:r>
    </w:p>
    <w:p w:rsidR="00B426C4" w:rsidRPr="008B0AB4" w:rsidRDefault="00B426C4" w:rsidP="00B426C4"/>
    <w:p w:rsidR="00B426C4" w:rsidRDefault="00B426C4" w:rsidP="00B426C4">
      <w:r w:rsidRPr="008B0AB4">
        <w:t>Alle meldingen moeten aan een asset / sub niveau van een DI worden gekoppeld. Zodat altijd is te herleiden wat precies is gefaald. Aan</w:t>
      </w:r>
      <w:r w:rsidR="003622B7">
        <w:t xml:space="preserve"> 1</w:t>
      </w:r>
      <w:r>
        <w:t>0</w:t>
      </w:r>
      <w:r w:rsidRPr="008B0AB4">
        <w:t xml:space="preserve"> melding is geen DI en a</w:t>
      </w:r>
      <w:r>
        <w:t xml:space="preserve">sset gekoppeld, daarnaast zijn </w:t>
      </w:r>
      <w:r w:rsidRPr="008B0AB4">
        <w:t xml:space="preserve">nog </w:t>
      </w:r>
      <w:r w:rsidR="003622B7">
        <w:t>148</w:t>
      </w:r>
      <w:r w:rsidRPr="008B0AB4">
        <w:t xml:space="preserve"> meldingen waar geen asset aan is gekoppeld (zie besluit 5).</w:t>
      </w:r>
    </w:p>
    <w:p w:rsidR="002D1F27" w:rsidRDefault="002D1F27" w:rsidP="00B426C4"/>
    <w:p w:rsidR="002D1F27" w:rsidRPr="008B0AB4" w:rsidRDefault="002D1F27" w:rsidP="00B426C4">
      <w:r>
        <w:t>Vanaf Q4 2018 is de opzet van Maximo veranderd en kan bij een storing nu probleem, oorzaak en oplossing worden ingevuld. Omdat dit pas vanaf Q4 in gebruik is genomen, wordt hier geen aandacht aanbesteed in deze analyse. Daarom zijn de meldingen nog aan de oude lijst gekoppeld, deze is hieronder weergegeven.</w:t>
      </w:r>
    </w:p>
    <w:p w:rsidR="00B426C4" w:rsidRPr="00B260B9" w:rsidRDefault="00B426C4" w:rsidP="00B426C4">
      <w:r w:rsidRPr="00B260B9">
        <w:t xml:space="preserve">De </w:t>
      </w:r>
      <w:r w:rsidR="00FD2422">
        <w:t>390</w:t>
      </w:r>
      <w:r w:rsidRPr="00B260B9">
        <w:t xml:space="preserve"> meldingen zijn gekoppeld aan een mogelijke oorzaak:</w:t>
      </w:r>
    </w:p>
    <w:p w:rsidR="00B426C4" w:rsidRPr="00B260B9" w:rsidRDefault="00C9535C" w:rsidP="0060364D">
      <w:pPr>
        <w:pStyle w:val="ListParagraph"/>
        <w:numPr>
          <w:ilvl w:val="0"/>
          <w:numId w:val="16"/>
        </w:numPr>
      </w:pPr>
      <w:r>
        <w:t>1</w:t>
      </w:r>
      <w:r w:rsidR="00B426C4" w:rsidRPr="00B260B9">
        <w:t xml:space="preserve"> </w:t>
      </w:r>
      <w:r w:rsidR="0090083D">
        <w:t>–</w:t>
      </w:r>
      <w:r w:rsidR="00B426C4" w:rsidRPr="00B260B9">
        <w:t xml:space="preserve"> Bedienfout verkeerscentrale</w:t>
      </w:r>
    </w:p>
    <w:p w:rsidR="00B426C4" w:rsidRPr="00B260B9" w:rsidRDefault="00FD2422" w:rsidP="0060364D">
      <w:pPr>
        <w:pStyle w:val="ListParagraph"/>
        <w:numPr>
          <w:ilvl w:val="0"/>
          <w:numId w:val="16"/>
        </w:numPr>
      </w:pPr>
      <w:r>
        <w:t>35</w:t>
      </w:r>
      <w:r w:rsidR="00B426C4" w:rsidRPr="00B260B9">
        <w:t xml:space="preserve"> </w:t>
      </w:r>
      <w:r w:rsidR="0090083D">
        <w:t>–</w:t>
      </w:r>
      <w:r w:rsidR="00B426C4" w:rsidRPr="00B260B9">
        <w:t xml:space="preserve"> Incident</w:t>
      </w:r>
    </w:p>
    <w:p w:rsidR="00B426C4" w:rsidRPr="00B260B9" w:rsidRDefault="00FD2422" w:rsidP="0060364D">
      <w:pPr>
        <w:pStyle w:val="ListParagraph"/>
        <w:numPr>
          <w:ilvl w:val="0"/>
          <w:numId w:val="16"/>
        </w:numPr>
      </w:pPr>
      <w:r>
        <w:t>142</w:t>
      </w:r>
      <w:r w:rsidR="00B426C4" w:rsidRPr="00B260B9">
        <w:t xml:space="preserve"> </w:t>
      </w:r>
      <w:r w:rsidR="0090083D">
        <w:t>–</w:t>
      </w:r>
      <w:r w:rsidR="00B426C4" w:rsidRPr="00B260B9">
        <w:t xml:space="preserve"> Niet gedefinieerd</w:t>
      </w:r>
    </w:p>
    <w:p w:rsidR="00B426C4" w:rsidRPr="00B260B9" w:rsidRDefault="00FD2422" w:rsidP="0060364D">
      <w:pPr>
        <w:pStyle w:val="ListParagraph"/>
        <w:numPr>
          <w:ilvl w:val="0"/>
          <w:numId w:val="16"/>
        </w:numPr>
      </w:pPr>
      <w:r>
        <w:t>161</w:t>
      </w:r>
      <w:r w:rsidR="00B426C4" w:rsidRPr="00B260B9">
        <w:t xml:space="preserve"> </w:t>
      </w:r>
      <w:r w:rsidR="0090083D">
        <w:t>–</w:t>
      </w:r>
      <w:r w:rsidR="00B426C4" w:rsidRPr="00B260B9">
        <w:t xml:space="preserve"> Overige</w:t>
      </w:r>
    </w:p>
    <w:p w:rsidR="00B426C4" w:rsidRPr="00B260B9" w:rsidRDefault="00CE74FF" w:rsidP="0060364D">
      <w:pPr>
        <w:pStyle w:val="ListParagraph"/>
        <w:numPr>
          <w:ilvl w:val="0"/>
          <w:numId w:val="16"/>
        </w:numPr>
      </w:pPr>
      <w:r>
        <w:t>2</w:t>
      </w:r>
      <w:r w:rsidR="00FD2422">
        <w:t>3</w:t>
      </w:r>
      <w:r w:rsidR="00B426C4" w:rsidRPr="00B260B9">
        <w:t xml:space="preserve"> </w:t>
      </w:r>
      <w:r w:rsidR="0090083D">
        <w:t>–</w:t>
      </w:r>
      <w:r w:rsidR="00B426C4" w:rsidRPr="00B260B9">
        <w:t xml:space="preserve"> Storing (veroorzaakt door falen derde)</w:t>
      </w:r>
    </w:p>
    <w:p w:rsidR="00FD2422" w:rsidRDefault="00FD2422" w:rsidP="0060364D">
      <w:pPr>
        <w:pStyle w:val="ListParagraph"/>
        <w:numPr>
          <w:ilvl w:val="0"/>
          <w:numId w:val="16"/>
        </w:numPr>
      </w:pPr>
      <w:r>
        <w:t>1 – Vandalisme</w:t>
      </w:r>
    </w:p>
    <w:p w:rsidR="00B426C4" w:rsidRPr="00B260B9" w:rsidRDefault="00FD2422" w:rsidP="0060364D">
      <w:pPr>
        <w:pStyle w:val="ListParagraph"/>
        <w:numPr>
          <w:ilvl w:val="0"/>
          <w:numId w:val="16"/>
        </w:numPr>
      </w:pPr>
      <w:r>
        <w:t>12</w:t>
      </w:r>
      <w:r w:rsidR="00B426C4" w:rsidRPr="00B260B9">
        <w:t xml:space="preserve"> </w:t>
      </w:r>
      <w:r w:rsidR="0090083D">
        <w:t>–</w:t>
      </w:r>
      <w:r w:rsidR="00B426C4" w:rsidRPr="00B260B9">
        <w:t xml:space="preserve"> Veroudering</w:t>
      </w:r>
    </w:p>
    <w:p w:rsidR="00B426C4" w:rsidRPr="00B260B9" w:rsidRDefault="00FD2422" w:rsidP="0060364D">
      <w:pPr>
        <w:pStyle w:val="ListParagraph"/>
        <w:numPr>
          <w:ilvl w:val="0"/>
          <w:numId w:val="16"/>
        </w:numPr>
      </w:pPr>
      <w:r>
        <w:t>15</w:t>
      </w:r>
      <w:r w:rsidR="0090083D">
        <w:t>–</w:t>
      </w:r>
      <w:r w:rsidR="00B426C4" w:rsidRPr="00B260B9">
        <w:t xml:space="preserve"> Weerinvloeden</w:t>
      </w:r>
    </w:p>
    <w:p w:rsidR="00FD2422" w:rsidRPr="00B260B9" w:rsidRDefault="00FD2422" w:rsidP="00FD2422">
      <w:pPr>
        <w:pStyle w:val="Heading2"/>
        <w:numPr>
          <w:ilvl w:val="1"/>
          <w:numId w:val="1"/>
        </w:numPr>
        <w:spacing w:line="240" w:lineRule="exact"/>
        <w:rPr>
          <w:sz w:val="20"/>
        </w:rPr>
      </w:pPr>
      <w:bookmarkStart w:id="95" w:name="_Toc3556604"/>
      <w:bookmarkStart w:id="96" w:name="_Toc505782895"/>
      <w:bookmarkStart w:id="97" w:name="_Toc505782893"/>
      <w:bookmarkStart w:id="98" w:name="_Toc468258321"/>
      <w:bookmarkStart w:id="99" w:name="_Toc473645813"/>
      <w:bookmarkStart w:id="100" w:name="_Toc468258319"/>
      <w:bookmarkStart w:id="101" w:name="_Toc473645809"/>
      <w:r w:rsidRPr="00B260B9">
        <w:rPr>
          <w:sz w:val="20"/>
        </w:rPr>
        <w:t>Afsluitbomen (AB)</w:t>
      </w:r>
      <w:bookmarkEnd w:id="95"/>
    </w:p>
    <w:p w:rsidR="00FD2422" w:rsidRPr="00B260B9" w:rsidRDefault="00FD2422" w:rsidP="00FD2422">
      <w:r w:rsidRPr="00B260B9">
        <w:t xml:space="preserve">Hieronder is een vergelijking gemaakt van het aantal storingen van deze installatie t.o.v. </w:t>
      </w:r>
      <w:r>
        <w:t>vorig jaar.</w:t>
      </w:r>
    </w:p>
    <w:p w:rsidR="00FD2422" w:rsidRPr="00B260B9" w:rsidRDefault="00FD2422" w:rsidP="00FD24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D2422" w:rsidRPr="00B260B9" w:rsidTr="00951810">
        <w:trPr>
          <w:trHeight w:val="518"/>
        </w:trPr>
        <w:tc>
          <w:tcPr>
            <w:tcW w:w="3612" w:type="dxa"/>
            <w:shd w:val="clear" w:color="auto" w:fill="FFFFFF"/>
          </w:tcPr>
          <w:p w:rsidR="00FD2422" w:rsidRDefault="00FD2422" w:rsidP="00951810">
            <w:pPr>
              <w:jc w:val="center"/>
              <w:rPr>
                <w:b/>
              </w:rPr>
            </w:pPr>
            <w:r>
              <w:rPr>
                <w:b/>
              </w:rPr>
              <w:t xml:space="preserve">Aantal storingen t.o.v. </w:t>
            </w:r>
            <w:r w:rsidR="000943A8">
              <w:rPr>
                <w:b/>
              </w:rPr>
              <w:t>2017</w:t>
            </w:r>
          </w:p>
          <w:p w:rsidR="00FD2422" w:rsidRPr="00B260B9" w:rsidRDefault="00FD2422" w:rsidP="00951810">
            <w:pPr>
              <w:jc w:val="center"/>
              <w:rPr>
                <w:b/>
              </w:rPr>
            </w:pPr>
          </w:p>
          <w:p w:rsidR="00FD2422" w:rsidRPr="00B260B9" w:rsidRDefault="00951810" w:rsidP="00951810">
            <w:pPr>
              <w:jc w:val="center"/>
              <w:rPr>
                <w:b/>
              </w:rPr>
            </w:pPr>
            <w:r>
              <w:rPr>
                <w:b/>
                <w:color w:val="92D050"/>
                <w:sz w:val="52"/>
              </w:rPr>
              <w:t>19</w:t>
            </w:r>
            <w:r w:rsidR="00FD2422" w:rsidRPr="00B260B9">
              <w:rPr>
                <w:b/>
                <w:color w:val="92D050"/>
                <w:sz w:val="52"/>
              </w:rPr>
              <w:t xml:space="preserve"> </w:t>
            </w:r>
            <w:r w:rsidR="00FD2422" w:rsidRPr="00B260B9">
              <w:rPr>
                <w:b/>
                <w:sz w:val="28"/>
                <w:szCs w:val="28"/>
              </w:rPr>
              <w:t>(</w:t>
            </w:r>
            <w:r w:rsidR="00FD2422">
              <w:rPr>
                <w:b/>
                <w:sz w:val="28"/>
                <w:szCs w:val="28"/>
              </w:rPr>
              <w:t>3</w:t>
            </w:r>
            <w:r>
              <w:rPr>
                <w:b/>
                <w:sz w:val="28"/>
                <w:szCs w:val="28"/>
              </w:rPr>
              <w:t>0</w:t>
            </w:r>
            <w:r w:rsidR="00FD2422" w:rsidRPr="00B260B9">
              <w:rPr>
                <w:rFonts w:cs="Calibri"/>
                <w:b/>
                <w:color w:val="92D050"/>
                <w:sz w:val="28"/>
                <w:szCs w:val="28"/>
              </w:rPr>
              <w:t>↓</w:t>
            </w:r>
            <w:r w:rsidR="00FD2422" w:rsidRPr="00B260B9">
              <w:rPr>
                <w:b/>
                <w:sz w:val="28"/>
                <w:szCs w:val="28"/>
              </w:rPr>
              <w:t>)</w:t>
            </w:r>
          </w:p>
        </w:tc>
        <w:tc>
          <w:tcPr>
            <w:tcW w:w="3613" w:type="dxa"/>
            <w:shd w:val="clear" w:color="auto" w:fill="FFFFFF"/>
          </w:tcPr>
          <w:p w:rsidR="00FD2422" w:rsidRPr="00B260B9" w:rsidRDefault="00FD2422" w:rsidP="00951810">
            <w:pPr>
              <w:jc w:val="center"/>
              <w:rPr>
                <w:b/>
              </w:rPr>
            </w:pPr>
            <w:r w:rsidRPr="00B260B9">
              <w:rPr>
                <w:b/>
              </w:rPr>
              <w:t xml:space="preserve">Aantal storingen t.o.v. </w:t>
            </w:r>
            <w:r w:rsidR="000943A8">
              <w:rPr>
                <w:b/>
              </w:rPr>
              <w:t>het gemiddelde 2016 - 2018</w:t>
            </w:r>
          </w:p>
          <w:p w:rsidR="00FD2422" w:rsidRPr="00B260B9" w:rsidRDefault="00951810" w:rsidP="00951810">
            <w:pPr>
              <w:jc w:val="center"/>
              <w:rPr>
                <w:b/>
              </w:rPr>
            </w:pPr>
            <w:r>
              <w:rPr>
                <w:b/>
                <w:color w:val="92D050"/>
                <w:sz w:val="52"/>
              </w:rPr>
              <w:t>19</w:t>
            </w:r>
            <w:r w:rsidR="00FD2422" w:rsidRPr="00B260B9">
              <w:rPr>
                <w:b/>
                <w:color w:val="92D050"/>
                <w:sz w:val="52"/>
              </w:rPr>
              <w:t xml:space="preserve"> </w:t>
            </w:r>
            <w:r w:rsidR="00FD2422" w:rsidRPr="00B260B9">
              <w:rPr>
                <w:b/>
                <w:sz w:val="28"/>
                <w:szCs w:val="28"/>
              </w:rPr>
              <w:t>(</w:t>
            </w:r>
            <w:r>
              <w:rPr>
                <w:b/>
                <w:sz w:val="28"/>
                <w:szCs w:val="28"/>
              </w:rPr>
              <w:t>28</w:t>
            </w:r>
            <w:r w:rsidR="00FD2422" w:rsidRPr="00B260B9">
              <w:rPr>
                <w:rFonts w:cs="Calibri"/>
                <w:b/>
                <w:color w:val="92D050"/>
                <w:sz w:val="28"/>
                <w:szCs w:val="28"/>
              </w:rPr>
              <w:t>↓</w:t>
            </w:r>
            <w:r w:rsidR="00FD2422" w:rsidRPr="00B260B9">
              <w:rPr>
                <w:b/>
                <w:sz w:val="28"/>
                <w:szCs w:val="28"/>
              </w:rPr>
              <w:t>)</w:t>
            </w:r>
          </w:p>
        </w:tc>
      </w:tr>
    </w:tbl>
    <w:p w:rsidR="00FD2422" w:rsidRPr="008B0AB4" w:rsidRDefault="00FD2422" w:rsidP="00FD2422">
      <w:r w:rsidRPr="008B0AB4">
        <w:t>Deze installatie staat met</w:t>
      </w:r>
      <w:r w:rsidR="009D23E4">
        <w:t xml:space="preserve"> 66</w:t>
      </w:r>
      <w:r w:rsidRPr="008B0AB4">
        <w:t xml:space="preserve"> meldingen op de </w:t>
      </w:r>
      <w:r>
        <w:t>tweede</w:t>
      </w:r>
      <w:r w:rsidRPr="008B0AB4">
        <w:t xml:space="preserve"> plaats. Het aantal meldingen waar het gaat om een storing is echter maar </w:t>
      </w:r>
      <w:r w:rsidR="009D23E4">
        <w:t>19</w:t>
      </w:r>
      <w:r w:rsidRPr="008B0AB4">
        <w:t xml:space="preserve">, dit is een </w:t>
      </w:r>
      <w:r w:rsidR="009D23E4">
        <w:t>vier</w:t>
      </w:r>
      <w:r>
        <w:t>de</w:t>
      </w:r>
      <w:r w:rsidRPr="008B0AB4">
        <w:t xml:space="preserve"> plaats bij het aantal storingen, zie bijlage </w:t>
      </w:r>
      <w:r>
        <w:t>1</w:t>
      </w:r>
      <w:r w:rsidR="008615EB">
        <w:t>1</w:t>
      </w:r>
      <w:r w:rsidRPr="008B0AB4">
        <w:t xml:space="preserve">. </w:t>
      </w:r>
    </w:p>
    <w:p w:rsidR="00FD2422" w:rsidRDefault="00FD2422" w:rsidP="00FD2422">
      <w:r w:rsidRPr="008B0AB4">
        <w:t>Een nadere analyse leert het namelijk het volgende:</w:t>
      </w:r>
    </w:p>
    <w:p w:rsidR="00FD2422" w:rsidRDefault="00FD2422" w:rsidP="00FD2422">
      <w:r>
        <w:t>De meldingen waarbij het om een storing gaat:</w:t>
      </w:r>
    </w:p>
    <w:p w:rsidR="00AC761B" w:rsidRPr="00660355" w:rsidRDefault="00AC761B" w:rsidP="00AC761B">
      <w:pPr>
        <w:pStyle w:val="ListParagraph"/>
        <w:numPr>
          <w:ilvl w:val="0"/>
          <w:numId w:val="14"/>
        </w:numPr>
      </w:pPr>
      <w:r>
        <w:t xml:space="preserve">5 </w:t>
      </w:r>
      <w:r w:rsidRPr="00660355">
        <w:t>storingsmelding</w:t>
      </w:r>
      <w:r>
        <w:t>en</w:t>
      </w:r>
      <w:r w:rsidRPr="00660355">
        <w:t xml:space="preserve"> betreffende eind sensor kwam niet binnen, afstellen sensor;</w:t>
      </w:r>
    </w:p>
    <w:p w:rsidR="00AC761B" w:rsidRPr="00660355" w:rsidRDefault="00AC761B" w:rsidP="00AC761B">
      <w:pPr>
        <w:pStyle w:val="ListParagraph"/>
        <w:numPr>
          <w:ilvl w:val="0"/>
          <w:numId w:val="14"/>
        </w:numPr>
      </w:pPr>
      <w:r>
        <w:t>3</w:t>
      </w:r>
      <w:r w:rsidRPr="00660355">
        <w:t xml:space="preserve"> storingsmelding</w:t>
      </w:r>
      <w:r>
        <w:t>en</w:t>
      </w:r>
      <w:r w:rsidRPr="00660355">
        <w:t xml:space="preserve"> betreffende sensor</w:t>
      </w:r>
      <w:r>
        <w:t xml:space="preserve"> defect,</w:t>
      </w:r>
      <w:r w:rsidRPr="00660355">
        <w:t xml:space="preserve"> na </w:t>
      </w:r>
      <w:r>
        <w:t>vervanging van de sensor functioneerde het systeem weer;</w:t>
      </w:r>
    </w:p>
    <w:p w:rsidR="00AC761B" w:rsidRPr="00660355" w:rsidRDefault="00AC761B" w:rsidP="00AC761B">
      <w:pPr>
        <w:pStyle w:val="ListParagraph"/>
        <w:numPr>
          <w:ilvl w:val="0"/>
          <w:numId w:val="14"/>
        </w:numPr>
      </w:pPr>
      <w:r>
        <w:t xml:space="preserve">2 storingsmeldingen </w:t>
      </w:r>
      <w:r w:rsidRPr="00660355">
        <w:t>betreffende een terechte melding, wegens een voertuigdetectie lus die te lang niet is aangesproken (systeem werkt zoals on</w:t>
      </w:r>
      <w:r w:rsidR="006163D5">
        <w:t>twerpen, dit is niet wenselijk);</w:t>
      </w:r>
    </w:p>
    <w:p w:rsidR="000072A9" w:rsidRPr="00F82472" w:rsidRDefault="000072A9" w:rsidP="0060364D">
      <w:pPr>
        <w:pStyle w:val="ListParagraph"/>
        <w:numPr>
          <w:ilvl w:val="0"/>
          <w:numId w:val="14"/>
        </w:numPr>
      </w:pPr>
      <w:r w:rsidRPr="00F82472">
        <w:t>1 storingsmelding betreffende afsluitboom niet te bedienen door WIS, op locatie geen storing (niet reproduceerbaar);</w:t>
      </w:r>
    </w:p>
    <w:p w:rsidR="000072A9" w:rsidRPr="00B260B9" w:rsidRDefault="000072A9" w:rsidP="0060364D">
      <w:pPr>
        <w:pStyle w:val="ListParagraph"/>
        <w:numPr>
          <w:ilvl w:val="0"/>
          <w:numId w:val="14"/>
        </w:numPr>
      </w:pPr>
      <w:r>
        <w:t>1 storingsmelding betreffende eindstand kwijt, hierdoor niet bedienbaar op afstand, plaatselijk wel bedienbaar (dit had dus ge</w:t>
      </w:r>
      <w:r w:rsidR="006163D5">
        <w:t>en gevolgen t.o.v. een BK / PK);</w:t>
      </w:r>
    </w:p>
    <w:p w:rsidR="004161BE" w:rsidRPr="00660355" w:rsidRDefault="004161BE" w:rsidP="0060364D">
      <w:pPr>
        <w:pStyle w:val="ListParagraph"/>
        <w:numPr>
          <w:ilvl w:val="0"/>
          <w:numId w:val="14"/>
        </w:numPr>
      </w:pPr>
      <w:r w:rsidRPr="00660355">
        <w:t>1 storingsmelding betreffende sensor ziet de boom niet, na het open en dichtsturen van de afsluitboom was de boom w</w:t>
      </w:r>
      <w:r>
        <w:t>e</w:t>
      </w:r>
      <w:r w:rsidRPr="00660355">
        <w:t>er zichtbaar voor de sensor;</w:t>
      </w:r>
    </w:p>
    <w:p w:rsidR="004161BE" w:rsidRPr="00660355" w:rsidRDefault="004161BE" w:rsidP="0060364D">
      <w:pPr>
        <w:pStyle w:val="ListParagraph"/>
        <w:numPr>
          <w:ilvl w:val="0"/>
          <w:numId w:val="14"/>
        </w:numPr>
      </w:pPr>
      <w:r w:rsidRPr="00660355">
        <w:t>1 storingsmelding betreffende afsluitboom sluit niet i.v.m. te weinig druk op de leiding, de hydrauliek koppeling lekt;</w:t>
      </w:r>
    </w:p>
    <w:p w:rsidR="004161BE" w:rsidRPr="00660355" w:rsidRDefault="004161BE" w:rsidP="0060364D">
      <w:pPr>
        <w:pStyle w:val="ListParagraph"/>
        <w:numPr>
          <w:ilvl w:val="0"/>
          <w:numId w:val="14"/>
        </w:numPr>
      </w:pPr>
      <w:r w:rsidRPr="00660355">
        <w:t xml:space="preserve">1 storingsmelding betreffende afsluitboom </w:t>
      </w:r>
      <w:r>
        <w:t>werkt niet, na een reset functioneerde de afsluitboom weer</w:t>
      </w:r>
      <w:r w:rsidRPr="00660355">
        <w:t>;</w:t>
      </w:r>
    </w:p>
    <w:p w:rsidR="004161BE" w:rsidRPr="00660355" w:rsidRDefault="004161BE" w:rsidP="0060364D">
      <w:pPr>
        <w:pStyle w:val="ListParagraph"/>
        <w:numPr>
          <w:ilvl w:val="0"/>
          <w:numId w:val="14"/>
        </w:numPr>
      </w:pPr>
      <w:r w:rsidRPr="00660355">
        <w:t xml:space="preserve">1 storingsmelding betreffende </w:t>
      </w:r>
      <w:r>
        <w:t>vocht in een lasdoos</w:t>
      </w:r>
      <w:r w:rsidRPr="00660355">
        <w:t>;</w:t>
      </w:r>
    </w:p>
    <w:p w:rsidR="004161BE" w:rsidRPr="00660355" w:rsidRDefault="004161BE" w:rsidP="0060364D">
      <w:pPr>
        <w:pStyle w:val="ListParagraph"/>
        <w:numPr>
          <w:ilvl w:val="0"/>
          <w:numId w:val="14"/>
        </w:numPr>
      </w:pPr>
      <w:r w:rsidRPr="00660355">
        <w:t xml:space="preserve">1 storingsmelding betreffende </w:t>
      </w:r>
      <w:r>
        <w:t>brug verwijderen t.b.v. olieniveau</w:t>
      </w:r>
      <w:r w:rsidRPr="00660355">
        <w:t>;</w:t>
      </w:r>
    </w:p>
    <w:p w:rsidR="002358E7" w:rsidRDefault="002358E7" w:rsidP="0060364D">
      <w:pPr>
        <w:pStyle w:val="ListParagraph"/>
        <w:numPr>
          <w:ilvl w:val="0"/>
          <w:numId w:val="14"/>
        </w:numPr>
      </w:pPr>
      <w:r w:rsidRPr="00660355">
        <w:t xml:space="preserve">1 storingsmelding betreffende </w:t>
      </w:r>
      <w:r>
        <w:t>afsluitboom niet naar beneden, na reset functioneerde alles weer</w:t>
      </w:r>
      <w:r w:rsidRPr="00660355">
        <w:t>;</w:t>
      </w:r>
    </w:p>
    <w:p w:rsidR="002358E7" w:rsidRPr="00660355" w:rsidRDefault="002358E7" w:rsidP="0060364D">
      <w:pPr>
        <w:pStyle w:val="ListParagraph"/>
        <w:numPr>
          <w:ilvl w:val="0"/>
          <w:numId w:val="14"/>
        </w:numPr>
      </w:pPr>
      <w:r w:rsidRPr="00660355">
        <w:t xml:space="preserve">1 storingsmelding betreffende </w:t>
      </w:r>
      <w:r>
        <w:t>bij het schuifhek de EMK brandweerspoel defect</w:t>
      </w:r>
      <w:r w:rsidRPr="00660355">
        <w:t>.</w:t>
      </w:r>
    </w:p>
    <w:p w:rsidR="00FD2422" w:rsidRDefault="00FD2422" w:rsidP="00FD2422"/>
    <w:p w:rsidR="00FD2422" w:rsidRDefault="00FD2422" w:rsidP="00FD2422">
      <w:r>
        <w:t>De meldingen waarbij het niet om een storing gaat:</w:t>
      </w:r>
    </w:p>
    <w:p w:rsidR="00AC761B" w:rsidRPr="00AC761B" w:rsidRDefault="00AC761B" w:rsidP="00AC761B">
      <w:pPr>
        <w:pStyle w:val="ListParagraph"/>
        <w:numPr>
          <w:ilvl w:val="0"/>
          <w:numId w:val="14"/>
        </w:numPr>
      </w:pPr>
      <w:r w:rsidRPr="00AC761B">
        <w:t>24 storingsmeldingen betreffende melding een aanrijding van een afsluitboom</w:t>
      </w:r>
      <w:r w:rsidR="00C41D6C">
        <w:t>;</w:t>
      </w:r>
    </w:p>
    <w:p w:rsidR="00AC761B" w:rsidRPr="00AC761B" w:rsidRDefault="00AC761B" w:rsidP="00AC761B">
      <w:pPr>
        <w:pStyle w:val="ListParagraph"/>
        <w:numPr>
          <w:ilvl w:val="0"/>
          <w:numId w:val="14"/>
        </w:numPr>
      </w:pPr>
      <w:r w:rsidRPr="00AC761B">
        <w:t>17 storingsmeldingen betreffende melding een aanrijding van een afsluitboom (hier zitten ook dubbele meldingen tussen)</w:t>
      </w:r>
      <w:r w:rsidR="00C41D6C">
        <w:t>;</w:t>
      </w:r>
    </w:p>
    <w:p w:rsidR="00AC761B" w:rsidRPr="00AC761B" w:rsidRDefault="00AC761B" w:rsidP="00AC761B">
      <w:pPr>
        <w:pStyle w:val="ListParagraph"/>
        <w:numPr>
          <w:ilvl w:val="0"/>
          <w:numId w:val="14"/>
        </w:numPr>
      </w:pPr>
      <w:r w:rsidRPr="00AC761B">
        <w:t>3 storingsmeldingen betreffende afsluitboom werkt niet, op locatie een controle uitgevoerd en daarbij functioneerde alles (geen storing), de melding is niet reproduceerbaar;</w:t>
      </w:r>
    </w:p>
    <w:p w:rsidR="00F82472" w:rsidRPr="00AC761B" w:rsidRDefault="00F82472" w:rsidP="0060364D">
      <w:pPr>
        <w:pStyle w:val="ListParagraph"/>
        <w:numPr>
          <w:ilvl w:val="0"/>
          <w:numId w:val="14"/>
        </w:numPr>
      </w:pPr>
      <w:r w:rsidRPr="00AC761B">
        <w:t>1 storingsmelding betreffende controle van de plaatselijke bediening na een storing (dit was een preventieve actie);</w:t>
      </w:r>
    </w:p>
    <w:p w:rsidR="00F82472" w:rsidRPr="00AC761B" w:rsidRDefault="00F82472" w:rsidP="0060364D">
      <w:pPr>
        <w:pStyle w:val="ListParagraph"/>
        <w:numPr>
          <w:ilvl w:val="0"/>
          <w:numId w:val="14"/>
        </w:numPr>
      </w:pPr>
      <w:r w:rsidRPr="00AC761B">
        <w:t>1 storingsmelding betreffende repareren van het top licht n.a.v. een aanrijding;</w:t>
      </w:r>
    </w:p>
    <w:p w:rsidR="00F82472" w:rsidRPr="00AC761B" w:rsidRDefault="00F82472" w:rsidP="0060364D">
      <w:pPr>
        <w:pStyle w:val="ListParagraph"/>
        <w:numPr>
          <w:ilvl w:val="0"/>
          <w:numId w:val="14"/>
        </w:numPr>
      </w:pPr>
      <w:r w:rsidRPr="00AC761B">
        <w:t>1 storingsmelding betreffende brandweer heeft afsluitboom afgezaagd omdat ze met spoed naar een meldi</w:t>
      </w:r>
      <w:r w:rsidR="006163D5">
        <w:t>ng moesten.</w:t>
      </w:r>
    </w:p>
    <w:p w:rsidR="00FD2422" w:rsidRPr="008B0AB4" w:rsidRDefault="00FD2422" w:rsidP="00FD2422"/>
    <w:p w:rsidR="00FD2422" w:rsidRDefault="00FD2422" w:rsidP="00FD2422">
      <w:r w:rsidRPr="006E401D">
        <w:t>In bijlage 1</w:t>
      </w:r>
      <w:r w:rsidR="008615EB">
        <w:t>1</w:t>
      </w:r>
      <w:r w:rsidRPr="006E401D">
        <w:t xml:space="preserve"> staan de storingen verdeeld over de maanden. In de maand </w:t>
      </w:r>
      <w:r w:rsidR="00AC761B">
        <w:t>juli</w:t>
      </w:r>
      <w:r w:rsidRPr="006E401D">
        <w:t xml:space="preserve"> zijn </w:t>
      </w:r>
      <w:r w:rsidR="00AC761B">
        <w:t>4</w:t>
      </w:r>
      <w:r w:rsidRPr="006E401D">
        <w:t xml:space="preserve"> storingen binnengekomen en 0 in april. </w:t>
      </w:r>
    </w:p>
    <w:p w:rsidR="00AC761B" w:rsidRPr="005C5A27" w:rsidRDefault="00AC761B" w:rsidP="00FD2422"/>
    <w:p w:rsidR="005C5A27" w:rsidRPr="005C5A27" w:rsidRDefault="005C5A27" w:rsidP="00FD2422">
      <w:r w:rsidRPr="00EB7BBA">
        <w:t xml:space="preserve">In 2018 is een sensor 8 keer in storing gegaan, 5 keer afstellen en 3 keer vervangen. </w:t>
      </w:r>
      <w:r w:rsidR="00EB7BBA" w:rsidRPr="00EB7BBA">
        <w:t>Het falen van de sensor moet in 2019 worden gemonitord.</w:t>
      </w:r>
      <w:r w:rsidR="00EB7BBA">
        <w:t xml:space="preserve"> </w:t>
      </w:r>
    </w:p>
    <w:p w:rsidR="005C5A27" w:rsidRPr="005C5A27" w:rsidRDefault="005C5A27" w:rsidP="00FD2422"/>
    <w:p w:rsidR="00FD2422" w:rsidRPr="001D44CD" w:rsidRDefault="005C5A27" w:rsidP="00FD2422">
      <w:r w:rsidRPr="001D44CD">
        <w:t>Bij de analyse van v</w:t>
      </w:r>
      <w:r w:rsidR="00AC761B" w:rsidRPr="001D44CD">
        <w:t xml:space="preserve">orig jaar waren </w:t>
      </w:r>
      <w:r w:rsidR="00FD2422" w:rsidRPr="001D44CD">
        <w:t xml:space="preserve">7 storingen betreffende het circuit van de noodstop zijn allemaal van de afsluitboom AB-CT2-N-05 (BK / HK). </w:t>
      </w:r>
      <w:r w:rsidRPr="001D44CD">
        <w:t xml:space="preserve">Hierin is toen vastgelegd dat het dit jaar weer bekeken zou worden. </w:t>
      </w:r>
      <w:r w:rsidR="00AC761B" w:rsidRPr="001D44CD">
        <w:t xml:space="preserve">In 2018 </w:t>
      </w:r>
      <w:r w:rsidRPr="001D44CD">
        <w:t>is geen storing geweest bij de noodstop van afsluitboom AB-CT2-N-05 (BK / HK).</w:t>
      </w:r>
    </w:p>
    <w:p w:rsidR="00FD2422" w:rsidRPr="00B03AA9" w:rsidRDefault="00FD2422" w:rsidP="00FD2422">
      <w:pPr>
        <w:pStyle w:val="Heading3"/>
        <w:numPr>
          <w:ilvl w:val="2"/>
          <w:numId w:val="1"/>
        </w:numPr>
        <w:tabs>
          <w:tab w:val="clear" w:pos="720"/>
        </w:tabs>
        <w:rPr>
          <w:sz w:val="18"/>
          <w:szCs w:val="18"/>
        </w:rPr>
      </w:pPr>
      <w:bookmarkStart w:id="102" w:name="_Toc505782896"/>
      <w:bookmarkStart w:id="103" w:name="_Toc3556605"/>
      <w:r w:rsidRPr="00B03AA9">
        <w:rPr>
          <w:sz w:val="18"/>
          <w:szCs w:val="18"/>
        </w:rPr>
        <w:t>Aanbevelingen</w:t>
      </w:r>
      <w:bookmarkEnd w:id="102"/>
      <w:bookmarkEnd w:id="103"/>
    </w:p>
    <w:p w:rsidR="00FD2422" w:rsidRPr="0091526B" w:rsidRDefault="00EB7BBA" w:rsidP="0060364D">
      <w:pPr>
        <w:pStyle w:val="ListParagraph"/>
        <w:numPr>
          <w:ilvl w:val="0"/>
          <w:numId w:val="21"/>
        </w:numPr>
      </w:pPr>
      <w:r>
        <w:t>Falen van de</w:t>
      </w:r>
      <w:r w:rsidR="00442C33">
        <w:t xml:space="preserve"> sensor monitoren (aanbeveling 31</w:t>
      </w:r>
      <w:r>
        <w:t>)</w:t>
      </w:r>
      <w:r w:rsidR="00FD2422">
        <w:t>.</w:t>
      </w:r>
    </w:p>
    <w:p w:rsidR="00FD2422" w:rsidRPr="0091526B" w:rsidRDefault="00FD2422" w:rsidP="00FD2422">
      <w:pPr>
        <w:pStyle w:val="Heading2"/>
        <w:numPr>
          <w:ilvl w:val="1"/>
          <w:numId w:val="1"/>
        </w:numPr>
        <w:spacing w:line="240" w:lineRule="exact"/>
        <w:rPr>
          <w:sz w:val="20"/>
        </w:rPr>
      </w:pPr>
      <w:bookmarkStart w:id="104" w:name="_Toc505782899"/>
      <w:bookmarkStart w:id="105" w:name="_Toc3556606"/>
      <w:bookmarkStart w:id="106" w:name="_Toc505782897"/>
      <w:r w:rsidRPr="0091526B">
        <w:t>CCTV</w:t>
      </w:r>
      <w:r w:rsidRPr="0091526B">
        <w:rPr>
          <w:sz w:val="20"/>
        </w:rPr>
        <w:t>-camerasysteem</w:t>
      </w:r>
      <w:bookmarkEnd w:id="104"/>
      <w:bookmarkEnd w:id="105"/>
    </w:p>
    <w:p w:rsidR="00FD2422" w:rsidRPr="00B260B9" w:rsidRDefault="00FD2422" w:rsidP="00FD2422">
      <w:r w:rsidRPr="00B260B9">
        <w:t xml:space="preserve">Hieronder is een vergelijking gemaakt van het aantal storingen van deze installatie t.o.v. </w:t>
      </w:r>
      <w:r>
        <w:t>vorig jaar.</w:t>
      </w:r>
    </w:p>
    <w:p w:rsidR="00FD2422" w:rsidRPr="00B260B9" w:rsidRDefault="00FD2422" w:rsidP="00FD24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D2422" w:rsidRPr="00B260B9" w:rsidTr="00951810">
        <w:trPr>
          <w:trHeight w:val="518"/>
        </w:trPr>
        <w:tc>
          <w:tcPr>
            <w:tcW w:w="3612" w:type="dxa"/>
            <w:shd w:val="clear" w:color="auto" w:fill="FFFFFF"/>
          </w:tcPr>
          <w:p w:rsidR="00FD2422" w:rsidRDefault="00FD2422" w:rsidP="00951810">
            <w:pPr>
              <w:jc w:val="center"/>
              <w:rPr>
                <w:b/>
              </w:rPr>
            </w:pPr>
            <w:r>
              <w:rPr>
                <w:b/>
              </w:rPr>
              <w:t xml:space="preserve">Aantal storingen t.o.v. </w:t>
            </w:r>
            <w:r w:rsidR="000943A8">
              <w:rPr>
                <w:b/>
              </w:rPr>
              <w:t>2017</w:t>
            </w:r>
          </w:p>
          <w:p w:rsidR="00FD2422" w:rsidRPr="00B260B9" w:rsidRDefault="00FD2422" w:rsidP="00951810">
            <w:pPr>
              <w:jc w:val="center"/>
              <w:rPr>
                <w:b/>
              </w:rPr>
            </w:pPr>
          </w:p>
          <w:p w:rsidR="00FD2422" w:rsidRPr="00B260B9" w:rsidRDefault="00951810" w:rsidP="00951810">
            <w:pPr>
              <w:jc w:val="center"/>
              <w:rPr>
                <w:b/>
              </w:rPr>
            </w:pPr>
            <w:r>
              <w:rPr>
                <w:b/>
                <w:color w:val="92D050"/>
                <w:sz w:val="52"/>
              </w:rPr>
              <w:t>23</w:t>
            </w:r>
            <w:r w:rsidR="00FD2422" w:rsidRPr="00B260B9">
              <w:rPr>
                <w:b/>
                <w:color w:val="92D050"/>
                <w:sz w:val="52"/>
              </w:rPr>
              <w:t xml:space="preserve"> </w:t>
            </w:r>
            <w:r w:rsidR="00FD2422" w:rsidRPr="00B260B9">
              <w:rPr>
                <w:b/>
                <w:sz w:val="28"/>
                <w:szCs w:val="28"/>
              </w:rPr>
              <w:t>(</w:t>
            </w:r>
            <w:r>
              <w:rPr>
                <w:b/>
                <w:sz w:val="28"/>
                <w:szCs w:val="28"/>
              </w:rPr>
              <w:t>37</w:t>
            </w:r>
            <w:r w:rsidR="00FD2422" w:rsidRPr="00B260B9">
              <w:rPr>
                <w:rFonts w:cs="Calibri"/>
                <w:b/>
                <w:color w:val="92D050"/>
                <w:sz w:val="28"/>
                <w:szCs w:val="28"/>
              </w:rPr>
              <w:t>↓</w:t>
            </w:r>
            <w:r w:rsidR="00FD2422" w:rsidRPr="00B260B9">
              <w:rPr>
                <w:b/>
                <w:sz w:val="28"/>
                <w:szCs w:val="28"/>
              </w:rPr>
              <w:t>)</w:t>
            </w:r>
          </w:p>
        </w:tc>
        <w:tc>
          <w:tcPr>
            <w:tcW w:w="3613" w:type="dxa"/>
            <w:shd w:val="clear" w:color="auto" w:fill="FFFFFF"/>
          </w:tcPr>
          <w:p w:rsidR="00FD2422" w:rsidRPr="00B260B9" w:rsidRDefault="00FD2422" w:rsidP="00951810">
            <w:pPr>
              <w:jc w:val="center"/>
              <w:rPr>
                <w:b/>
              </w:rPr>
            </w:pPr>
            <w:r w:rsidRPr="00B260B9">
              <w:rPr>
                <w:b/>
              </w:rPr>
              <w:t xml:space="preserve">Aantal storingen t.o.v. </w:t>
            </w:r>
            <w:r>
              <w:rPr>
                <w:b/>
              </w:rPr>
              <w:t>het gemiddelde 2016 - 201</w:t>
            </w:r>
            <w:r w:rsidR="000943A8">
              <w:rPr>
                <w:b/>
              </w:rPr>
              <w:t>8</w:t>
            </w:r>
          </w:p>
          <w:p w:rsidR="00FD2422" w:rsidRPr="00B260B9" w:rsidRDefault="00951810" w:rsidP="00951810">
            <w:pPr>
              <w:jc w:val="center"/>
              <w:rPr>
                <w:b/>
              </w:rPr>
            </w:pPr>
            <w:r>
              <w:rPr>
                <w:b/>
                <w:color w:val="92D050"/>
                <w:sz w:val="52"/>
              </w:rPr>
              <w:t>23</w:t>
            </w:r>
            <w:r w:rsidR="00FD2422" w:rsidRPr="00B260B9">
              <w:rPr>
                <w:b/>
                <w:color w:val="92D050"/>
                <w:sz w:val="52"/>
              </w:rPr>
              <w:t xml:space="preserve"> </w:t>
            </w:r>
            <w:r w:rsidR="00FD2422" w:rsidRPr="00B260B9">
              <w:rPr>
                <w:b/>
                <w:sz w:val="28"/>
                <w:szCs w:val="28"/>
              </w:rPr>
              <w:t>(</w:t>
            </w:r>
            <w:r>
              <w:rPr>
                <w:b/>
                <w:sz w:val="28"/>
                <w:szCs w:val="28"/>
              </w:rPr>
              <w:t>34.7</w:t>
            </w:r>
            <w:r w:rsidR="00FD2422" w:rsidRPr="00B260B9">
              <w:rPr>
                <w:rFonts w:cs="Calibri"/>
                <w:b/>
                <w:color w:val="92D050"/>
                <w:sz w:val="28"/>
                <w:szCs w:val="28"/>
              </w:rPr>
              <w:t>↓</w:t>
            </w:r>
            <w:r w:rsidR="00FD2422" w:rsidRPr="00B260B9">
              <w:rPr>
                <w:b/>
                <w:sz w:val="28"/>
                <w:szCs w:val="28"/>
              </w:rPr>
              <w:t>)</w:t>
            </w:r>
          </w:p>
        </w:tc>
      </w:tr>
    </w:tbl>
    <w:p w:rsidR="00FD2422" w:rsidRPr="008B0AB4" w:rsidRDefault="00FD2422" w:rsidP="00FD2422">
      <w:r w:rsidRPr="008B0AB4">
        <w:t xml:space="preserve">Deze installatie staat met </w:t>
      </w:r>
      <w:r w:rsidR="006163D5">
        <w:t>55</w:t>
      </w:r>
      <w:r w:rsidRPr="008B0AB4">
        <w:t xml:space="preserve"> meldingen op de </w:t>
      </w:r>
      <w:r w:rsidR="006163D5">
        <w:t>twee</w:t>
      </w:r>
      <w:r>
        <w:t xml:space="preserve">de </w:t>
      </w:r>
      <w:r w:rsidRPr="008B0AB4">
        <w:t>plaats. Het aantal meldingen w</w:t>
      </w:r>
      <w:r>
        <w:t xml:space="preserve">aar het gaat om een storing is </w:t>
      </w:r>
      <w:r w:rsidR="009D23E4">
        <w:t>23</w:t>
      </w:r>
      <w:r w:rsidRPr="008B0AB4">
        <w:t xml:space="preserve">, dit is een </w:t>
      </w:r>
      <w:r w:rsidR="006163D5">
        <w:t>derde</w:t>
      </w:r>
      <w:r w:rsidRPr="008B0AB4">
        <w:t xml:space="preserve"> plaats bij het aantal storingen, zie bijlage </w:t>
      </w:r>
      <w:r>
        <w:t>1</w:t>
      </w:r>
      <w:r w:rsidR="008615EB">
        <w:t>2</w:t>
      </w:r>
      <w:r w:rsidRPr="008B0AB4">
        <w:t xml:space="preserve">. </w:t>
      </w:r>
    </w:p>
    <w:p w:rsidR="00FD2422" w:rsidRDefault="00FD2422" w:rsidP="00FD2422">
      <w:r w:rsidRPr="008B0AB4">
        <w:t>Een nadere analyse leert het volgende:</w:t>
      </w:r>
    </w:p>
    <w:p w:rsidR="00FD2422" w:rsidRDefault="00FD2422" w:rsidP="00FD2422">
      <w:r>
        <w:t>De meldingen waarbij het om een storing gaat:</w:t>
      </w:r>
    </w:p>
    <w:p w:rsidR="008615EB" w:rsidRDefault="008615EB" w:rsidP="0060364D">
      <w:pPr>
        <w:pStyle w:val="ListParagraph"/>
        <w:numPr>
          <w:ilvl w:val="0"/>
          <w:numId w:val="15"/>
        </w:numPr>
      </w:pPr>
      <w:r>
        <w:t>8</w:t>
      </w:r>
      <w:r w:rsidRPr="00E13547">
        <w:t xml:space="preserve"> storingsmeldingen betreffende een camera defect en vervangen;</w:t>
      </w:r>
    </w:p>
    <w:p w:rsidR="004161BE" w:rsidRDefault="004161BE" w:rsidP="0060364D">
      <w:pPr>
        <w:pStyle w:val="ListParagraph"/>
        <w:numPr>
          <w:ilvl w:val="0"/>
          <w:numId w:val="15"/>
        </w:numPr>
      </w:pPr>
      <w:r>
        <w:t>2</w:t>
      </w:r>
      <w:r w:rsidRPr="00505271">
        <w:t xml:space="preserve"> storingsmelding</w:t>
      </w:r>
      <w:r>
        <w:t>en</w:t>
      </w:r>
      <w:r w:rsidRPr="00505271">
        <w:t xml:space="preserve"> betreffende </w:t>
      </w:r>
      <w:r>
        <w:t>een camera die vies was en gereinigd moet worden;</w:t>
      </w:r>
    </w:p>
    <w:p w:rsidR="008615EB" w:rsidRPr="00E13547" w:rsidRDefault="008615EB" w:rsidP="008615EB">
      <w:pPr>
        <w:pStyle w:val="ListParagraph"/>
        <w:numPr>
          <w:ilvl w:val="0"/>
          <w:numId w:val="15"/>
        </w:numPr>
      </w:pPr>
      <w:r w:rsidRPr="00E13547">
        <w:t>2 storingsmeldingen betreffende PTZ in storing (1x i.v.m. een bedienfout en 1x een module reset)</w:t>
      </w:r>
      <w:r w:rsidR="00C41D6C">
        <w:t>;</w:t>
      </w:r>
    </w:p>
    <w:p w:rsidR="009D23E4" w:rsidRDefault="008615EB" w:rsidP="0060364D">
      <w:pPr>
        <w:pStyle w:val="ListParagraph"/>
        <w:numPr>
          <w:ilvl w:val="0"/>
          <w:numId w:val="15"/>
        </w:numPr>
      </w:pPr>
      <w:r>
        <w:t>2</w:t>
      </w:r>
      <w:r w:rsidRPr="00E13547">
        <w:t xml:space="preserve"> storingsmeldingen betreffende </w:t>
      </w:r>
      <w:r>
        <w:t xml:space="preserve">zwart beeld, de </w:t>
      </w:r>
      <w:r w:rsidRPr="00E13547">
        <w:t xml:space="preserve">camera </w:t>
      </w:r>
      <w:r>
        <w:t xml:space="preserve">slee </w:t>
      </w:r>
      <w:r w:rsidRPr="00E13547">
        <w:t>vervangen;</w:t>
      </w:r>
    </w:p>
    <w:p w:rsidR="008615EB" w:rsidRDefault="008615EB" w:rsidP="0060364D">
      <w:pPr>
        <w:pStyle w:val="ListParagraph"/>
        <w:numPr>
          <w:ilvl w:val="0"/>
          <w:numId w:val="15"/>
        </w:numPr>
      </w:pPr>
      <w:r w:rsidRPr="00E13547">
        <w:t>1 storingsmelding betreffende vocht in de camera, camera vervangen</w:t>
      </w:r>
      <w:r>
        <w:t>;</w:t>
      </w:r>
    </w:p>
    <w:p w:rsidR="004161BE" w:rsidRDefault="004161BE" w:rsidP="0060364D">
      <w:pPr>
        <w:pStyle w:val="ListParagraph"/>
        <w:numPr>
          <w:ilvl w:val="0"/>
          <w:numId w:val="15"/>
        </w:numPr>
      </w:pPr>
      <w:r w:rsidRPr="003B1D4E">
        <w:t>1 storingsmelding betreffende</w:t>
      </w:r>
      <w:r>
        <w:t xml:space="preserve"> een camera die vies was (vocht op lens), camera vervangen</w:t>
      </w:r>
      <w:r w:rsidR="00C41D6C">
        <w:t>;</w:t>
      </w:r>
    </w:p>
    <w:p w:rsidR="008615EB" w:rsidRDefault="004161BE" w:rsidP="008615EB">
      <w:pPr>
        <w:pStyle w:val="ListParagraph"/>
        <w:numPr>
          <w:ilvl w:val="0"/>
          <w:numId w:val="15"/>
        </w:numPr>
      </w:pPr>
      <w:r w:rsidRPr="003B1D4E">
        <w:t>1 storingsmelding betreffende</w:t>
      </w:r>
      <w:r>
        <w:t xml:space="preserve"> de camera inzoom functie werkt niet goed, camera vervangen</w:t>
      </w:r>
      <w:r w:rsidR="00C41D6C">
        <w:t>;</w:t>
      </w:r>
    </w:p>
    <w:p w:rsidR="004161BE" w:rsidRDefault="008615EB" w:rsidP="009D2C91">
      <w:pPr>
        <w:pStyle w:val="ListParagraph"/>
        <w:numPr>
          <w:ilvl w:val="0"/>
          <w:numId w:val="15"/>
        </w:numPr>
      </w:pPr>
      <w:r>
        <w:t>1</w:t>
      </w:r>
      <w:r w:rsidRPr="00E13547">
        <w:t xml:space="preserve"> storingsmelding betreffende PTZ </w:t>
      </w:r>
      <w:r>
        <w:t>defect, camera vervangen</w:t>
      </w:r>
      <w:r w:rsidR="00C41D6C">
        <w:t>;</w:t>
      </w:r>
    </w:p>
    <w:p w:rsidR="004161BE" w:rsidRPr="00E13547" w:rsidRDefault="004161BE" w:rsidP="0060364D">
      <w:pPr>
        <w:pStyle w:val="ListParagraph"/>
        <w:numPr>
          <w:ilvl w:val="0"/>
          <w:numId w:val="15"/>
        </w:numPr>
      </w:pPr>
      <w:r w:rsidRPr="00E13547">
        <w:t>1 storingsmelding betreffende geen communicatie, reboot BL servers</w:t>
      </w:r>
      <w:r w:rsidR="006163D5">
        <w:t>;</w:t>
      </w:r>
    </w:p>
    <w:p w:rsidR="004161BE" w:rsidRPr="00E13547" w:rsidRDefault="004161BE" w:rsidP="0060364D">
      <w:pPr>
        <w:pStyle w:val="ListParagraph"/>
        <w:numPr>
          <w:ilvl w:val="0"/>
          <w:numId w:val="15"/>
        </w:numPr>
      </w:pPr>
      <w:r w:rsidRPr="00E13547">
        <w:t>1 storingsmelding betreffende camera</w:t>
      </w:r>
      <w:r>
        <w:t xml:space="preserve"> geeft geen beeld door, na reset was de storing verholpen</w:t>
      </w:r>
      <w:r w:rsidRPr="00E13547">
        <w:t>;</w:t>
      </w:r>
    </w:p>
    <w:p w:rsidR="002358E7" w:rsidRDefault="002358E7" w:rsidP="0060364D">
      <w:pPr>
        <w:pStyle w:val="ListParagraph"/>
        <w:numPr>
          <w:ilvl w:val="0"/>
          <w:numId w:val="15"/>
        </w:numPr>
      </w:pPr>
      <w:r>
        <w:t>1</w:t>
      </w:r>
      <w:r w:rsidRPr="00E13547">
        <w:t xml:space="preserve"> storingsmelding betreffende</w:t>
      </w:r>
      <w:r>
        <w:t xml:space="preserve"> connector geoxideerd;</w:t>
      </w:r>
    </w:p>
    <w:p w:rsidR="002358E7" w:rsidRDefault="002358E7" w:rsidP="0060364D">
      <w:pPr>
        <w:pStyle w:val="ListParagraph"/>
        <w:numPr>
          <w:ilvl w:val="0"/>
          <w:numId w:val="15"/>
        </w:numPr>
      </w:pPr>
      <w:r>
        <w:t>1</w:t>
      </w:r>
      <w:r w:rsidRPr="00E13547">
        <w:t xml:space="preserve"> storingsmelding betreffende</w:t>
      </w:r>
      <w:r>
        <w:t xml:space="preserve"> BMC connector defect, vervangen;</w:t>
      </w:r>
    </w:p>
    <w:p w:rsidR="002358E7" w:rsidRPr="00E13547" w:rsidRDefault="002358E7" w:rsidP="0060364D">
      <w:pPr>
        <w:pStyle w:val="ListParagraph"/>
        <w:numPr>
          <w:ilvl w:val="0"/>
          <w:numId w:val="15"/>
        </w:numPr>
      </w:pPr>
      <w:r>
        <w:t>1</w:t>
      </w:r>
      <w:r w:rsidRPr="00E13547">
        <w:t xml:space="preserve"> storingsmelding betreffende</w:t>
      </w:r>
      <w:r>
        <w:t xml:space="preserve"> netwerkpunt KPN niet beschikbaar.</w:t>
      </w:r>
    </w:p>
    <w:p w:rsidR="00FD2422" w:rsidRDefault="00FD2422" w:rsidP="00FD2422"/>
    <w:p w:rsidR="00FD2422" w:rsidRPr="008B0AB4" w:rsidRDefault="00FD2422" w:rsidP="00FD2422">
      <w:r>
        <w:t>De meldingen waarbij het niet om een storing gaat:</w:t>
      </w:r>
    </w:p>
    <w:p w:rsidR="007360D2" w:rsidRDefault="007360D2" w:rsidP="007360D2">
      <w:pPr>
        <w:pStyle w:val="ListParagraph"/>
        <w:numPr>
          <w:ilvl w:val="0"/>
          <w:numId w:val="15"/>
        </w:numPr>
      </w:pPr>
      <w:r>
        <w:t>8</w:t>
      </w:r>
      <w:r w:rsidRPr="008615EB">
        <w:t xml:space="preserve"> storingsmeldingen betreffende een dubbele melding;</w:t>
      </w:r>
    </w:p>
    <w:p w:rsidR="008615EB" w:rsidRPr="008615EB" w:rsidRDefault="008615EB" w:rsidP="008615EB">
      <w:pPr>
        <w:pStyle w:val="ListParagraph"/>
        <w:numPr>
          <w:ilvl w:val="0"/>
          <w:numId w:val="15"/>
        </w:numPr>
      </w:pPr>
      <w:r w:rsidRPr="008615EB">
        <w:t>6 storingsmeldingen betreffende het vollopen van de buffer van het DBOS systeem. De opslag capaciteit zit in beheer bij RWS en daardoor heeft Croonwolter&amp;dros hier geen invloed op;</w:t>
      </w:r>
    </w:p>
    <w:p w:rsidR="006163D5" w:rsidRPr="008615EB" w:rsidRDefault="006163D5" w:rsidP="006163D5">
      <w:pPr>
        <w:pStyle w:val="ListParagraph"/>
        <w:numPr>
          <w:ilvl w:val="0"/>
          <w:numId w:val="15"/>
        </w:numPr>
      </w:pPr>
      <w:r w:rsidRPr="008615EB">
        <w:t>4 storingsmeldingen betreffende geen camera beeld, bij controle werkte alles (het probleem ligt bij de VCNWN);</w:t>
      </w:r>
    </w:p>
    <w:p w:rsidR="00F82472" w:rsidRPr="008615EB" w:rsidRDefault="00F82472" w:rsidP="0060364D">
      <w:pPr>
        <w:pStyle w:val="ListParagraph"/>
        <w:numPr>
          <w:ilvl w:val="0"/>
          <w:numId w:val="15"/>
        </w:numPr>
      </w:pPr>
      <w:r w:rsidRPr="008615EB">
        <w:t>3 storingsmeldingen betreffende PTZ in storing (1x i.v.m. werkzaamheden en 2x bij test geen fout te zien)</w:t>
      </w:r>
      <w:r w:rsidR="00C41D6C">
        <w:t>;</w:t>
      </w:r>
    </w:p>
    <w:p w:rsidR="008615EB" w:rsidRPr="008615EB" w:rsidRDefault="008615EB" w:rsidP="008615EB">
      <w:pPr>
        <w:pStyle w:val="ListParagraph"/>
        <w:numPr>
          <w:ilvl w:val="0"/>
          <w:numId w:val="15"/>
        </w:numPr>
      </w:pPr>
      <w:r w:rsidRPr="008615EB">
        <w:t>3 storingsmeldingen betreffende een storingen buiten de scope;</w:t>
      </w:r>
    </w:p>
    <w:p w:rsidR="008615EB" w:rsidRPr="008615EB" w:rsidRDefault="008615EB" w:rsidP="008615EB">
      <w:pPr>
        <w:pStyle w:val="ListParagraph"/>
        <w:numPr>
          <w:ilvl w:val="0"/>
          <w:numId w:val="15"/>
        </w:numPr>
      </w:pPr>
      <w:r w:rsidRPr="008615EB">
        <w:t>2 storingsmeldingen betreffende falen camera, bij aankomsten functioneerde alles goed (niet reproduceerbaar);</w:t>
      </w:r>
    </w:p>
    <w:p w:rsidR="008615EB" w:rsidRPr="008615EB" w:rsidRDefault="008615EB" w:rsidP="008615EB">
      <w:pPr>
        <w:pStyle w:val="ListParagraph"/>
        <w:numPr>
          <w:ilvl w:val="0"/>
          <w:numId w:val="15"/>
        </w:numPr>
      </w:pPr>
      <w:r w:rsidRPr="008615EB">
        <w:t>2 storingsmeldingen betreffende een storingen van de Videowall (buiten scope);</w:t>
      </w:r>
    </w:p>
    <w:p w:rsidR="00F82472" w:rsidRPr="008615EB" w:rsidRDefault="00F82472" w:rsidP="0060364D">
      <w:pPr>
        <w:pStyle w:val="ListParagraph"/>
        <w:numPr>
          <w:ilvl w:val="0"/>
          <w:numId w:val="15"/>
        </w:numPr>
      </w:pPr>
      <w:r w:rsidRPr="008615EB">
        <w:t>1 storingsmelding betreffende opgeslagen beelden zijn verdwenen, bij controle was geen storing bekend</w:t>
      </w:r>
      <w:r w:rsidR="006163D5">
        <w:t>;</w:t>
      </w:r>
    </w:p>
    <w:p w:rsidR="00F82472" w:rsidRPr="008615EB" w:rsidRDefault="00F82472" w:rsidP="0060364D">
      <w:pPr>
        <w:pStyle w:val="ListParagraph"/>
        <w:numPr>
          <w:ilvl w:val="0"/>
          <w:numId w:val="15"/>
        </w:numPr>
      </w:pPr>
      <w:r w:rsidRPr="008615EB">
        <w:t>1 storingsmelding betreffende een camerakast was opengebroken en een encoder was ontvreemd</w:t>
      </w:r>
      <w:r w:rsidR="00C41D6C">
        <w:t>;</w:t>
      </w:r>
    </w:p>
    <w:p w:rsidR="00F82472" w:rsidRPr="008615EB" w:rsidRDefault="00F82472" w:rsidP="0060364D">
      <w:pPr>
        <w:pStyle w:val="ListParagraph"/>
        <w:numPr>
          <w:ilvl w:val="0"/>
          <w:numId w:val="15"/>
        </w:numPr>
      </w:pPr>
      <w:r w:rsidRPr="008615EB">
        <w:t>1 storingsmelding betreffende Camera heeft geen PTZ (a</w:t>
      </w:r>
      <w:r w:rsidR="006163D5">
        <w:t>fgebroken, dubbele registratie);</w:t>
      </w:r>
    </w:p>
    <w:p w:rsidR="00F82472" w:rsidRPr="008615EB" w:rsidRDefault="00F82472" w:rsidP="0060364D">
      <w:pPr>
        <w:pStyle w:val="ListParagraph"/>
        <w:numPr>
          <w:ilvl w:val="0"/>
          <w:numId w:val="15"/>
        </w:numPr>
      </w:pPr>
      <w:r w:rsidRPr="008615EB">
        <w:t>1 storingsmelding betreffende camera draait langzaam, bij controle werkte alles (</w:t>
      </w:r>
      <w:r w:rsidR="006163D5">
        <w:t>het probleem ligt bij de VCNWN).</w:t>
      </w:r>
    </w:p>
    <w:p w:rsidR="00F82472" w:rsidRPr="003B1D4E" w:rsidRDefault="00F82472" w:rsidP="00FD2422"/>
    <w:p w:rsidR="00FD2422" w:rsidRDefault="00FD2422" w:rsidP="00FD2422">
      <w:r w:rsidRPr="008B0AB4">
        <w:t xml:space="preserve">In bijlage </w:t>
      </w:r>
      <w:r>
        <w:t>1</w:t>
      </w:r>
      <w:r w:rsidR="008615EB">
        <w:t>2</w:t>
      </w:r>
      <w:r w:rsidRPr="008B0AB4">
        <w:t xml:space="preserve"> staan de </w:t>
      </w:r>
      <w:r>
        <w:t>storingen</w:t>
      </w:r>
      <w:r w:rsidRPr="008B0AB4">
        <w:t xml:space="preserve"> verdeeld over de maanden. In de maand</w:t>
      </w:r>
      <w:r w:rsidR="009D23E4">
        <w:t>en</w:t>
      </w:r>
      <w:r w:rsidRPr="008B0AB4">
        <w:t xml:space="preserve"> </w:t>
      </w:r>
      <w:r w:rsidR="009D23E4">
        <w:t xml:space="preserve">april, juni en oktober zijn 4 </w:t>
      </w:r>
      <w:r>
        <w:t>stori</w:t>
      </w:r>
      <w:r w:rsidRPr="008B0AB4">
        <w:t xml:space="preserve">ngen binnengekomen en </w:t>
      </w:r>
      <w:r>
        <w:t>0</w:t>
      </w:r>
      <w:r w:rsidRPr="008B0AB4">
        <w:t xml:space="preserve"> in </w:t>
      </w:r>
      <w:r w:rsidR="009D23E4">
        <w:t>de ma</w:t>
      </w:r>
      <w:r w:rsidR="009D23E4" w:rsidRPr="008B0AB4">
        <w:t>and</w:t>
      </w:r>
      <w:r w:rsidR="009D23E4">
        <w:t>en</w:t>
      </w:r>
      <w:r w:rsidR="009D23E4" w:rsidRPr="008B0AB4">
        <w:t xml:space="preserve"> </w:t>
      </w:r>
      <w:r w:rsidR="009D23E4">
        <w:t>februari en december</w:t>
      </w:r>
      <w:r w:rsidRPr="008B0AB4">
        <w:t xml:space="preserve">. </w:t>
      </w:r>
    </w:p>
    <w:p w:rsidR="009D23E4" w:rsidRPr="008B0AB4" w:rsidRDefault="009D23E4" w:rsidP="00FD2422"/>
    <w:p w:rsidR="00FD2422" w:rsidRPr="008B0AB4" w:rsidRDefault="00FD2422" w:rsidP="00FD2422">
      <w:r>
        <w:t xml:space="preserve">Er zijn </w:t>
      </w:r>
      <w:r w:rsidR="009D23E4">
        <w:t>6</w:t>
      </w:r>
      <w:r w:rsidRPr="008B0AB4">
        <w:t xml:space="preserve"> meldingen voor het voll</w:t>
      </w:r>
      <w:r>
        <w:t>open van de buffer van het DBOS</w:t>
      </w:r>
      <w:r w:rsidRPr="008B0AB4">
        <w:t>. De opslag capaciteit in het beheer zit bij RWS en Croonwolter&amp;dros hier geen invloed op heeft.</w:t>
      </w:r>
    </w:p>
    <w:p w:rsidR="00FD2422" w:rsidRDefault="00FD2422" w:rsidP="00FD2422"/>
    <w:p w:rsidR="00FD2422" w:rsidRDefault="00FD2422" w:rsidP="00FD2422">
      <w:r w:rsidRPr="006A79F7">
        <w:t xml:space="preserve">Vanuit RAMS faalt de camera eens per 8.7899 jaar, er zijn 202 camera’s op het areaal. Dit betekend dat er gemiddeld per jaar 23 camera’s falen vanuit de RAMS gegevens. Afgelopen jaar waren echter </w:t>
      </w:r>
      <w:r w:rsidR="009D23E4">
        <w:t>11</w:t>
      </w:r>
      <w:r w:rsidRPr="006A79F7">
        <w:t xml:space="preserve"> storingen betreffende het falen van een camera</w:t>
      </w:r>
      <w:r w:rsidR="009D23E4">
        <w:t xml:space="preserve"> en dat deze is vervangen</w:t>
      </w:r>
      <w:r w:rsidRPr="006A79F7">
        <w:t>. Het RAMS getal wordt dus ruimschoots gehaald.</w:t>
      </w:r>
      <w:r w:rsidRPr="008B0AB4">
        <w:t xml:space="preserve"> </w:t>
      </w:r>
      <w:r w:rsidR="009D23E4">
        <w:t>Echter t.o.v. het getal van vorig jaar zit hier wel een stijging in</w:t>
      </w:r>
      <w:r w:rsidR="00C41D6C">
        <w:t>.</w:t>
      </w:r>
    </w:p>
    <w:p w:rsidR="00C41D6C" w:rsidRDefault="00C41D6C" w:rsidP="00FD2422"/>
    <w:p w:rsidR="00C41D6C" w:rsidRDefault="00C41D6C" w:rsidP="00FD2422">
      <w:r>
        <w:t xml:space="preserve">2 keer zijn camera’s extra gereinigd t.o.v. het onderhoudsregime, omdat deze vies waren. Het ging hier om de CT1W2 en CT2O2. </w:t>
      </w:r>
      <w:r w:rsidR="006248AC">
        <w:t xml:space="preserve">In 2019 monitoren of bij deze 2 tunnelbuizen weer sprake is van vervuiling van de lenzen tussen 2 onderhoudsnachten. </w:t>
      </w:r>
      <w:r w:rsidR="00E94B9A">
        <w:t>Dit is willekeurig, het heeft namelijk met de weersomstandigheden. Namelijk bij winterse omstandigheden, wordt gepekeld en dit zorgt voor extra vervuiling. Dit is niet te voorkomen met het aanpassen van het onderhoudsregime.</w:t>
      </w:r>
    </w:p>
    <w:p w:rsidR="00FD2422" w:rsidRPr="0017133E" w:rsidRDefault="00FD2422" w:rsidP="006163D5">
      <w:pPr>
        <w:pStyle w:val="Heading3"/>
        <w:numPr>
          <w:ilvl w:val="2"/>
          <w:numId w:val="1"/>
        </w:numPr>
        <w:tabs>
          <w:tab w:val="clear" w:pos="720"/>
        </w:tabs>
        <w:rPr>
          <w:sz w:val="18"/>
          <w:szCs w:val="18"/>
        </w:rPr>
      </w:pPr>
      <w:bookmarkStart w:id="107" w:name="_Toc505782900"/>
      <w:bookmarkStart w:id="108" w:name="_Toc3556607"/>
      <w:r w:rsidRPr="0017133E">
        <w:rPr>
          <w:sz w:val="18"/>
          <w:szCs w:val="18"/>
        </w:rPr>
        <w:t>Aanbevelingen</w:t>
      </w:r>
      <w:bookmarkEnd w:id="107"/>
      <w:bookmarkEnd w:id="108"/>
    </w:p>
    <w:p w:rsidR="00E94B9A" w:rsidRPr="0091526B" w:rsidRDefault="00E94B9A" w:rsidP="00E94B9A">
      <w:pPr>
        <w:pStyle w:val="ListParagraph"/>
        <w:numPr>
          <w:ilvl w:val="0"/>
          <w:numId w:val="23"/>
        </w:numPr>
      </w:pPr>
      <w:r>
        <w:t>Geen nieuwe aanbevelingen t.o.v. de vorige rapportages.</w:t>
      </w:r>
    </w:p>
    <w:p w:rsidR="00FD2422" w:rsidRPr="008B0AB4" w:rsidRDefault="00FD2422" w:rsidP="00FD2422">
      <w:pPr>
        <w:pStyle w:val="Heading2"/>
        <w:numPr>
          <w:ilvl w:val="1"/>
          <w:numId w:val="1"/>
        </w:numPr>
        <w:spacing w:line="240" w:lineRule="exact"/>
      </w:pPr>
      <w:bookmarkStart w:id="109" w:name="_Toc3556608"/>
      <w:r w:rsidRPr="008B0AB4">
        <w:t>Telefoon en intercomsysteem</w:t>
      </w:r>
      <w:bookmarkEnd w:id="106"/>
      <w:bookmarkEnd w:id="109"/>
    </w:p>
    <w:p w:rsidR="00FD2422" w:rsidRPr="00B260B9" w:rsidRDefault="00FD2422" w:rsidP="00FD2422">
      <w:r w:rsidRPr="00B260B9">
        <w:t xml:space="preserve">Hieronder is een vergelijking gemaakt van het aantal storingen van deze installatie t.o.v. </w:t>
      </w:r>
      <w:r>
        <w:t>vorig jaar.</w:t>
      </w:r>
    </w:p>
    <w:p w:rsidR="00FD2422" w:rsidRPr="00B260B9" w:rsidRDefault="00FD2422" w:rsidP="00FD24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D2422" w:rsidRPr="00B260B9" w:rsidTr="00951810">
        <w:trPr>
          <w:trHeight w:val="518"/>
        </w:trPr>
        <w:tc>
          <w:tcPr>
            <w:tcW w:w="3612" w:type="dxa"/>
            <w:shd w:val="clear" w:color="auto" w:fill="FFFFFF"/>
          </w:tcPr>
          <w:p w:rsidR="00FD2422" w:rsidRDefault="00FD2422" w:rsidP="00951810">
            <w:pPr>
              <w:jc w:val="center"/>
              <w:rPr>
                <w:b/>
              </w:rPr>
            </w:pPr>
            <w:r>
              <w:rPr>
                <w:b/>
              </w:rPr>
              <w:t xml:space="preserve">Aantal storingen t.o.v. </w:t>
            </w:r>
            <w:r w:rsidR="000943A8">
              <w:rPr>
                <w:b/>
              </w:rPr>
              <w:t>2017</w:t>
            </w:r>
          </w:p>
          <w:p w:rsidR="00FD2422" w:rsidRPr="00B260B9" w:rsidRDefault="00FD2422" w:rsidP="00951810">
            <w:pPr>
              <w:jc w:val="center"/>
              <w:rPr>
                <w:b/>
              </w:rPr>
            </w:pPr>
          </w:p>
          <w:p w:rsidR="00FD2422" w:rsidRPr="00B260B9" w:rsidRDefault="00951810" w:rsidP="00951810">
            <w:pPr>
              <w:jc w:val="center"/>
              <w:rPr>
                <w:b/>
              </w:rPr>
            </w:pPr>
            <w:r>
              <w:rPr>
                <w:b/>
                <w:color w:val="C00000"/>
                <w:sz w:val="52"/>
              </w:rPr>
              <w:t>25</w:t>
            </w:r>
            <w:r w:rsidR="00FD2422" w:rsidRPr="00B260B9">
              <w:rPr>
                <w:b/>
                <w:color w:val="92D050"/>
                <w:sz w:val="52"/>
              </w:rPr>
              <w:t xml:space="preserve"> </w:t>
            </w:r>
            <w:r w:rsidR="00FD2422" w:rsidRPr="00B260B9">
              <w:rPr>
                <w:b/>
                <w:sz w:val="28"/>
                <w:szCs w:val="28"/>
              </w:rPr>
              <w:t>(</w:t>
            </w:r>
            <w:r>
              <w:rPr>
                <w:b/>
                <w:sz w:val="28"/>
                <w:szCs w:val="28"/>
              </w:rPr>
              <w:t>17</w:t>
            </w:r>
            <w:r w:rsidR="00FD2422" w:rsidRPr="00B260B9">
              <w:rPr>
                <w:rFonts w:cs="Calibri"/>
                <w:b/>
                <w:color w:val="C00000"/>
                <w:sz w:val="28"/>
                <w:szCs w:val="28"/>
              </w:rPr>
              <w:t>↑</w:t>
            </w:r>
            <w:r w:rsidR="00FD2422" w:rsidRPr="00B260B9">
              <w:rPr>
                <w:b/>
                <w:sz w:val="28"/>
                <w:szCs w:val="28"/>
              </w:rPr>
              <w:t>)</w:t>
            </w:r>
          </w:p>
        </w:tc>
        <w:tc>
          <w:tcPr>
            <w:tcW w:w="3613" w:type="dxa"/>
            <w:shd w:val="clear" w:color="auto" w:fill="FFFFFF"/>
          </w:tcPr>
          <w:p w:rsidR="00FD2422" w:rsidRPr="00B260B9" w:rsidRDefault="00FD2422" w:rsidP="00951810">
            <w:pPr>
              <w:jc w:val="center"/>
              <w:rPr>
                <w:b/>
              </w:rPr>
            </w:pPr>
            <w:r w:rsidRPr="00B260B9">
              <w:rPr>
                <w:b/>
              </w:rPr>
              <w:t xml:space="preserve">Aantal storingen t.o.v. </w:t>
            </w:r>
            <w:r w:rsidR="000943A8">
              <w:rPr>
                <w:b/>
              </w:rPr>
              <w:t>het gemiddelde 2016 - 2018</w:t>
            </w:r>
          </w:p>
          <w:p w:rsidR="00FD2422" w:rsidRPr="00B260B9" w:rsidRDefault="00951810" w:rsidP="00951810">
            <w:pPr>
              <w:jc w:val="center"/>
              <w:rPr>
                <w:b/>
              </w:rPr>
            </w:pPr>
            <w:r>
              <w:rPr>
                <w:b/>
                <w:color w:val="C00000"/>
                <w:sz w:val="52"/>
              </w:rPr>
              <w:t>25</w:t>
            </w:r>
            <w:r w:rsidR="00FD2422" w:rsidRPr="00B260B9">
              <w:rPr>
                <w:b/>
                <w:color w:val="92D050"/>
                <w:sz w:val="52"/>
              </w:rPr>
              <w:t xml:space="preserve"> </w:t>
            </w:r>
            <w:r w:rsidR="00FD2422" w:rsidRPr="00B260B9">
              <w:rPr>
                <w:b/>
                <w:sz w:val="28"/>
                <w:szCs w:val="28"/>
              </w:rPr>
              <w:t>(</w:t>
            </w:r>
            <w:r w:rsidR="00FD2422">
              <w:rPr>
                <w:b/>
                <w:sz w:val="28"/>
                <w:szCs w:val="28"/>
              </w:rPr>
              <w:t>1</w:t>
            </w:r>
            <w:r>
              <w:rPr>
                <w:b/>
                <w:sz w:val="28"/>
                <w:szCs w:val="28"/>
              </w:rPr>
              <w:t>6</w:t>
            </w:r>
            <w:r w:rsidR="00FD2422">
              <w:rPr>
                <w:b/>
                <w:sz w:val="28"/>
                <w:szCs w:val="28"/>
              </w:rPr>
              <w:t>.</w:t>
            </w:r>
            <w:r>
              <w:rPr>
                <w:b/>
                <w:sz w:val="28"/>
                <w:szCs w:val="28"/>
              </w:rPr>
              <w:t>7</w:t>
            </w:r>
            <w:r w:rsidR="00FD2422" w:rsidRPr="00B260B9">
              <w:rPr>
                <w:rFonts w:cs="Calibri"/>
                <w:b/>
                <w:color w:val="C00000"/>
                <w:sz w:val="28"/>
                <w:szCs w:val="28"/>
              </w:rPr>
              <w:t>↑</w:t>
            </w:r>
            <w:r w:rsidR="00FD2422" w:rsidRPr="00B260B9">
              <w:rPr>
                <w:b/>
                <w:sz w:val="28"/>
                <w:szCs w:val="28"/>
              </w:rPr>
              <w:t>)</w:t>
            </w:r>
          </w:p>
        </w:tc>
      </w:tr>
    </w:tbl>
    <w:p w:rsidR="00FD2422" w:rsidRPr="008B0AB4" w:rsidRDefault="00FD2422" w:rsidP="00FD2422">
      <w:r w:rsidRPr="008B0AB4">
        <w:t xml:space="preserve">Deze installatie staat met </w:t>
      </w:r>
      <w:r>
        <w:t>4</w:t>
      </w:r>
      <w:r w:rsidR="0059203B">
        <w:t>3</w:t>
      </w:r>
      <w:r w:rsidRPr="008B0AB4">
        <w:t xml:space="preserve"> meldingen op de </w:t>
      </w:r>
      <w:r w:rsidR="0059203B">
        <w:t>der</w:t>
      </w:r>
      <w:r>
        <w:t>de</w:t>
      </w:r>
      <w:r w:rsidRPr="008B0AB4">
        <w:t xml:space="preserve"> plaats. Het aantal meldingen waar het gaat om een storing is </w:t>
      </w:r>
      <w:r w:rsidR="0059203B">
        <w:t>25</w:t>
      </w:r>
      <w:r w:rsidRPr="008B0AB4">
        <w:t xml:space="preserve">, dit is de </w:t>
      </w:r>
      <w:r w:rsidR="0059203B">
        <w:t>twee</w:t>
      </w:r>
      <w:r w:rsidRPr="008B0AB4">
        <w:t>de plaats bij het aantal storingen, zie bijlage 1</w:t>
      </w:r>
      <w:r w:rsidR="008615EB">
        <w:t>3</w:t>
      </w:r>
      <w:r w:rsidRPr="008B0AB4">
        <w:t xml:space="preserve">. </w:t>
      </w:r>
    </w:p>
    <w:p w:rsidR="00FD2422" w:rsidRDefault="00FD2422" w:rsidP="00FD2422">
      <w:r w:rsidRPr="008B0AB4">
        <w:t>Een nadere analyse leert het volgende:</w:t>
      </w:r>
    </w:p>
    <w:p w:rsidR="00FD2422" w:rsidRDefault="00FD2422" w:rsidP="00FD2422">
      <w:r>
        <w:t>De meldingen waarbij het niet om een storing gaat:</w:t>
      </w:r>
    </w:p>
    <w:p w:rsidR="006163D5" w:rsidRPr="009B0B66" w:rsidRDefault="006163D5" w:rsidP="006163D5">
      <w:pPr>
        <w:pStyle w:val="ListParagraph"/>
        <w:numPr>
          <w:ilvl w:val="0"/>
          <w:numId w:val="15"/>
        </w:numPr>
      </w:pPr>
      <w:r>
        <w:t>8</w:t>
      </w:r>
      <w:r w:rsidRPr="009B0B66">
        <w:t xml:space="preserve"> storingsmeldingen betreffende intercom blijft hangen omdat de storing niet op is genomen, na reset was de storing verholpen;</w:t>
      </w:r>
    </w:p>
    <w:p w:rsidR="006163D5" w:rsidRDefault="006163D5" w:rsidP="006163D5">
      <w:pPr>
        <w:pStyle w:val="ListParagraph"/>
        <w:numPr>
          <w:ilvl w:val="0"/>
          <w:numId w:val="15"/>
        </w:numPr>
      </w:pPr>
      <w:r w:rsidRPr="009B0B66">
        <w:t>5 storingsmelding betreffende koppeling VC en werkplek functioneert niet, na een automatische reset was het storing verholpen</w:t>
      </w:r>
      <w:r w:rsidR="00C41D6C">
        <w:t>;</w:t>
      </w:r>
    </w:p>
    <w:p w:rsidR="004161BE" w:rsidRDefault="004161BE" w:rsidP="0060364D">
      <w:pPr>
        <w:pStyle w:val="ListParagraph"/>
        <w:numPr>
          <w:ilvl w:val="0"/>
          <w:numId w:val="15"/>
        </w:numPr>
      </w:pPr>
      <w:r>
        <w:t>4</w:t>
      </w:r>
      <w:r w:rsidRPr="00505271">
        <w:t xml:space="preserve"> storingsmelding</w:t>
      </w:r>
      <w:r w:rsidRPr="00821837">
        <w:t xml:space="preserve"> betreffende </w:t>
      </w:r>
      <w:r>
        <w:t>koppeling VC en werkplek functioneert niet, na een automatische reset was het storing verholpen;</w:t>
      </w:r>
    </w:p>
    <w:p w:rsidR="006163D5" w:rsidRDefault="006163D5" w:rsidP="006163D5">
      <w:pPr>
        <w:pStyle w:val="ListParagraph"/>
        <w:numPr>
          <w:ilvl w:val="0"/>
          <w:numId w:val="15"/>
        </w:numPr>
      </w:pPr>
      <w:r>
        <w:t>4</w:t>
      </w:r>
      <w:r w:rsidRPr="009B0B66">
        <w:t xml:space="preserve"> storingsmelding betreffende </w:t>
      </w:r>
      <w:r>
        <w:t>communicatie error, systeem heeft zich zelf gereset uitgevoerd hierna functioneerde alles weer</w:t>
      </w:r>
      <w:r w:rsidR="00C41D6C">
        <w:t>;</w:t>
      </w:r>
    </w:p>
    <w:p w:rsidR="004161BE" w:rsidRPr="00821837" w:rsidRDefault="004161BE" w:rsidP="0060364D">
      <w:pPr>
        <w:pStyle w:val="ListParagraph"/>
        <w:numPr>
          <w:ilvl w:val="0"/>
          <w:numId w:val="15"/>
        </w:numPr>
      </w:pPr>
      <w:r w:rsidRPr="00821837">
        <w:t xml:space="preserve">1 storingsmelding betreffende </w:t>
      </w:r>
      <w:r>
        <w:t xml:space="preserve">bericht gemist tussen de intercominstallatie en de besturing, hierdoor viel de intercominstallatie in storing. Na de POL tijd van 30 min </w:t>
      </w:r>
      <w:r w:rsidR="0059203B">
        <w:t>viel de storing automatisch weg;</w:t>
      </w:r>
    </w:p>
    <w:p w:rsidR="004161BE" w:rsidRDefault="004161BE" w:rsidP="0060364D">
      <w:pPr>
        <w:pStyle w:val="ListParagraph"/>
        <w:numPr>
          <w:ilvl w:val="0"/>
          <w:numId w:val="15"/>
        </w:numPr>
      </w:pPr>
      <w:r>
        <w:t>1</w:t>
      </w:r>
      <w:r w:rsidRPr="009B0B66">
        <w:t xml:space="preserve"> storingsmelding betreffende </w:t>
      </w:r>
      <w:r>
        <w:t>oproep lokaal actief, na opnemen was de melding verdwenen;</w:t>
      </w:r>
    </w:p>
    <w:p w:rsidR="004161BE" w:rsidRPr="003F12C1" w:rsidRDefault="004161BE" w:rsidP="0060364D">
      <w:pPr>
        <w:pStyle w:val="ListParagraph"/>
        <w:numPr>
          <w:ilvl w:val="0"/>
          <w:numId w:val="15"/>
        </w:numPr>
      </w:pPr>
      <w:r w:rsidRPr="003F12C1">
        <w:t>1 storingsmelding betreffende intercomcentrale had een dip, zelf hersteld (niet reproduceerbaar)</w:t>
      </w:r>
      <w:r w:rsidR="00C41D6C">
        <w:t>;</w:t>
      </w:r>
    </w:p>
    <w:p w:rsidR="004161BE" w:rsidRDefault="004161BE" w:rsidP="0060364D">
      <w:pPr>
        <w:pStyle w:val="ListParagraph"/>
        <w:numPr>
          <w:ilvl w:val="0"/>
          <w:numId w:val="15"/>
        </w:numPr>
      </w:pPr>
      <w:r>
        <w:t>1</w:t>
      </w:r>
      <w:r w:rsidRPr="009B0B66">
        <w:t xml:space="preserve"> storingsmelding</w:t>
      </w:r>
      <w:r>
        <w:t xml:space="preserve"> </w:t>
      </w:r>
      <w:r w:rsidRPr="009B0B66">
        <w:t xml:space="preserve">betreffende </w:t>
      </w:r>
      <w:r>
        <w:t>intercom defect, vervangen.</w:t>
      </w:r>
    </w:p>
    <w:p w:rsidR="00FD2422" w:rsidRPr="00821837" w:rsidRDefault="00FD2422" w:rsidP="00FD2422">
      <w:pPr>
        <w:pStyle w:val="ListParagraph"/>
      </w:pPr>
    </w:p>
    <w:p w:rsidR="00FD2422" w:rsidRDefault="00FD2422" w:rsidP="00FD2422">
      <w:r>
        <w:t>De meldingen waarbij het niet om een storing gaat:</w:t>
      </w:r>
    </w:p>
    <w:p w:rsidR="006163D5" w:rsidRPr="0059203B" w:rsidRDefault="006163D5" w:rsidP="006163D5">
      <w:pPr>
        <w:pStyle w:val="ListParagraph"/>
        <w:numPr>
          <w:ilvl w:val="0"/>
          <w:numId w:val="15"/>
        </w:numPr>
      </w:pPr>
      <w:r w:rsidRPr="0059203B">
        <w:t>5 storingsmelding betreffende koppeling VC en werkplek functioneert niet, ACOF melding, na accepteren van de melding door de WVL is deze verdwenen;</w:t>
      </w:r>
    </w:p>
    <w:p w:rsidR="006163D5" w:rsidRPr="0059203B" w:rsidRDefault="0059203B" w:rsidP="006163D5">
      <w:pPr>
        <w:pStyle w:val="ListParagraph"/>
        <w:numPr>
          <w:ilvl w:val="0"/>
          <w:numId w:val="15"/>
        </w:numPr>
      </w:pPr>
      <w:r w:rsidRPr="0059203B">
        <w:t>3</w:t>
      </w:r>
      <w:r w:rsidR="006163D5" w:rsidRPr="0059203B">
        <w:t xml:space="preserve"> storingsmeldingen betreffende AMX vastgelopen (buiten scope) – RWS gaat de AMX in 2019 vervangen;</w:t>
      </w:r>
    </w:p>
    <w:p w:rsidR="006163D5" w:rsidRPr="0059203B" w:rsidRDefault="006163D5" w:rsidP="006163D5">
      <w:pPr>
        <w:pStyle w:val="ListParagraph"/>
        <w:numPr>
          <w:ilvl w:val="0"/>
          <w:numId w:val="15"/>
        </w:numPr>
      </w:pPr>
      <w:r w:rsidRPr="0059203B">
        <w:t>2 storingsmeldingen betreffende het opvragen van een status door melder;</w:t>
      </w:r>
    </w:p>
    <w:p w:rsidR="003F12C1" w:rsidRPr="0059203B" w:rsidRDefault="003F12C1" w:rsidP="0060364D">
      <w:pPr>
        <w:pStyle w:val="ListParagraph"/>
        <w:numPr>
          <w:ilvl w:val="0"/>
          <w:numId w:val="15"/>
        </w:numPr>
      </w:pPr>
      <w:r w:rsidRPr="0059203B">
        <w:t>1 storingsmelding betreffende intercominstallatie in storing op locatie geen storing (niet reproduceerbaar)</w:t>
      </w:r>
      <w:r w:rsidR="00C41D6C">
        <w:t>;</w:t>
      </w:r>
    </w:p>
    <w:p w:rsidR="003F12C1" w:rsidRPr="0059203B" w:rsidRDefault="003F12C1" w:rsidP="0060364D">
      <w:pPr>
        <w:pStyle w:val="ListParagraph"/>
        <w:numPr>
          <w:ilvl w:val="0"/>
          <w:numId w:val="15"/>
        </w:numPr>
      </w:pPr>
      <w:r w:rsidRPr="0059203B">
        <w:t>1 storingsmelding betreffende een vraag om een storing snel op te pakken;</w:t>
      </w:r>
    </w:p>
    <w:p w:rsidR="003F12C1" w:rsidRPr="0059203B" w:rsidRDefault="003F12C1" w:rsidP="0060364D">
      <w:pPr>
        <w:pStyle w:val="ListParagraph"/>
        <w:numPr>
          <w:ilvl w:val="0"/>
          <w:numId w:val="15"/>
        </w:numPr>
      </w:pPr>
      <w:r w:rsidRPr="0059203B">
        <w:t>1 storingsmelding betreffende intercom blijft overgaan (niet reproduceerbaar);</w:t>
      </w:r>
    </w:p>
    <w:p w:rsidR="003F12C1" w:rsidRPr="0059203B" w:rsidRDefault="003F12C1" w:rsidP="0060364D">
      <w:pPr>
        <w:pStyle w:val="ListParagraph"/>
        <w:numPr>
          <w:ilvl w:val="0"/>
          <w:numId w:val="15"/>
        </w:numPr>
      </w:pPr>
      <w:r w:rsidRPr="0059203B">
        <w:t>1 storingsmelding betreffende intercom in storing (dit klopt, was uitgeschakeld op verzoek van RWS);</w:t>
      </w:r>
    </w:p>
    <w:p w:rsidR="003F12C1" w:rsidRPr="0059203B" w:rsidRDefault="003F12C1" w:rsidP="0060364D">
      <w:pPr>
        <w:pStyle w:val="ListParagraph"/>
        <w:numPr>
          <w:ilvl w:val="0"/>
          <w:numId w:val="15"/>
        </w:numPr>
      </w:pPr>
      <w:r w:rsidRPr="0059203B">
        <w:t>1 storingsmelding betreffende storing van de MX server, deze is buitenscope;</w:t>
      </w:r>
    </w:p>
    <w:p w:rsidR="003F12C1" w:rsidRPr="0059203B" w:rsidRDefault="003F12C1" w:rsidP="0060364D">
      <w:pPr>
        <w:pStyle w:val="ListParagraph"/>
        <w:numPr>
          <w:ilvl w:val="0"/>
          <w:numId w:val="15"/>
        </w:numPr>
      </w:pPr>
      <w:r w:rsidRPr="0059203B">
        <w:t>1 storingsmelding betreffende een dubbele melding;</w:t>
      </w:r>
    </w:p>
    <w:p w:rsidR="003F12C1" w:rsidRPr="0059203B" w:rsidRDefault="003F12C1" w:rsidP="0060364D">
      <w:pPr>
        <w:pStyle w:val="ListParagraph"/>
        <w:numPr>
          <w:ilvl w:val="0"/>
          <w:numId w:val="15"/>
        </w:numPr>
      </w:pPr>
      <w:r w:rsidRPr="0059203B">
        <w:t>1 storingsmelding betreffende intercom blijft hangen (dubbele registratie);</w:t>
      </w:r>
    </w:p>
    <w:p w:rsidR="003F12C1" w:rsidRPr="0059203B" w:rsidRDefault="003F12C1" w:rsidP="0060364D">
      <w:pPr>
        <w:pStyle w:val="ListParagraph"/>
        <w:numPr>
          <w:ilvl w:val="0"/>
          <w:numId w:val="15"/>
        </w:numPr>
      </w:pPr>
      <w:r w:rsidRPr="0059203B">
        <w:t>1 storingsmelding betreffende een foutieve registratie.</w:t>
      </w:r>
    </w:p>
    <w:p w:rsidR="00F82472" w:rsidRPr="008B0AB4" w:rsidRDefault="00F82472" w:rsidP="00FD2422"/>
    <w:p w:rsidR="00FD2422" w:rsidRPr="008B0AB4" w:rsidRDefault="008615EB" w:rsidP="00FD2422">
      <w:r>
        <w:t>In bijlage 13</w:t>
      </w:r>
      <w:r w:rsidR="00FD2422" w:rsidRPr="00B47CD9">
        <w:t xml:space="preserve"> staan de storingen verdeeld over de maanden. In de maand </w:t>
      </w:r>
      <w:r w:rsidR="0059203B">
        <w:t>mei</w:t>
      </w:r>
      <w:r w:rsidR="00FD2422" w:rsidRPr="00B47CD9">
        <w:t xml:space="preserve"> zijn </w:t>
      </w:r>
      <w:r w:rsidR="0059203B">
        <w:t>5</w:t>
      </w:r>
      <w:r w:rsidR="00FD2422" w:rsidRPr="00B47CD9">
        <w:t xml:space="preserve"> storingen binnengekomen en 0 in </w:t>
      </w:r>
      <w:r w:rsidR="0059203B">
        <w:t>de</w:t>
      </w:r>
      <w:r w:rsidR="00FD2422" w:rsidRPr="00B47CD9">
        <w:t xml:space="preserve"> maanden</w:t>
      </w:r>
      <w:r w:rsidR="0059203B">
        <w:t xml:space="preserve"> augustus en december</w:t>
      </w:r>
      <w:r w:rsidR="00FD2422" w:rsidRPr="00B47CD9">
        <w:t xml:space="preserve">. </w:t>
      </w:r>
      <w:r w:rsidR="00FD2422">
        <w:t>Het aantal storingen t.o.v. 201</w:t>
      </w:r>
      <w:r w:rsidR="00653728">
        <w:t>7</w:t>
      </w:r>
      <w:r w:rsidR="00FD2422">
        <w:t xml:space="preserve"> is flink toegenomen, dit heeft voornamelijk met de AMX en de koppeling met de werkplek te maken. In vorige storingsanalyses is dit al reeds naar voren gekomen en hiervoor zijn acties benoemd.</w:t>
      </w:r>
    </w:p>
    <w:p w:rsidR="00FD2422" w:rsidRPr="0091526B" w:rsidRDefault="00FD2422" w:rsidP="00FD2422">
      <w:pPr>
        <w:pStyle w:val="Heading3"/>
        <w:numPr>
          <w:ilvl w:val="2"/>
          <w:numId w:val="1"/>
        </w:numPr>
        <w:tabs>
          <w:tab w:val="clear" w:pos="720"/>
        </w:tabs>
        <w:rPr>
          <w:sz w:val="18"/>
          <w:szCs w:val="18"/>
        </w:rPr>
      </w:pPr>
      <w:bookmarkStart w:id="110" w:name="_Toc505782898"/>
      <w:bookmarkStart w:id="111" w:name="_Toc3556609"/>
      <w:r w:rsidRPr="0091526B">
        <w:rPr>
          <w:sz w:val="18"/>
          <w:szCs w:val="18"/>
        </w:rPr>
        <w:t>Aanbevelingen</w:t>
      </w:r>
      <w:bookmarkEnd w:id="110"/>
      <w:bookmarkEnd w:id="111"/>
    </w:p>
    <w:p w:rsidR="00FD2422" w:rsidRPr="0091526B" w:rsidRDefault="00FD2422" w:rsidP="0060364D">
      <w:pPr>
        <w:pStyle w:val="ListParagraph"/>
        <w:numPr>
          <w:ilvl w:val="0"/>
          <w:numId w:val="23"/>
        </w:numPr>
      </w:pPr>
      <w:r>
        <w:t xml:space="preserve">Geen nieuwe aanbevelingen t.o.v. de </w:t>
      </w:r>
      <w:r w:rsidR="00E94B9A">
        <w:t>vorige</w:t>
      </w:r>
      <w:r>
        <w:t xml:space="preserve"> rapportages.</w:t>
      </w:r>
    </w:p>
    <w:p w:rsidR="00FD2422" w:rsidRPr="008B0AB4" w:rsidRDefault="00FD2422" w:rsidP="00FD2422">
      <w:pPr>
        <w:pStyle w:val="Heading2"/>
        <w:numPr>
          <w:ilvl w:val="1"/>
          <w:numId w:val="1"/>
        </w:numPr>
        <w:spacing w:line="240" w:lineRule="exact"/>
      </w:pPr>
      <w:bookmarkStart w:id="112" w:name="_Toc505782903"/>
      <w:bookmarkStart w:id="113" w:name="_Toc3556610"/>
      <w:r w:rsidRPr="008B0AB4">
        <w:t>Verkeersdetectiesysteem (SOS/SDS)</w:t>
      </w:r>
      <w:bookmarkEnd w:id="112"/>
      <w:bookmarkEnd w:id="113"/>
    </w:p>
    <w:p w:rsidR="00FD2422" w:rsidRPr="00B260B9" w:rsidRDefault="00FD2422" w:rsidP="00FD2422">
      <w:r w:rsidRPr="00B260B9">
        <w:t xml:space="preserve">Hieronder is een vergelijking gemaakt van het aantal storingen van deze installatie t.o.v. </w:t>
      </w:r>
      <w:r>
        <w:t>vorig jaar.</w:t>
      </w:r>
    </w:p>
    <w:p w:rsidR="00FD2422" w:rsidRPr="00B260B9" w:rsidRDefault="00FD2422" w:rsidP="00FD24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D2422" w:rsidRPr="00B260B9" w:rsidTr="00951810">
        <w:trPr>
          <w:trHeight w:val="518"/>
        </w:trPr>
        <w:tc>
          <w:tcPr>
            <w:tcW w:w="3612" w:type="dxa"/>
            <w:shd w:val="clear" w:color="auto" w:fill="FFFFFF"/>
          </w:tcPr>
          <w:p w:rsidR="00FD2422" w:rsidRDefault="00FD2422" w:rsidP="00951810">
            <w:pPr>
              <w:jc w:val="center"/>
              <w:rPr>
                <w:b/>
              </w:rPr>
            </w:pPr>
            <w:r>
              <w:rPr>
                <w:b/>
              </w:rPr>
              <w:t xml:space="preserve">Aantal storingen t.o.v. </w:t>
            </w:r>
            <w:r w:rsidRPr="00B260B9">
              <w:rPr>
                <w:b/>
              </w:rPr>
              <w:t>201</w:t>
            </w:r>
            <w:r w:rsidR="000943A8">
              <w:rPr>
                <w:b/>
              </w:rPr>
              <w:t>7</w:t>
            </w:r>
          </w:p>
          <w:p w:rsidR="00FD2422" w:rsidRPr="00B260B9" w:rsidRDefault="00FD2422" w:rsidP="00951810">
            <w:pPr>
              <w:jc w:val="center"/>
              <w:rPr>
                <w:b/>
              </w:rPr>
            </w:pPr>
          </w:p>
          <w:p w:rsidR="00FD2422" w:rsidRPr="00B260B9" w:rsidRDefault="00FD2422" w:rsidP="00951810">
            <w:pPr>
              <w:jc w:val="center"/>
              <w:rPr>
                <w:b/>
              </w:rPr>
            </w:pPr>
            <w:r>
              <w:rPr>
                <w:b/>
                <w:color w:val="92D050"/>
                <w:sz w:val="52"/>
              </w:rPr>
              <w:t>2</w:t>
            </w:r>
            <w:r w:rsidR="00951810">
              <w:rPr>
                <w:b/>
                <w:color w:val="92D050"/>
                <w:sz w:val="52"/>
              </w:rPr>
              <w:t>6</w:t>
            </w:r>
            <w:r w:rsidRPr="00B260B9">
              <w:rPr>
                <w:b/>
                <w:color w:val="92D050"/>
                <w:sz w:val="52"/>
              </w:rPr>
              <w:t xml:space="preserve"> </w:t>
            </w:r>
            <w:r w:rsidRPr="00B260B9">
              <w:rPr>
                <w:b/>
                <w:sz w:val="28"/>
                <w:szCs w:val="28"/>
              </w:rPr>
              <w:t>(</w:t>
            </w:r>
            <w:r w:rsidR="00951810">
              <w:rPr>
                <w:b/>
                <w:sz w:val="28"/>
                <w:szCs w:val="28"/>
              </w:rPr>
              <w:t>27</w:t>
            </w:r>
            <w:r w:rsidRPr="00B260B9">
              <w:rPr>
                <w:rFonts w:cs="Calibri"/>
                <w:b/>
                <w:color w:val="92D050"/>
                <w:sz w:val="28"/>
                <w:szCs w:val="28"/>
              </w:rPr>
              <w:t>↓</w:t>
            </w:r>
            <w:r w:rsidRPr="00B260B9">
              <w:rPr>
                <w:b/>
                <w:sz w:val="28"/>
                <w:szCs w:val="28"/>
              </w:rPr>
              <w:t>)</w:t>
            </w:r>
          </w:p>
        </w:tc>
        <w:tc>
          <w:tcPr>
            <w:tcW w:w="3613" w:type="dxa"/>
            <w:shd w:val="clear" w:color="auto" w:fill="FFFFFF"/>
          </w:tcPr>
          <w:p w:rsidR="00FD2422" w:rsidRPr="00B260B9" w:rsidRDefault="00FD2422" w:rsidP="00951810">
            <w:pPr>
              <w:jc w:val="center"/>
              <w:rPr>
                <w:b/>
              </w:rPr>
            </w:pPr>
            <w:r w:rsidRPr="00B260B9">
              <w:rPr>
                <w:b/>
              </w:rPr>
              <w:t xml:space="preserve">Aantal storingen t.o.v. </w:t>
            </w:r>
            <w:r>
              <w:rPr>
                <w:b/>
              </w:rPr>
              <w:t>het gemiddelde 2016 - 201</w:t>
            </w:r>
            <w:r w:rsidR="000943A8">
              <w:rPr>
                <w:b/>
              </w:rPr>
              <w:t>8</w:t>
            </w:r>
          </w:p>
          <w:p w:rsidR="00FD2422" w:rsidRPr="00B260B9" w:rsidRDefault="00FD2422" w:rsidP="002329F8">
            <w:pPr>
              <w:jc w:val="center"/>
              <w:rPr>
                <w:b/>
              </w:rPr>
            </w:pPr>
            <w:r>
              <w:rPr>
                <w:b/>
                <w:color w:val="92D050"/>
                <w:sz w:val="52"/>
              </w:rPr>
              <w:t>2</w:t>
            </w:r>
            <w:r w:rsidR="002329F8">
              <w:rPr>
                <w:b/>
                <w:color w:val="92D050"/>
                <w:sz w:val="52"/>
              </w:rPr>
              <w:t>6</w:t>
            </w:r>
            <w:r w:rsidRPr="00B260B9">
              <w:rPr>
                <w:b/>
                <w:color w:val="92D050"/>
                <w:sz w:val="52"/>
              </w:rPr>
              <w:t xml:space="preserve"> </w:t>
            </w:r>
            <w:r w:rsidRPr="00B260B9">
              <w:rPr>
                <w:b/>
                <w:sz w:val="28"/>
                <w:szCs w:val="28"/>
              </w:rPr>
              <w:t>(</w:t>
            </w:r>
            <w:r>
              <w:rPr>
                <w:b/>
                <w:sz w:val="28"/>
                <w:szCs w:val="28"/>
              </w:rPr>
              <w:t>3</w:t>
            </w:r>
            <w:r w:rsidR="00951810">
              <w:rPr>
                <w:b/>
                <w:sz w:val="28"/>
                <w:szCs w:val="28"/>
              </w:rPr>
              <w:t>3</w:t>
            </w:r>
            <w:r>
              <w:rPr>
                <w:b/>
                <w:sz w:val="28"/>
                <w:szCs w:val="28"/>
              </w:rPr>
              <w:t>.</w:t>
            </w:r>
            <w:r w:rsidR="00951810">
              <w:rPr>
                <w:b/>
                <w:sz w:val="28"/>
                <w:szCs w:val="28"/>
              </w:rPr>
              <w:t>7</w:t>
            </w:r>
            <w:r w:rsidRPr="00B260B9">
              <w:rPr>
                <w:rFonts w:cs="Calibri"/>
                <w:b/>
                <w:color w:val="92D050"/>
                <w:sz w:val="28"/>
                <w:szCs w:val="28"/>
              </w:rPr>
              <w:t>↓</w:t>
            </w:r>
            <w:r w:rsidRPr="00B260B9">
              <w:rPr>
                <w:b/>
                <w:sz w:val="28"/>
                <w:szCs w:val="28"/>
              </w:rPr>
              <w:t>)</w:t>
            </w:r>
          </w:p>
        </w:tc>
      </w:tr>
    </w:tbl>
    <w:p w:rsidR="00FD2422" w:rsidRPr="008B0AB4" w:rsidRDefault="00FD2422" w:rsidP="00FD2422">
      <w:r w:rsidRPr="008B0AB4">
        <w:t xml:space="preserve">Deze installatie staat met </w:t>
      </w:r>
      <w:r>
        <w:t>3</w:t>
      </w:r>
      <w:r w:rsidR="00653728">
        <w:t>6</w:t>
      </w:r>
      <w:r w:rsidRPr="008B0AB4">
        <w:t xml:space="preserve"> meldingen op de </w:t>
      </w:r>
      <w:r w:rsidR="00653728">
        <w:t>vier</w:t>
      </w:r>
      <w:r w:rsidRPr="008B0AB4">
        <w:t>de plaats. Het aantal meldingen waar het gaat om een storing is</w:t>
      </w:r>
      <w:r>
        <w:t xml:space="preserve"> ook 2</w:t>
      </w:r>
      <w:r w:rsidR="00653728">
        <w:t>6</w:t>
      </w:r>
      <w:r w:rsidRPr="008B0AB4">
        <w:t xml:space="preserve">, dit is de </w:t>
      </w:r>
      <w:r w:rsidR="00653728">
        <w:t>eerste</w:t>
      </w:r>
      <w:r w:rsidRPr="008B0AB4">
        <w:t xml:space="preserve"> plaats bij het aantal storingen, zie bijlage </w:t>
      </w:r>
      <w:r>
        <w:t>1</w:t>
      </w:r>
      <w:r w:rsidR="008615EB">
        <w:t>4</w:t>
      </w:r>
      <w:r w:rsidRPr="008B0AB4">
        <w:t xml:space="preserve">. </w:t>
      </w:r>
    </w:p>
    <w:p w:rsidR="00FD2422" w:rsidRDefault="00FD2422" w:rsidP="00FD2422">
      <w:r w:rsidRPr="008B0AB4">
        <w:t>Een nadere analyse leert het volgende:</w:t>
      </w:r>
    </w:p>
    <w:p w:rsidR="00FD2422" w:rsidRDefault="00FD2422" w:rsidP="00FD2422">
      <w:r>
        <w:t>De meldingen waarbij het niet om een storing gaat:</w:t>
      </w:r>
    </w:p>
    <w:p w:rsidR="004161BE" w:rsidRPr="005638DF" w:rsidRDefault="00653728" w:rsidP="0060364D">
      <w:pPr>
        <w:pStyle w:val="ListParagraph"/>
        <w:numPr>
          <w:ilvl w:val="0"/>
          <w:numId w:val="15"/>
        </w:numPr>
      </w:pPr>
      <w:r>
        <w:t>23</w:t>
      </w:r>
      <w:r w:rsidR="004161BE" w:rsidRPr="005638DF">
        <w:t xml:space="preserve"> storingsmeldingen betreffende een terechte melding, wegens een voertuigdetectie lus die te lang niet is aangesproken (systeem werkt zoals on</w:t>
      </w:r>
      <w:r>
        <w:t>twerpen, dit is niet wenselijk);</w:t>
      </w:r>
    </w:p>
    <w:p w:rsidR="004161BE" w:rsidRPr="006C1426" w:rsidRDefault="004161BE" w:rsidP="0060364D">
      <w:pPr>
        <w:pStyle w:val="ListParagraph"/>
        <w:numPr>
          <w:ilvl w:val="0"/>
          <w:numId w:val="15"/>
        </w:numPr>
      </w:pPr>
      <w:r w:rsidRPr="006C1426">
        <w:t>2 storingsmeldingen betreffende een kaart defect – kaart vervangen;</w:t>
      </w:r>
    </w:p>
    <w:p w:rsidR="004161BE" w:rsidRPr="002F6FE7" w:rsidRDefault="004161BE" w:rsidP="0060364D">
      <w:pPr>
        <w:pStyle w:val="ListParagraph"/>
        <w:numPr>
          <w:ilvl w:val="0"/>
          <w:numId w:val="15"/>
        </w:numPr>
      </w:pPr>
      <w:r w:rsidRPr="002F6FE7">
        <w:t>1 storingsmelding betreffende een melding op de Gui, hier was echter niet op te zien, wel een reset gedaan</w:t>
      </w:r>
      <w:r w:rsidR="00653728" w:rsidRPr="002F6FE7">
        <w:t>.</w:t>
      </w:r>
    </w:p>
    <w:p w:rsidR="000072A9" w:rsidRPr="002F6FE7" w:rsidRDefault="000072A9" w:rsidP="000072A9">
      <w:pPr>
        <w:pStyle w:val="ListParagraph"/>
      </w:pPr>
    </w:p>
    <w:p w:rsidR="00FD2422" w:rsidRPr="002F6FE7" w:rsidRDefault="00FD2422" w:rsidP="00FD2422">
      <w:r w:rsidRPr="002F6FE7">
        <w:t>De meldingen waarbij het niet om een storing gaat:</w:t>
      </w:r>
    </w:p>
    <w:p w:rsidR="00653728" w:rsidRPr="002F6FE7" w:rsidRDefault="00653728" w:rsidP="00653728">
      <w:pPr>
        <w:pStyle w:val="ListParagraph"/>
        <w:numPr>
          <w:ilvl w:val="0"/>
          <w:numId w:val="24"/>
        </w:numPr>
      </w:pPr>
      <w:r w:rsidRPr="002F6FE7">
        <w:t>4 storingsmeldingen betreffende SOS-melding (deze zijn allemaal afgebroken omdat deze dubbel waren aangemaakt);</w:t>
      </w:r>
    </w:p>
    <w:p w:rsidR="00653728" w:rsidRPr="002F6FE7" w:rsidRDefault="00653728" w:rsidP="00653728">
      <w:pPr>
        <w:pStyle w:val="ListParagraph"/>
        <w:numPr>
          <w:ilvl w:val="0"/>
          <w:numId w:val="24"/>
        </w:numPr>
      </w:pPr>
      <w:r w:rsidRPr="002F6FE7">
        <w:t>3 storingsmeldingen betreffende vervangen verwarming Siemenskast (preventief);</w:t>
      </w:r>
    </w:p>
    <w:p w:rsidR="00FD2422" w:rsidRPr="002F6FE7" w:rsidRDefault="00653728" w:rsidP="0060364D">
      <w:pPr>
        <w:pStyle w:val="ListParagraph"/>
        <w:numPr>
          <w:ilvl w:val="0"/>
          <w:numId w:val="24"/>
        </w:numPr>
        <w:rPr>
          <w:b/>
        </w:rPr>
      </w:pPr>
      <w:r w:rsidRPr="002F6FE7">
        <w:t>2</w:t>
      </w:r>
      <w:r w:rsidR="00945633" w:rsidRPr="002F6FE7">
        <w:t xml:space="preserve"> storingsmelding betreffende dat het systeem geen meldingen meer gaf, op locatie was dit echter wel het geval en het functioneerde goed</w:t>
      </w:r>
      <w:r w:rsidRPr="002F6FE7">
        <w:t>;</w:t>
      </w:r>
    </w:p>
    <w:p w:rsidR="00653728" w:rsidRPr="006C1426" w:rsidRDefault="00653728" w:rsidP="00653728">
      <w:pPr>
        <w:pStyle w:val="ListParagraph"/>
        <w:numPr>
          <w:ilvl w:val="0"/>
          <w:numId w:val="24"/>
        </w:numPr>
      </w:pPr>
      <w:r w:rsidRPr="006C1426">
        <w:t xml:space="preserve">1 storingsmelding betreffende een </w:t>
      </w:r>
      <w:r>
        <w:t xml:space="preserve">geen geluid bij </w:t>
      </w:r>
      <w:r w:rsidR="00385E3C">
        <w:t>stilstand detectie</w:t>
      </w:r>
      <w:r>
        <w:t>, probleem lag bij de AMX (buiten scope).</w:t>
      </w:r>
    </w:p>
    <w:p w:rsidR="003F12C1" w:rsidRDefault="003F12C1" w:rsidP="00FD2422">
      <w:pPr>
        <w:rPr>
          <w:b/>
        </w:rPr>
      </w:pPr>
    </w:p>
    <w:p w:rsidR="00FD2422" w:rsidRDefault="00FD2422" w:rsidP="00FD2422">
      <w:pPr>
        <w:rPr>
          <w:b/>
        </w:rPr>
      </w:pPr>
      <w:r>
        <w:t xml:space="preserve">Buiten het functioneren van de lussen zijn </w:t>
      </w:r>
      <w:r w:rsidR="00385E3C">
        <w:t>3</w:t>
      </w:r>
      <w:r>
        <w:t xml:space="preserve"> storingen opgetreden. Het probleem en locatie was telkens verschillend. Hier gaat het dus om random locaties en random problemen. </w:t>
      </w:r>
    </w:p>
    <w:p w:rsidR="00FD2422" w:rsidRPr="005E47B7" w:rsidRDefault="00FD2422" w:rsidP="00FD2422">
      <w:pPr>
        <w:rPr>
          <w:b/>
        </w:rPr>
      </w:pPr>
    </w:p>
    <w:p w:rsidR="00FD2422" w:rsidRPr="008B0AB4" w:rsidRDefault="00FD2422" w:rsidP="00FD2422">
      <w:r w:rsidRPr="005E47B7">
        <w:t>In bijlage 1</w:t>
      </w:r>
      <w:r w:rsidR="008615EB">
        <w:t>4</w:t>
      </w:r>
      <w:r w:rsidRPr="005E47B7">
        <w:t xml:space="preserve"> staan de storingen verdeeld over de maanden. In de maand maart zijn 5 storingen binnengekomen en 0 in februari. </w:t>
      </w:r>
    </w:p>
    <w:p w:rsidR="00FD2422" w:rsidRPr="00D96635" w:rsidRDefault="00FD2422" w:rsidP="00FD2422">
      <w:pPr>
        <w:pStyle w:val="Heading3"/>
        <w:numPr>
          <w:ilvl w:val="2"/>
          <w:numId w:val="1"/>
        </w:numPr>
        <w:tabs>
          <w:tab w:val="clear" w:pos="720"/>
        </w:tabs>
        <w:rPr>
          <w:sz w:val="18"/>
          <w:szCs w:val="18"/>
        </w:rPr>
      </w:pPr>
      <w:bookmarkStart w:id="114" w:name="_Toc505782904"/>
      <w:bookmarkStart w:id="115" w:name="_Toc3556611"/>
      <w:r w:rsidRPr="00D96635">
        <w:rPr>
          <w:sz w:val="18"/>
          <w:szCs w:val="18"/>
        </w:rPr>
        <w:t>Aanbevelingen</w:t>
      </w:r>
      <w:bookmarkEnd w:id="114"/>
      <w:bookmarkEnd w:id="115"/>
    </w:p>
    <w:p w:rsidR="00E94B9A" w:rsidRPr="0091526B" w:rsidRDefault="00E94B9A" w:rsidP="00E94B9A">
      <w:pPr>
        <w:pStyle w:val="ListParagraph"/>
        <w:numPr>
          <w:ilvl w:val="0"/>
          <w:numId w:val="23"/>
        </w:numPr>
      </w:pPr>
      <w:r>
        <w:t>Geen nieuwe aanbevelingen t.o.v. de vorige rapportages.</w:t>
      </w:r>
    </w:p>
    <w:p w:rsidR="00FD2422" w:rsidRPr="008B0AB4" w:rsidRDefault="00FD2422" w:rsidP="00FD2422">
      <w:pPr>
        <w:pStyle w:val="Heading2"/>
        <w:numPr>
          <w:ilvl w:val="1"/>
          <w:numId w:val="1"/>
        </w:numPr>
        <w:spacing w:line="240" w:lineRule="exact"/>
      </w:pPr>
      <w:bookmarkStart w:id="116" w:name="_Toc3556612"/>
      <w:r>
        <w:t>VTTI overall</w:t>
      </w:r>
      <w:bookmarkEnd w:id="116"/>
    </w:p>
    <w:p w:rsidR="00FD2422" w:rsidRPr="005638DF" w:rsidRDefault="00FD2422" w:rsidP="00FD2422">
      <w:r w:rsidRPr="008B0AB4">
        <w:t xml:space="preserve">Deze installatie staat met </w:t>
      </w:r>
      <w:r w:rsidR="00385E3C">
        <w:t>24</w:t>
      </w:r>
      <w:r w:rsidRPr="008B0AB4">
        <w:t xml:space="preserve"> meldingen op de</w:t>
      </w:r>
      <w:r>
        <w:t xml:space="preserve"> </w:t>
      </w:r>
      <w:r w:rsidR="00385E3C">
        <w:t>vijf</w:t>
      </w:r>
      <w:r>
        <w:t>de</w:t>
      </w:r>
      <w:r w:rsidRPr="008B0AB4">
        <w:t xml:space="preserve"> plaats. </w:t>
      </w:r>
      <w:r>
        <w:t>Echter het aantal melding waarbij het om een storing gaat is</w:t>
      </w:r>
      <w:r w:rsidR="00385E3C">
        <w:t xml:space="preserve"> 1</w:t>
      </w:r>
      <w:r>
        <w:t>. Van deze installatie is daarom geen verdieping gemaakt.</w:t>
      </w:r>
    </w:p>
    <w:p w:rsidR="00FD2422" w:rsidRPr="00D96635" w:rsidRDefault="00FD2422" w:rsidP="00FD2422">
      <w:pPr>
        <w:pStyle w:val="Heading3"/>
        <w:numPr>
          <w:ilvl w:val="2"/>
          <w:numId w:val="1"/>
        </w:numPr>
        <w:tabs>
          <w:tab w:val="clear" w:pos="720"/>
        </w:tabs>
        <w:rPr>
          <w:sz w:val="18"/>
          <w:szCs w:val="18"/>
        </w:rPr>
      </w:pPr>
      <w:bookmarkStart w:id="117" w:name="_Toc3556613"/>
      <w:r w:rsidRPr="00D96635">
        <w:rPr>
          <w:sz w:val="18"/>
          <w:szCs w:val="18"/>
        </w:rPr>
        <w:t>Aanbevelingen</w:t>
      </w:r>
      <w:bookmarkEnd w:id="117"/>
    </w:p>
    <w:p w:rsidR="00FD2422" w:rsidRPr="00D96635" w:rsidRDefault="00FD2422" w:rsidP="0060364D">
      <w:pPr>
        <w:pStyle w:val="ListParagraph"/>
        <w:numPr>
          <w:ilvl w:val="0"/>
          <w:numId w:val="22"/>
        </w:numPr>
      </w:pPr>
      <w:r>
        <w:t>Geen nieuwe aanbevelingen t.o.v. de kwartaal rapportages</w:t>
      </w:r>
      <w:r w:rsidRPr="00D96635">
        <w:t xml:space="preserve">. </w:t>
      </w:r>
    </w:p>
    <w:p w:rsidR="00B426C4" w:rsidRPr="008B0AB4" w:rsidRDefault="00B426C4" w:rsidP="00B426C4">
      <w:pPr>
        <w:pStyle w:val="Heading2"/>
        <w:numPr>
          <w:ilvl w:val="1"/>
          <w:numId w:val="1"/>
        </w:numPr>
        <w:spacing w:line="240" w:lineRule="exact"/>
      </w:pPr>
      <w:bookmarkStart w:id="118" w:name="_Toc468258323"/>
      <w:bookmarkStart w:id="119" w:name="_Toc473645812"/>
      <w:bookmarkStart w:id="120" w:name="_Toc505782901"/>
      <w:bookmarkStart w:id="121" w:name="_Toc3556614"/>
      <w:bookmarkStart w:id="122" w:name="_Toc473645811"/>
      <w:bookmarkEnd w:id="96"/>
      <w:bookmarkEnd w:id="97"/>
      <w:bookmarkEnd w:id="98"/>
      <w:bookmarkEnd w:id="99"/>
      <w:bookmarkEnd w:id="100"/>
      <w:bookmarkEnd w:id="101"/>
      <w:r w:rsidRPr="008B0AB4">
        <w:t>Verkeerssignaleringssysteem (MTM)</w:t>
      </w:r>
      <w:bookmarkEnd w:id="118"/>
      <w:bookmarkEnd w:id="119"/>
      <w:bookmarkEnd w:id="120"/>
      <w:bookmarkEnd w:id="121"/>
    </w:p>
    <w:p w:rsidR="00CE74FF" w:rsidRPr="00B260B9" w:rsidRDefault="00CE74FF" w:rsidP="00CE74FF">
      <w:r w:rsidRPr="00B260B9">
        <w:t xml:space="preserve">Hieronder is een vergelijking gemaakt van het aantal storingen van deze installatie t.o.v. </w:t>
      </w:r>
      <w:r>
        <w:t>vorig jaar.</w:t>
      </w:r>
    </w:p>
    <w:p w:rsidR="00CE74FF" w:rsidRPr="00B260B9" w:rsidRDefault="00CE74FF" w:rsidP="00CE74F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E74FF" w:rsidRPr="00B260B9" w:rsidTr="00CE74FF">
        <w:trPr>
          <w:trHeight w:val="518"/>
        </w:trPr>
        <w:tc>
          <w:tcPr>
            <w:tcW w:w="3612" w:type="dxa"/>
            <w:shd w:val="clear" w:color="auto" w:fill="FFFFFF"/>
          </w:tcPr>
          <w:p w:rsidR="00CE74FF" w:rsidRDefault="00CE74FF" w:rsidP="00CE74FF">
            <w:pPr>
              <w:jc w:val="center"/>
              <w:rPr>
                <w:b/>
              </w:rPr>
            </w:pPr>
            <w:r>
              <w:rPr>
                <w:b/>
              </w:rPr>
              <w:t xml:space="preserve">Aantal storingen t.o.v. </w:t>
            </w:r>
            <w:r w:rsidRPr="00B260B9">
              <w:rPr>
                <w:b/>
              </w:rPr>
              <w:t>201</w:t>
            </w:r>
            <w:r w:rsidR="000943A8">
              <w:rPr>
                <w:b/>
              </w:rPr>
              <w:t>7</w:t>
            </w:r>
          </w:p>
          <w:p w:rsidR="00CE74FF" w:rsidRPr="00B260B9" w:rsidRDefault="00CE74FF" w:rsidP="00CE74FF">
            <w:pPr>
              <w:jc w:val="center"/>
              <w:rPr>
                <w:b/>
              </w:rPr>
            </w:pPr>
          </w:p>
          <w:p w:rsidR="00CE74FF" w:rsidRPr="00B260B9" w:rsidRDefault="002329F8" w:rsidP="002329F8">
            <w:pPr>
              <w:jc w:val="center"/>
              <w:rPr>
                <w:b/>
              </w:rPr>
            </w:pPr>
            <w:r>
              <w:rPr>
                <w:b/>
                <w:color w:val="92D050"/>
                <w:sz w:val="52"/>
              </w:rPr>
              <w:t>13</w:t>
            </w:r>
            <w:r w:rsidR="00CE74FF" w:rsidRPr="00B260B9">
              <w:rPr>
                <w:b/>
                <w:color w:val="92D050"/>
                <w:sz w:val="52"/>
              </w:rPr>
              <w:t xml:space="preserve"> </w:t>
            </w:r>
            <w:r w:rsidR="00CE74FF" w:rsidRPr="00B260B9">
              <w:rPr>
                <w:b/>
                <w:sz w:val="28"/>
                <w:szCs w:val="28"/>
              </w:rPr>
              <w:t>(</w:t>
            </w:r>
            <w:r w:rsidR="00785AFD">
              <w:rPr>
                <w:b/>
                <w:sz w:val="28"/>
                <w:szCs w:val="28"/>
              </w:rPr>
              <w:t>2</w:t>
            </w:r>
            <w:r>
              <w:rPr>
                <w:b/>
                <w:sz w:val="28"/>
                <w:szCs w:val="28"/>
              </w:rPr>
              <w:t>0</w:t>
            </w:r>
            <w:r w:rsidR="00CE74FF" w:rsidRPr="00B260B9">
              <w:rPr>
                <w:rFonts w:cs="Calibri"/>
                <w:b/>
                <w:color w:val="92D050"/>
                <w:sz w:val="28"/>
                <w:szCs w:val="28"/>
              </w:rPr>
              <w:t>↓</w:t>
            </w:r>
            <w:r w:rsidR="00CE74FF" w:rsidRPr="00B260B9">
              <w:rPr>
                <w:b/>
                <w:sz w:val="28"/>
                <w:szCs w:val="28"/>
              </w:rPr>
              <w:t>)</w:t>
            </w:r>
          </w:p>
        </w:tc>
        <w:tc>
          <w:tcPr>
            <w:tcW w:w="3613" w:type="dxa"/>
            <w:shd w:val="clear" w:color="auto" w:fill="FFFFFF"/>
          </w:tcPr>
          <w:p w:rsidR="00CE74FF" w:rsidRPr="00B260B9" w:rsidRDefault="00CE74FF" w:rsidP="00CE74FF">
            <w:pPr>
              <w:jc w:val="center"/>
              <w:rPr>
                <w:b/>
              </w:rPr>
            </w:pPr>
            <w:r w:rsidRPr="00B260B9">
              <w:rPr>
                <w:b/>
              </w:rPr>
              <w:t xml:space="preserve">Aantal storingen t.o.v. </w:t>
            </w:r>
            <w:r w:rsidR="000943A8">
              <w:rPr>
                <w:b/>
              </w:rPr>
              <w:t>het gemiddelde 2016 - 2018</w:t>
            </w:r>
          </w:p>
          <w:p w:rsidR="00CE74FF" w:rsidRPr="00B260B9" w:rsidRDefault="002329F8" w:rsidP="002329F8">
            <w:pPr>
              <w:jc w:val="center"/>
              <w:rPr>
                <w:b/>
              </w:rPr>
            </w:pPr>
            <w:r>
              <w:rPr>
                <w:b/>
                <w:color w:val="92D050"/>
                <w:sz w:val="52"/>
              </w:rPr>
              <w:t>13</w:t>
            </w:r>
            <w:r w:rsidR="00CE74FF" w:rsidRPr="00B260B9">
              <w:rPr>
                <w:b/>
                <w:color w:val="92D050"/>
                <w:sz w:val="52"/>
              </w:rPr>
              <w:t xml:space="preserve"> </w:t>
            </w:r>
            <w:r w:rsidR="00CE74FF" w:rsidRPr="00B260B9">
              <w:rPr>
                <w:b/>
                <w:sz w:val="28"/>
                <w:szCs w:val="28"/>
              </w:rPr>
              <w:t>(</w:t>
            </w:r>
            <w:r w:rsidR="00CE74FF">
              <w:rPr>
                <w:b/>
                <w:sz w:val="28"/>
                <w:szCs w:val="28"/>
              </w:rPr>
              <w:t>2</w:t>
            </w:r>
            <w:r>
              <w:rPr>
                <w:b/>
                <w:sz w:val="28"/>
                <w:szCs w:val="28"/>
              </w:rPr>
              <w:t>0.3</w:t>
            </w:r>
            <w:r w:rsidR="00CE74FF" w:rsidRPr="00B260B9">
              <w:rPr>
                <w:rFonts w:cs="Calibri"/>
                <w:b/>
                <w:color w:val="92D050"/>
                <w:sz w:val="28"/>
                <w:szCs w:val="28"/>
              </w:rPr>
              <w:t>↓</w:t>
            </w:r>
            <w:r w:rsidR="00CE74FF" w:rsidRPr="00B260B9">
              <w:rPr>
                <w:b/>
                <w:sz w:val="28"/>
                <w:szCs w:val="28"/>
              </w:rPr>
              <w:t>)</w:t>
            </w:r>
          </w:p>
        </w:tc>
      </w:tr>
    </w:tbl>
    <w:p w:rsidR="0084325F" w:rsidRPr="008B0AB4" w:rsidRDefault="0084325F" w:rsidP="0084325F">
      <w:r w:rsidRPr="008B0AB4">
        <w:t xml:space="preserve">Deze installatie staat met </w:t>
      </w:r>
      <w:r w:rsidR="00385E3C">
        <w:t>22</w:t>
      </w:r>
      <w:r w:rsidRPr="008B0AB4">
        <w:t xml:space="preserve"> meldingen op de </w:t>
      </w:r>
      <w:r w:rsidR="00385E3C">
        <w:t>zes</w:t>
      </w:r>
      <w:r>
        <w:t>de</w:t>
      </w:r>
      <w:r w:rsidRPr="008B0AB4">
        <w:t xml:space="preserve"> plaats. Het aantal meldingen waar het gaat om een storing is </w:t>
      </w:r>
      <w:r w:rsidR="00385E3C">
        <w:t>13</w:t>
      </w:r>
      <w:r w:rsidRPr="008B0AB4">
        <w:t>, dit is een v</w:t>
      </w:r>
      <w:r w:rsidR="00385E3C">
        <w:t>ijf</w:t>
      </w:r>
      <w:r w:rsidRPr="008B0AB4">
        <w:t>de plaats bij het aantal storingen, zie bijlage 1</w:t>
      </w:r>
      <w:r w:rsidR="008615EB">
        <w:t>5</w:t>
      </w:r>
      <w:r w:rsidRPr="008B0AB4">
        <w:t xml:space="preserve">. </w:t>
      </w:r>
    </w:p>
    <w:p w:rsidR="0084325F" w:rsidRDefault="0084325F" w:rsidP="0084325F">
      <w:r w:rsidRPr="008B0AB4">
        <w:t>Een nadere analyse leert het volgende:</w:t>
      </w:r>
    </w:p>
    <w:p w:rsidR="004161BE" w:rsidRPr="008C453B" w:rsidRDefault="004B793A" w:rsidP="008073B0">
      <w:r w:rsidRPr="008C453B">
        <w:t>De meldingen waarbij het niet om een storing gaat:</w:t>
      </w:r>
    </w:p>
    <w:p w:rsidR="004161BE" w:rsidRPr="008C453B" w:rsidRDefault="008C453B" w:rsidP="0060364D">
      <w:pPr>
        <w:pStyle w:val="ListParagraph"/>
        <w:numPr>
          <w:ilvl w:val="0"/>
          <w:numId w:val="15"/>
        </w:numPr>
      </w:pPr>
      <w:r w:rsidRPr="008C453B">
        <w:t>9</w:t>
      </w:r>
      <w:r w:rsidR="004161BE" w:rsidRPr="008C453B">
        <w:t xml:space="preserve"> storingsmeldingen betreffende een fatale MSG fout – (</w:t>
      </w:r>
      <w:r w:rsidRPr="008C453B">
        <w:t>6</w:t>
      </w:r>
      <w:r w:rsidR="004161BE" w:rsidRPr="008C453B">
        <w:t xml:space="preserve">x vervangen en </w:t>
      </w:r>
      <w:r w:rsidR="008073B0" w:rsidRPr="008C453B">
        <w:t>2</w:t>
      </w:r>
      <w:r w:rsidR="004161BE" w:rsidRPr="008C453B">
        <w:t>x reset</w:t>
      </w:r>
      <w:r w:rsidR="008073B0" w:rsidRPr="008C453B">
        <w:t>, 1x nul leiding los gelaten</w:t>
      </w:r>
      <w:r w:rsidR="004161BE" w:rsidRPr="008C453B">
        <w:t>);</w:t>
      </w:r>
    </w:p>
    <w:p w:rsidR="004161BE" w:rsidRPr="008C453B" w:rsidRDefault="004161BE" w:rsidP="0060364D">
      <w:pPr>
        <w:pStyle w:val="ListParagraph"/>
        <w:numPr>
          <w:ilvl w:val="0"/>
          <w:numId w:val="15"/>
        </w:numPr>
      </w:pPr>
      <w:r w:rsidRPr="008C453B">
        <w:t>1 storingsmelding betreffende profibus repeater defect</w:t>
      </w:r>
      <w:r w:rsidR="008C453B">
        <w:t>;</w:t>
      </w:r>
    </w:p>
    <w:p w:rsidR="004161BE" w:rsidRPr="008C453B" w:rsidRDefault="004161BE" w:rsidP="0060364D">
      <w:pPr>
        <w:pStyle w:val="ListParagraph"/>
        <w:numPr>
          <w:ilvl w:val="0"/>
          <w:numId w:val="15"/>
        </w:numPr>
      </w:pPr>
      <w:r w:rsidRPr="008C453B">
        <w:t>1 storingsmelding betreffende een LIB storing, reset</w:t>
      </w:r>
      <w:r w:rsidR="00C41D6C">
        <w:t>;</w:t>
      </w:r>
    </w:p>
    <w:p w:rsidR="004161BE" w:rsidRPr="008C453B" w:rsidRDefault="004161BE" w:rsidP="0060364D">
      <w:pPr>
        <w:pStyle w:val="ListParagraph"/>
        <w:numPr>
          <w:ilvl w:val="0"/>
          <w:numId w:val="15"/>
        </w:numPr>
      </w:pPr>
      <w:r w:rsidRPr="008C453B">
        <w:t>1 storingsmelding betreffende</w:t>
      </w:r>
      <w:r w:rsidR="008C453B">
        <w:t xml:space="preserve"> een CPU storing, reset;</w:t>
      </w:r>
    </w:p>
    <w:p w:rsidR="002358E7" w:rsidRPr="008C453B" w:rsidRDefault="002358E7" w:rsidP="0060364D">
      <w:pPr>
        <w:pStyle w:val="ListParagraph"/>
        <w:numPr>
          <w:ilvl w:val="0"/>
          <w:numId w:val="15"/>
        </w:numPr>
      </w:pPr>
      <w:r w:rsidRPr="008C453B">
        <w:t>1 storingsmelding betreffende repeater defect, vervangen</w:t>
      </w:r>
      <w:r w:rsidR="008C453B">
        <w:t>.</w:t>
      </w:r>
    </w:p>
    <w:p w:rsidR="004B793A" w:rsidRPr="008C453B" w:rsidRDefault="004B793A" w:rsidP="004B793A"/>
    <w:p w:rsidR="004B793A" w:rsidRPr="008C453B" w:rsidRDefault="004B793A" w:rsidP="004B793A">
      <w:r w:rsidRPr="008C453B">
        <w:t>De meldingen waarbij het niet om een storing gaat:</w:t>
      </w:r>
    </w:p>
    <w:p w:rsidR="008073B0" w:rsidRPr="008C453B" w:rsidRDefault="008073B0" w:rsidP="008073B0">
      <w:pPr>
        <w:pStyle w:val="ListParagraph"/>
        <w:numPr>
          <w:ilvl w:val="0"/>
          <w:numId w:val="15"/>
        </w:numPr>
      </w:pPr>
      <w:r w:rsidRPr="008C453B">
        <w:t>5 storingsmeldingen betreffende een dubbele melding;</w:t>
      </w:r>
    </w:p>
    <w:p w:rsidR="008073B0" w:rsidRPr="008C453B" w:rsidRDefault="008073B0" w:rsidP="008073B0">
      <w:pPr>
        <w:pStyle w:val="ListParagraph"/>
        <w:numPr>
          <w:ilvl w:val="0"/>
          <w:numId w:val="15"/>
        </w:numPr>
      </w:pPr>
      <w:r w:rsidRPr="008C453B">
        <w:t>1 storingsmelding betreffende een MSG aangereden;</w:t>
      </w:r>
    </w:p>
    <w:p w:rsidR="008073B0" w:rsidRPr="008C453B" w:rsidRDefault="008073B0" w:rsidP="008073B0">
      <w:pPr>
        <w:pStyle w:val="ListParagraph"/>
        <w:numPr>
          <w:ilvl w:val="0"/>
          <w:numId w:val="15"/>
        </w:numPr>
      </w:pPr>
      <w:r w:rsidRPr="008C453B">
        <w:t>1 storingsmelding betreffende een storing buiten het areaal</w:t>
      </w:r>
      <w:r w:rsidR="00C41D6C">
        <w:t>;</w:t>
      </w:r>
    </w:p>
    <w:p w:rsidR="008073B0" w:rsidRPr="008C453B" w:rsidRDefault="008073B0" w:rsidP="008073B0">
      <w:pPr>
        <w:pStyle w:val="ListParagraph"/>
        <w:numPr>
          <w:ilvl w:val="0"/>
          <w:numId w:val="15"/>
        </w:numPr>
      </w:pPr>
      <w:r w:rsidRPr="008C453B">
        <w:t>1 storingsmelding betreffende verkeerd beeld door een wijziging vanuit RWS / Colefy;</w:t>
      </w:r>
    </w:p>
    <w:p w:rsidR="008073B0" w:rsidRPr="008C453B" w:rsidRDefault="008073B0" w:rsidP="008073B0">
      <w:pPr>
        <w:pStyle w:val="ListParagraph"/>
        <w:numPr>
          <w:ilvl w:val="0"/>
          <w:numId w:val="15"/>
        </w:numPr>
      </w:pPr>
      <w:r w:rsidRPr="008C453B">
        <w:t>1 storingsmelding betreffende opvragen status</w:t>
      </w:r>
      <w:r w:rsidRPr="008C453B">
        <w:rPr>
          <w:b/>
        </w:rPr>
        <w:t>.</w:t>
      </w:r>
    </w:p>
    <w:p w:rsidR="003F12C1" w:rsidRPr="008B0AB4" w:rsidRDefault="003F12C1" w:rsidP="004B793A"/>
    <w:p w:rsidR="00850038" w:rsidRPr="008B0AB4" w:rsidRDefault="00850038" w:rsidP="00850038">
      <w:r w:rsidRPr="005E47B7">
        <w:t>In bijlage 15 staan de storingen verdeeld over de maanden. In de maand</w:t>
      </w:r>
      <w:r w:rsidR="005E47B7" w:rsidRPr="005E47B7">
        <w:t xml:space="preserve"> september zijn 4</w:t>
      </w:r>
      <w:r w:rsidRPr="005E47B7">
        <w:t xml:space="preserve"> storingen binnengekomen en 0 in </w:t>
      </w:r>
      <w:r w:rsidR="005E47B7" w:rsidRPr="005E47B7">
        <w:t>januari en december</w:t>
      </w:r>
      <w:r w:rsidRPr="005E47B7">
        <w:t xml:space="preserve">. </w:t>
      </w:r>
    </w:p>
    <w:p w:rsidR="00396BBE" w:rsidRPr="008B0AB4" w:rsidRDefault="00396BBE" w:rsidP="00396BBE">
      <w:bookmarkStart w:id="123" w:name="_Toc505782902"/>
    </w:p>
    <w:p w:rsidR="00396BBE" w:rsidRPr="008B0AB4" w:rsidRDefault="00396BBE" w:rsidP="00396BBE">
      <w:r w:rsidRPr="008B0AB4">
        <w:t>Vanuit RAMS faalt een matrixsignaalgever eens per 50 jaar, er zijn 343 MSG’s op het areaal. Dit betekend dat er gemiddeld per jaar 7 MSG’s falen vanuit de RAMS gegevens. Afgelopen jaar waren echter 1</w:t>
      </w:r>
      <w:r w:rsidR="00B47CD9">
        <w:t>2</w:t>
      </w:r>
      <w:r w:rsidRPr="008B0AB4">
        <w:t xml:space="preserve"> storingen betreffende het falen van een MSG. Het RAMS getal wordt dus niet gehaald. Als het gaat om het vervangen van een MSG dan wordt het RAMS getal wel gehaald</w:t>
      </w:r>
      <w:r w:rsidR="000A7B91">
        <w:t xml:space="preserve"> (6 stuks)</w:t>
      </w:r>
      <w:r w:rsidRPr="008B0AB4">
        <w:t>. Een aantal MSG</w:t>
      </w:r>
      <w:r w:rsidR="000A7B91">
        <w:t xml:space="preserve">’s </w:t>
      </w:r>
      <w:r w:rsidRPr="008B0AB4">
        <w:t xml:space="preserve">die in eerste instantie zijn gereset, zijn later vervangen. </w:t>
      </w:r>
    </w:p>
    <w:p w:rsidR="00B426C4" w:rsidRPr="00D96635" w:rsidRDefault="00B426C4" w:rsidP="00B426C4">
      <w:pPr>
        <w:pStyle w:val="Heading3"/>
        <w:numPr>
          <w:ilvl w:val="2"/>
          <w:numId w:val="1"/>
        </w:numPr>
        <w:tabs>
          <w:tab w:val="clear" w:pos="720"/>
        </w:tabs>
        <w:rPr>
          <w:sz w:val="18"/>
          <w:szCs w:val="18"/>
        </w:rPr>
      </w:pPr>
      <w:bookmarkStart w:id="124" w:name="_Toc3556615"/>
      <w:r w:rsidRPr="00D96635">
        <w:rPr>
          <w:sz w:val="18"/>
          <w:szCs w:val="18"/>
        </w:rPr>
        <w:t>Aanbevelingen</w:t>
      </w:r>
      <w:bookmarkEnd w:id="123"/>
      <w:bookmarkEnd w:id="124"/>
    </w:p>
    <w:bookmarkEnd w:id="122"/>
    <w:p w:rsidR="00E94B9A" w:rsidRPr="0091526B" w:rsidRDefault="00E94B9A" w:rsidP="00E94B9A">
      <w:pPr>
        <w:pStyle w:val="ListParagraph"/>
        <w:numPr>
          <w:ilvl w:val="0"/>
          <w:numId w:val="23"/>
        </w:numPr>
      </w:pPr>
      <w:r>
        <w:t>Geen nieuwe aanbevelingen t.o.v. de vorige rapportages.</w:t>
      </w:r>
    </w:p>
    <w:p w:rsidR="00FD2422" w:rsidRPr="008B0AB4" w:rsidRDefault="00FD2422" w:rsidP="00FD2422">
      <w:pPr>
        <w:pStyle w:val="Heading2"/>
        <w:numPr>
          <w:ilvl w:val="1"/>
          <w:numId w:val="1"/>
        </w:numPr>
        <w:spacing w:line="240" w:lineRule="exact"/>
      </w:pPr>
      <w:bookmarkStart w:id="125" w:name="_Toc3556616"/>
      <w:r>
        <w:t>Calamiteiten Doorsteek (CADO)</w:t>
      </w:r>
      <w:bookmarkEnd w:id="125"/>
      <w:r>
        <w:t xml:space="preserve"> </w:t>
      </w:r>
    </w:p>
    <w:p w:rsidR="00FD2422" w:rsidRPr="00B260B9" w:rsidRDefault="00FD2422" w:rsidP="00FD2422">
      <w:r w:rsidRPr="00B260B9">
        <w:t xml:space="preserve">Hieronder is een vergelijking gemaakt van het aantal storingen van deze installatie t.o.v. </w:t>
      </w:r>
      <w:r>
        <w:t>vorig jaar.</w:t>
      </w:r>
    </w:p>
    <w:p w:rsidR="00FD2422" w:rsidRPr="00B260B9" w:rsidRDefault="00FD2422" w:rsidP="00FD24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D2422" w:rsidRPr="00B260B9" w:rsidTr="00951810">
        <w:trPr>
          <w:trHeight w:val="518"/>
        </w:trPr>
        <w:tc>
          <w:tcPr>
            <w:tcW w:w="3612" w:type="dxa"/>
            <w:shd w:val="clear" w:color="auto" w:fill="FFFFFF"/>
          </w:tcPr>
          <w:p w:rsidR="00FD2422" w:rsidRDefault="00FD2422" w:rsidP="00951810">
            <w:pPr>
              <w:jc w:val="center"/>
              <w:rPr>
                <w:b/>
              </w:rPr>
            </w:pPr>
            <w:r>
              <w:rPr>
                <w:b/>
              </w:rPr>
              <w:t xml:space="preserve">Aantal storingen t.o.v. </w:t>
            </w:r>
            <w:r w:rsidR="000943A8">
              <w:rPr>
                <w:b/>
              </w:rPr>
              <w:t>2017</w:t>
            </w:r>
          </w:p>
          <w:p w:rsidR="00FD2422" w:rsidRPr="00B260B9" w:rsidRDefault="00FD2422" w:rsidP="00951810">
            <w:pPr>
              <w:jc w:val="center"/>
              <w:rPr>
                <w:b/>
              </w:rPr>
            </w:pPr>
          </w:p>
          <w:p w:rsidR="00FD2422" w:rsidRPr="00B260B9" w:rsidRDefault="002329F8" w:rsidP="002329F8">
            <w:pPr>
              <w:jc w:val="center"/>
              <w:rPr>
                <w:b/>
              </w:rPr>
            </w:pPr>
            <w:r>
              <w:rPr>
                <w:b/>
                <w:color w:val="C00000"/>
                <w:sz w:val="52"/>
              </w:rPr>
              <w:t>9</w:t>
            </w:r>
            <w:r w:rsidR="00FD2422" w:rsidRPr="00B260B9">
              <w:rPr>
                <w:b/>
                <w:color w:val="92D050"/>
                <w:sz w:val="52"/>
              </w:rPr>
              <w:t xml:space="preserve"> </w:t>
            </w:r>
            <w:r w:rsidR="00FD2422" w:rsidRPr="00B260B9">
              <w:rPr>
                <w:b/>
                <w:sz w:val="28"/>
                <w:szCs w:val="28"/>
              </w:rPr>
              <w:t>(</w:t>
            </w:r>
            <w:r>
              <w:rPr>
                <w:b/>
                <w:sz w:val="28"/>
                <w:szCs w:val="28"/>
              </w:rPr>
              <w:t>5</w:t>
            </w:r>
            <w:r w:rsidR="00FD2422" w:rsidRPr="00B260B9">
              <w:rPr>
                <w:rFonts w:cs="Calibri"/>
                <w:b/>
                <w:color w:val="C00000"/>
                <w:sz w:val="28"/>
                <w:szCs w:val="28"/>
              </w:rPr>
              <w:t>↑</w:t>
            </w:r>
            <w:r w:rsidR="00FD2422" w:rsidRPr="00B260B9">
              <w:rPr>
                <w:b/>
                <w:sz w:val="28"/>
                <w:szCs w:val="28"/>
              </w:rPr>
              <w:t>)</w:t>
            </w:r>
          </w:p>
        </w:tc>
        <w:tc>
          <w:tcPr>
            <w:tcW w:w="3613" w:type="dxa"/>
            <w:shd w:val="clear" w:color="auto" w:fill="FFFFFF"/>
          </w:tcPr>
          <w:p w:rsidR="00FD2422" w:rsidRPr="00B260B9" w:rsidRDefault="00FD2422" w:rsidP="00951810">
            <w:pPr>
              <w:jc w:val="center"/>
              <w:rPr>
                <w:b/>
              </w:rPr>
            </w:pPr>
            <w:r w:rsidRPr="00B260B9">
              <w:rPr>
                <w:b/>
              </w:rPr>
              <w:t xml:space="preserve">Aantal storingen t.o.v. </w:t>
            </w:r>
            <w:r w:rsidR="000943A8">
              <w:rPr>
                <w:b/>
              </w:rPr>
              <w:t>het gemiddelde 2016 - 2018</w:t>
            </w:r>
          </w:p>
          <w:p w:rsidR="00FD2422" w:rsidRPr="00B260B9" w:rsidRDefault="002329F8" w:rsidP="002329F8">
            <w:pPr>
              <w:jc w:val="center"/>
              <w:rPr>
                <w:b/>
              </w:rPr>
            </w:pPr>
            <w:r>
              <w:rPr>
                <w:b/>
                <w:color w:val="C00000"/>
                <w:sz w:val="52"/>
              </w:rPr>
              <w:t>9</w:t>
            </w:r>
            <w:r w:rsidR="00FD2422" w:rsidRPr="00B260B9">
              <w:rPr>
                <w:b/>
                <w:color w:val="92D050"/>
                <w:sz w:val="52"/>
              </w:rPr>
              <w:t xml:space="preserve"> </w:t>
            </w:r>
            <w:r w:rsidR="00FD2422" w:rsidRPr="00B260B9">
              <w:rPr>
                <w:b/>
                <w:sz w:val="28"/>
                <w:szCs w:val="28"/>
              </w:rPr>
              <w:t>(</w:t>
            </w:r>
            <w:r>
              <w:rPr>
                <w:b/>
                <w:sz w:val="28"/>
                <w:szCs w:val="28"/>
              </w:rPr>
              <w:t>8</w:t>
            </w:r>
            <w:r w:rsidR="00FD2422">
              <w:rPr>
                <w:b/>
                <w:sz w:val="28"/>
                <w:szCs w:val="28"/>
              </w:rPr>
              <w:t>.</w:t>
            </w:r>
            <w:r>
              <w:rPr>
                <w:b/>
                <w:sz w:val="28"/>
                <w:szCs w:val="28"/>
              </w:rPr>
              <w:t>3</w:t>
            </w:r>
            <w:r w:rsidR="00FD2422" w:rsidRPr="00B260B9">
              <w:rPr>
                <w:rFonts w:cs="Calibri"/>
                <w:b/>
                <w:color w:val="C00000"/>
                <w:sz w:val="28"/>
                <w:szCs w:val="28"/>
              </w:rPr>
              <w:t>↑</w:t>
            </w:r>
            <w:r w:rsidR="00FD2422" w:rsidRPr="00B260B9">
              <w:rPr>
                <w:b/>
                <w:sz w:val="28"/>
                <w:szCs w:val="28"/>
              </w:rPr>
              <w:t>)</w:t>
            </w:r>
          </w:p>
        </w:tc>
      </w:tr>
    </w:tbl>
    <w:p w:rsidR="00FD2422" w:rsidRPr="008B0AB4" w:rsidRDefault="00FD2422" w:rsidP="00FD2422">
      <w:r w:rsidRPr="008B0AB4">
        <w:t xml:space="preserve">Deze installatie staat met </w:t>
      </w:r>
      <w:r w:rsidR="00385E3C">
        <w:t>14</w:t>
      </w:r>
      <w:r w:rsidRPr="008B0AB4">
        <w:t xml:space="preserve"> meldingen op de</w:t>
      </w:r>
      <w:r w:rsidR="00385E3C">
        <w:t xml:space="preserve"> zevend</w:t>
      </w:r>
      <w:r>
        <w:t>e</w:t>
      </w:r>
      <w:r w:rsidRPr="008B0AB4">
        <w:t xml:space="preserve"> plaats. Het aantal meldingen waar het gaat om een storing is</w:t>
      </w:r>
      <w:r>
        <w:t xml:space="preserve"> </w:t>
      </w:r>
      <w:r w:rsidR="00385E3C">
        <w:t>9</w:t>
      </w:r>
      <w:r>
        <w:t xml:space="preserve">, dit is </w:t>
      </w:r>
      <w:r w:rsidRPr="008B0AB4">
        <w:t xml:space="preserve">de </w:t>
      </w:r>
      <w:r>
        <w:t>ze</w:t>
      </w:r>
      <w:r w:rsidR="00385E3C">
        <w:t>s</w:t>
      </w:r>
      <w:r>
        <w:t>de</w:t>
      </w:r>
      <w:r w:rsidRPr="008B0AB4">
        <w:t xml:space="preserve"> plaats bij het aantal storingen, zie bijlage </w:t>
      </w:r>
      <w:r>
        <w:t>1</w:t>
      </w:r>
      <w:r w:rsidR="008615EB">
        <w:t>6</w:t>
      </w:r>
      <w:r w:rsidRPr="008B0AB4">
        <w:t xml:space="preserve">. </w:t>
      </w:r>
    </w:p>
    <w:p w:rsidR="00FD2422" w:rsidRDefault="00FD2422" w:rsidP="00FD2422">
      <w:r w:rsidRPr="008B0AB4">
        <w:t>Een nadere analyse leert het volgende:</w:t>
      </w:r>
    </w:p>
    <w:p w:rsidR="00FD2422" w:rsidRDefault="00FD2422" w:rsidP="00FD2422">
      <w:r>
        <w:t>De meldingen waarbij het niet om een storing gaat:</w:t>
      </w:r>
    </w:p>
    <w:p w:rsidR="009D2C91" w:rsidRDefault="009D2C91" w:rsidP="009D2C91">
      <w:pPr>
        <w:pStyle w:val="ListParagraph"/>
        <w:numPr>
          <w:ilvl w:val="0"/>
          <w:numId w:val="15"/>
        </w:numPr>
      </w:pPr>
      <w:r>
        <w:t>1</w:t>
      </w:r>
      <w:r w:rsidRPr="008C453B">
        <w:t xml:space="preserve"> storingsmelding betreffende </w:t>
      </w:r>
      <w:r>
        <w:t>een lekke hydrauliekslang</w:t>
      </w:r>
      <w:r w:rsidRPr="008C453B">
        <w:t>;</w:t>
      </w:r>
    </w:p>
    <w:p w:rsidR="009D2C91" w:rsidRDefault="009D2C91" w:rsidP="009D2C91">
      <w:pPr>
        <w:pStyle w:val="ListParagraph"/>
        <w:numPr>
          <w:ilvl w:val="0"/>
          <w:numId w:val="15"/>
        </w:numPr>
      </w:pPr>
      <w:r>
        <w:t>1</w:t>
      </w:r>
      <w:r w:rsidRPr="008C453B">
        <w:t xml:space="preserve"> storingsmelding betreffende </w:t>
      </w:r>
      <w:r>
        <w:t>olie druk te laag (6 liter)</w:t>
      </w:r>
      <w:r w:rsidRPr="008C453B">
        <w:t>;</w:t>
      </w:r>
    </w:p>
    <w:p w:rsidR="009D2C91" w:rsidRDefault="009D2C91" w:rsidP="009D2C91">
      <w:pPr>
        <w:pStyle w:val="ListParagraph"/>
        <w:numPr>
          <w:ilvl w:val="0"/>
          <w:numId w:val="15"/>
        </w:numPr>
      </w:pPr>
      <w:r>
        <w:t>1</w:t>
      </w:r>
      <w:r w:rsidRPr="008C453B">
        <w:t xml:space="preserve"> storingsmelding betreffende </w:t>
      </w:r>
      <w:r>
        <w:t>diverse leidingen (defect / onbetrouwbaar)</w:t>
      </w:r>
      <w:r w:rsidRPr="008C453B">
        <w:t>;</w:t>
      </w:r>
    </w:p>
    <w:p w:rsidR="009D2C91" w:rsidRDefault="009D2C91" w:rsidP="009D2C91">
      <w:pPr>
        <w:pStyle w:val="ListParagraph"/>
        <w:numPr>
          <w:ilvl w:val="0"/>
          <w:numId w:val="15"/>
        </w:numPr>
      </w:pPr>
      <w:r>
        <w:t>1</w:t>
      </w:r>
      <w:r w:rsidRPr="008C453B">
        <w:t xml:space="preserve"> storingsmelding betreffende </w:t>
      </w:r>
      <w:r>
        <w:t>een vast gevroren noodstop (vervanging)</w:t>
      </w:r>
      <w:r w:rsidR="00C41D6C">
        <w:t>;</w:t>
      </w:r>
    </w:p>
    <w:p w:rsidR="009D2C91" w:rsidRDefault="009D2C91" w:rsidP="009D2C91">
      <w:pPr>
        <w:pStyle w:val="ListParagraph"/>
        <w:numPr>
          <w:ilvl w:val="0"/>
          <w:numId w:val="15"/>
        </w:numPr>
      </w:pPr>
      <w:r>
        <w:t>1</w:t>
      </w:r>
      <w:r w:rsidRPr="008C453B">
        <w:t xml:space="preserve"> storingsmelding betreffende </w:t>
      </w:r>
      <w:r>
        <w:t>een storing op de noodstop, na een reset was dit verholpen</w:t>
      </w:r>
      <w:r w:rsidRPr="008C453B">
        <w:t>;</w:t>
      </w:r>
    </w:p>
    <w:p w:rsidR="009D2C91" w:rsidRDefault="009D2C91" w:rsidP="009D2C91">
      <w:pPr>
        <w:pStyle w:val="ListParagraph"/>
        <w:numPr>
          <w:ilvl w:val="0"/>
          <w:numId w:val="15"/>
        </w:numPr>
      </w:pPr>
      <w:r>
        <w:t>1</w:t>
      </w:r>
      <w:r w:rsidRPr="008C453B">
        <w:t xml:space="preserve"> storingsmelding betreffende </w:t>
      </w:r>
      <w:r>
        <w:t>een lekke koppeling drukopnemer</w:t>
      </w:r>
      <w:r w:rsidRPr="008C453B">
        <w:t>;</w:t>
      </w:r>
    </w:p>
    <w:p w:rsidR="00E16EC9" w:rsidRDefault="00E16EC9" w:rsidP="009D2C91">
      <w:pPr>
        <w:pStyle w:val="ListParagraph"/>
        <w:numPr>
          <w:ilvl w:val="0"/>
          <w:numId w:val="15"/>
        </w:numPr>
      </w:pPr>
      <w:r>
        <w:t>1</w:t>
      </w:r>
      <w:r w:rsidRPr="008C453B">
        <w:t xml:space="preserve"> storingsmelding betreffende </w:t>
      </w:r>
      <w:r>
        <w:t>vervanging lekke koppeling drukopnemer</w:t>
      </w:r>
      <w:r w:rsidRPr="008C453B">
        <w:t>;</w:t>
      </w:r>
    </w:p>
    <w:p w:rsidR="009D2C91" w:rsidRDefault="009D2C91" w:rsidP="009D2C91">
      <w:pPr>
        <w:pStyle w:val="ListParagraph"/>
        <w:numPr>
          <w:ilvl w:val="0"/>
          <w:numId w:val="15"/>
        </w:numPr>
      </w:pPr>
      <w:r>
        <w:t>1</w:t>
      </w:r>
      <w:r w:rsidRPr="008C453B">
        <w:t xml:space="preserve"> storingsmelding betreffende </w:t>
      </w:r>
      <w:r>
        <w:t>een defecte bel</w:t>
      </w:r>
      <w:r w:rsidRPr="008C453B">
        <w:t>;</w:t>
      </w:r>
    </w:p>
    <w:p w:rsidR="00FD2422" w:rsidRDefault="00E16EC9" w:rsidP="00FD2422">
      <w:pPr>
        <w:pStyle w:val="ListParagraph"/>
        <w:numPr>
          <w:ilvl w:val="0"/>
          <w:numId w:val="15"/>
        </w:numPr>
      </w:pPr>
      <w:r>
        <w:t>1</w:t>
      </w:r>
      <w:r w:rsidRPr="008C453B">
        <w:t xml:space="preserve"> storingsmelding betreffende </w:t>
      </w:r>
      <w:r>
        <w:t>CADO defect (reset)</w:t>
      </w:r>
      <w:r w:rsidR="00627BB4">
        <w:t>.</w:t>
      </w:r>
    </w:p>
    <w:p w:rsidR="00E16EC9" w:rsidRDefault="00E16EC9" w:rsidP="00E16EC9"/>
    <w:p w:rsidR="00FD2422" w:rsidRDefault="00FD2422" w:rsidP="00FD2422">
      <w:r>
        <w:t>De meldingen waarbij het niet om een storing gaat:</w:t>
      </w:r>
    </w:p>
    <w:p w:rsidR="009D2C91" w:rsidRDefault="00E16EC9" w:rsidP="009D2C91">
      <w:pPr>
        <w:pStyle w:val="ListParagraph"/>
        <w:numPr>
          <w:ilvl w:val="0"/>
          <w:numId w:val="15"/>
        </w:numPr>
      </w:pPr>
      <w:r>
        <w:t>2</w:t>
      </w:r>
      <w:r w:rsidR="009D2C91" w:rsidRPr="008C453B">
        <w:t xml:space="preserve"> storingsmelding</w:t>
      </w:r>
      <w:r w:rsidR="00627BB4">
        <w:t>e</w:t>
      </w:r>
      <w:r w:rsidR="009D2C91">
        <w:t>n</w:t>
      </w:r>
      <w:r w:rsidR="009D2C91" w:rsidRPr="008C453B">
        <w:t xml:space="preserve"> betreffende een dubbele melding;</w:t>
      </w:r>
    </w:p>
    <w:p w:rsidR="009D2C91" w:rsidRPr="008615EB" w:rsidRDefault="009D2C91" w:rsidP="009D2C91">
      <w:pPr>
        <w:pStyle w:val="ListParagraph"/>
        <w:numPr>
          <w:ilvl w:val="0"/>
          <w:numId w:val="15"/>
        </w:numPr>
      </w:pPr>
      <w:r>
        <w:t>1</w:t>
      </w:r>
      <w:r w:rsidRPr="008C453B">
        <w:t xml:space="preserve"> storingsmelding betreffende </w:t>
      </w:r>
      <w:r>
        <w:t xml:space="preserve">CADO bereikt eindstand niet, </w:t>
      </w:r>
      <w:r w:rsidRPr="008615EB">
        <w:t>bij aankomsten functioneerde alles goed (niet reproduceerbaar);</w:t>
      </w:r>
    </w:p>
    <w:p w:rsidR="009D2C91" w:rsidRPr="00E16EC9" w:rsidRDefault="009D2C91" w:rsidP="009D2C91">
      <w:pPr>
        <w:pStyle w:val="ListParagraph"/>
        <w:numPr>
          <w:ilvl w:val="0"/>
          <w:numId w:val="15"/>
        </w:numPr>
      </w:pPr>
      <w:r w:rsidRPr="00E16EC9">
        <w:t>1 storingsmelding betreffende falen CADO, bij aankomsten functioneerde alles goed (niet reproduceerbaar);</w:t>
      </w:r>
    </w:p>
    <w:p w:rsidR="003F12C1" w:rsidRPr="00E16EC9" w:rsidRDefault="009D2C91" w:rsidP="00884AE5">
      <w:pPr>
        <w:pStyle w:val="ListParagraph"/>
        <w:numPr>
          <w:ilvl w:val="0"/>
          <w:numId w:val="15"/>
        </w:numPr>
      </w:pPr>
      <w:r w:rsidRPr="00E16EC9">
        <w:t>1 storingsmelding betreffende het extra uitvoeren van een operationele test</w:t>
      </w:r>
      <w:r w:rsidR="00E16EC9" w:rsidRPr="00E16EC9">
        <w:t>.</w:t>
      </w:r>
    </w:p>
    <w:p w:rsidR="00E16EC9" w:rsidRPr="00E16EC9" w:rsidRDefault="00E16EC9" w:rsidP="00E16EC9">
      <w:pPr>
        <w:rPr>
          <w:highlight w:val="yellow"/>
        </w:rPr>
      </w:pPr>
    </w:p>
    <w:p w:rsidR="00FD2422" w:rsidRDefault="00FD2422" w:rsidP="00FD2422">
      <w:r w:rsidRPr="000A6DF0">
        <w:t>In bijlage 1</w:t>
      </w:r>
      <w:r w:rsidR="008615EB">
        <w:t>6</w:t>
      </w:r>
      <w:r w:rsidRPr="000A6DF0">
        <w:t xml:space="preserve"> staan de storingen verdeeld over de maanden. In de maand </w:t>
      </w:r>
      <w:r w:rsidR="00E16EC9">
        <w:t>februari</w:t>
      </w:r>
      <w:r w:rsidRPr="000A6DF0">
        <w:t xml:space="preserve"> zijn </w:t>
      </w:r>
      <w:r w:rsidR="00E16EC9">
        <w:t>3</w:t>
      </w:r>
      <w:r w:rsidRPr="000A6DF0">
        <w:t xml:space="preserve"> storingen binnengekomen en 0 in </w:t>
      </w:r>
      <w:r w:rsidR="00E76DCA">
        <w:t>7 verschillende</w:t>
      </w:r>
      <w:r w:rsidRPr="000A6DF0">
        <w:t xml:space="preserve"> maanden</w:t>
      </w:r>
    </w:p>
    <w:p w:rsidR="00FD2422" w:rsidRPr="00D96635" w:rsidRDefault="00FD2422" w:rsidP="00FD2422">
      <w:pPr>
        <w:pStyle w:val="Heading3"/>
        <w:numPr>
          <w:ilvl w:val="2"/>
          <w:numId w:val="1"/>
        </w:numPr>
        <w:tabs>
          <w:tab w:val="clear" w:pos="720"/>
        </w:tabs>
        <w:rPr>
          <w:sz w:val="18"/>
          <w:szCs w:val="18"/>
        </w:rPr>
      </w:pPr>
      <w:bookmarkStart w:id="126" w:name="_Toc3556617"/>
      <w:r w:rsidRPr="00D96635">
        <w:rPr>
          <w:sz w:val="18"/>
          <w:szCs w:val="18"/>
        </w:rPr>
        <w:t>Aanbevelingen</w:t>
      </w:r>
      <w:bookmarkEnd w:id="126"/>
    </w:p>
    <w:p w:rsidR="00E94B9A" w:rsidRDefault="00E94B9A" w:rsidP="009342E7">
      <w:pPr>
        <w:pStyle w:val="ListParagraph"/>
        <w:numPr>
          <w:ilvl w:val="0"/>
          <w:numId w:val="29"/>
        </w:numPr>
      </w:pPr>
      <w:r>
        <w:t>Om het falen van de noodstop van de CADO’s te voorkomen worden de noodstoppen vervangen in 2019 (aanbeveling 32).</w:t>
      </w:r>
    </w:p>
    <w:p w:rsidR="00FD2422" w:rsidRPr="00B260B9" w:rsidRDefault="00FD2422" w:rsidP="00FD2422">
      <w:pPr>
        <w:pStyle w:val="Heading2"/>
        <w:numPr>
          <w:ilvl w:val="1"/>
          <w:numId w:val="1"/>
        </w:numPr>
        <w:spacing w:line="240" w:lineRule="exact"/>
        <w:rPr>
          <w:sz w:val="20"/>
        </w:rPr>
      </w:pPr>
      <w:bookmarkStart w:id="127" w:name="_Toc3556618"/>
      <w:r>
        <w:rPr>
          <w:sz w:val="20"/>
        </w:rPr>
        <w:t>Openbare verlichting (OV)</w:t>
      </w:r>
      <w:bookmarkEnd w:id="127"/>
      <w:r>
        <w:rPr>
          <w:sz w:val="20"/>
        </w:rPr>
        <w:t xml:space="preserve"> </w:t>
      </w:r>
    </w:p>
    <w:p w:rsidR="00FD2422" w:rsidRPr="00B260B9" w:rsidRDefault="00FD2422" w:rsidP="00FD2422">
      <w:r w:rsidRPr="00B260B9">
        <w:t xml:space="preserve">Hieronder is een vergelijking gemaakt van het aantal storingen van deze installatie t.o.v. </w:t>
      </w:r>
      <w:r>
        <w:t>vorig jaar.</w:t>
      </w:r>
    </w:p>
    <w:p w:rsidR="00FD2422" w:rsidRPr="00B260B9" w:rsidRDefault="00FD2422" w:rsidP="00FD24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D2422" w:rsidRPr="00B260B9" w:rsidTr="00951810">
        <w:trPr>
          <w:trHeight w:val="518"/>
        </w:trPr>
        <w:tc>
          <w:tcPr>
            <w:tcW w:w="3612" w:type="dxa"/>
            <w:shd w:val="clear" w:color="auto" w:fill="FFFFFF"/>
          </w:tcPr>
          <w:p w:rsidR="00FD2422" w:rsidRDefault="00FD2422" w:rsidP="00951810">
            <w:pPr>
              <w:jc w:val="center"/>
              <w:rPr>
                <w:b/>
              </w:rPr>
            </w:pPr>
            <w:r>
              <w:rPr>
                <w:b/>
              </w:rPr>
              <w:t xml:space="preserve">Aantal storingen t.o.v. </w:t>
            </w:r>
            <w:r w:rsidR="000943A8">
              <w:rPr>
                <w:b/>
              </w:rPr>
              <w:t>2017</w:t>
            </w:r>
          </w:p>
          <w:p w:rsidR="00FD2422" w:rsidRPr="00B260B9" w:rsidRDefault="00FD2422" w:rsidP="00951810">
            <w:pPr>
              <w:jc w:val="center"/>
              <w:rPr>
                <w:b/>
              </w:rPr>
            </w:pPr>
          </w:p>
          <w:p w:rsidR="00FD2422" w:rsidRPr="00B260B9" w:rsidRDefault="002329F8" w:rsidP="002329F8">
            <w:pPr>
              <w:jc w:val="center"/>
              <w:rPr>
                <w:b/>
              </w:rPr>
            </w:pPr>
            <w:r>
              <w:rPr>
                <w:b/>
                <w:color w:val="C00000"/>
                <w:sz w:val="52"/>
              </w:rPr>
              <w:t>8</w:t>
            </w:r>
            <w:r w:rsidRPr="00B260B9">
              <w:rPr>
                <w:b/>
                <w:color w:val="92D050"/>
                <w:sz w:val="52"/>
              </w:rPr>
              <w:t xml:space="preserve"> </w:t>
            </w:r>
            <w:r w:rsidRPr="00B260B9">
              <w:rPr>
                <w:b/>
                <w:sz w:val="28"/>
                <w:szCs w:val="28"/>
              </w:rPr>
              <w:t>(</w:t>
            </w:r>
            <w:r>
              <w:rPr>
                <w:b/>
                <w:sz w:val="28"/>
                <w:szCs w:val="28"/>
              </w:rPr>
              <w:t>4</w:t>
            </w:r>
            <w:r w:rsidRPr="00B260B9">
              <w:rPr>
                <w:rFonts w:cs="Calibri"/>
                <w:b/>
                <w:color w:val="C00000"/>
                <w:sz w:val="28"/>
                <w:szCs w:val="28"/>
              </w:rPr>
              <w:t>↑</w:t>
            </w:r>
            <w:r w:rsidRPr="00B260B9">
              <w:rPr>
                <w:b/>
                <w:sz w:val="28"/>
                <w:szCs w:val="28"/>
              </w:rPr>
              <w:t>)</w:t>
            </w:r>
          </w:p>
        </w:tc>
        <w:tc>
          <w:tcPr>
            <w:tcW w:w="3613" w:type="dxa"/>
            <w:shd w:val="clear" w:color="auto" w:fill="FFFFFF"/>
          </w:tcPr>
          <w:p w:rsidR="00FD2422" w:rsidRPr="00B260B9" w:rsidRDefault="00FD2422" w:rsidP="00951810">
            <w:pPr>
              <w:jc w:val="center"/>
              <w:rPr>
                <w:b/>
              </w:rPr>
            </w:pPr>
            <w:r w:rsidRPr="00B260B9">
              <w:rPr>
                <w:b/>
              </w:rPr>
              <w:t xml:space="preserve">Aantal storingen t.o.v. </w:t>
            </w:r>
            <w:r w:rsidR="000943A8">
              <w:rPr>
                <w:b/>
              </w:rPr>
              <w:t>het gemiddelde 2016 - 2018</w:t>
            </w:r>
          </w:p>
          <w:p w:rsidR="00FD2422" w:rsidRPr="00B260B9" w:rsidRDefault="002329F8" w:rsidP="002329F8">
            <w:pPr>
              <w:jc w:val="center"/>
              <w:rPr>
                <w:b/>
              </w:rPr>
            </w:pPr>
            <w:r>
              <w:rPr>
                <w:b/>
                <w:color w:val="92D050"/>
                <w:sz w:val="52"/>
              </w:rPr>
              <w:t>8</w:t>
            </w:r>
            <w:r w:rsidR="00FD2422" w:rsidRPr="00B260B9">
              <w:rPr>
                <w:b/>
                <w:color w:val="92D050"/>
                <w:sz w:val="52"/>
              </w:rPr>
              <w:t xml:space="preserve"> </w:t>
            </w:r>
            <w:r w:rsidR="00FD2422" w:rsidRPr="00B260B9">
              <w:rPr>
                <w:b/>
                <w:sz w:val="28"/>
                <w:szCs w:val="28"/>
              </w:rPr>
              <w:t>(</w:t>
            </w:r>
            <w:r>
              <w:rPr>
                <w:b/>
                <w:sz w:val="28"/>
                <w:szCs w:val="28"/>
              </w:rPr>
              <w:t>18.7</w:t>
            </w:r>
            <w:r w:rsidR="00FD2422" w:rsidRPr="00B260B9">
              <w:rPr>
                <w:rFonts w:cs="Calibri"/>
                <w:b/>
                <w:color w:val="92D050"/>
                <w:sz w:val="28"/>
                <w:szCs w:val="28"/>
              </w:rPr>
              <w:t>↓</w:t>
            </w:r>
            <w:r w:rsidR="00FD2422" w:rsidRPr="00B260B9">
              <w:rPr>
                <w:b/>
                <w:sz w:val="28"/>
                <w:szCs w:val="28"/>
              </w:rPr>
              <w:t>)</w:t>
            </w:r>
          </w:p>
        </w:tc>
      </w:tr>
    </w:tbl>
    <w:p w:rsidR="00B50CD5" w:rsidRDefault="00B50CD5" w:rsidP="00FD2422"/>
    <w:p w:rsidR="00FD2422" w:rsidRPr="00B260B9" w:rsidRDefault="00FD2422" w:rsidP="00FD2422">
      <w:r w:rsidRPr="00B260B9">
        <w:t xml:space="preserve">Deze installatie staat met </w:t>
      </w:r>
      <w:r w:rsidR="00385E3C">
        <w:t>10</w:t>
      </w:r>
      <w:r w:rsidRPr="00B260B9">
        <w:t xml:space="preserve"> meldingen op de </w:t>
      </w:r>
      <w:r w:rsidR="00385E3C">
        <w:t>achts</w:t>
      </w:r>
      <w:r w:rsidRPr="00B260B9">
        <w:t xml:space="preserve">te plaats. Het aantal meldingen waar het gaat om een storing echter maar </w:t>
      </w:r>
      <w:r w:rsidR="00385E3C">
        <w:t>8</w:t>
      </w:r>
      <w:r w:rsidRPr="00B260B9">
        <w:t xml:space="preserve">, dit is de </w:t>
      </w:r>
      <w:r>
        <w:t xml:space="preserve">gedeelde </w:t>
      </w:r>
      <w:r w:rsidR="00385E3C">
        <w:t>zeven</w:t>
      </w:r>
      <w:r>
        <w:t>de</w:t>
      </w:r>
      <w:r w:rsidRPr="00B260B9">
        <w:t xml:space="preserve"> plaats bij het aantal storingen, zie bijlage 1</w:t>
      </w:r>
      <w:r w:rsidR="008615EB">
        <w:t>7</w:t>
      </w:r>
      <w:r w:rsidRPr="00B260B9">
        <w:t xml:space="preserve">. </w:t>
      </w:r>
    </w:p>
    <w:p w:rsidR="00FD2422" w:rsidRDefault="00FD2422" w:rsidP="00FD2422">
      <w:r w:rsidRPr="00B260B9">
        <w:t>Een nadere analyse leert het volgende:</w:t>
      </w:r>
    </w:p>
    <w:p w:rsidR="00FD2422" w:rsidRDefault="00FD2422" w:rsidP="00FD2422">
      <w:r>
        <w:t>De meldingen waarbij het om een storing gaat:</w:t>
      </w:r>
    </w:p>
    <w:p w:rsidR="004161BE" w:rsidRDefault="004161BE" w:rsidP="0060364D">
      <w:pPr>
        <w:pStyle w:val="ListParagraph"/>
        <w:numPr>
          <w:ilvl w:val="0"/>
          <w:numId w:val="15"/>
        </w:numPr>
      </w:pPr>
      <w:r>
        <w:t>7</w:t>
      </w:r>
      <w:r w:rsidRPr="005638DF">
        <w:t xml:space="preserve"> storingsmeldingen betreffende </w:t>
      </w:r>
      <w:r>
        <w:t>lamp defect</w:t>
      </w:r>
      <w:r w:rsidRPr="005638DF">
        <w:t>;</w:t>
      </w:r>
    </w:p>
    <w:p w:rsidR="004161BE" w:rsidRPr="005638DF" w:rsidRDefault="004161BE" w:rsidP="0060364D">
      <w:pPr>
        <w:pStyle w:val="ListParagraph"/>
        <w:numPr>
          <w:ilvl w:val="0"/>
          <w:numId w:val="15"/>
        </w:numPr>
      </w:pPr>
      <w:r>
        <w:t>1</w:t>
      </w:r>
      <w:r w:rsidRPr="005638DF">
        <w:t xml:space="preserve"> storingsmelding betreffende </w:t>
      </w:r>
      <w:r>
        <w:t>controller in storing – (reset).</w:t>
      </w:r>
    </w:p>
    <w:p w:rsidR="00FD2422" w:rsidRDefault="00FD2422" w:rsidP="00FD2422"/>
    <w:p w:rsidR="00FD2422" w:rsidRDefault="00FD2422" w:rsidP="00FD2422">
      <w:r>
        <w:t>De meldingen waarbij het niet om een storing gaat:</w:t>
      </w:r>
    </w:p>
    <w:p w:rsidR="00233AB8" w:rsidRDefault="00884AE5" w:rsidP="00233AB8">
      <w:pPr>
        <w:pStyle w:val="ListParagraph"/>
        <w:numPr>
          <w:ilvl w:val="0"/>
          <w:numId w:val="15"/>
        </w:numPr>
      </w:pPr>
      <w:r>
        <w:t>1 storingsmelding</w:t>
      </w:r>
      <w:r w:rsidR="00233AB8" w:rsidRPr="005638DF">
        <w:t xml:space="preserve"> betreffende</w:t>
      </w:r>
      <w:r>
        <w:t xml:space="preserve"> een controle van de masten (preventief)</w:t>
      </w:r>
      <w:r w:rsidR="00233AB8" w:rsidRPr="005638DF">
        <w:t>;</w:t>
      </w:r>
    </w:p>
    <w:p w:rsidR="00884AE5" w:rsidRDefault="00884AE5" w:rsidP="00884AE5">
      <w:pPr>
        <w:pStyle w:val="ListParagraph"/>
        <w:numPr>
          <w:ilvl w:val="0"/>
          <w:numId w:val="15"/>
        </w:numPr>
      </w:pPr>
      <w:r>
        <w:t>1 storingsmelding</w:t>
      </w:r>
      <w:r w:rsidRPr="005638DF">
        <w:t xml:space="preserve"> betreffende</w:t>
      </w:r>
      <w:r>
        <w:t xml:space="preserve"> OV staat aan, klopt i.v.m. werkzaamheden.</w:t>
      </w:r>
    </w:p>
    <w:p w:rsidR="00FD2422" w:rsidRDefault="00FD2422" w:rsidP="00FD2422"/>
    <w:p w:rsidR="00FD2422" w:rsidRDefault="00FD2422" w:rsidP="00FD2422">
      <w:r w:rsidRPr="004B793A">
        <w:t>In bijlage 1</w:t>
      </w:r>
      <w:r w:rsidR="008615EB">
        <w:t>7</w:t>
      </w:r>
      <w:r w:rsidRPr="004B793A">
        <w:t xml:space="preserve"> staan de storingen verdeeld over de maanden. In de maand </w:t>
      </w:r>
      <w:r w:rsidR="00884AE5">
        <w:t>februari</w:t>
      </w:r>
      <w:r w:rsidRPr="004B793A">
        <w:t xml:space="preserve"> zijn de </w:t>
      </w:r>
      <w:r w:rsidR="00884AE5">
        <w:t>7</w:t>
      </w:r>
      <w:r w:rsidRPr="004B793A">
        <w:t xml:space="preserve"> storingen</w:t>
      </w:r>
      <w:r>
        <w:t xml:space="preserve"> en </w:t>
      </w:r>
      <w:r w:rsidR="00884AE5">
        <w:t>0</w:t>
      </w:r>
      <w:r>
        <w:t xml:space="preserve"> storing</w:t>
      </w:r>
      <w:r w:rsidR="00884AE5">
        <w:t>en in 10 maanden.</w:t>
      </w:r>
    </w:p>
    <w:p w:rsidR="00FD2422" w:rsidRDefault="00FD2422" w:rsidP="00FD2422">
      <w:pPr>
        <w:pStyle w:val="Heading3"/>
        <w:numPr>
          <w:ilvl w:val="2"/>
          <w:numId w:val="1"/>
        </w:numPr>
        <w:tabs>
          <w:tab w:val="clear" w:pos="720"/>
        </w:tabs>
        <w:rPr>
          <w:sz w:val="18"/>
          <w:szCs w:val="18"/>
        </w:rPr>
      </w:pPr>
      <w:bookmarkStart w:id="128" w:name="_Toc3556619"/>
      <w:r w:rsidRPr="00B03AA9">
        <w:rPr>
          <w:sz w:val="18"/>
          <w:szCs w:val="18"/>
        </w:rPr>
        <w:t>Aanbevelingen</w:t>
      </w:r>
      <w:bookmarkEnd w:id="128"/>
    </w:p>
    <w:p w:rsidR="00E94B9A" w:rsidRPr="0091526B" w:rsidRDefault="00884AE5" w:rsidP="00E94B9A">
      <w:pPr>
        <w:pStyle w:val="ListParagraph"/>
        <w:numPr>
          <w:ilvl w:val="0"/>
          <w:numId w:val="23"/>
        </w:numPr>
      </w:pPr>
      <w:r>
        <w:t xml:space="preserve"> </w:t>
      </w:r>
      <w:r w:rsidR="00E94B9A">
        <w:t>Geen nieuwe aanbevelingen t.o.v. de vorige rapportages.</w:t>
      </w:r>
    </w:p>
    <w:p w:rsidR="008543D0" w:rsidRPr="008B0AB4" w:rsidRDefault="008543D0" w:rsidP="008543D0">
      <w:pPr>
        <w:pStyle w:val="Heading2"/>
        <w:numPr>
          <w:ilvl w:val="1"/>
          <w:numId w:val="1"/>
        </w:numPr>
        <w:spacing w:line="240" w:lineRule="exact"/>
      </w:pPr>
      <w:bookmarkStart w:id="129" w:name="_Toc3556620"/>
      <w:r>
        <w:t>Verplaatsbare vangrail (VEVA)</w:t>
      </w:r>
      <w:bookmarkEnd w:id="129"/>
      <w:r w:rsidR="00513189">
        <w:t xml:space="preserve"> </w:t>
      </w:r>
    </w:p>
    <w:p w:rsidR="00CE74FF" w:rsidRPr="00B260B9" w:rsidRDefault="00CE74FF" w:rsidP="00CE74FF">
      <w:r w:rsidRPr="00B260B9">
        <w:t xml:space="preserve">Hieronder is een vergelijking gemaakt van het aantal storingen van deze installatie t.o.v. </w:t>
      </w:r>
      <w:r>
        <w:t>vorig jaar.</w:t>
      </w:r>
    </w:p>
    <w:p w:rsidR="00CE74FF" w:rsidRPr="00B260B9" w:rsidRDefault="00CE74FF" w:rsidP="00CE74F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E74FF" w:rsidRPr="00B260B9" w:rsidTr="00CE74FF">
        <w:trPr>
          <w:trHeight w:val="518"/>
        </w:trPr>
        <w:tc>
          <w:tcPr>
            <w:tcW w:w="3612" w:type="dxa"/>
            <w:shd w:val="clear" w:color="auto" w:fill="FFFFFF"/>
          </w:tcPr>
          <w:p w:rsidR="00CE74FF" w:rsidRDefault="00CE74FF" w:rsidP="00CE74FF">
            <w:pPr>
              <w:jc w:val="center"/>
              <w:rPr>
                <w:b/>
              </w:rPr>
            </w:pPr>
            <w:r>
              <w:rPr>
                <w:b/>
              </w:rPr>
              <w:t xml:space="preserve">Aantal storingen t.o.v. </w:t>
            </w:r>
            <w:r w:rsidR="000943A8">
              <w:rPr>
                <w:b/>
              </w:rPr>
              <w:t>2017</w:t>
            </w:r>
          </w:p>
          <w:p w:rsidR="00CE74FF" w:rsidRPr="00B260B9" w:rsidRDefault="00CE74FF" w:rsidP="000943A8">
            <w:pPr>
              <w:rPr>
                <w:b/>
              </w:rPr>
            </w:pPr>
          </w:p>
          <w:p w:rsidR="00CE74FF" w:rsidRPr="00B260B9" w:rsidRDefault="002329F8" w:rsidP="00785AFD">
            <w:pPr>
              <w:jc w:val="center"/>
              <w:rPr>
                <w:b/>
              </w:rPr>
            </w:pPr>
            <w:r>
              <w:rPr>
                <w:b/>
                <w:color w:val="92D050"/>
                <w:sz w:val="52"/>
              </w:rPr>
              <w:t>8</w:t>
            </w:r>
            <w:r w:rsidR="00CE74FF" w:rsidRPr="00B260B9">
              <w:rPr>
                <w:b/>
                <w:color w:val="92D050"/>
                <w:sz w:val="52"/>
              </w:rPr>
              <w:t xml:space="preserve"> </w:t>
            </w:r>
            <w:r w:rsidR="00CE74FF" w:rsidRPr="00B260B9">
              <w:rPr>
                <w:b/>
                <w:sz w:val="28"/>
                <w:szCs w:val="28"/>
              </w:rPr>
              <w:t>(</w:t>
            </w:r>
            <w:r>
              <w:rPr>
                <w:b/>
                <w:sz w:val="28"/>
                <w:szCs w:val="28"/>
              </w:rPr>
              <w:t>9</w:t>
            </w:r>
            <w:r w:rsidR="00CE74FF" w:rsidRPr="00B260B9">
              <w:rPr>
                <w:rFonts w:cs="Calibri"/>
                <w:b/>
                <w:color w:val="92D050"/>
                <w:sz w:val="28"/>
                <w:szCs w:val="28"/>
              </w:rPr>
              <w:t>↓</w:t>
            </w:r>
            <w:r w:rsidR="00CE74FF" w:rsidRPr="00B260B9">
              <w:rPr>
                <w:b/>
                <w:sz w:val="28"/>
                <w:szCs w:val="28"/>
              </w:rPr>
              <w:t>)</w:t>
            </w:r>
          </w:p>
        </w:tc>
        <w:tc>
          <w:tcPr>
            <w:tcW w:w="3613" w:type="dxa"/>
            <w:shd w:val="clear" w:color="auto" w:fill="FFFFFF"/>
          </w:tcPr>
          <w:p w:rsidR="00CE74FF" w:rsidRPr="00B260B9" w:rsidRDefault="00CE74FF" w:rsidP="00CE74FF">
            <w:pPr>
              <w:jc w:val="center"/>
              <w:rPr>
                <w:b/>
              </w:rPr>
            </w:pPr>
            <w:r w:rsidRPr="00B260B9">
              <w:rPr>
                <w:b/>
              </w:rPr>
              <w:t xml:space="preserve">Aantal storingen t.o.v. </w:t>
            </w:r>
            <w:r w:rsidR="000943A8">
              <w:rPr>
                <w:b/>
              </w:rPr>
              <w:t>het gemiddelde 2016 - 2018</w:t>
            </w:r>
          </w:p>
          <w:p w:rsidR="00CE74FF" w:rsidRPr="00B260B9" w:rsidRDefault="002329F8" w:rsidP="002329F8">
            <w:pPr>
              <w:jc w:val="center"/>
              <w:rPr>
                <w:b/>
              </w:rPr>
            </w:pPr>
            <w:r>
              <w:rPr>
                <w:b/>
                <w:color w:val="92D050"/>
                <w:sz w:val="52"/>
              </w:rPr>
              <w:t>8</w:t>
            </w:r>
            <w:r w:rsidR="00CE74FF" w:rsidRPr="00B260B9">
              <w:rPr>
                <w:b/>
                <w:color w:val="92D050"/>
                <w:sz w:val="52"/>
              </w:rPr>
              <w:t xml:space="preserve"> </w:t>
            </w:r>
            <w:r w:rsidR="00CE74FF" w:rsidRPr="00B260B9">
              <w:rPr>
                <w:b/>
                <w:sz w:val="28"/>
                <w:szCs w:val="28"/>
              </w:rPr>
              <w:t>(</w:t>
            </w:r>
            <w:r>
              <w:rPr>
                <w:b/>
                <w:sz w:val="28"/>
                <w:szCs w:val="28"/>
              </w:rPr>
              <w:t>11</w:t>
            </w:r>
            <w:r w:rsidR="00785AFD">
              <w:rPr>
                <w:b/>
                <w:sz w:val="28"/>
                <w:szCs w:val="28"/>
              </w:rPr>
              <w:t>.</w:t>
            </w:r>
            <w:r>
              <w:rPr>
                <w:b/>
                <w:sz w:val="28"/>
                <w:szCs w:val="28"/>
              </w:rPr>
              <w:t>7</w:t>
            </w:r>
            <w:r w:rsidR="00CE74FF" w:rsidRPr="00B260B9">
              <w:rPr>
                <w:rFonts w:cs="Calibri"/>
                <w:b/>
                <w:color w:val="92D050"/>
                <w:sz w:val="28"/>
                <w:szCs w:val="28"/>
              </w:rPr>
              <w:t>↓</w:t>
            </w:r>
            <w:r w:rsidR="00CE74FF" w:rsidRPr="00B260B9">
              <w:rPr>
                <w:b/>
                <w:sz w:val="28"/>
                <w:szCs w:val="28"/>
              </w:rPr>
              <w:t>)</w:t>
            </w:r>
          </w:p>
        </w:tc>
      </w:tr>
    </w:tbl>
    <w:p w:rsidR="008543D0" w:rsidRPr="008B0AB4" w:rsidRDefault="00A24011" w:rsidP="008543D0">
      <w:r w:rsidRPr="008B0AB4">
        <w:t xml:space="preserve">Deze installatie staat met </w:t>
      </w:r>
      <w:r w:rsidR="007B1B66">
        <w:t>9</w:t>
      </w:r>
      <w:r w:rsidRPr="008B0AB4">
        <w:t xml:space="preserve"> meldingen op de</w:t>
      </w:r>
      <w:r>
        <w:t xml:space="preserve"> gedeelde </w:t>
      </w:r>
      <w:r w:rsidR="005E47B7">
        <w:t>negende</w:t>
      </w:r>
      <w:r w:rsidRPr="008B0AB4">
        <w:t xml:space="preserve"> plaats.</w:t>
      </w:r>
      <w:r w:rsidR="008543D0" w:rsidRPr="008B0AB4">
        <w:t xml:space="preserve"> Het aantal meldingen waar het gaat om een storing is</w:t>
      </w:r>
      <w:r w:rsidR="008543D0">
        <w:t xml:space="preserve"> </w:t>
      </w:r>
      <w:r w:rsidR="007B1B66">
        <w:t>8</w:t>
      </w:r>
      <w:r w:rsidR="008543D0">
        <w:t xml:space="preserve">, dit is </w:t>
      </w:r>
      <w:r w:rsidR="007B1B66">
        <w:t>een gedeelde zevende</w:t>
      </w:r>
      <w:r w:rsidR="008543D0" w:rsidRPr="008B0AB4">
        <w:t xml:space="preserve"> plaats bij het aantal storingen, zie bijlage </w:t>
      </w:r>
      <w:r w:rsidR="008543D0">
        <w:t>1</w:t>
      </w:r>
      <w:r w:rsidR="00A24781">
        <w:t>8</w:t>
      </w:r>
      <w:r w:rsidR="008543D0" w:rsidRPr="008B0AB4">
        <w:t xml:space="preserve">. </w:t>
      </w:r>
    </w:p>
    <w:p w:rsidR="008543D0" w:rsidRDefault="008543D0" w:rsidP="008543D0">
      <w:r w:rsidRPr="008B0AB4">
        <w:t>Een nadere analyse leert het volgende:</w:t>
      </w:r>
    </w:p>
    <w:p w:rsidR="004B793A" w:rsidRDefault="004B793A" w:rsidP="004B793A">
      <w:r>
        <w:t>De meldingen waarbij het niet om een storing gaat:</w:t>
      </w:r>
    </w:p>
    <w:p w:rsidR="00842054" w:rsidRDefault="00842054" w:rsidP="00842054">
      <w:pPr>
        <w:pStyle w:val="ListParagraph"/>
        <w:numPr>
          <w:ilvl w:val="0"/>
          <w:numId w:val="15"/>
        </w:numPr>
      </w:pPr>
      <w:r>
        <w:t>1</w:t>
      </w:r>
      <w:r w:rsidRPr="007B1B66">
        <w:t xml:space="preserve"> storingsmelding betreffende </w:t>
      </w:r>
      <w:r>
        <w:t xml:space="preserve">eindschakelaar </w:t>
      </w:r>
      <w:r w:rsidRPr="007B1B66">
        <w:t>sensor defect;</w:t>
      </w:r>
    </w:p>
    <w:p w:rsidR="00842054" w:rsidRDefault="00842054" w:rsidP="00842054">
      <w:pPr>
        <w:pStyle w:val="ListParagraph"/>
        <w:numPr>
          <w:ilvl w:val="0"/>
          <w:numId w:val="15"/>
        </w:numPr>
      </w:pPr>
      <w:r>
        <w:t>1</w:t>
      </w:r>
      <w:r w:rsidRPr="007B1B66">
        <w:t xml:space="preserve"> storingsmelding betreffende </w:t>
      </w:r>
      <w:r>
        <w:t xml:space="preserve">vergrendel </w:t>
      </w:r>
      <w:r w:rsidRPr="007B1B66">
        <w:t>sensor defect;</w:t>
      </w:r>
    </w:p>
    <w:p w:rsidR="00842054" w:rsidRDefault="00842054" w:rsidP="00842054">
      <w:pPr>
        <w:pStyle w:val="ListParagraph"/>
        <w:numPr>
          <w:ilvl w:val="0"/>
          <w:numId w:val="15"/>
        </w:numPr>
      </w:pPr>
      <w:r>
        <w:t>1</w:t>
      </w:r>
      <w:r w:rsidRPr="007B1B66">
        <w:t xml:space="preserve"> storingsmelding betreffende </w:t>
      </w:r>
      <w:r>
        <w:t xml:space="preserve">ontgrendel </w:t>
      </w:r>
      <w:r w:rsidRPr="007B1B66">
        <w:t>sensor defect;</w:t>
      </w:r>
    </w:p>
    <w:p w:rsidR="00842054" w:rsidRDefault="00842054" w:rsidP="00842054">
      <w:pPr>
        <w:pStyle w:val="ListParagraph"/>
        <w:numPr>
          <w:ilvl w:val="0"/>
          <w:numId w:val="15"/>
        </w:numPr>
      </w:pPr>
      <w:r>
        <w:t>1</w:t>
      </w:r>
      <w:r w:rsidRPr="007B1B66">
        <w:t xml:space="preserve"> storingsmelding betreffende </w:t>
      </w:r>
      <w:r>
        <w:t xml:space="preserve">gesloten stand </w:t>
      </w:r>
      <w:r w:rsidRPr="007B1B66">
        <w:t>sensor defect;</w:t>
      </w:r>
    </w:p>
    <w:p w:rsidR="007B1B66" w:rsidRPr="007B1B66" w:rsidRDefault="007B1B66" w:rsidP="007B1B66">
      <w:pPr>
        <w:pStyle w:val="ListParagraph"/>
        <w:numPr>
          <w:ilvl w:val="0"/>
          <w:numId w:val="15"/>
        </w:numPr>
      </w:pPr>
      <w:r w:rsidRPr="007B1B66">
        <w:t xml:space="preserve">1 storingsmelding betreffende </w:t>
      </w:r>
      <w:r>
        <w:t>noodstop</w:t>
      </w:r>
      <w:r w:rsidRPr="007B1B66">
        <w:t xml:space="preserve"> gevroren, kerende werking bleef behouden;</w:t>
      </w:r>
    </w:p>
    <w:p w:rsidR="007B1B66" w:rsidRDefault="007B1B66" w:rsidP="007B1B66">
      <w:pPr>
        <w:pStyle w:val="ListParagraph"/>
        <w:numPr>
          <w:ilvl w:val="0"/>
          <w:numId w:val="15"/>
        </w:numPr>
      </w:pPr>
      <w:r w:rsidRPr="007B1B66">
        <w:t>1 storingsmelding betreffende cilinder lekt;</w:t>
      </w:r>
    </w:p>
    <w:p w:rsidR="00842054" w:rsidRDefault="00842054" w:rsidP="00842054">
      <w:pPr>
        <w:pStyle w:val="ListParagraph"/>
        <w:numPr>
          <w:ilvl w:val="0"/>
          <w:numId w:val="15"/>
        </w:numPr>
      </w:pPr>
      <w:r>
        <w:t>1</w:t>
      </w:r>
      <w:r w:rsidRPr="007B1B66">
        <w:t xml:space="preserve"> storingsmelding betreffende </w:t>
      </w:r>
      <w:r>
        <w:t>VEVA defect – reset.</w:t>
      </w:r>
      <w:r w:rsidRPr="007B1B66">
        <w:t>;</w:t>
      </w:r>
    </w:p>
    <w:p w:rsidR="007B1B66" w:rsidRDefault="00842054" w:rsidP="007B1B66">
      <w:pPr>
        <w:pStyle w:val="ListParagraph"/>
        <w:numPr>
          <w:ilvl w:val="0"/>
          <w:numId w:val="15"/>
        </w:numPr>
      </w:pPr>
      <w:r>
        <w:t>1</w:t>
      </w:r>
      <w:r w:rsidR="007B1B66" w:rsidRPr="007B1B66">
        <w:t xml:space="preserve"> storingsmelding betreffende een terechte melding, wegens een voertuigdetectie lus die te lang is aangesproken (systeem werkt zoals ontwerpen, dit is niet wenselijk).</w:t>
      </w:r>
    </w:p>
    <w:p w:rsidR="00842054" w:rsidRDefault="00842054" w:rsidP="004B793A"/>
    <w:p w:rsidR="004B793A" w:rsidRDefault="004B793A" w:rsidP="004B793A">
      <w:r>
        <w:t>De meldingen waarbij het niet om een storing gaat:</w:t>
      </w:r>
    </w:p>
    <w:p w:rsidR="00842054" w:rsidRPr="00E16EC9" w:rsidRDefault="00842054" w:rsidP="00842054">
      <w:pPr>
        <w:pStyle w:val="ListParagraph"/>
        <w:numPr>
          <w:ilvl w:val="0"/>
          <w:numId w:val="15"/>
        </w:numPr>
      </w:pPr>
      <w:r w:rsidRPr="00E16EC9">
        <w:t xml:space="preserve">1 storingsmelding betreffende falen </w:t>
      </w:r>
      <w:r>
        <w:t>VEVA</w:t>
      </w:r>
      <w:r w:rsidRPr="00E16EC9">
        <w:t>, bij aankomsten functioneerde alles goed (niet reproduceerbaar);</w:t>
      </w:r>
    </w:p>
    <w:p w:rsidR="007B1B66" w:rsidRPr="00842054" w:rsidRDefault="007B1B66" w:rsidP="00842054">
      <w:pPr>
        <w:rPr>
          <w:highlight w:val="yellow"/>
        </w:rPr>
      </w:pPr>
    </w:p>
    <w:p w:rsidR="008A6AB7" w:rsidRDefault="00FD1441" w:rsidP="00FD1441">
      <w:r w:rsidRPr="008B0AB4">
        <w:t xml:space="preserve">In bijlage </w:t>
      </w:r>
      <w:r>
        <w:t>1</w:t>
      </w:r>
      <w:r w:rsidR="00A24781">
        <w:t>8</w:t>
      </w:r>
      <w:r w:rsidRPr="008B0AB4">
        <w:t xml:space="preserve"> staan de </w:t>
      </w:r>
      <w:r>
        <w:t>storingen</w:t>
      </w:r>
      <w:r w:rsidRPr="008B0AB4">
        <w:t xml:space="preserve"> verdeeld over de maanden. </w:t>
      </w:r>
      <w:r w:rsidRPr="006A79F7">
        <w:t>In de maand</w:t>
      </w:r>
      <w:r w:rsidR="00842054">
        <w:t>en</w:t>
      </w:r>
      <w:r w:rsidR="006A79F7" w:rsidRPr="006A79F7">
        <w:t xml:space="preserve"> </w:t>
      </w:r>
      <w:r w:rsidR="00842054">
        <w:t>me</w:t>
      </w:r>
      <w:r w:rsidR="006A79F7" w:rsidRPr="006A79F7">
        <w:t>i</w:t>
      </w:r>
      <w:r w:rsidR="00842054">
        <w:t xml:space="preserve"> en september</w:t>
      </w:r>
      <w:r w:rsidR="006A79F7" w:rsidRPr="006A79F7">
        <w:t xml:space="preserve"> </w:t>
      </w:r>
      <w:r w:rsidRPr="006A79F7">
        <w:t xml:space="preserve">zijn </w:t>
      </w:r>
      <w:r w:rsidR="00842054">
        <w:t>2</w:t>
      </w:r>
      <w:r w:rsidRPr="006A79F7">
        <w:t xml:space="preserve"> storingen binnengekomen en 0 in </w:t>
      </w:r>
      <w:r w:rsidR="006A79F7" w:rsidRPr="006A79F7">
        <w:t>meerdere maanden</w:t>
      </w:r>
      <w:r w:rsidR="008A6AB7">
        <w:t xml:space="preserve"> (6).</w:t>
      </w:r>
    </w:p>
    <w:p w:rsidR="008543D0" w:rsidRPr="00D96635" w:rsidRDefault="008543D0" w:rsidP="008543D0">
      <w:pPr>
        <w:pStyle w:val="Heading3"/>
        <w:numPr>
          <w:ilvl w:val="2"/>
          <w:numId w:val="1"/>
        </w:numPr>
        <w:tabs>
          <w:tab w:val="clear" w:pos="720"/>
        </w:tabs>
        <w:rPr>
          <w:sz w:val="18"/>
          <w:szCs w:val="18"/>
        </w:rPr>
      </w:pPr>
      <w:bookmarkStart w:id="130" w:name="_Toc3556621"/>
      <w:r w:rsidRPr="00D96635">
        <w:rPr>
          <w:sz w:val="18"/>
          <w:szCs w:val="18"/>
        </w:rPr>
        <w:t>Aanbevelingen</w:t>
      </w:r>
      <w:bookmarkEnd w:id="130"/>
    </w:p>
    <w:p w:rsidR="00E94B9A" w:rsidRPr="0091526B" w:rsidRDefault="00E94B9A" w:rsidP="009B5A52">
      <w:pPr>
        <w:pStyle w:val="ListParagraph"/>
        <w:numPr>
          <w:ilvl w:val="0"/>
          <w:numId w:val="23"/>
        </w:numPr>
      </w:pPr>
      <w:bookmarkStart w:id="131" w:name="_Toc505782905"/>
      <w:bookmarkStart w:id="132" w:name="_Toc473645810"/>
      <w:bookmarkStart w:id="133" w:name="_Toc377035824"/>
      <w:bookmarkStart w:id="134" w:name="_Toc378164157"/>
      <w:bookmarkStart w:id="135" w:name="_Toc393178647"/>
      <w:bookmarkStart w:id="136" w:name="_Toc230545619"/>
      <w:bookmarkStart w:id="137" w:name="OLE_LINK3"/>
      <w:bookmarkStart w:id="138" w:name="OLE_LINK4"/>
      <w:r>
        <w:t xml:space="preserve">Om het falen van de noodstop van de </w:t>
      </w:r>
      <w:r w:rsidR="009342E7">
        <w:t>VEVA’s</w:t>
      </w:r>
      <w:r>
        <w:t xml:space="preserve"> te voorkomen worden de noodstoppen vervangen in 2019 (aanbeveling 3</w:t>
      </w:r>
      <w:r w:rsidR="009342E7">
        <w:t>3</w:t>
      </w:r>
      <w:r>
        <w:t>).</w:t>
      </w:r>
    </w:p>
    <w:p w:rsidR="00C258F6" w:rsidRPr="008B0AB4" w:rsidRDefault="00413322" w:rsidP="00C258F6">
      <w:pPr>
        <w:pStyle w:val="Heading2"/>
        <w:numPr>
          <w:ilvl w:val="1"/>
          <w:numId w:val="1"/>
        </w:numPr>
      </w:pPr>
      <w:bookmarkStart w:id="139" w:name="_Toc3556622"/>
      <w:r>
        <w:t>B</w:t>
      </w:r>
      <w:r w:rsidR="00C258F6">
        <w:t>eschikbaarheids</w:t>
      </w:r>
      <w:r>
        <w:t>- / prestatiekorting</w:t>
      </w:r>
      <w:bookmarkEnd w:id="139"/>
    </w:p>
    <w:p w:rsidR="00CB6B1D" w:rsidRDefault="00CB6B1D" w:rsidP="00C258F6">
      <w:r>
        <w:t>In 2018 is het systeem 2 keer functioneel gefaald t.o.v. van een beschikbaarheidseis / prestatie eis.</w:t>
      </w:r>
    </w:p>
    <w:p w:rsidR="00CB6B1D" w:rsidRPr="00CB6B1D" w:rsidRDefault="00CB6B1D" w:rsidP="00CB6B1D">
      <w:pPr>
        <w:pStyle w:val="Heading3"/>
        <w:numPr>
          <w:ilvl w:val="2"/>
          <w:numId w:val="1"/>
        </w:numPr>
        <w:tabs>
          <w:tab w:val="clear" w:pos="720"/>
        </w:tabs>
        <w:rPr>
          <w:sz w:val="18"/>
          <w:szCs w:val="18"/>
        </w:rPr>
      </w:pPr>
      <w:bookmarkStart w:id="140" w:name="_Toc3556623"/>
      <w:r w:rsidRPr="00CB6B1D">
        <w:rPr>
          <w:sz w:val="18"/>
          <w:szCs w:val="18"/>
        </w:rPr>
        <w:t>VEVA</w:t>
      </w:r>
      <w:bookmarkEnd w:id="140"/>
    </w:p>
    <w:p w:rsidR="00C258F6" w:rsidRDefault="00CB6B1D" w:rsidP="00C258F6">
      <w:r>
        <w:t>De VEVA heeft in 2018 één keer gefaald, waarbij een wegafsluiting benodigd was om de storing te verhelpen. De wegafsluiting heeft ongeveer 15 minuten geduurd en dit resulteerde in een beschikbaarheidskorting van € 8.000.</w:t>
      </w:r>
    </w:p>
    <w:p w:rsidR="00CB6B1D" w:rsidRDefault="00CB6B1D" w:rsidP="00CB6B1D">
      <w:pPr>
        <w:pStyle w:val="Heading3"/>
        <w:numPr>
          <w:ilvl w:val="2"/>
          <w:numId w:val="1"/>
        </w:numPr>
        <w:tabs>
          <w:tab w:val="clear" w:pos="720"/>
        </w:tabs>
        <w:rPr>
          <w:sz w:val="18"/>
          <w:szCs w:val="18"/>
        </w:rPr>
      </w:pPr>
      <w:bookmarkStart w:id="141" w:name="_Toc3556624"/>
      <w:r w:rsidRPr="00CB6B1D">
        <w:rPr>
          <w:sz w:val="18"/>
          <w:szCs w:val="18"/>
        </w:rPr>
        <w:t>Pompkelder</w:t>
      </w:r>
      <w:bookmarkEnd w:id="141"/>
    </w:p>
    <w:p w:rsidR="00CB6B1D" w:rsidRPr="00CB6B1D" w:rsidRDefault="00CB6B1D" w:rsidP="00CB6B1D">
      <w:r>
        <w:t>Bij de pompkelder was een melding dat het niveau van de kelder te hoog was. Hiervan is geen melding ontvangen en dit is pas in 2019 geconstateerd. Dit heeft geresulteerd in een beschikbaarheid</w:t>
      </w:r>
      <w:r w:rsidR="0082335F">
        <w:t>s</w:t>
      </w:r>
      <w:r>
        <w:t>korting van € 1.800.000 in 2018</w:t>
      </w:r>
      <w:r w:rsidR="0082335F">
        <w:t xml:space="preserve">. In 2019 zal hier een actie op plaatst vinden om te bepalen wat de werkelijke capaciteit is van de kelders en daarnaast wat de </w:t>
      </w:r>
      <w:r w:rsidR="001445BB">
        <w:t>percentages</w:t>
      </w:r>
      <w:r w:rsidR="0082335F">
        <w:t xml:space="preserve"> betekenen van de kelders. Zodat bij de maandelijkse test gelijk kan worden geacteerd als het percentage te hoog is.</w:t>
      </w:r>
      <w:r>
        <w:t xml:space="preserve"> </w:t>
      </w:r>
    </w:p>
    <w:p w:rsidR="00BB7D81" w:rsidRPr="008B0AB4" w:rsidRDefault="00BB7D81" w:rsidP="00BB7D81">
      <w:pPr>
        <w:pStyle w:val="Heading1"/>
        <w:numPr>
          <w:ilvl w:val="0"/>
          <w:numId w:val="1"/>
        </w:numPr>
        <w:tabs>
          <w:tab w:val="clear" w:pos="0"/>
        </w:tabs>
        <w:spacing w:line="240" w:lineRule="exact"/>
        <w:ind w:left="240" w:hanging="240"/>
        <w:rPr>
          <w:noProof/>
        </w:rPr>
      </w:pPr>
      <w:bookmarkStart w:id="142" w:name="_Toc536007326"/>
      <w:bookmarkStart w:id="143" w:name="_Toc3556625"/>
      <w:bookmarkEnd w:id="131"/>
      <w:bookmarkEnd w:id="132"/>
      <w:bookmarkEnd w:id="133"/>
      <w:bookmarkEnd w:id="134"/>
      <w:bookmarkEnd w:id="135"/>
      <w:bookmarkEnd w:id="136"/>
      <w:bookmarkEnd w:id="137"/>
      <w:bookmarkEnd w:id="138"/>
      <w:r>
        <w:rPr>
          <w:noProof/>
        </w:rPr>
        <w:t>Assets met de meeste melding</w:t>
      </w:r>
      <w:bookmarkEnd w:id="142"/>
      <w:bookmarkEnd w:id="143"/>
    </w:p>
    <w:p w:rsidR="00BB7D81" w:rsidRDefault="00BB7D81" w:rsidP="00BB7D81">
      <w:pPr>
        <w:pStyle w:val="Heading2"/>
        <w:numPr>
          <w:ilvl w:val="1"/>
          <w:numId w:val="1"/>
        </w:numPr>
      </w:pPr>
      <w:bookmarkStart w:id="144" w:name="_Toc536007327"/>
      <w:bookmarkStart w:id="145" w:name="_Toc3556626"/>
      <w:r>
        <w:t>Algemeen</w:t>
      </w:r>
      <w:bookmarkEnd w:id="144"/>
      <w:bookmarkEnd w:id="145"/>
    </w:p>
    <w:p w:rsidR="00BB7D81" w:rsidRDefault="00BB7D81" w:rsidP="00BB7D81">
      <w:r w:rsidRPr="003C47F4">
        <w:t>De hieronder</w:t>
      </w:r>
      <w:r w:rsidRPr="002B4F6A">
        <w:t xml:space="preserve"> benoemde assets, </w:t>
      </w:r>
      <w:r>
        <w:t xml:space="preserve">zijn de </w:t>
      </w:r>
      <w:r w:rsidR="00E548C8">
        <w:t>10</w:t>
      </w:r>
      <w:r>
        <w:t xml:space="preserve"> assets die </w:t>
      </w:r>
      <w:r w:rsidR="00E548C8">
        <w:t>4</w:t>
      </w:r>
      <w:r>
        <w:t xml:space="preserve"> of meer meldingen hebben gehad in 2018:</w:t>
      </w:r>
    </w:p>
    <w:tbl>
      <w:tblPr>
        <w:tblStyle w:val="TableGrid"/>
        <w:tblW w:w="7508" w:type="dxa"/>
        <w:tblLayout w:type="fixed"/>
        <w:tblLook w:val="04A0" w:firstRow="1" w:lastRow="0" w:firstColumn="1" w:lastColumn="0" w:noHBand="0" w:noVBand="1"/>
      </w:tblPr>
      <w:tblGrid>
        <w:gridCol w:w="2830"/>
        <w:gridCol w:w="3828"/>
        <w:gridCol w:w="850"/>
      </w:tblGrid>
      <w:tr w:rsidR="00BB7D81" w:rsidTr="00951810">
        <w:tc>
          <w:tcPr>
            <w:tcW w:w="2830" w:type="dxa"/>
          </w:tcPr>
          <w:p w:rsidR="00BB7D81" w:rsidRDefault="00BB7D81" w:rsidP="00951810">
            <w:r>
              <w:t>Deelinstallatie</w:t>
            </w:r>
          </w:p>
        </w:tc>
        <w:tc>
          <w:tcPr>
            <w:tcW w:w="3828" w:type="dxa"/>
          </w:tcPr>
          <w:p w:rsidR="00BB7D81" w:rsidRDefault="00BB7D81" w:rsidP="00951810">
            <w:r>
              <w:t>Asset</w:t>
            </w:r>
          </w:p>
        </w:tc>
        <w:tc>
          <w:tcPr>
            <w:tcW w:w="850" w:type="dxa"/>
          </w:tcPr>
          <w:p w:rsidR="00BB7D81" w:rsidRDefault="00BB7D81" w:rsidP="00951810">
            <w:pPr>
              <w:jc w:val="center"/>
            </w:pPr>
            <w:r>
              <w:t>Aantal</w:t>
            </w:r>
          </w:p>
        </w:tc>
      </w:tr>
      <w:tr w:rsidR="00614003" w:rsidTr="00951810">
        <w:tc>
          <w:tcPr>
            <w:tcW w:w="2830" w:type="dxa"/>
          </w:tcPr>
          <w:p w:rsidR="00614003" w:rsidRDefault="00614003" w:rsidP="00614003">
            <w:r>
              <w:t>Afsluitbomen (AB)</w:t>
            </w:r>
          </w:p>
        </w:tc>
        <w:tc>
          <w:tcPr>
            <w:tcW w:w="3828" w:type="dxa"/>
          </w:tcPr>
          <w:p w:rsidR="00614003" w:rsidRPr="000621D3" w:rsidRDefault="00614003" w:rsidP="00614003">
            <w:r w:rsidRPr="000621D3">
              <w:t>A08 AB 1,538q MB (AB) - Afsluitboom</w:t>
            </w:r>
          </w:p>
        </w:tc>
        <w:tc>
          <w:tcPr>
            <w:tcW w:w="850" w:type="dxa"/>
          </w:tcPr>
          <w:p w:rsidR="00614003" w:rsidRPr="000E3458" w:rsidRDefault="00614003" w:rsidP="00614003">
            <w:pPr>
              <w:jc w:val="center"/>
            </w:pPr>
            <w:r w:rsidRPr="000E3458">
              <w:t>14</w:t>
            </w:r>
          </w:p>
        </w:tc>
      </w:tr>
      <w:tr w:rsidR="00614003" w:rsidTr="00951810">
        <w:tc>
          <w:tcPr>
            <w:tcW w:w="2830" w:type="dxa"/>
          </w:tcPr>
          <w:p w:rsidR="00614003" w:rsidRPr="00614003" w:rsidRDefault="00614003" w:rsidP="00614003">
            <w:r>
              <w:t>Afsluitbomen (AB)</w:t>
            </w:r>
          </w:p>
        </w:tc>
        <w:tc>
          <w:tcPr>
            <w:tcW w:w="3828" w:type="dxa"/>
          </w:tcPr>
          <w:p w:rsidR="00614003" w:rsidRPr="000621D3" w:rsidRDefault="00614003" w:rsidP="00614003">
            <w:r w:rsidRPr="000621D3">
              <w:t>A10 AB 31,120 IBL (AB) - Afsluitboom</w:t>
            </w:r>
          </w:p>
        </w:tc>
        <w:tc>
          <w:tcPr>
            <w:tcW w:w="850" w:type="dxa"/>
          </w:tcPr>
          <w:p w:rsidR="00614003" w:rsidRPr="000E3458" w:rsidRDefault="00614003" w:rsidP="00614003">
            <w:pPr>
              <w:jc w:val="center"/>
            </w:pPr>
            <w:r w:rsidRPr="000E3458">
              <w:t>6</w:t>
            </w:r>
          </w:p>
        </w:tc>
      </w:tr>
      <w:tr w:rsidR="00614003" w:rsidTr="00951810">
        <w:tc>
          <w:tcPr>
            <w:tcW w:w="2830" w:type="dxa"/>
          </w:tcPr>
          <w:p w:rsidR="00614003" w:rsidRDefault="00614003" w:rsidP="00614003">
            <w:r w:rsidRPr="0044569E">
              <w:t>Verkeerssignaleringssysteem (MTM)</w:t>
            </w:r>
          </w:p>
        </w:tc>
        <w:tc>
          <w:tcPr>
            <w:tcW w:w="3828" w:type="dxa"/>
          </w:tcPr>
          <w:p w:rsidR="00614003" w:rsidRPr="00614003" w:rsidRDefault="00614003" w:rsidP="00614003">
            <w:pPr>
              <w:rPr>
                <w:lang w:val="en-US"/>
              </w:rPr>
            </w:pPr>
            <w:r w:rsidRPr="00614003">
              <w:rPr>
                <w:lang w:val="en-US"/>
              </w:rPr>
              <w:t>A10 TSG2 30,015PWn - Kast A10 TSG2 30,015PWn</w:t>
            </w:r>
          </w:p>
        </w:tc>
        <w:tc>
          <w:tcPr>
            <w:tcW w:w="850" w:type="dxa"/>
          </w:tcPr>
          <w:p w:rsidR="00614003" w:rsidRPr="000E3458" w:rsidRDefault="00614003" w:rsidP="00614003">
            <w:pPr>
              <w:jc w:val="center"/>
            </w:pPr>
            <w:r w:rsidRPr="000E3458">
              <w:t>5</w:t>
            </w:r>
          </w:p>
        </w:tc>
      </w:tr>
      <w:tr w:rsidR="00614003" w:rsidTr="00951810">
        <w:tc>
          <w:tcPr>
            <w:tcW w:w="2830" w:type="dxa"/>
          </w:tcPr>
          <w:p w:rsidR="00614003" w:rsidRDefault="00614003" w:rsidP="00614003">
            <w:r w:rsidRPr="0044569E">
              <w:t>Verkeerssignaleringssysteem (MTM)</w:t>
            </w:r>
          </w:p>
        </w:tc>
        <w:tc>
          <w:tcPr>
            <w:tcW w:w="3828" w:type="dxa"/>
          </w:tcPr>
          <w:p w:rsidR="00614003" w:rsidRPr="00614003" w:rsidRDefault="00614003" w:rsidP="00614003">
            <w:pPr>
              <w:rPr>
                <w:lang w:val="en-US"/>
              </w:rPr>
            </w:pPr>
            <w:r w:rsidRPr="00614003">
              <w:rPr>
                <w:lang w:val="en-US"/>
              </w:rPr>
              <w:t>A10 MSG4 28,550HRR - Kast A10 MSG4 28,550HRR portaal 15</w:t>
            </w:r>
          </w:p>
        </w:tc>
        <w:tc>
          <w:tcPr>
            <w:tcW w:w="850" w:type="dxa"/>
          </w:tcPr>
          <w:p w:rsidR="00614003" w:rsidRPr="000E3458" w:rsidRDefault="00614003" w:rsidP="00614003">
            <w:pPr>
              <w:jc w:val="center"/>
            </w:pPr>
            <w:r w:rsidRPr="000E3458">
              <w:t>4</w:t>
            </w:r>
          </w:p>
        </w:tc>
      </w:tr>
      <w:tr w:rsidR="00614003" w:rsidTr="00951810">
        <w:tc>
          <w:tcPr>
            <w:tcW w:w="2830" w:type="dxa"/>
          </w:tcPr>
          <w:p w:rsidR="00614003" w:rsidRDefault="00614003" w:rsidP="00614003">
            <w:r>
              <w:t>Afsluitbomen (AB)</w:t>
            </w:r>
          </w:p>
        </w:tc>
        <w:tc>
          <w:tcPr>
            <w:tcW w:w="3828" w:type="dxa"/>
          </w:tcPr>
          <w:p w:rsidR="00614003" w:rsidRPr="000621D3" w:rsidRDefault="00614003" w:rsidP="00614003">
            <w:r w:rsidRPr="000621D3">
              <w:t>AB-CT2-N-01 (BK/HK) - Besturings-/hydrauliekkast</w:t>
            </w:r>
          </w:p>
        </w:tc>
        <w:tc>
          <w:tcPr>
            <w:tcW w:w="850" w:type="dxa"/>
          </w:tcPr>
          <w:p w:rsidR="00614003" w:rsidRPr="000E3458" w:rsidRDefault="00614003" w:rsidP="00614003">
            <w:pPr>
              <w:jc w:val="center"/>
            </w:pPr>
            <w:r w:rsidRPr="000E3458">
              <w:t>4</w:t>
            </w:r>
          </w:p>
        </w:tc>
      </w:tr>
      <w:tr w:rsidR="00614003" w:rsidTr="00951810">
        <w:tc>
          <w:tcPr>
            <w:tcW w:w="2830" w:type="dxa"/>
          </w:tcPr>
          <w:p w:rsidR="00614003" w:rsidRDefault="00614003" w:rsidP="00614003">
            <w:r>
              <w:t>Afsluitbomen (AB)</w:t>
            </w:r>
          </w:p>
        </w:tc>
        <w:tc>
          <w:tcPr>
            <w:tcW w:w="3828" w:type="dxa"/>
          </w:tcPr>
          <w:p w:rsidR="00614003" w:rsidRPr="000621D3" w:rsidRDefault="00614003" w:rsidP="00614003">
            <w:r w:rsidRPr="000621D3">
              <w:t>A10 AB 30.900z MB (AB) - Afsluitboom</w:t>
            </w:r>
          </w:p>
        </w:tc>
        <w:tc>
          <w:tcPr>
            <w:tcW w:w="850" w:type="dxa"/>
          </w:tcPr>
          <w:p w:rsidR="00614003" w:rsidRPr="000E3458" w:rsidRDefault="00614003" w:rsidP="00614003">
            <w:pPr>
              <w:jc w:val="center"/>
            </w:pPr>
            <w:r w:rsidRPr="000E3458">
              <w:t>4</w:t>
            </w:r>
          </w:p>
        </w:tc>
      </w:tr>
      <w:tr w:rsidR="00614003" w:rsidTr="00951810">
        <w:tc>
          <w:tcPr>
            <w:tcW w:w="2830" w:type="dxa"/>
          </w:tcPr>
          <w:p w:rsidR="00614003" w:rsidRDefault="00614003" w:rsidP="00614003">
            <w:r>
              <w:t>Afsluitbomen (AB)</w:t>
            </w:r>
          </w:p>
        </w:tc>
        <w:tc>
          <w:tcPr>
            <w:tcW w:w="3828" w:type="dxa"/>
          </w:tcPr>
          <w:p w:rsidR="00614003" w:rsidRPr="000621D3" w:rsidRDefault="00614003" w:rsidP="00614003">
            <w:r w:rsidRPr="000621D3">
              <w:t>A10 AB 27,265 MB (AB) - Afsluitboom</w:t>
            </w:r>
          </w:p>
        </w:tc>
        <w:tc>
          <w:tcPr>
            <w:tcW w:w="850" w:type="dxa"/>
          </w:tcPr>
          <w:p w:rsidR="00614003" w:rsidRPr="000E3458" w:rsidRDefault="00614003" w:rsidP="00614003">
            <w:pPr>
              <w:jc w:val="center"/>
            </w:pPr>
            <w:r w:rsidRPr="000E3458">
              <w:t>4</w:t>
            </w:r>
          </w:p>
        </w:tc>
      </w:tr>
      <w:tr w:rsidR="00614003" w:rsidTr="00951810">
        <w:tc>
          <w:tcPr>
            <w:tcW w:w="2830" w:type="dxa"/>
          </w:tcPr>
          <w:p w:rsidR="00614003" w:rsidRDefault="00614003" w:rsidP="00614003">
            <w:r>
              <w:t>Calamiteiten Doorsteek (CADO)</w:t>
            </w:r>
          </w:p>
        </w:tc>
        <w:tc>
          <w:tcPr>
            <w:tcW w:w="3828" w:type="dxa"/>
          </w:tcPr>
          <w:p w:rsidR="00614003" w:rsidRPr="00614003" w:rsidRDefault="00614003" w:rsidP="00614003">
            <w:pPr>
              <w:rPr>
                <w:lang w:val="en-US"/>
              </w:rPr>
            </w:pPr>
            <w:r w:rsidRPr="00614003">
              <w:rPr>
                <w:lang w:val="en-US"/>
              </w:rPr>
              <w:t>A10 CADO 29,280 BBR (CB) - CADO boom</w:t>
            </w:r>
          </w:p>
        </w:tc>
        <w:tc>
          <w:tcPr>
            <w:tcW w:w="850" w:type="dxa"/>
          </w:tcPr>
          <w:p w:rsidR="00614003" w:rsidRPr="000E3458" w:rsidRDefault="00614003" w:rsidP="00614003">
            <w:pPr>
              <w:jc w:val="center"/>
            </w:pPr>
            <w:r w:rsidRPr="000E3458">
              <w:t>4</w:t>
            </w:r>
          </w:p>
        </w:tc>
      </w:tr>
      <w:tr w:rsidR="00614003" w:rsidTr="00951810">
        <w:tc>
          <w:tcPr>
            <w:tcW w:w="2830" w:type="dxa"/>
          </w:tcPr>
          <w:p w:rsidR="00614003" w:rsidRDefault="00614003" w:rsidP="00614003">
            <w:r>
              <w:t>CCTV-camerasysteem</w:t>
            </w:r>
          </w:p>
        </w:tc>
        <w:tc>
          <w:tcPr>
            <w:tcW w:w="3828" w:type="dxa"/>
          </w:tcPr>
          <w:p w:rsidR="00614003" w:rsidRPr="000621D3" w:rsidRDefault="00614003" w:rsidP="00614003">
            <w:r w:rsidRPr="000621D3">
              <w:t>61CM2001 - Camera-OBJ-A10W</w:t>
            </w:r>
          </w:p>
        </w:tc>
        <w:tc>
          <w:tcPr>
            <w:tcW w:w="850" w:type="dxa"/>
          </w:tcPr>
          <w:p w:rsidR="00614003" w:rsidRPr="000E3458" w:rsidRDefault="00614003" w:rsidP="00614003">
            <w:pPr>
              <w:jc w:val="center"/>
            </w:pPr>
            <w:r w:rsidRPr="000E3458">
              <w:t>4</w:t>
            </w:r>
          </w:p>
        </w:tc>
      </w:tr>
      <w:tr w:rsidR="00614003" w:rsidTr="00951810">
        <w:tc>
          <w:tcPr>
            <w:tcW w:w="2830" w:type="dxa"/>
          </w:tcPr>
          <w:p w:rsidR="00614003" w:rsidRDefault="00614003" w:rsidP="00614003">
            <w:r>
              <w:t>CCTV-camerasysteem</w:t>
            </w:r>
          </w:p>
        </w:tc>
        <w:tc>
          <w:tcPr>
            <w:tcW w:w="3828" w:type="dxa"/>
          </w:tcPr>
          <w:p w:rsidR="00614003" w:rsidRDefault="00614003" w:rsidP="00614003">
            <w:r w:rsidRPr="000621D3">
              <w:t>61CM7616 - Camera CT1-W2</w:t>
            </w:r>
          </w:p>
        </w:tc>
        <w:tc>
          <w:tcPr>
            <w:tcW w:w="850" w:type="dxa"/>
          </w:tcPr>
          <w:p w:rsidR="00614003" w:rsidRDefault="00614003" w:rsidP="00614003">
            <w:pPr>
              <w:jc w:val="center"/>
            </w:pPr>
            <w:r w:rsidRPr="000E3458">
              <w:t>4</w:t>
            </w:r>
          </w:p>
        </w:tc>
      </w:tr>
    </w:tbl>
    <w:p w:rsidR="00BB7D81" w:rsidRDefault="00BB7D81" w:rsidP="00BB7D81">
      <w:pPr>
        <w:pStyle w:val="Heading2"/>
        <w:numPr>
          <w:ilvl w:val="1"/>
          <w:numId w:val="1"/>
        </w:numPr>
      </w:pPr>
      <w:bookmarkStart w:id="146" w:name="_Toc536007328"/>
      <w:bookmarkStart w:id="147" w:name="_Toc3556627"/>
      <w:r>
        <w:t>Uitwerking meldingen</w:t>
      </w:r>
      <w:bookmarkEnd w:id="146"/>
      <w:bookmarkEnd w:id="147"/>
    </w:p>
    <w:p w:rsidR="006163D5" w:rsidRDefault="008A6AB7" w:rsidP="006163D5">
      <w:r>
        <w:t>De assets met 4 of meer meldingen zijn hieronder uitgewerkt:</w:t>
      </w:r>
    </w:p>
    <w:p w:rsidR="00350E02" w:rsidRDefault="00350E02" w:rsidP="00EB7BBA">
      <w:pPr>
        <w:pStyle w:val="ListParagraph"/>
        <w:numPr>
          <w:ilvl w:val="0"/>
          <w:numId w:val="21"/>
        </w:numPr>
      </w:pPr>
      <w:r w:rsidRPr="0071773D">
        <w:t xml:space="preserve">De </w:t>
      </w:r>
      <w:r>
        <w:t>1</w:t>
      </w:r>
      <w:r w:rsidRPr="0071773D">
        <w:t xml:space="preserve">4 meldingen van asset </w:t>
      </w:r>
      <w:r w:rsidRPr="000621D3">
        <w:t>A08 AB 1,538q MB (AB) - Afsluitboom</w:t>
      </w:r>
      <w:r w:rsidRPr="0071773D">
        <w:t xml:space="preserve"> zijn hieronder nader uitgewerkt:</w:t>
      </w:r>
    </w:p>
    <w:p w:rsidR="008A6AB7" w:rsidRDefault="00350E02" w:rsidP="00350E02">
      <w:pPr>
        <w:pStyle w:val="ListParagraph"/>
        <w:numPr>
          <w:ilvl w:val="1"/>
          <w:numId w:val="21"/>
        </w:numPr>
      </w:pPr>
      <w:r>
        <w:t xml:space="preserve">Alle </w:t>
      </w:r>
      <w:r w:rsidRPr="001D44CD">
        <w:t>meldingen betreff</w:t>
      </w:r>
      <w:r>
        <w:t>ende een aanrijding</w:t>
      </w:r>
      <w:r w:rsidR="00B075D9">
        <w:t>en</w:t>
      </w:r>
      <w:r>
        <w:t>.</w:t>
      </w:r>
    </w:p>
    <w:p w:rsidR="00B075D9" w:rsidRDefault="00B075D9" w:rsidP="00B075D9">
      <w:pPr>
        <w:pStyle w:val="ListParagraph"/>
        <w:numPr>
          <w:ilvl w:val="0"/>
          <w:numId w:val="21"/>
        </w:numPr>
      </w:pPr>
      <w:r w:rsidRPr="0071773D">
        <w:t xml:space="preserve">De </w:t>
      </w:r>
      <w:r>
        <w:t>6</w:t>
      </w:r>
      <w:r w:rsidRPr="0071773D">
        <w:t xml:space="preserve"> meldingen van asset </w:t>
      </w:r>
      <w:r w:rsidRPr="000621D3">
        <w:t xml:space="preserve">A10 AB 31,120 IBL (AB) - Afsluitboom </w:t>
      </w:r>
      <w:r w:rsidRPr="0071773D">
        <w:t>zijn hieronder nader uitgewerkt:</w:t>
      </w:r>
    </w:p>
    <w:p w:rsidR="00B075D9" w:rsidRDefault="00B075D9" w:rsidP="00B075D9">
      <w:pPr>
        <w:pStyle w:val="ListParagraph"/>
        <w:numPr>
          <w:ilvl w:val="1"/>
          <w:numId w:val="21"/>
        </w:numPr>
      </w:pPr>
      <w:r>
        <w:t xml:space="preserve">Alle </w:t>
      </w:r>
      <w:r w:rsidRPr="001D44CD">
        <w:t>meldingen betreff</w:t>
      </w:r>
      <w:r>
        <w:t>ende een aanrijdingen.</w:t>
      </w:r>
    </w:p>
    <w:p w:rsidR="00B075D9" w:rsidRDefault="00B075D9" w:rsidP="00B075D9">
      <w:pPr>
        <w:pStyle w:val="ListParagraph"/>
        <w:numPr>
          <w:ilvl w:val="0"/>
          <w:numId w:val="21"/>
        </w:numPr>
      </w:pPr>
      <w:r w:rsidRPr="0071773D">
        <w:t xml:space="preserve">De </w:t>
      </w:r>
      <w:r>
        <w:t>5</w:t>
      </w:r>
      <w:r w:rsidRPr="0071773D">
        <w:t xml:space="preserve"> meldingen van asset </w:t>
      </w:r>
      <w:r w:rsidRPr="00B075D9">
        <w:t>A10 TSG2 30,015PWn - Kast A10 TSG2 30,015PWn</w:t>
      </w:r>
      <w:r w:rsidRPr="000621D3">
        <w:t xml:space="preserve"> </w:t>
      </w:r>
      <w:r w:rsidRPr="0071773D">
        <w:t>zijn hieronder nader uitgewerkt:</w:t>
      </w:r>
    </w:p>
    <w:p w:rsidR="00B075D9" w:rsidRDefault="001A7039" w:rsidP="00B075D9">
      <w:pPr>
        <w:pStyle w:val="ListParagraph"/>
        <w:numPr>
          <w:ilvl w:val="1"/>
          <w:numId w:val="21"/>
        </w:numPr>
      </w:pPr>
      <w:r>
        <w:t>3</w:t>
      </w:r>
      <w:r w:rsidR="00B075D9">
        <w:t xml:space="preserve"> </w:t>
      </w:r>
      <w:r w:rsidR="00B075D9" w:rsidRPr="001D44CD">
        <w:t>meldingen betreff</w:t>
      </w:r>
      <w:r w:rsidR="00B075D9">
        <w:t xml:space="preserve">ende een </w:t>
      </w:r>
      <w:r>
        <w:t xml:space="preserve">dubbele melding, 1 </w:t>
      </w:r>
      <w:r w:rsidR="00DE34D3">
        <w:t>melding aanrijding en 1 melding tunnelsignaalgever defect.</w:t>
      </w:r>
    </w:p>
    <w:p w:rsidR="00B075D9" w:rsidRDefault="00B075D9" w:rsidP="00B075D9">
      <w:pPr>
        <w:pStyle w:val="ListParagraph"/>
        <w:numPr>
          <w:ilvl w:val="0"/>
          <w:numId w:val="21"/>
        </w:numPr>
      </w:pPr>
      <w:r w:rsidRPr="0071773D">
        <w:t xml:space="preserve">De </w:t>
      </w:r>
      <w:r>
        <w:t>4</w:t>
      </w:r>
      <w:r w:rsidRPr="0071773D">
        <w:t xml:space="preserve"> meldingen van asset </w:t>
      </w:r>
      <w:r w:rsidRPr="00B075D9">
        <w:t xml:space="preserve">A10 MSG4 28,550HRR - Kast A10 MSG4 28,550HRR portaal 15 </w:t>
      </w:r>
      <w:r w:rsidRPr="0071773D">
        <w:t>zijn hieronder nader uitgewerkt:</w:t>
      </w:r>
    </w:p>
    <w:p w:rsidR="0035513E" w:rsidRDefault="0035513E" w:rsidP="0035513E">
      <w:pPr>
        <w:pStyle w:val="ListParagraph"/>
        <w:numPr>
          <w:ilvl w:val="1"/>
          <w:numId w:val="21"/>
        </w:numPr>
      </w:pPr>
      <w:r>
        <w:t xml:space="preserve">3 </w:t>
      </w:r>
      <w:r w:rsidRPr="001D44CD">
        <w:t>meldingen betreff</w:t>
      </w:r>
      <w:r>
        <w:t>ende een dubbele melding en 1 melding matrixsignaalgever defect.</w:t>
      </w:r>
    </w:p>
    <w:p w:rsidR="00B075D9" w:rsidRPr="00F56C54" w:rsidRDefault="00B075D9" w:rsidP="00B075D9">
      <w:pPr>
        <w:pStyle w:val="ListParagraph"/>
        <w:numPr>
          <w:ilvl w:val="0"/>
          <w:numId w:val="21"/>
        </w:numPr>
      </w:pPr>
      <w:r w:rsidRPr="00F56C54">
        <w:t>De 4 meldingen van asset AB-CT2-N-01 (BK/HK) - Besturings-/hydrauliekkast zijn hieronder nader uitgewerkt:</w:t>
      </w:r>
    </w:p>
    <w:p w:rsidR="00F56C54" w:rsidRPr="00F56C54" w:rsidRDefault="00F56C54" w:rsidP="00F56C54">
      <w:pPr>
        <w:pStyle w:val="ListParagraph"/>
        <w:numPr>
          <w:ilvl w:val="1"/>
          <w:numId w:val="21"/>
        </w:numPr>
      </w:pPr>
      <w:r>
        <w:t xml:space="preserve">2 </w:t>
      </w:r>
      <w:r w:rsidRPr="001D44CD">
        <w:t>meldingen betreff</w:t>
      </w:r>
      <w:r>
        <w:t xml:space="preserve">ende afsluitboom defect (reset) en 2 meldingen betreffende </w:t>
      </w:r>
      <w:r w:rsidRPr="00F56C54">
        <w:t xml:space="preserve">afsluitboom werkt niet, op locatie een controle uitgevoerd en daarbij functioneerde alles (geen storing), de </w:t>
      </w:r>
      <w:r>
        <w:t>melding is niet reproduceerbaar.</w:t>
      </w:r>
    </w:p>
    <w:p w:rsidR="00B075D9" w:rsidRPr="00EA5FFF" w:rsidRDefault="00B075D9" w:rsidP="00B075D9">
      <w:pPr>
        <w:pStyle w:val="ListParagraph"/>
        <w:numPr>
          <w:ilvl w:val="0"/>
          <w:numId w:val="21"/>
        </w:numPr>
      </w:pPr>
      <w:r w:rsidRPr="00EA5FFF">
        <w:t>De 4 meldingen van asset A10 AB 30.900z MB (AB) - Afsluitboom zijn hieronder nader uitgewerkt:</w:t>
      </w:r>
    </w:p>
    <w:p w:rsidR="00B075D9" w:rsidRPr="00EA5FFF" w:rsidRDefault="00B075D9" w:rsidP="00B075D9">
      <w:pPr>
        <w:pStyle w:val="ListParagraph"/>
        <w:numPr>
          <w:ilvl w:val="1"/>
          <w:numId w:val="21"/>
        </w:numPr>
      </w:pPr>
      <w:r w:rsidRPr="00EA5FFF">
        <w:t>Alle meldingen betreffende een aanrijdingen.</w:t>
      </w:r>
    </w:p>
    <w:p w:rsidR="00B075D9" w:rsidRPr="00EA5FFF" w:rsidRDefault="00B075D9" w:rsidP="00B075D9">
      <w:pPr>
        <w:pStyle w:val="ListParagraph"/>
        <w:numPr>
          <w:ilvl w:val="0"/>
          <w:numId w:val="21"/>
        </w:numPr>
      </w:pPr>
      <w:r w:rsidRPr="00EA5FFF">
        <w:t>De 4 meldingen van asset A10 AB 27,265 MB (AB) - Afsluitboom zijn hieronder nader uitgewerkt:</w:t>
      </w:r>
    </w:p>
    <w:p w:rsidR="00B075D9" w:rsidRPr="00EA5FFF" w:rsidRDefault="00B075D9" w:rsidP="00B075D9">
      <w:pPr>
        <w:pStyle w:val="ListParagraph"/>
        <w:numPr>
          <w:ilvl w:val="1"/>
          <w:numId w:val="21"/>
        </w:numPr>
      </w:pPr>
      <w:r w:rsidRPr="00EA5FFF">
        <w:t>Alle meldingen betreffende een aanrijdingen.</w:t>
      </w:r>
    </w:p>
    <w:p w:rsidR="00B075D9" w:rsidRPr="00EA5FFF" w:rsidRDefault="00B075D9" w:rsidP="00B075D9">
      <w:pPr>
        <w:pStyle w:val="ListParagraph"/>
        <w:numPr>
          <w:ilvl w:val="0"/>
          <w:numId w:val="21"/>
        </w:numPr>
      </w:pPr>
      <w:r w:rsidRPr="00EA5FFF">
        <w:t xml:space="preserve">De 4 meldingen van asset </w:t>
      </w:r>
      <w:r w:rsidR="0043429E" w:rsidRPr="00EA5FFF">
        <w:t xml:space="preserve">A10 CADO 29,280 BBR (CB) - CADO boom </w:t>
      </w:r>
      <w:r w:rsidRPr="00EA5FFF">
        <w:t>zijn hieronder nader uitgewerkt:</w:t>
      </w:r>
    </w:p>
    <w:p w:rsidR="00B075D9" w:rsidRPr="00EA5FFF" w:rsidRDefault="00EA5FFF" w:rsidP="00EA5FFF">
      <w:pPr>
        <w:pStyle w:val="ListParagraph"/>
        <w:numPr>
          <w:ilvl w:val="1"/>
          <w:numId w:val="21"/>
        </w:numPr>
      </w:pPr>
      <w:r w:rsidRPr="00EA5FFF">
        <w:t>2</w:t>
      </w:r>
      <w:r w:rsidR="00B075D9" w:rsidRPr="00EA5FFF">
        <w:t xml:space="preserve"> </w:t>
      </w:r>
      <w:r w:rsidRPr="00EA5FFF">
        <w:t>meldingen</w:t>
      </w:r>
      <w:r w:rsidR="00B075D9" w:rsidRPr="00EA5FFF">
        <w:t xml:space="preserve"> betreffende </w:t>
      </w:r>
      <w:r w:rsidRPr="00EA5FFF">
        <w:t>CADO niet beschikbaar (reset van de noodstop), 1 melding betreffende CADO noodstop aangesproken (noodstop vervangen) en</w:t>
      </w:r>
      <w:r w:rsidR="0006238D">
        <w:t xml:space="preserve"> </w:t>
      </w:r>
      <w:r w:rsidRPr="00EA5FFF">
        <w:t>1 melding betreffende een lekke hydrauliekleidingen</w:t>
      </w:r>
      <w:r w:rsidR="00B075D9" w:rsidRPr="00EA5FFF">
        <w:t>.</w:t>
      </w:r>
    </w:p>
    <w:p w:rsidR="00B075D9" w:rsidRPr="00F245A6" w:rsidRDefault="00B075D9" w:rsidP="00B075D9">
      <w:pPr>
        <w:pStyle w:val="ListParagraph"/>
        <w:numPr>
          <w:ilvl w:val="0"/>
          <w:numId w:val="21"/>
        </w:numPr>
      </w:pPr>
      <w:r w:rsidRPr="00F245A6">
        <w:t xml:space="preserve">De 4 meldingen van asset </w:t>
      </w:r>
      <w:r w:rsidR="0043429E" w:rsidRPr="00F245A6">
        <w:t xml:space="preserve">61CM2001 - Camera-OBJ-A10W </w:t>
      </w:r>
      <w:r w:rsidRPr="00F245A6">
        <w:t>zijn hieronder nader uitgewerkt:</w:t>
      </w:r>
    </w:p>
    <w:p w:rsidR="00B075D9" w:rsidRPr="00F245A6" w:rsidRDefault="00F245A6" w:rsidP="00B075D9">
      <w:pPr>
        <w:pStyle w:val="ListParagraph"/>
        <w:numPr>
          <w:ilvl w:val="1"/>
          <w:numId w:val="21"/>
        </w:numPr>
      </w:pPr>
      <w:r w:rsidRPr="00F245A6">
        <w:t>3 meldingen betreffende een dubbele melding en 1</w:t>
      </w:r>
      <w:r w:rsidR="00B075D9" w:rsidRPr="00F245A6">
        <w:t xml:space="preserve"> </w:t>
      </w:r>
      <w:r w:rsidRPr="00F245A6">
        <w:t>melding</w:t>
      </w:r>
      <w:r w:rsidR="00B075D9" w:rsidRPr="00F245A6">
        <w:t xml:space="preserve"> betreffende </w:t>
      </w:r>
      <w:r w:rsidRPr="00F245A6">
        <w:t>camera defect (vervangen)</w:t>
      </w:r>
      <w:r w:rsidR="00B075D9" w:rsidRPr="00F245A6">
        <w:t>.</w:t>
      </w:r>
    </w:p>
    <w:p w:rsidR="00B075D9" w:rsidRPr="00F245A6" w:rsidRDefault="00B075D9" w:rsidP="00B075D9">
      <w:pPr>
        <w:pStyle w:val="ListParagraph"/>
        <w:numPr>
          <w:ilvl w:val="0"/>
          <w:numId w:val="21"/>
        </w:numPr>
      </w:pPr>
      <w:r w:rsidRPr="00F245A6">
        <w:t xml:space="preserve">De 4 meldingen van asset </w:t>
      </w:r>
      <w:r w:rsidR="0043429E" w:rsidRPr="00F245A6">
        <w:t>61CM7616 - Camera CT1-W2</w:t>
      </w:r>
      <w:r w:rsidRPr="00F245A6">
        <w:t xml:space="preserve"> Afsluitboom zijn hieronder nader uitgewerkt:</w:t>
      </w:r>
    </w:p>
    <w:p w:rsidR="00F245A6" w:rsidRPr="00F245A6" w:rsidRDefault="00F245A6" w:rsidP="00F245A6">
      <w:pPr>
        <w:pStyle w:val="ListParagraph"/>
        <w:numPr>
          <w:ilvl w:val="1"/>
          <w:numId w:val="21"/>
        </w:numPr>
      </w:pPr>
      <w:r w:rsidRPr="00F245A6">
        <w:t>3 meldingen betreffende een dubbele melding en 1 melding betreffende camera defect (vervangen).</w:t>
      </w:r>
    </w:p>
    <w:p w:rsidR="007360D2" w:rsidRDefault="007360D2" w:rsidP="007360D2">
      <w:pPr>
        <w:pStyle w:val="Heading2"/>
        <w:numPr>
          <w:ilvl w:val="1"/>
          <w:numId w:val="1"/>
        </w:numPr>
      </w:pPr>
      <w:bookmarkStart w:id="148" w:name="_Toc3556628"/>
      <w:r>
        <w:t>Conclusie</w:t>
      </w:r>
      <w:bookmarkEnd w:id="148"/>
    </w:p>
    <w:p w:rsidR="007360D2" w:rsidRDefault="007360D2" w:rsidP="007360D2">
      <w:r>
        <w:t xml:space="preserve">Als wordt gekeken naar de oorzaken van de meldingen van de </w:t>
      </w:r>
      <w:r w:rsidR="004C751C">
        <w:t>10</w:t>
      </w:r>
      <w:r>
        <w:t xml:space="preserve"> assets welke </w:t>
      </w:r>
      <w:r w:rsidR="004C751C">
        <w:t>4</w:t>
      </w:r>
      <w:r>
        <w:t xml:space="preserve"> </w:t>
      </w:r>
      <w:r w:rsidR="001126FD">
        <w:t xml:space="preserve">of meerdere </w:t>
      </w:r>
      <w:r>
        <w:t xml:space="preserve">meldingen hebben gehad in 2018, is dit niet repeterend. Alleen bij het asset </w:t>
      </w:r>
      <w:r w:rsidR="004C751C" w:rsidRPr="00EA5FFF">
        <w:t xml:space="preserve">A10 CADO 29,280 BBR (CB) - CADO boom </w:t>
      </w:r>
      <w:r w:rsidRPr="000356F9">
        <w:t xml:space="preserve">zijn </w:t>
      </w:r>
      <w:r w:rsidR="004C751C">
        <w:t>4</w:t>
      </w:r>
      <w:r w:rsidRPr="000356F9">
        <w:t xml:space="preserve"> storingen geweest. </w:t>
      </w:r>
      <w:r w:rsidR="004C751C">
        <w:t>Na 3 keer had het te maken met de noodstop, na 2 keer een reset gegeven te hebben is deze de derde keer vervangen</w:t>
      </w:r>
      <w:r w:rsidR="00E548C8">
        <w:t>. Hierna is dit probleem niet meer terug gekomen. Komend jaar wel de noodstop van alle CADO’s in de gaten houden</w:t>
      </w:r>
      <w:r w:rsidR="004C751C">
        <w:t>.</w:t>
      </w:r>
      <w:r w:rsidR="00E548C8">
        <w:t xml:space="preserve"> De andere storing bij dit asset had te maken met een lekkage in de hydrauliekleiding. </w:t>
      </w:r>
      <w:r>
        <w:t>Bij de andere asset was het één storing en de andere meldingen waren dubbel of het asset functioneerde gewoon of het was een aanrijding.</w:t>
      </w:r>
    </w:p>
    <w:p w:rsidR="007360D2" w:rsidRDefault="007360D2" w:rsidP="007360D2"/>
    <w:p w:rsidR="007360D2" w:rsidRPr="000356F9" w:rsidRDefault="007360D2" w:rsidP="007360D2">
      <w:r>
        <w:t xml:space="preserve">Het falen van deze assets hoeft niet verder worden bekeken of worden onderzocht. </w:t>
      </w:r>
    </w:p>
    <w:p w:rsidR="00E548C8" w:rsidRPr="00D96635" w:rsidRDefault="00E548C8" w:rsidP="00E548C8">
      <w:pPr>
        <w:pStyle w:val="Heading3"/>
        <w:numPr>
          <w:ilvl w:val="2"/>
          <w:numId w:val="1"/>
        </w:numPr>
        <w:tabs>
          <w:tab w:val="clear" w:pos="720"/>
        </w:tabs>
        <w:rPr>
          <w:sz w:val="18"/>
          <w:szCs w:val="18"/>
        </w:rPr>
      </w:pPr>
      <w:bookmarkStart w:id="149" w:name="_Toc3556629"/>
      <w:r w:rsidRPr="00D96635">
        <w:rPr>
          <w:sz w:val="18"/>
          <w:szCs w:val="18"/>
        </w:rPr>
        <w:t>Aanbevelingen</w:t>
      </w:r>
      <w:bookmarkEnd w:id="149"/>
    </w:p>
    <w:p w:rsidR="008A6AB7" w:rsidRDefault="00E94B9A" w:rsidP="00C41D6C">
      <w:pPr>
        <w:pStyle w:val="ListParagraph"/>
        <w:numPr>
          <w:ilvl w:val="0"/>
          <w:numId w:val="27"/>
        </w:numPr>
      </w:pPr>
      <w:r>
        <w:t xml:space="preserve">Om het </w:t>
      </w:r>
      <w:r w:rsidR="00E548C8">
        <w:t>falen van de noodstop van de CADO</w:t>
      </w:r>
      <w:r>
        <w:t>’</w:t>
      </w:r>
      <w:r w:rsidR="00E548C8">
        <w:t>s</w:t>
      </w:r>
      <w:r>
        <w:t xml:space="preserve"> te voorkomen worden de noodstoppen vervangen</w:t>
      </w:r>
      <w:r w:rsidR="009342E7">
        <w:t xml:space="preserve"> in 2019</w:t>
      </w:r>
      <w:r w:rsidR="00442C33">
        <w:t xml:space="preserve"> (</w:t>
      </w:r>
      <w:r>
        <w:t>aanbeveling</w:t>
      </w:r>
      <w:r w:rsidR="00442C33">
        <w:t xml:space="preserve"> 3</w:t>
      </w:r>
      <w:r>
        <w:t>2</w:t>
      </w:r>
      <w:r w:rsidR="00442C33">
        <w:t>)</w:t>
      </w:r>
      <w:r w:rsidR="00E548C8">
        <w:t>.</w:t>
      </w:r>
    </w:p>
    <w:p w:rsidR="008A6AB7" w:rsidRDefault="008A6AB7" w:rsidP="006163D5"/>
    <w:p w:rsidR="00E548C8" w:rsidRPr="008B0AB4" w:rsidRDefault="001126FD" w:rsidP="00E548C8">
      <w:pPr>
        <w:pStyle w:val="Heading1"/>
        <w:numPr>
          <w:ilvl w:val="0"/>
          <w:numId w:val="1"/>
        </w:numPr>
        <w:tabs>
          <w:tab w:val="clear" w:pos="0"/>
        </w:tabs>
        <w:spacing w:line="240" w:lineRule="exact"/>
        <w:ind w:left="240" w:hanging="240"/>
        <w:rPr>
          <w:noProof/>
        </w:rPr>
      </w:pPr>
      <w:bookmarkStart w:id="150" w:name="_Toc3556630"/>
      <w:r>
        <w:rPr>
          <w:noProof/>
        </w:rPr>
        <w:t>L</w:t>
      </w:r>
      <w:r w:rsidR="00E548C8">
        <w:rPr>
          <w:noProof/>
        </w:rPr>
        <w:t>ocaties met de meeste melding</w:t>
      </w:r>
      <w:bookmarkEnd w:id="150"/>
    </w:p>
    <w:p w:rsidR="00E548C8" w:rsidRDefault="00E548C8" w:rsidP="00E548C8">
      <w:pPr>
        <w:pStyle w:val="Heading2"/>
        <w:numPr>
          <w:ilvl w:val="1"/>
          <w:numId w:val="1"/>
        </w:numPr>
      </w:pPr>
      <w:bookmarkStart w:id="151" w:name="_Toc3556631"/>
      <w:r>
        <w:t>Algemeen</w:t>
      </w:r>
      <w:bookmarkEnd w:id="151"/>
    </w:p>
    <w:p w:rsidR="00E548C8" w:rsidRDefault="00E548C8" w:rsidP="00E548C8">
      <w:r w:rsidRPr="003C47F4">
        <w:t>De hieronder</w:t>
      </w:r>
      <w:r w:rsidRPr="002B4F6A">
        <w:t xml:space="preserve"> benoemde </w:t>
      </w:r>
      <w:r>
        <w:t>locaties</w:t>
      </w:r>
      <w:r w:rsidRPr="002B4F6A">
        <w:t xml:space="preserve">, </w:t>
      </w:r>
      <w:r>
        <w:t xml:space="preserve">zijn de </w:t>
      </w:r>
      <w:r w:rsidR="00A7325D">
        <w:t>9 locaties</w:t>
      </w:r>
      <w:r>
        <w:t xml:space="preserve"> die </w:t>
      </w:r>
      <w:r w:rsidR="00A7325D">
        <w:t>5</w:t>
      </w:r>
      <w:r>
        <w:t xml:space="preserve"> of meer meldingen hebben gehad in 2018:</w:t>
      </w:r>
    </w:p>
    <w:tbl>
      <w:tblPr>
        <w:tblStyle w:val="TableGrid"/>
        <w:tblW w:w="7508" w:type="dxa"/>
        <w:tblLayout w:type="fixed"/>
        <w:tblLook w:val="04A0" w:firstRow="1" w:lastRow="0" w:firstColumn="1" w:lastColumn="0" w:noHBand="0" w:noVBand="1"/>
      </w:tblPr>
      <w:tblGrid>
        <w:gridCol w:w="2830"/>
        <w:gridCol w:w="3828"/>
        <w:gridCol w:w="850"/>
      </w:tblGrid>
      <w:tr w:rsidR="00E548C8" w:rsidTr="00EB7BBA">
        <w:tc>
          <w:tcPr>
            <w:tcW w:w="2830" w:type="dxa"/>
          </w:tcPr>
          <w:p w:rsidR="00E548C8" w:rsidRDefault="00E548C8" w:rsidP="00EB7BBA">
            <w:r>
              <w:t>Deelinstallatie</w:t>
            </w:r>
          </w:p>
        </w:tc>
        <w:tc>
          <w:tcPr>
            <w:tcW w:w="3828" w:type="dxa"/>
          </w:tcPr>
          <w:p w:rsidR="00E548C8" w:rsidRDefault="00711EE4" w:rsidP="00EB7BBA">
            <w:r>
              <w:t>Locatie</w:t>
            </w:r>
          </w:p>
        </w:tc>
        <w:tc>
          <w:tcPr>
            <w:tcW w:w="850" w:type="dxa"/>
          </w:tcPr>
          <w:p w:rsidR="00E548C8" w:rsidRDefault="00E548C8" w:rsidP="00EB7BBA">
            <w:pPr>
              <w:jc w:val="center"/>
            </w:pPr>
            <w:r>
              <w:t>Aantal</w:t>
            </w:r>
          </w:p>
        </w:tc>
      </w:tr>
      <w:tr w:rsidR="00711EE4" w:rsidTr="00EB7BBA">
        <w:tc>
          <w:tcPr>
            <w:tcW w:w="2830" w:type="dxa"/>
          </w:tcPr>
          <w:p w:rsidR="00711EE4" w:rsidRDefault="00711EE4" w:rsidP="00711EE4">
            <w:r>
              <w:t>Afsluitbomen (AB)</w:t>
            </w:r>
          </w:p>
        </w:tc>
        <w:tc>
          <w:tcPr>
            <w:tcW w:w="3828" w:type="dxa"/>
          </w:tcPr>
          <w:p w:rsidR="00711EE4" w:rsidRPr="00711EE4" w:rsidRDefault="00711EE4" w:rsidP="00711EE4">
            <w:pPr>
              <w:rPr>
                <w:lang w:val="en-US"/>
              </w:rPr>
            </w:pPr>
            <w:r w:rsidRPr="00711EE4">
              <w:rPr>
                <w:lang w:val="en-US"/>
              </w:rPr>
              <w:t>(AB CT2-N-06) A08 Tidal flow 2</w:t>
            </w:r>
          </w:p>
        </w:tc>
        <w:tc>
          <w:tcPr>
            <w:tcW w:w="850" w:type="dxa"/>
          </w:tcPr>
          <w:p w:rsidR="00711EE4" w:rsidRPr="00AA2497" w:rsidRDefault="00711EE4" w:rsidP="00711EE4">
            <w:pPr>
              <w:jc w:val="center"/>
            </w:pPr>
            <w:r w:rsidRPr="00AA2497">
              <w:t>18</w:t>
            </w:r>
          </w:p>
        </w:tc>
      </w:tr>
      <w:tr w:rsidR="00711EE4" w:rsidTr="00EB7BBA">
        <w:tc>
          <w:tcPr>
            <w:tcW w:w="2830" w:type="dxa"/>
          </w:tcPr>
          <w:p w:rsidR="00711EE4" w:rsidRPr="00614003" w:rsidRDefault="00711EE4" w:rsidP="00711EE4">
            <w:r w:rsidRPr="00711EE4">
              <w:t>Verkeersdetectiesysteem (SOS/SDS)</w:t>
            </w:r>
          </w:p>
        </w:tc>
        <w:tc>
          <w:tcPr>
            <w:tcW w:w="3828" w:type="dxa"/>
          </w:tcPr>
          <w:p w:rsidR="00711EE4" w:rsidRPr="00064803" w:rsidRDefault="00711EE4" w:rsidP="00711EE4">
            <w:r w:rsidRPr="00064803">
              <w:t>SOS/SDS CT2-O2</w:t>
            </w:r>
          </w:p>
        </w:tc>
        <w:tc>
          <w:tcPr>
            <w:tcW w:w="850" w:type="dxa"/>
          </w:tcPr>
          <w:p w:rsidR="00711EE4" w:rsidRPr="00AA2497" w:rsidRDefault="00711EE4" w:rsidP="00711EE4">
            <w:pPr>
              <w:jc w:val="center"/>
            </w:pPr>
            <w:r w:rsidRPr="00AA2497">
              <w:t>15</w:t>
            </w:r>
          </w:p>
        </w:tc>
      </w:tr>
      <w:tr w:rsidR="00711EE4" w:rsidTr="00EB7BBA">
        <w:tc>
          <w:tcPr>
            <w:tcW w:w="2830" w:type="dxa"/>
          </w:tcPr>
          <w:p w:rsidR="00711EE4" w:rsidRDefault="00711EE4" w:rsidP="00711EE4">
            <w:r>
              <w:t>Afsluitbomen (AB)</w:t>
            </w:r>
          </w:p>
        </w:tc>
        <w:tc>
          <w:tcPr>
            <w:tcW w:w="3828" w:type="dxa"/>
          </w:tcPr>
          <w:p w:rsidR="00711EE4" w:rsidRPr="00711EE4" w:rsidRDefault="00711EE4" w:rsidP="00711EE4">
            <w:pPr>
              <w:rPr>
                <w:lang w:val="en-US"/>
              </w:rPr>
            </w:pPr>
            <w:r w:rsidRPr="00711EE4">
              <w:rPr>
                <w:lang w:val="en-US"/>
              </w:rPr>
              <w:t>(AB CT2-N-04) A08 Tidal flow 1</w:t>
            </w:r>
          </w:p>
        </w:tc>
        <w:tc>
          <w:tcPr>
            <w:tcW w:w="850" w:type="dxa"/>
          </w:tcPr>
          <w:p w:rsidR="00711EE4" w:rsidRPr="00AA2497" w:rsidRDefault="00711EE4" w:rsidP="00711EE4">
            <w:pPr>
              <w:jc w:val="center"/>
            </w:pPr>
            <w:r w:rsidRPr="00AA2497">
              <w:t>10</w:t>
            </w:r>
          </w:p>
        </w:tc>
      </w:tr>
      <w:tr w:rsidR="00711EE4" w:rsidTr="00EB7BBA">
        <w:tc>
          <w:tcPr>
            <w:tcW w:w="2830" w:type="dxa"/>
          </w:tcPr>
          <w:p w:rsidR="00711EE4" w:rsidRDefault="00711EE4" w:rsidP="00711EE4">
            <w:r>
              <w:t>CCTV-camerasysteem</w:t>
            </w:r>
          </w:p>
        </w:tc>
        <w:tc>
          <w:tcPr>
            <w:tcW w:w="3828" w:type="dxa"/>
          </w:tcPr>
          <w:p w:rsidR="00711EE4" w:rsidRPr="00064803" w:rsidRDefault="00711EE4" w:rsidP="00711EE4">
            <w:r w:rsidRPr="00064803">
              <w:t>CCTV VTTI station 9</w:t>
            </w:r>
          </w:p>
        </w:tc>
        <w:tc>
          <w:tcPr>
            <w:tcW w:w="850" w:type="dxa"/>
          </w:tcPr>
          <w:p w:rsidR="00711EE4" w:rsidRPr="00AA2497" w:rsidRDefault="00711EE4" w:rsidP="00711EE4">
            <w:pPr>
              <w:jc w:val="center"/>
            </w:pPr>
            <w:r w:rsidRPr="00AA2497">
              <w:t>9</w:t>
            </w:r>
          </w:p>
        </w:tc>
      </w:tr>
      <w:tr w:rsidR="00711EE4" w:rsidTr="00EB7BBA">
        <w:tc>
          <w:tcPr>
            <w:tcW w:w="2830" w:type="dxa"/>
          </w:tcPr>
          <w:p w:rsidR="00711EE4" w:rsidRDefault="00711EE4" w:rsidP="00711EE4">
            <w:r>
              <w:t>Afsluitbomen (AB)</w:t>
            </w:r>
          </w:p>
        </w:tc>
        <w:tc>
          <w:tcPr>
            <w:tcW w:w="3828" w:type="dxa"/>
          </w:tcPr>
          <w:p w:rsidR="00711EE4" w:rsidRPr="00064803" w:rsidRDefault="00711EE4" w:rsidP="00711EE4">
            <w:r w:rsidRPr="00064803">
              <w:t>(AB CT1-N-02A/02B) CT1-W2 hoofdrijbaan</w:t>
            </w:r>
          </w:p>
        </w:tc>
        <w:tc>
          <w:tcPr>
            <w:tcW w:w="850" w:type="dxa"/>
          </w:tcPr>
          <w:p w:rsidR="00711EE4" w:rsidRPr="00AA2497" w:rsidRDefault="00711EE4" w:rsidP="00711EE4">
            <w:pPr>
              <w:jc w:val="center"/>
            </w:pPr>
            <w:r w:rsidRPr="00AA2497">
              <w:t>8</w:t>
            </w:r>
          </w:p>
        </w:tc>
      </w:tr>
      <w:tr w:rsidR="00711EE4" w:rsidTr="00EB7BBA">
        <w:tc>
          <w:tcPr>
            <w:tcW w:w="2830" w:type="dxa"/>
          </w:tcPr>
          <w:p w:rsidR="00711EE4" w:rsidRDefault="00711EE4" w:rsidP="00711EE4">
            <w:r>
              <w:t>Afsluitbomen (AB)</w:t>
            </w:r>
          </w:p>
        </w:tc>
        <w:tc>
          <w:tcPr>
            <w:tcW w:w="3828" w:type="dxa"/>
          </w:tcPr>
          <w:p w:rsidR="00711EE4" w:rsidRPr="00064803" w:rsidRDefault="00711EE4" w:rsidP="00711EE4">
            <w:r w:rsidRPr="00064803">
              <w:t>(AB CT1-N-06) Snelle doorsteek A10</w:t>
            </w:r>
          </w:p>
        </w:tc>
        <w:tc>
          <w:tcPr>
            <w:tcW w:w="850" w:type="dxa"/>
          </w:tcPr>
          <w:p w:rsidR="00711EE4" w:rsidRPr="00AA2497" w:rsidRDefault="00711EE4" w:rsidP="00711EE4">
            <w:pPr>
              <w:jc w:val="center"/>
            </w:pPr>
            <w:r w:rsidRPr="00AA2497">
              <w:t>7</w:t>
            </w:r>
          </w:p>
        </w:tc>
      </w:tr>
      <w:tr w:rsidR="00711EE4" w:rsidTr="00EB7BBA">
        <w:tc>
          <w:tcPr>
            <w:tcW w:w="2830" w:type="dxa"/>
          </w:tcPr>
          <w:p w:rsidR="00711EE4" w:rsidRDefault="00711EE4" w:rsidP="00711EE4">
            <w:r w:rsidRPr="0044569E">
              <w:t>Verkeerssignaleringssysteem (MTM)</w:t>
            </w:r>
          </w:p>
        </w:tc>
        <w:tc>
          <w:tcPr>
            <w:tcW w:w="3828" w:type="dxa"/>
          </w:tcPr>
          <w:p w:rsidR="00711EE4" w:rsidRPr="00064803" w:rsidRDefault="00711EE4" w:rsidP="00711EE4">
            <w:r w:rsidRPr="00064803">
              <w:t>MTM CT1-W2</w:t>
            </w:r>
          </w:p>
        </w:tc>
        <w:tc>
          <w:tcPr>
            <w:tcW w:w="850" w:type="dxa"/>
          </w:tcPr>
          <w:p w:rsidR="00711EE4" w:rsidRPr="00AA2497" w:rsidRDefault="00711EE4" w:rsidP="00711EE4">
            <w:pPr>
              <w:jc w:val="center"/>
            </w:pPr>
            <w:r w:rsidRPr="00AA2497">
              <w:t>5</w:t>
            </w:r>
          </w:p>
        </w:tc>
      </w:tr>
      <w:tr w:rsidR="00711EE4" w:rsidTr="00EB7BBA">
        <w:tc>
          <w:tcPr>
            <w:tcW w:w="2830" w:type="dxa"/>
          </w:tcPr>
          <w:p w:rsidR="00711EE4" w:rsidRDefault="00711EE4" w:rsidP="00711EE4">
            <w:r>
              <w:t>Calamiteiten Doorsteek (CADO)</w:t>
            </w:r>
          </w:p>
        </w:tc>
        <w:tc>
          <w:tcPr>
            <w:tcW w:w="3828" w:type="dxa"/>
          </w:tcPr>
          <w:p w:rsidR="00711EE4" w:rsidRPr="00711EE4" w:rsidRDefault="00711EE4" w:rsidP="00711EE4">
            <w:pPr>
              <w:rPr>
                <w:lang w:val="pl-PL"/>
              </w:rPr>
            </w:pPr>
            <w:r w:rsidRPr="00711EE4">
              <w:rPr>
                <w:lang w:val="pl-PL"/>
              </w:rPr>
              <w:t>(CADO CT2-Z-01) A10 29.280 BBR</w:t>
            </w:r>
          </w:p>
        </w:tc>
        <w:tc>
          <w:tcPr>
            <w:tcW w:w="850" w:type="dxa"/>
          </w:tcPr>
          <w:p w:rsidR="00711EE4" w:rsidRPr="00AA2497" w:rsidRDefault="00711EE4" w:rsidP="00711EE4">
            <w:pPr>
              <w:jc w:val="center"/>
            </w:pPr>
            <w:r w:rsidRPr="00AA2497">
              <w:t>5</w:t>
            </w:r>
          </w:p>
        </w:tc>
      </w:tr>
      <w:tr w:rsidR="00711EE4" w:rsidTr="00EB7BBA">
        <w:tc>
          <w:tcPr>
            <w:tcW w:w="2830" w:type="dxa"/>
          </w:tcPr>
          <w:p w:rsidR="00711EE4" w:rsidRDefault="00711EE4" w:rsidP="00711EE4">
            <w:r>
              <w:t>CCTV-camerasysteem</w:t>
            </w:r>
          </w:p>
        </w:tc>
        <w:tc>
          <w:tcPr>
            <w:tcW w:w="3828" w:type="dxa"/>
          </w:tcPr>
          <w:p w:rsidR="00711EE4" w:rsidRDefault="00711EE4" w:rsidP="00711EE4">
            <w:r w:rsidRPr="00064803">
              <w:t>CCTV CT1-W2</w:t>
            </w:r>
          </w:p>
        </w:tc>
        <w:tc>
          <w:tcPr>
            <w:tcW w:w="850" w:type="dxa"/>
          </w:tcPr>
          <w:p w:rsidR="00711EE4" w:rsidRDefault="00711EE4" w:rsidP="00711EE4">
            <w:pPr>
              <w:jc w:val="center"/>
            </w:pPr>
            <w:r w:rsidRPr="00AA2497">
              <w:t>5</w:t>
            </w:r>
          </w:p>
        </w:tc>
      </w:tr>
    </w:tbl>
    <w:p w:rsidR="00E548C8" w:rsidRDefault="00E548C8" w:rsidP="00E548C8">
      <w:pPr>
        <w:pStyle w:val="Heading2"/>
        <w:numPr>
          <w:ilvl w:val="1"/>
          <w:numId w:val="1"/>
        </w:numPr>
      </w:pPr>
      <w:bookmarkStart w:id="152" w:name="_Toc3556632"/>
      <w:r>
        <w:t>Uitwerking meldingen</w:t>
      </w:r>
      <w:bookmarkEnd w:id="152"/>
    </w:p>
    <w:p w:rsidR="00E548C8" w:rsidRDefault="00E548C8" w:rsidP="00E548C8">
      <w:r>
        <w:t xml:space="preserve">De </w:t>
      </w:r>
      <w:r w:rsidR="00711EE4">
        <w:t>locaties</w:t>
      </w:r>
      <w:r>
        <w:t xml:space="preserve"> met </w:t>
      </w:r>
      <w:r w:rsidR="00711EE4">
        <w:t>5</w:t>
      </w:r>
      <w:r>
        <w:t xml:space="preserve"> of meer meldingen zijn hieronder uitgewerkt:</w:t>
      </w:r>
    </w:p>
    <w:p w:rsidR="00E548C8" w:rsidRDefault="00E548C8" w:rsidP="00E548C8">
      <w:pPr>
        <w:pStyle w:val="ListParagraph"/>
        <w:numPr>
          <w:ilvl w:val="0"/>
          <w:numId w:val="21"/>
        </w:numPr>
      </w:pPr>
      <w:r w:rsidRPr="0071773D">
        <w:t xml:space="preserve">De </w:t>
      </w:r>
      <w:r>
        <w:t>1</w:t>
      </w:r>
      <w:r w:rsidR="00711EE4">
        <w:t>8</w:t>
      </w:r>
      <w:r w:rsidRPr="0071773D">
        <w:t xml:space="preserve"> meldingen van </w:t>
      </w:r>
      <w:r w:rsidR="00711EE4">
        <w:t xml:space="preserve">locatie </w:t>
      </w:r>
      <w:r w:rsidR="00711EE4" w:rsidRPr="00A7325D">
        <w:t>(AB CT2-N-06) A08 Tidal flow 2 (</w:t>
      </w:r>
      <w:r w:rsidR="00711EE4" w:rsidRPr="001D44CD">
        <w:t>A08 AB 1,538q MB</w:t>
      </w:r>
      <w:r w:rsidR="00711EE4">
        <w:t xml:space="preserve">) </w:t>
      </w:r>
      <w:r w:rsidRPr="0071773D">
        <w:t>zijn hieronder nader uitgewerkt:</w:t>
      </w:r>
    </w:p>
    <w:p w:rsidR="00711EE4" w:rsidRDefault="00711EE4" w:rsidP="00711EE4">
      <w:pPr>
        <w:pStyle w:val="ListParagraph"/>
        <w:numPr>
          <w:ilvl w:val="1"/>
          <w:numId w:val="21"/>
        </w:numPr>
      </w:pPr>
      <w:r w:rsidRPr="001D44CD">
        <w:t>15 meldingen betreffende een aanrijden, 2 meldingen betreffende sensor werkt niet en 1 melding betreffende preventief onderhoud.</w:t>
      </w:r>
    </w:p>
    <w:p w:rsidR="00A7325D" w:rsidRDefault="00A7325D" w:rsidP="00A7325D">
      <w:pPr>
        <w:pStyle w:val="ListParagraph"/>
        <w:numPr>
          <w:ilvl w:val="0"/>
          <w:numId w:val="21"/>
        </w:numPr>
      </w:pPr>
      <w:r w:rsidRPr="0071773D">
        <w:t xml:space="preserve">De </w:t>
      </w:r>
      <w:r>
        <w:t>15</w:t>
      </w:r>
      <w:r w:rsidRPr="0071773D">
        <w:t xml:space="preserve"> meldingen van </w:t>
      </w:r>
      <w:r>
        <w:t xml:space="preserve">locatie </w:t>
      </w:r>
      <w:r w:rsidRPr="00064803">
        <w:t>SOS/SDS CT2-O2</w:t>
      </w:r>
      <w:r>
        <w:t xml:space="preserve"> </w:t>
      </w:r>
      <w:r w:rsidRPr="0071773D">
        <w:t>zijn hieronder nader uitgewerkt:</w:t>
      </w:r>
    </w:p>
    <w:p w:rsidR="00B50CD5" w:rsidRPr="006C1426" w:rsidRDefault="00B50CD5" w:rsidP="00B50CD5">
      <w:pPr>
        <w:pStyle w:val="ListParagraph"/>
        <w:numPr>
          <w:ilvl w:val="1"/>
          <w:numId w:val="15"/>
        </w:numPr>
      </w:pPr>
      <w:r>
        <w:t>13</w:t>
      </w:r>
      <w:r w:rsidR="00A7325D" w:rsidRPr="005638DF">
        <w:t xml:space="preserve"> meldingen betreffende een terechte melding, wegens een voertuigdetectie lus die te lang niet is aangesproken (systeem werkt zoals on</w:t>
      </w:r>
      <w:r>
        <w:t xml:space="preserve">twerpen, dit is niet wenselijk), </w:t>
      </w:r>
      <w:r w:rsidRPr="002F6FE7">
        <w:t>1 melding betreffende een melding op de Gui, hier was echter niet op te zien, wel een reset gedaan</w:t>
      </w:r>
      <w:r>
        <w:t>,</w:t>
      </w:r>
      <w:r w:rsidRPr="00B50CD5">
        <w:t xml:space="preserve"> </w:t>
      </w:r>
      <w:r>
        <w:t xml:space="preserve">1 </w:t>
      </w:r>
      <w:r w:rsidRPr="006C1426">
        <w:t>melding betreffende een kaart defect – kaart vervangen;</w:t>
      </w:r>
    </w:p>
    <w:p w:rsidR="00E548C8" w:rsidRDefault="00711EE4" w:rsidP="00711EE4">
      <w:pPr>
        <w:pStyle w:val="ListParagraph"/>
        <w:numPr>
          <w:ilvl w:val="0"/>
          <w:numId w:val="19"/>
        </w:numPr>
      </w:pPr>
      <w:r w:rsidRPr="0071773D">
        <w:t xml:space="preserve">De </w:t>
      </w:r>
      <w:r>
        <w:t>10</w:t>
      </w:r>
      <w:r w:rsidRPr="0071773D">
        <w:t xml:space="preserve"> meldingen van </w:t>
      </w:r>
      <w:r>
        <w:t xml:space="preserve">locatie </w:t>
      </w:r>
      <w:r w:rsidRPr="00711EE4">
        <w:t>(AB CT2-N-04) A08 Tidal flow 1 (</w:t>
      </w:r>
      <w:r w:rsidRPr="001D44CD">
        <w:t>A10 AB 30,900z MB</w:t>
      </w:r>
      <w:r>
        <w:t xml:space="preserve">) </w:t>
      </w:r>
      <w:r w:rsidRPr="0071773D">
        <w:t>zijn hieronder nader uitgewerkt</w:t>
      </w:r>
      <w:r>
        <w:t>:</w:t>
      </w:r>
    </w:p>
    <w:p w:rsidR="00711EE4" w:rsidRDefault="00711EE4" w:rsidP="00711EE4">
      <w:pPr>
        <w:pStyle w:val="ListParagraph"/>
        <w:numPr>
          <w:ilvl w:val="1"/>
          <w:numId w:val="19"/>
        </w:numPr>
      </w:pPr>
      <w:r w:rsidRPr="001D44CD">
        <w:t>5 meldingen betreffende een aanrijden, 2 meldingen dat de stand niet overeen kwam met de dichtstand, 1 melding betreffende sensor werkt niet, 1 melding betreffende afsluitboom gaat niet open en 1 melding betreffende vocht in lasdoos.</w:t>
      </w:r>
    </w:p>
    <w:p w:rsidR="00263C34" w:rsidRDefault="00263C34" w:rsidP="00263C34">
      <w:pPr>
        <w:pStyle w:val="ListParagraph"/>
        <w:numPr>
          <w:ilvl w:val="0"/>
          <w:numId w:val="19"/>
        </w:numPr>
      </w:pPr>
      <w:r w:rsidRPr="0071773D">
        <w:t xml:space="preserve">De </w:t>
      </w:r>
      <w:r>
        <w:t>9</w:t>
      </w:r>
      <w:r w:rsidRPr="0071773D">
        <w:t xml:space="preserve"> meldingen van </w:t>
      </w:r>
      <w:r>
        <w:t xml:space="preserve">locatie </w:t>
      </w:r>
      <w:r w:rsidRPr="00064803">
        <w:t>CCTV VTTI station 9</w:t>
      </w:r>
      <w:r>
        <w:t xml:space="preserve"> </w:t>
      </w:r>
      <w:r w:rsidRPr="0071773D">
        <w:t>zijn hieronder nader uitgewerkt</w:t>
      </w:r>
      <w:r>
        <w:t>:</w:t>
      </w:r>
    </w:p>
    <w:p w:rsidR="00263C34" w:rsidRPr="001D44CD" w:rsidRDefault="00263C34" w:rsidP="00EB7BBA">
      <w:pPr>
        <w:pStyle w:val="ListParagraph"/>
        <w:numPr>
          <w:ilvl w:val="1"/>
          <w:numId w:val="19"/>
        </w:numPr>
      </w:pPr>
      <w:r>
        <w:t>1 melding</w:t>
      </w:r>
      <w:r w:rsidRPr="001D44CD">
        <w:t xml:space="preserve"> </w:t>
      </w:r>
      <w:r w:rsidRPr="00E13547">
        <w:t>betreffende camera</w:t>
      </w:r>
      <w:r>
        <w:t xml:space="preserve"> geeft geen beeld door, na reset was de storing verholpen,</w:t>
      </w:r>
      <w:r w:rsidRPr="00263C34">
        <w:t xml:space="preserve"> </w:t>
      </w:r>
      <w:r>
        <w:t>2 meldingen</w:t>
      </w:r>
      <w:r w:rsidRPr="001D44CD">
        <w:t xml:space="preserve"> </w:t>
      </w:r>
      <w:r w:rsidRPr="00E13547">
        <w:t>betreffende</w:t>
      </w:r>
      <w:r>
        <w:t xml:space="preserve"> een camera defect en vervangen, 5 me</w:t>
      </w:r>
      <w:r w:rsidRPr="00E13547">
        <w:t>lding</w:t>
      </w:r>
      <w:r>
        <w:t>en</w:t>
      </w:r>
      <w:r w:rsidRPr="00E13547">
        <w:t xml:space="preserve"> betreffende</w:t>
      </w:r>
      <w:r>
        <w:t xml:space="preserve"> een dubbele melding (storing was al reeds gemeld en stond ingepland om vervangen te worden)</w:t>
      </w:r>
      <w:r w:rsidR="009D6001">
        <w:t xml:space="preserve"> en 1</w:t>
      </w:r>
      <w:r w:rsidR="009D6001" w:rsidRPr="008615EB">
        <w:t xml:space="preserve"> </w:t>
      </w:r>
      <w:r w:rsidR="009D6001">
        <w:t>melding</w:t>
      </w:r>
      <w:r w:rsidR="009D6001" w:rsidRPr="008615EB">
        <w:t xml:space="preserve"> betreffende falen camera, bij aankomsten functioneerde al</w:t>
      </w:r>
      <w:r w:rsidR="009D6001">
        <w:t>les goed (niet reproduceerbaar).</w:t>
      </w:r>
    </w:p>
    <w:p w:rsidR="00A7325D" w:rsidRDefault="00A7325D" w:rsidP="00A7325D">
      <w:pPr>
        <w:pStyle w:val="ListParagraph"/>
        <w:numPr>
          <w:ilvl w:val="0"/>
          <w:numId w:val="19"/>
        </w:numPr>
      </w:pPr>
      <w:r w:rsidRPr="0071773D">
        <w:t xml:space="preserve">De </w:t>
      </w:r>
      <w:r>
        <w:t>8</w:t>
      </w:r>
      <w:r w:rsidRPr="0071773D">
        <w:t xml:space="preserve"> meldingen van </w:t>
      </w:r>
      <w:r>
        <w:t xml:space="preserve">locatie </w:t>
      </w:r>
      <w:r w:rsidRPr="00064803">
        <w:t>(AB CT1-N-02A/02B) CT1-W2 hoofdrijbaan</w:t>
      </w:r>
      <w:r w:rsidRPr="00711EE4">
        <w:t xml:space="preserve"> (</w:t>
      </w:r>
      <w:r>
        <w:t xml:space="preserve">A10 AB 30,670n BBL) </w:t>
      </w:r>
      <w:r w:rsidRPr="0071773D">
        <w:t>zijn hieronder nader uitgewerkt</w:t>
      </w:r>
      <w:r>
        <w:t>:</w:t>
      </w:r>
    </w:p>
    <w:p w:rsidR="00711EE4" w:rsidRDefault="00711EE4" w:rsidP="00711EE4">
      <w:pPr>
        <w:pStyle w:val="ListParagraph"/>
        <w:numPr>
          <w:ilvl w:val="1"/>
          <w:numId w:val="19"/>
        </w:numPr>
      </w:pPr>
      <w:r>
        <w:t>3 meldingen betreffende een onderhoudsactie (preventief / uit een storing), 2 meldingen betreffende een sensor werkt niet, 1 melding betreffende een aanrijden, 1 melding betreffende een lekke hydrauliekkoppeling en 1 melding betreffende afsluitboom gaat niet open.</w:t>
      </w:r>
    </w:p>
    <w:p w:rsidR="00A7325D" w:rsidRDefault="00A7325D" w:rsidP="00A7325D">
      <w:pPr>
        <w:pStyle w:val="ListParagraph"/>
        <w:numPr>
          <w:ilvl w:val="0"/>
          <w:numId w:val="19"/>
        </w:numPr>
      </w:pPr>
      <w:r w:rsidRPr="0071773D">
        <w:t xml:space="preserve">De </w:t>
      </w:r>
      <w:r>
        <w:t>7</w:t>
      </w:r>
      <w:r w:rsidRPr="0071773D">
        <w:t xml:space="preserve"> meldingen van </w:t>
      </w:r>
      <w:r>
        <w:t xml:space="preserve">locatie </w:t>
      </w:r>
      <w:r w:rsidRPr="00064803">
        <w:t>(AB CT1-N-06) Snelle doorsteek A10</w:t>
      </w:r>
      <w:r w:rsidRPr="00711EE4">
        <w:t xml:space="preserve"> (</w:t>
      </w:r>
      <w:r w:rsidRPr="00614003">
        <w:t>A10 AB 31,120 IBL</w:t>
      </w:r>
      <w:r>
        <w:t xml:space="preserve">) </w:t>
      </w:r>
      <w:r w:rsidRPr="0071773D">
        <w:t>zijn hieronder nader uitgewerkt</w:t>
      </w:r>
      <w:r>
        <w:t>:</w:t>
      </w:r>
    </w:p>
    <w:p w:rsidR="00711EE4" w:rsidRDefault="00711EE4" w:rsidP="00711EE4">
      <w:pPr>
        <w:pStyle w:val="ListParagraph"/>
        <w:numPr>
          <w:ilvl w:val="1"/>
          <w:numId w:val="19"/>
        </w:numPr>
      </w:pPr>
      <w:r>
        <w:t>Alle meldingen betreffende aanrijdingen.</w:t>
      </w:r>
    </w:p>
    <w:p w:rsidR="009D6001" w:rsidRDefault="009D6001" w:rsidP="009D6001">
      <w:pPr>
        <w:pStyle w:val="ListParagraph"/>
        <w:numPr>
          <w:ilvl w:val="0"/>
          <w:numId w:val="19"/>
        </w:numPr>
      </w:pPr>
      <w:r w:rsidRPr="0071773D">
        <w:t xml:space="preserve">De </w:t>
      </w:r>
      <w:r>
        <w:t>5</w:t>
      </w:r>
      <w:r w:rsidRPr="0071773D">
        <w:t xml:space="preserve"> meldingen van </w:t>
      </w:r>
      <w:r>
        <w:t xml:space="preserve">locatie </w:t>
      </w:r>
      <w:r w:rsidRPr="00064803">
        <w:t>MTM CT1-W2</w:t>
      </w:r>
      <w:r>
        <w:t xml:space="preserve"> </w:t>
      </w:r>
      <w:r w:rsidRPr="0071773D">
        <w:t>zijn hieronder nader uitgewerkt</w:t>
      </w:r>
      <w:r>
        <w:t>:</w:t>
      </w:r>
    </w:p>
    <w:p w:rsidR="009D6001" w:rsidRDefault="009D6001" w:rsidP="009D6001">
      <w:pPr>
        <w:pStyle w:val="ListParagraph"/>
        <w:numPr>
          <w:ilvl w:val="1"/>
          <w:numId w:val="19"/>
        </w:numPr>
      </w:pPr>
      <w:r>
        <w:t xml:space="preserve">3 </w:t>
      </w:r>
      <w:r w:rsidRPr="001D44CD">
        <w:t>meldingen betreff</w:t>
      </w:r>
      <w:r>
        <w:t>ende een dubbele melding, 1 melding aanrijding en 1 melding tunnelsignaalgever defect.</w:t>
      </w:r>
    </w:p>
    <w:p w:rsidR="0006238D" w:rsidRDefault="0006238D" w:rsidP="0006238D">
      <w:pPr>
        <w:pStyle w:val="ListParagraph"/>
        <w:numPr>
          <w:ilvl w:val="0"/>
          <w:numId w:val="19"/>
        </w:numPr>
      </w:pPr>
      <w:r w:rsidRPr="0071773D">
        <w:t xml:space="preserve">De </w:t>
      </w:r>
      <w:r>
        <w:t>5</w:t>
      </w:r>
      <w:r w:rsidRPr="0071773D">
        <w:t xml:space="preserve"> meldingen van </w:t>
      </w:r>
      <w:r>
        <w:t xml:space="preserve">locatie </w:t>
      </w:r>
      <w:r w:rsidRPr="0006238D">
        <w:t>(CADO CT2-Z-01) A10 29.280 BBR</w:t>
      </w:r>
      <w:r w:rsidRPr="0071773D">
        <w:t xml:space="preserve"> zijn hieronder nader uitgewerkt</w:t>
      </w:r>
      <w:r>
        <w:t>:</w:t>
      </w:r>
    </w:p>
    <w:p w:rsidR="0006238D" w:rsidRDefault="0006238D" w:rsidP="00EB7BBA">
      <w:pPr>
        <w:pStyle w:val="ListParagraph"/>
        <w:numPr>
          <w:ilvl w:val="1"/>
          <w:numId w:val="19"/>
        </w:numPr>
      </w:pPr>
      <w:r w:rsidRPr="00EA5FFF">
        <w:t>2 meldingen betreffende CADO niet beschikbaar (reset van de noodstop), 1 melding betreffende CADO noodstop aangesproken (noodstop vervangen)</w:t>
      </w:r>
      <w:r>
        <w:t>, 1 melding betreffende een test om de werking van de CADO te controleren</w:t>
      </w:r>
      <w:r w:rsidRPr="00EA5FFF">
        <w:t xml:space="preserve"> en</w:t>
      </w:r>
      <w:r>
        <w:t xml:space="preserve"> </w:t>
      </w:r>
      <w:r w:rsidRPr="00EA5FFF">
        <w:t>1 melding betreffende een lekke hydrauliekleidingen.</w:t>
      </w:r>
    </w:p>
    <w:p w:rsidR="001126FD" w:rsidRDefault="001126FD" w:rsidP="001126FD">
      <w:pPr>
        <w:pStyle w:val="ListParagraph"/>
        <w:numPr>
          <w:ilvl w:val="0"/>
          <w:numId w:val="19"/>
        </w:numPr>
      </w:pPr>
      <w:r w:rsidRPr="0071773D">
        <w:t xml:space="preserve">De </w:t>
      </w:r>
      <w:r>
        <w:t>5</w:t>
      </w:r>
      <w:r w:rsidRPr="0071773D">
        <w:t xml:space="preserve"> meldingen van </w:t>
      </w:r>
      <w:r>
        <w:t xml:space="preserve">locatie </w:t>
      </w:r>
      <w:r w:rsidRPr="00064803">
        <w:t>CCTV CT1-W2</w:t>
      </w:r>
      <w:r>
        <w:t xml:space="preserve"> </w:t>
      </w:r>
      <w:r w:rsidRPr="0071773D">
        <w:t>zijn hieronder nader uitgewerkt</w:t>
      </w:r>
      <w:r>
        <w:t>:</w:t>
      </w:r>
    </w:p>
    <w:p w:rsidR="001126FD" w:rsidRPr="00F245A6" w:rsidRDefault="001126FD" w:rsidP="001126FD">
      <w:pPr>
        <w:pStyle w:val="ListParagraph"/>
        <w:numPr>
          <w:ilvl w:val="1"/>
          <w:numId w:val="19"/>
        </w:numPr>
      </w:pPr>
      <w:r w:rsidRPr="00F245A6">
        <w:t>3 meldingen betreffende een d</w:t>
      </w:r>
      <w:r>
        <w:t>ubbele melding,</w:t>
      </w:r>
      <w:r w:rsidRPr="00F245A6">
        <w:t xml:space="preserve"> 1 melding betreffende camera defect (vervangen)</w:t>
      </w:r>
      <w:r>
        <w:t xml:space="preserve"> en 1 melding dat camera’s vies waren (schoonmaken)</w:t>
      </w:r>
      <w:r w:rsidRPr="00F245A6">
        <w:t>.</w:t>
      </w:r>
    </w:p>
    <w:p w:rsidR="00BB7D81" w:rsidRDefault="00BB7D81" w:rsidP="00BB7D81">
      <w:pPr>
        <w:pStyle w:val="Heading2"/>
        <w:numPr>
          <w:ilvl w:val="1"/>
          <w:numId w:val="1"/>
        </w:numPr>
      </w:pPr>
      <w:bookmarkStart w:id="153" w:name="_Toc536007329"/>
      <w:bookmarkStart w:id="154" w:name="_Toc3556633"/>
      <w:r>
        <w:t>Conclusie</w:t>
      </w:r>
      <w:bookmarkEnd w:id="153"/>
      <w:bookmarkEnd w:id="154"/>
    </w:p>
    <w:p w:rsidR="00BB7D81" w:rsidRDefault="00BB7D81" w:rsidP="00BB7D81">
      <w:r>
        <w:t xml:space="preserve">Als wordt gekeken naar de oorzaken van de meldingen van de </w:t>
      </w:r>
      <w:r w:rsidR="001126FD">
        <w:t>9 locaties</w:t>
      </w:r>
      <w:r>
        <w:t xml:space="preserve"> welke </w:t>
      </w:r>
      <w:r w:rsidR="001126FD">
        <w:t xml:space="preserve">5 of meer meldingen hebben gehad in </w:t>
      </w:r>
      <w:r>
        <w:t xml:space="preserve">2018, is dit niet repeterend. </w:t>
      </w:r>
      <w:r w:rsidR="001126FD">
        <w:t xml:space="preserve">Alleen bij </w:t>
      </w:r>
      <w:r w:rsidR="00E65663">
        <w:t>SOS, maar dit is een bekend probleem.</w:t>
      </w:r>
      <w:r w:rsidR="001126FD">
        <w:t xml:space="preserve"> </w:t>
      </w:r>
    </w:p>
    <w:p w:rsidR="00E65663" w:rsidRDefault="00E65663" w:rsidP="00BB7D81"/>
    <w:p w:rsidR="00BB7D81" w:rsidRPr="000356F9" w:rsidRDefault="00BB7D81" w:rsidP="00BB7D81">
      <w:r>
        <w:t xml:space="preserve">Het falen van deze </w:t>
      </w:r>
      <w:r w:rsidR="00E65663">
        <w:t>locatie</w:t>
      </w:r>
      <w:r>
        <w:t xml:space="preserve"> hoeft niet verder worden bekeken of worden onderzocht. </w:t>
      </w:r>
    </w:p>
    <w:p w:rsidR="00BB7D81" w:rsidRDefault="00BB7D81" w:rsidP="00BB7D81"/>
    <w:p w:rsidR="00C41D6C" w:rsidRPr="00D96635" w:rsidRDefault="00C41D6C" w:rsidP="00C41D6C">
      <w:pPr>
        <w:pStyle w:val="Heading3"/>
        <w:numPr>
          <w:ilvl w:val="2"/>
          <w:numId w:val="1"/>
        </w:numPr>
        <w:tabs>
          <w:tab w:val="clear" w:pos="720"/>
        </w:tabs>
        <w:rPr>
          <w:sz w:val="18"/>
          <w:szCs w:val="18"/>
        </w:rPr>
      </w:pPr>
      <w:bookmarkStart w:id="155" w:name="_Toc3556634"/>
      <w:r w:rsidRPr="00D96635">
        <w:rPr>
          <w:sz w:val="18"/>
          <w:szCs w:val="18"/>
        </w:rPr>
        <w:t>Aanbevelingen</w:t>
      </w:r>
      <w:bookmarkEnd w:id="155"/>
    </w:p>
    <w:p w:rsidR="00C41D6C" w:rsidRPr="006C1426" w:rsidRDefault="00C41D6C" w:rsidP="00C41D6C">
      <w:pPr>
        <w:pStyle w:val="ListParagraph"/>
        <w:numPr>
          <w:ilvl w:val="0"/>
          <w:numId w:val="26"/>
        </w:numPr>
      </w:pPr>
      <w:r>
        <w:t xml:space="preserve">Geen nieuwe aanbevelingen t.o.v. de </w:t>
      </w:r>
      <w:r w:rsidR="009342E7">
        <w:t xml:space="preserve">vorige </w:t>
      </w:r>
      <w:r>
        <w:t>rapportages.</w:t>
      </w:r>
    </w:p>
    <w:p w:rsidR="00BB7D81" w:rsidRDefault="00BB7D81" w:rsidP="00BB7D81">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56" w:name="_Toc3556635"/>
      <w:bookmarkStart w:id="157" w:name="_Toc536007330"/>
      <w:bookmarkStart w:id="158" w:name="_Toc505782907"/>
      <w:bookmarkStart w:id="159" w:name="_Toc495475789"/>
      <w:bookmarkStart w:id="160" w:name="_Toc515011441"/>
      <w:r w:rsidR="004E2145">
        <w:rPr>
          <w:noProof/>
        </w:rPr>
        <w:t>Aanbevelingen</w:t>
      </w:r>
      <w:bookmarkEnd w:id="156"/>
      <w:bookmarkEnd w:id="157"/>
      <w:bookmarkEnd w:id="158"/>
      <w:bookmarkEnd w:id="159"/>
      <w:bookmarkEnd w:id="160"/>
      <w:r w:rsidRPr="008B0AB4">
        <w:rPr>
          <w:noProof/>
        </w:rPr>
        <w:fldChar w:fldCharType="end"/>
      </w:r>
    </w:p>
    <w:p w:rsidR="00BB7D81" w:rsidRDefault="00BB7D81" w:rsidP="00BB7D81">
      <w:r>
        <w:t>Hieronder bevinden zich een aanbevelingslijst en een lijst met de resultaten van deze aanbevelingen. Wanneer de status op gesloten staat, wordt deze de volgende rapportage niet meer getoond.</w:t>
      </w:r>
    </w:p>
    <w:p w:rsidR="00BB7D81" w:rsidRPr="008B0AB4" w:rsidRDefault="00BB7D81" w:rsidP="00BB7D81">
      <w:pPr>
        <w:pStyle w:val="Heading2"/>
        <w:numPr>
          <w:ilvl w:val="1"/>
          <w:numId w:val="1"/>
        </w:numPr>
      </w:pPr>
      <w:bookmarkStart w:id="161" w:name="_Toc505782908"/>
      <w:bookmarkStart w:id="162" w:name="_Toc515011442"/>
      <w:bookmarkStart w:id="163" w:name="_Toc536007331"/>
      <w:bookmarkStart w:id="164" w:name="_Toc3556636"/>
      <w:r>
        <w:t>Aanbevelingen</w:t>
      </w:r>
      <w:r w:rsidRPr="008B0AB4">
        <w:t>lijst</w:t>
      </w:r>
      <w:bookmarkEnd w:id="161"/>
      <w:bookmarkEnd w:id="162"/>
      <w:bookmarkEnd w:id="163"/>
      <w:bookmarkEnd w:id="164"/>
    </w:p>
    <w:p w:rsidR="00BB7D81" w:rsidRPr="00DE324B" w:rsidRDefault="00BB7D81" w:rsidP="00BB7D81"/>
    <w:tbl>
      <w:tblPr>
        <w:tblStyle w:val="TableGrid"/>
        <w:tblW w:w="9493" w:type="dxa"/>
        <w:tblLayout w:type="fixed"/>
        <w:tblLook w:val="04A0" w:firstRow="1" w:lastRow="0" w:firstColumn="1" w:lastColumn="0" w:noHBand="0" w:noVBand="1"/>
      </w:tblPr>
      <w:tblGrid>
        <w:gridCol w:w="1413"/>
        <w:gridCol w:w="567"/>
        <w:gridCol w:w="6198"/>
        <w:gridCol w:w="1315"/>
      </w:tblGrid>
      <w:tr w:rsidR="00BB7D81" w:rsidRPr="008B0AB4" w:rsidTr="00951810">
        <w:trPr>
          <w:trHeight w:val="247"/>
        </w:trPr>
        <w:tc>
          <w:tcPr>
            <w:tcW w:w="1413" w:type="dxa"/>
          </w:tcPr>
          <w:p w:rsidR="00BB7D81" w:rsidRPr="008B0AB4" w:rsidRDefault="00BB7D81" w:rsidP="00951810">
            <w:pPr>
              <w:rPr>
                <w:b/>
              </w:rPr>
            </w:pPr>
            <w:r w:rsidRPr="008B0AB4">
              <w:rPr>
                <w:b/>
              </w:rPr>
              <w:t>Aanbeveling nummer</w:t>
            </w:r>
          </w:p>
        </w:tc>
        <w:tc>
          <w:tcPr>
            <w:tcW w:w="567" w:type="dxa"/>
          </w:tcPr>
          <w:p w:rsidR="00BB7D81" w:rsidRPr="008B0AB4" w:rsidRDefault="00BB7D81" w:rsidP="00951810">
            <w:pPr>
              <w:rPr>
                <w:b/>
              </w:rPr>
            </w:pPr>
            <w:r w:rsidRPr="008B0AB4">
              <w:rPr>
                <w:b/>
              </w:rPr>
              <w:t>DI</w:t>
            </w:r>
          </w:p>
        </w:tc>
        <w:tc>
          <w:tcPr>
            <w:tcW w:w="6198" w:type="dxa"/>
          </w:tcPr>
          <w:p w:rsidR="00BB7D81" w:rsidRPr="008B0AB4" w:rsidRDefault="00BB7D81" w:rsidP="00951810">
            <w:pPr>
              <w:rPr>
                <w:b/>
              </w:rPr>
            </w:pPr>
            <w:r w:rsidRPr="008B0AB4">
              <w:rPr>
                <w:b/>
              </w:rPr>
              <w:t>Beschrijving aanbeveling</w:t>
            </w:r>
          </w:p>
        </w:tc>
        <w:tc>
          <w:tcPr>
            <w:tcW w:w="1315" w:type="dxa"/>
          </w:tcPr>
          <w:p w:rsidR="00BB7D81" w:rsidRPr="008B0AB4" w:rsidRDefault="00BB7D81" w:rsidP="00951810">
            <w:pPr>
              <w:rPr>
                <w:b/>
              </w:rPr>
            </w:pPr>
            <w:r w:rsidRPr="008B0AB4">
              <w:rPr>
                <w:b/>
              </w:rPr>
              <w:t>Datum aanbeveling</w:t>
            </w:r>
          </w:p>
        </w:tc>
      </w:tr>
      <w:tr w:rsidR="00BB7D81" w:rsidRPr="008B0AB4" w:rsidTr="00951810">
        <w:trPr>
          <w:trHeight w:val="247"/>
        </w:trPr>
        <w:tc>
          <w:tcPr>
            <w:tcW w:w="1413" w:type="dxa"/>
          </w:tcPr>
          <w:p w:rsidR="00BB7D81" w:rsidRDefault="00BB7D81" w:rsidP="00951810">
            <w:r>
              <w:t>30 (Q4 2018)</w:t>
            </w:r>
          </w:p>
        </w:tc>
        <w:tc>
          <w:tcPr>
            <w:tcW w:w="567" w:type="dxa"/>
          </w:tcPr>
          <w:p w:rsidR="00BB7D81" w:rsidRDefault="00BB7D81" w:rsidP="00951810">
            <w:r>
              <w:t>63</w:t>
            </w:r>
          </w:p>
        </w:tc>
        <w:tc>
          <w:tcPr>
            <w:tcW w:w="6198" w:type="dxa"/>
          </w:tcPr>
          <w:p w:rsidR="00BB7D81" w:rsidRDefault="00BB7D81" w:rsidP="00951810">
            <w:r>
              <w:t>De communicatie error in de gaten houden, na begin november is deze melding niet meer voorgekomen. Komende kwartaal dit monitoren, anders moet hier eventueel een onderzoek / herstel voor plaatsvinden.</w:t>
            </w:r>
          </w:p>
        </w:tc>
        <w:tc>
          <w:tcPr>
            <w:tcW w:w="1315" w:type="dxa"/>
          </w:tcPr>
          <w:p w:rsidR="00BB7D81" w:rsidRDefault="00BB7D81" w:rsidP="00951810">
            <w:r>
              <w:t>10-1-2019</w:t>
            </w:r>
          </w:p>
        </w:tc>
      </w:tr>
      <w:tr w:rsidR="00442C33" w:rsidRPr="008B0AB4" w:rsidTr="00951810">
        <w:trPr>
          <w:trHeight w:val="247"/>
        </w:trPr>
        <w:tc>
          <w:tcPr>
            <w:tcW w:w="1413" w:type="dxa"/>
          </w:tcPr>
          <w:p w:rsidR="00442C33" w:rsidRDefault="00442C33" w:rsidP="00951810">
            <w:r>
              <w:t>31 (2018)</w:t>
            </w:r>
          </w:p>
        </w:tc>
        <w:tc>
          <w:tcPr>
            <w:tcW w:w="567" w:type="dxa"/>
          </w:tcPr>
          <w:p w:rsidR="00442C33" w:rsidRDefault="00442C33" w:rsidP="00951810">
            <w:r>
              <w:t>45</w:t>
            </w:r>
          </w:p>
        </w:tc>
        <w:tc>
          <w:tcPr>
            <w:tcW w:w="6198" w:type="dxa"/>
          </w:tcPr>
          <w:p w:rsidR="00442C33" w:rsidRDefault="00442C33" w:rsidP="00951810">
            <w:r>
              <w:t>De sensoren in 2019 monitoren</w:t>
            </w:r>
          </w:p>
        </w:tc>
        <w:tc>
          <w:tcPr>
            <w:tcW w:w="1315" w:type="dxa"/>
          </w:tcPr>
          <w:p w:rsidR="00442C33" w:rsidRDefault="00442C33" w:rsidP="00951810">
            <w:r>
              <w:t>19-2-2019</w:t>
            </w:r>
          </w:p>
        </w:tc>
      </w:tr>
      <w:tr w:rsidR="009342E7" w:rsidRPr="008B0AB4" w:rsidTr="00951810">
        <w:trPr>
          <w:trHeight w:val="247"/>
        </w:trPr>
        <w:tc>
          <w:tcPr>
            <w:tcW w:w="1413" w:type="dxa"/>
          </w:tcPr>
          <w:p w:rsidR="009342E7" w:rsidRDefault="009342E7" w:rsidP="009342E7">
            <w:r>
              <w:t>32 (2018)</w:t>
            </w:r>
          </w:p>
        </w:tc>
        <w:tc>
          <w:tcPr>
            <w:tcW w:w="567" w:type="dxa"/>
          </w:tcPr>
          <w:p w:rsidR="009342E7" w:rsidRDefault="009342E7" w:rsidP="009342E7">
            <w:r>
              <w:t>46A</w:t>
            </w:r>
          </w:p>
        </w:tc>
        <w:tc>
          <w:tcPr>
            <w:tcW w:w="6198" w:type="dxa"/>
          </w:tcPr>
          <w:p w:rsidR="009342E7" w:rsidRDefault="009342E7" w:rsidP="009342E7">
            <w:r>
              <w:t>De noodstop van de CADO’s in 2019 vervangen</w:t>
            </w:r>
          </w:p>
        </w:tc>
        <w:tc>
          <w:tcPr>
            <w:tcW w:w="1315" w:type="dxa"/>
          </w:tcPr>
          <w:p w:rsidR="009342E7" w:rsidRDefault="009342E7" w:rsidP="009342E7">
            <w:r>
              <w:t>19-2-2019</w:t>
            </w:r>
          </w:p>
        </w:tc>
      </w:tr>
      <w:tr w:rsidR="006248AC" w:rsidRPr="008B0AB4" w:rsidTr="00951810">
        <w:trPr>
          <w:trHeight w:val="247"/>
        </w:trPr>
        <w:tc>
          <w:tcPr>
            <w:tcW w:w="1413" w:type="dxa"/>
          </w:tcPr>
          <w:p w:rsidR="006248AC" w:rsidRDefault="006248AC" w:rsidP="006248AC">
            <w:r>
              <w:t>33 (2018)</w:t>
            </w:r>
          </w:p>
        </w:tc>
        <w:tc>
          <w:tcPr>
            <w:tcW w:w="567" w:type="dxa"/>
          </w:tcPr>
          <w:p w:rsidR="006248AC" w:rsidRDefault="009342E7" w:rsidP="006248AC">
            <w:r>
              <w:t>46B</w:t>
            </w:r>
          </w:p>
        </w:tc>
        <w:tc>
          <w:tcPr>
            <w:tcW w:w="6198" w:type="dxa"/>
          </w:tcPr>
          <w:p w:rsidR="006248AC" w:rsidRDefault="009342E7" w:rsidP="009342E7">
            <w:r>
              <w:t>De noodstop van de VEVA’s in 2019 vervangen</w:t>
            </w:r>
          </w:p>
        </w:tc>
        <w:tc>
          <w:tcPr>
            <w:tcW w:w="1315" w:type="dxa"/>
          </w:tcPr>
          <w:p w:rsidR="006248AC" w:rsidRDefault="006248AC" w:rsidP="006248AC">
            <w:r>
              <w:t>19-2-2019</w:t>
            </w:r>
          </w:p>
        </w:tc>
      </w:tr>
    </w:tbl>
    <w:p w:rsidR="00BB7D81" w:rsidRDefault="00BB7D81" w:rsidP="00BB7D81">
      <w:pPr>
        <w:pStyle w:val="Heading2"/>
        <w:numPr>
          <w:ilvl w:val="1"/>
          <w:numId w:val="1"/>
        </w:numPr>
      </w:pPr>
      <w:bookmarkStart w:id="165" w:name="_Toc505782909"/>
      <w:bookmarkStart w:id="166" w:name="_Toc515011443"/>
      <w:bookmarkStart w:id="167" w:name="_Toc536007332"/>
      <w:bookmarkStart w:id="168" w:name="_Toc3556637"/>
      <w:r>
        <w:t>Resultaten aanbevelingen</w:t>
      </w:r>
      <w:r w:rsidRPr="008B0AB4">
        <w:t>lijst</w:t>
      </w:r>
      <w:bookmarkEnd w:id="165"/>
      <w:bookmarkEnd w:id="166"/>
      <w:bookmarkEnd w:id="167"/>
      <w:bookmarkEnd w:id="168"/>
    </w:p>
    <w:p w:rsidR="00BB7D81" w:rsidRPr="001E28C7" w:rsidRDefault="00BB7D81" w:rsidP="00BB7D81"/>
    <w:tbl>
      <w:tblPr>
        <w:tblStyle w:val="TableGrid"/>
        <w:tblW w:w="9493" w:type="dxa"/>
        <w:tblLook w:val="04A0" w:firstRow="1" w:lastRow="0" w:firstColumn="1" w:lastColumn="0" w:noHBand="0" w:noVBand="1"/>
      </w:tblPr>
      <w:tblGrid>
        <w:gridCol w:w="1346"/>
        <w:gridCol w:w="7154"/>
        <w:gridCol w:w="993"/>
      </w:tblGrid>
      <w:tr w:rsidR="00BB7D81" w:rsidRPr="008B0AB4" w:rsidTr="00951810">
        <w:trPr>
          <w:trHeight w:val="247"/>
        </w:trPr>
        <w:tc>
          <w:tcPr>
            <w:tcW w:w="1346" w:type="dxa"/>
          </w:tcPr>
          <w:p w:rsidR="00BB7D81" w:rsidRPr="008B0AB4" w:rsidRDefault="00BB7D81" w:rsidP="00951810">
            <w:pPr>
              <w:rPr>
                <w:b/>
              </w:rPr>
            </w:pPr>
            <w:r w:rsidRPr="008B0AB4">
              <w:rPr>
                <w:b/>
              </w:rPr>
              <w:t>Aanbeveling nummer</w:t>
            </w:r>
          </w:p>
        </w:tc>
        <w:tc>
          <w:tcPr>
            <w:tcW w:w="7154" w:type="dxa"/>
          </w:tcPr>
          <w:p w:rsidR="00BB7D81" w:rsidRPr="008B0AB4" w:rsidRDefault="00BB7D81" w:rsidP="00951810">
            <w:pPr>
              <w:rPr>
                <w:b/>
              </w:rPr>
            </w:pPr>
            <w:r>
              <w:rPr>
                <w:b/>
              </w:rPr>
              <w:t xml:space="preserve">Resultaat </w:t>
            </w:r>
            <w:r w:rsidRPr="008B0AB4">
              <w:rPr>
                <w:b/>
              </w:rPr>
              <w:t>aanbeveling</w:t>
            </w:r>
          </w:p>
        </w:tc>
        <w:tc>
          <w:tcPr>
            <w:tcW w:w="993" w:type="dxa"/>
          </w:tcPr>
          <w:p w:rsidR="00BB7D81" w:rsidRDefault="00BB7D81" w:rsidP="00951810">
            <w:pPr>
              <w:rPr>
                <w:b/>
              </w:rPr>
            </w:pPr>
            <w:r>
              <w:rPr>
                <w:b/>
              </w:rPr>
              <w:t>Status</w:t>
            </w:r>
          </w:p>
        </w:tc>
      </w:tr>
      <w:tr w:rsidR="00BB7D81" w:rsidRPr="008B0AB4" w:rsidTr="00951810">
        <w:trPr>
          <w:trHeight w:val="247"/>
        </w:trPr>
        <w:tc>
          <w:tcPr>
            <w:tcW w:w="1346" w:type="dxa"/>
          </w:tcPr>
          <w:p w:rsidR="00BB7D81" w:rsidRDefault="00BB7D81" w:rsidP="00951810">
            <w:r>
              <w:t>30 (Q4 2018)</w:t>
            </w:r>
          </w:p>
        </w:tc>
        <w:tc>
          <w:tcPr>
            <w:tcW w:w="7154" w:type="dxa"/>
          </w:tcPr>
          <w:p w:rsidR="00BB7D81" w:rsidRDefault="00BB7D81" w:rsidP="00951810">
            <w:r>
              <w:t>Opgenomen als actiepunt 21</w:t>
            </w:r>
          </w:p>
        </w:tc>
        <w:tc>
          <w:tcPr>
            <w:tcW w:w="993" w:type="dxa"/>
          </w:tcPr>
          <w:p w:rsidR="00BB7D81" w:rsidRPr="0039733F" w:rsidRDefault="001D54DC" w:rsidP="00951810">
            <w:r>
              <w:t>Gesloten</w:t>
            </w:r>
          </w:p>
        </w:tc>
      </w:tr>
      <w:tr w:rsidR="00442C33" w:rsidRPr="008B0AB4" w:rsidTr="00951810">
        <w:trPr>
          <w:trHeight w:val="247"/>
        </w:trPr>
        <w:tc>
          <w:tcPr>
            <w:tcW w:w="1346" w:type="dxa"/>
          </w:tcPr>
          <w:p w:rsidR="00442C33" w:rsidRDefault="00442C33" w:rsidP="00951810">
            <w:r>
              <w:t>31 (2018)</w:t>
            </w:r>
          </w:p>
        </w:tc>
        <w:tc>
          <w:tcPr>
            <w:tcW w:w="7154" w:type="dxa"/>
          </w:tcPr>
          <w:p w:rsidR="00442C33" w:rsidRDefault="00442C33" w:rsidP="00951810">
            <w:r>
              <w:t>Opgenomen als actiepunt 22</w:t>
            </w:r>
          </w:p>
        </w:tc>
        <w:tc>
          <w:tcPr>
            <w:tcW w:w="993" w:type="dxa"/>
          </w:tcPr>
          <w:p w:rsidR="00442C33" w:rsidRDefault="00C41D6C" w:rsidP="00951810">
            <w:r>
              <w:t>Open</w:t>
            </w:r>
          </w:p>
        </w:tc>
      </w:tr>
      <w:tr w:rsidR="006248AC" w:rsidRPr="008B0AB4" w:rsidTr="00951810">
        <w:trPr>
          <w:trHeight w:val="247"/>
        </w:trPr>
        <w:tc>
          <w:tcPr>
            <w:tcW w:w="1346" w:type="dxa"/>
          </w:tcPr>
          <w:p w:rsidR="006248AC" w:rsidRDefault="006248AC" w:rsidP="006248AC">
            <w:r>
              <w:t>32 (2018)</w:t>
            </w:r>
          </w:p>
        </w:tc>
        <w:tc>
          <w:tcPr>
            <w:tcW w:w="7154" w:type="dxa"/>
          </w:tcPr>
          <w:p w:rsidR="006248AC" w:rsidRDefault="006248AC" w:rsidP="006248AC">
            <w:r>
              <w:t>Opgenomen als actiepunt 23</w:t>
            </w:r>
          </w:p>
        </w:tc>
        <w:tc>
          <w:tcPr>
            <w:tcW w:w="993" w:type="dxa"/>
          </w:tcPr>
          <w:p w:rsidR="006248AC" w:rsidRDefault="006248AC" w:rsidP="006248AC">
            <w:r>
              <w:t>Open</w:t>
            </w:r>
          </w:p>
        </w:tc>
      </w:tr>
      <w:tr w:rsidR="006248AC" w:rsidRPr="008B0AB4" w:rsidTr="00951810">
        <w:trPr>
          <w:trHeight w:val="247"/>
        </w:trPr>
        <w:tc>
          <w:tcPr>
            <w:tcW w:w="1346" w:type="dxa"/>
          </w:tcPr>
          <w:p w:rsidR="006248AC" w:rsidRDefault="006248AC" w:rsidP="006248AC">
            <w:r>
              <w:t>33 (2018)</w:t>
            </w:r>
          </w:p>
        </w:tc>
        <w:tc>
          <w:tcPr>
            <w:tcW w:w="7154" w:type="dxa"/>
          </w:tcPr>
          <w:p w:rsidR="006248AC" w:rsidRDefault="006248AC" w:rsidP="006248AC">
            <w:r>
              <w:t>Opgenomen als actiepunt 24</w:t>
            </w:r>
          </w:p>
        </w:tc>
        <w:tc>
          <w:tcPr>
            <w:tcW w:w="993" w:type="dxa"/>
          </w:tcPr>
          <w:p w:rsidR="006248AC" w:rsidRDefault="006248AC" w:rsidP="006248AC">
            <w:r>
              <w:t>Open</w:t>
            </w:r>
          </w:p>
        </w:tc>
      </w:tr>
    </w:tbl>
    <w:p w:rsidR="00BB7D81" w:rsidRPr="008B0AB4" w:rsidRDefault="00BB7D81" w:rsidP="00BB7D81">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Besluiten"/>
            </w:textInput>
          </w:ffData>
        </w:fldChar>
      </w:r>
      <w:r>
        <w:rPr>
          <w:noProof/>
        </w:rPr>
        <w:instrText xml:space="preserve"> FORMTEXT </w:instrText>
      </w:r>
      <w:r>
        <w:rPr>
          <w:noProof/>
        </w:rPr>
      </w:r>
      <w:r>
        <w:rPr>
          <w:noProof/>
        </w:rPr>
        <w:fldChar w:fldCharType="separate"/>
      </w:r>
      <w:bookmarkStart w:id="169" w:name="_Toc3556638"/>
      <w:bookmarkStart w:id="170" w:name="_Toc536007333"/>
      <w:r w:rsidR="004E2145">
        <w:rPr>
          <w:noProof/>
        </w:rPr>
        <w:t>Besluiten</w:t>
      </w:r>
      <w:bookmarkEnd w:id="169"/>
      <w:bookmarkEnd w:id="170"/>
      <w:r>
        <w:rPr>
          <w:noProof/>
        </w:rPr>
        <w:fldChar w:fldCharType="end"/>
      </w:r>
    </w:p>
    <w:p w:rsidR="00BB7D81" w:rsidRDefault="00BB7D81" w:rsidP="00BB7D81">
      <w:pPr>
        <w:pStyle w:val="Heading2"/>
        <w:numPr>
          <w:ilvl w:val="1"/>
          <w:numId w:val="1"/>
        </w:numPr>
      </w:pPr>
      <w:bookmarkStart w:id="171" w:name="_Toc495475791"/>
      <w:bookmarkStart w:id="172" w:name="_Toc505782911"/>
      <w:bookmarkStart w:id="173" w:name="_Toc515011445"/>
      <w:bookmarkStart w:id="174" w:name="_Toc536007334"/>
      <w:bookmarkStart w:id="175" w:name="_Toc3556639"/>
      <w:r w:rsidRPr="008B0AB4">
        <w:t>Besluitenlijst</w:t>
      </w:r>
      <w:bookmarkEnd w:id="171"/>
      <w:bookmarkEnd w:id="172"/>
      <w:bookmarkEnd w:id="173"/>
      <w:bookmarkEnd w:id="174"/>
      <w:bookmarkEnd w:id="175"/>
    </w:p>
    <w:p w:rsidR="00BB7D81" w:rsidRPr="00B50683" w:rsidRDefault="00BB7D81" w:rsidP="00BB7D81"/>
    <w:tbl>
      <w:tblPr>
        <w:tblStyle w:val="TableGrid"/>
        <w:tblW w:w="8926" w:type="dxa"/>
        <w:tblLook w:val="04A0" w:firstRow="1" w:lastRow="0" w:firstColumn="1" w:lastColumn="0" w:noHBand="0" w:noVBand="1"/>
      </w:tblPr>
      <w:tblGrid>
        <w:gridCol w:w="966"/>
        <w:gridCol w:w="6684"/>
        <w:gridCol w:w="1276"/>
      </w:tblGrid>
      <w:tr w:rsidR="00BB7D81" w:rsidRPr="008B0AB4" w:rsidTr="00951810">
        <w:trPr>
          <w:trHeight w:val="247"/>
        </w:trPr>
        <w:tc>
          <w:tcPr>
            <w:tcW w:w="966" w:type="dxa"/>
          </w:tcPr>
          <w:p w:rsidR="00BB7D81" w:rsidRPr="008B0AB4" w:rsidRDefault="00BB7D81" w:rsidP="00951810">
            <w:pPr>
              <w:rPr>
                <w:b/>
              </w:rPr>
            </w:pPr>
            <w:r w:rsidRPr="008B0AB4">
              <w:rPr>
                <w:b/>
              </w:rPr>
              <w:t>Besluit nummer</w:t>
            </w:r>
          </w:p>
        </w:tc>
        <w:tc>
          <w:tcPr>
            <w:tcW w:w="6684" w:type="dxa"/>
          </w:tcPr>
          <w:p w:rsidR="00BB7D81" w:rsidRPr="008B0AB4" w:rsidRDefault="00BB7D81" w:rsidP="00951810">
            <w:pPr>
              <w:rPr>
                <w:b/>
              </w:rPr>
            </w:pPr>
            <w:r w:rsidRPr="008B0AB4">
              <w:rPr>
                <w:b/>
              </w:rPr>
              <w:t>Beschrijving besluit</w:t>
            </w:r>
          </w:p>
        </w:tc>
        <w:tc>
          <w:tcPr>
            <w:tcW w:w="1276" w:type="dxa"/>
          </w:tcPr>
          <w:p w:rsidR="00BB7D81" w:rsidRPr="008B0AB4" w:rsidRDefault="00BB7D81" w:rsidP="00951810">
            <w:pPr>
              <w:rPr>
                <w:b/>
              </w:rPr>
            </w:pPr>
            <w:r w:rsidRPr="008B0AB4">
              <w:rPr>
                <w:b/>
              </w:rPr>
              <w:t>Datum besluit</w:t>
            </w:r>
          </w:p>
        </w:tc>
      </w:tr>
      <w:tr w:rsidR="00BB7D81" w:rsidRPr="008B0AB4" w:rsidTr="00951810">
        <w:trPr>
          <w:trHeight w:val="247"/>
        </w:trPr>
        <w:tc>
          <w:tcPr>
            <w:tcW w:w="966" w:type="dxa"/>
          </w:tcPr>
          <w:p w:rsidR="00BB7D81" w:rsidRPr="008B0AB4" w:rsidRDefault="00BB7D81" w:rsidP="00951810">
            <w:r w:rsidRPr="008B0AB4">
              <w:t>1 (Q3 2016)</w:t>
            </w:r>
          </w:p>
        </w:tc>
        <w:tc>
          <w:tcPr>
            <w:tcW w:w="6684" w:type="dxa"/>
          </w:tcPr>
          <w:p w:rsidR="00BB7D81" w:rsidRPr="008B0AB4" w:rsidRDefault="00BB7D81" w:rsidP="00951810">
            <w:r w:rsidRPr="008B0AB4">
              <w:t>Geen melding in het OMS maken van de signalen die verloren gaan tijdens onderhoud, dit melden in het PMS</w:t>
            </w:r>
          </w:p>
        </w:tc>
        <w:tc>
          <w:tcPr>
            <w:tcW w:w="1276" w:type="dxa"/>
          </w:tcPr>
          <w:p w:rsidR="00BB7D81" w:rsidRPr="008B0AB4" w:rsidRDefault="00BB7D81" w:rsidP="00951810">
            <w:r w:rsidRPr="008B0AB4">
              <w:t>13-12-2016</w:t>
            </w:r>
          </w:p>
        </w:tc>
      </w:tr>
      <w:tr w:rsidR="00BB7D81" w:rsidRPr="008B0AB4" w:rsidTr="00951810">
        <w:trPr>
          <w:trHeight w:val="265"/>
        </w:trPr>
        <w:tc>
          <w:tcPr>
            <w:tcW w:w="966" w:type="dxa"/>
          </w:tcPr>
          <w:p w:rsidR="00BB7D81" w:rsidRPr="008B0AB4" w:rsidRDefault="00BB7D81" w:rsidP="00951810">
            <w:r w:rsidRPr="008B0AB4">
              <w:t>2 (Q3 2016)</w:t>
            </w:r>
          </w:p>
        </w:tc>
        <w:tc>
          <w:tcPr>
            <w:tcW w:w="6684" w:type="dxa"/>
          </w:tcPr>
          <w:p w:rsidR="00BB7D81" w:rsidRPr="008B0AB4" w:rsidRDefault="00BB7D81" w:rsidP="00951810">
            <w:r w:rsidRPr="008B0AB4">
              <w:t xml:space="preserve">Als een systeem wordt gemodificeerd, dit in het OMS melden met als type werk MOD i.p.v. COR </w:t>
            </w:r>
          </w:p>
        </w:tc>
        <w:tc>
          <w:tcPr>
            <w:tcW w:w="1276" w:type="dxa"/>
          </w:tcPr>
          <w:p w:rsidR="00BB7D81" w:rsidRPr="008B0AB4" w:rsidRDefault="00BB7D81" w:rsidP="00951810">
            <w:r w:rsidRPr="008B0AB4">
              <w:t>13-12-2016</w:t>
            </w:r>
          </w:p>
        </w:tc>
      </w:tr>
      <w:tr w:rsidR="00BB7D81" w:rsidRPr="008B0AB4" w:rsidTr="00951810">
        <w:trPr>
          <w:trHeight w:val="247"/>
        </w:trPr>
        <w:tc>
          <w:tcPr>
            <w:tcW w:w="966" w:type="dxa"/>
          </w:tcPr>
          <w:p w:rsidR="00BB7D81" w:rsidRPr="008B0AB4" w:rsidRDefault="00BB7D81" w:rsidP="00951810">
            <w:r w:rsidRPr="008B0AB4">
              <w:t>3 (Q3 2016)</w:t>
            </w:r>
          </w:p>
        </w:tc>
        <w:tc>
          <w:tcPr>
            <w:tcW w:w="6684" w:type="dxa"/>
          </w:tcPr>
          <w:p w:rsidR="00BB7D81" w:rsidRPr="008B0AB4" w:rsidRDefault="00BB7D81" w:rsidP="00951810">
            <w:r w:rsidRPr="008B0AB4">
              <w:t>Als preventief onderhoud wordt gepleegd, dit in het OMS melden met als type werk PREV i.p.v. COR</w:t>
            </w:r>
          </w:p>
        </w:tc>
        <w:tc>
          <w:tcPr>
            <w:tcW w:w="1276" w:type="dxa"/>
          </w:tcPr>
          <w:p w:rsidR="00BB7D81" w:rsidRPr="008B0AB4" w:rsidRDefault="00BB7D81" w:rsidP="00951810">
            <w:r w:rsidRPr="008B0AB4">
              <w:t>13-12-2016</w:t>
            </w:r>
          </w:p>
        </w:tc>
      </w:tr>
      <w:tr w:rsidR="00BB7D81" w:rsidRPr="008B0AB4" w:rsidTr="00951810">
        <w:trPr>
          <w:trHeight w:val="247"/>
        </w:trPr>
        <w:tc>
          <w:tcPr>
            <w:tcW w:w="966" w:type="dxa"/>
          </w:tcPr>
          <w:p w:rsidR="00BB7D81" w:rsidRPr="008B0AB4" w:rsidRDefault="00BB7D81" w:rsidP="00951810">
            <w:r w:rsidRPr="008B0AB4">
              <w:t>4 (Q3 2016)</w:t>
            </w:r>
          </w:p>
        </w:tc>
        <w:tc>
          <w:tcPr>
            <w:tcW w:w="6684" w:type="dxa"/>
          </w:tcPr>
          <w:p w:rsidR="00BB7D81" w:rsidRPr="008B0AB4" w:rsidRDefault="00BB7D81" w:rsidP="00951810">
            <w:r w:rsidRPr="008B0AB4">
              <w:t>Het tijdstip melding is altijd gelijk of eerder dan het tijdstip monteur ter plaatse</w:t>
            </w:r>
          </w:p>
        </w:tc>
        <w:tc>
          <w:tcPr>
            <w:tcW w:w="1276" w:type="dxa"/>
          </w:tcPr>
          <w:p w:rsidR="00BB7D81" w:rsidRPr="008B0AB4" w:rsidRDefault="00BB7D81" w:rsidP="00951810">
            <w:r w:rsidRPr="008B0AB4">
              <w:t>13-12-2016</w:t>
            </w:r>
          </w:p>
        </w:tc>
      </w:tr>
      <w:tr w:rsidR="00BB7D81" w:rsidRPr="008B0AB4" w:rsidTr="00951810">
        <w:trPr>
          <w:trHeight w:val="324"/>
        </w:trPr>
        <w:tc>
          <w:tcPr>
            <w:tcW w:w="966" w:type="dxa"/>
          </w:tcPr>
          <w:p w:rsidR="00BB7D81" w:rsidRPr="008B0AB4" w:rsidRDefault="00BB7D81" w:rsidP="00951810">
            <w:r w:rsidRPr="008B0AB4">
              <w:t>5 (Q3 2016)</w:t>
            </w:r>
          </w:p>
        </w:tc>
        <w:tc>
          <w:tcPr>
            <w:tcW w:w="6684" w:type="dxa"/>
          </w:tcPr>
          <w:p w:rsidR="00BB7D81" w:rsidRPr="008B0AB4" w:rsidRDefault="00BB7D81" w:rsidP="00951810">
            <w:r w:rsidRPr="008B0AB4">
              <w:t>Alle meldingen moeten aan een asset / subniveau SBS van een DI worden gekoppeld.</w:t>
            </w:r>
          </w:p>
        </w:tc>
        <w:tc>
          <w:tcPr>
            <w:tcW w:w="1276" w:type="dxa"/>
          </w:tcPr>
          <w:p w:rsidR="00BB7D81" w:rsidRPr="008B0AB4" w:rsidRDefault="00BB7D81" w:rsidP="00951810">
            <w:r w:rsidRPr="008B0AB4">
              <w:t>13-12-2016</w:t>
            </w:r>
          </w:p>
        </w:tc>
      </w:tr>
      <w:tr w:rsidR="00BB7D81" w:rsidRPr="008B0AB4" w:rsidTr="00951810">
        <w:trPr>
          <w:trHeight w:val="324"/>
        </w:trPr>
        <w:tc>
          <w:tcPr>
            <w:tcW w:w="966" w:type="dxa"/>
          </w:tcPr>
          <w:p w:rsidR="00BB7D81" w:rsidRPr="008B0AB4" w:rsidRDefault="00BB7D81" w:rsidP="00951810">
            <w:r>
              <w:t>6 (2017)</w:t>
            </w:r>
          </w:p>
        </w:tc>
        <w:tc>
          <w:tcPr>
            <w:tcW w:w="6684" w:type="dxa"/>
          </w:tcPr>
          <w:p w:rsidR="00BB7D81" w:rsidRPr="008B0AB4" w:rsidRDefault="00BB7D81" w:rsidP="00951810">
            <w:r>
              <w:t>De storingen van de HD toevoegen in het OMS (bijvoorbeeld als 1 van de 2 lasers falen)</w:t>
            </w:r>
          </w:p>
        </w:tc>
        <w:tc>
          <w:tcPr>
            <w:tcW w:w="1276" w:type="dxa"/>
          </w:tcPr>
          <w:p w:rsidR="00BB7D81" w:rsidRPr="008B0AB4" w:rsidRDefault="00BB7D81" w:rsidP="00951810">
            <w:r>
              <w:t>17-05-2018</w:t>
            </w:r>
          </w:p>
        </w:tc>
      </w:tr>
    </w:tbl>
    <w:bookmarkStart w:id="176" w:name="_Toc495475792"/>
    <w:bookmarkStart w:id="177" w:name="_Toc505782912"/>
    <w:bookmarkStart w:id="178" w:name="_Toc515011446"/>
    <w:p w:rsidR="00BB7D81" w:rsidRDefault="00BB7D81" w:rsidP="00BB7D81">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Acties"/>
            </w:textInput>
          </w:ffData>
        </w:fldChar>
      </w:r>
      <w:r>
        <w:rPr>
          <w:noProof/>
        </w:rPr>
        <w:instrText xml:space="preserve"> FORMTEXT </w:instrText>
      </w:r>
      <w:r>
        <w:rPr>
          <w:noProof/>
        </w:rPr>
      </w:r>
      <w:r>
        <w:rPr>
          <w:noProof/>
        </w:rPr>
        <w:fldChar w:fldCharType="separate"/>
      </w:r>
      <w:bookmarkStart w:id="179" w:name="_Toc3556640"/>
      <w:bookmarkStart w:id="180" w:name="_Toc536007335"/>
      <w:r w:rsidR="004E2145">
        <w:rPr>
          <w:noProof/>
        </w:rPr>
        <w:t>Acties</w:t>
      </w:r>
      <w:bookmarkEnd w:id="179"/>
      <w:bookmarkEnd w:id="180"/>
      <w:r>
        <w:rPr>
          <w:noProof/>
        </w:rPr>
        <w:fldChar w:fldCharType="end"/>
      </w:r>
    </w:p>
    <w:p w:rsidR="00BB7D81" w:rsidRDefault="00BB7D81" w:rsidP="00BB7D81">
      <w:r>
        <w:t>Hieronder staat de actielijst en de resultaten van de actielijst. Wanneer de status op gesloten staat, wordt deze in de volgende rapportage niet meer getoond.</w:t>
      </w:r>
    </w:p>
    <w:p w:rsidR="00BB7D81" w:rsidRPr="008B0AB4" w:rsidRDefault="00BB7D81" w:rsidP="00BB7D81">
      <w:pPr>
        <w:pStyle w:val="Heading2"/>
        <w:numPr>
          <w:ilvl w:val="1"/>
          <w:numId w:val="1"/>
        </w:numPr>
      </w:pPr>
      <w:bookmarkStart w:id="181" w:name="_Toc536007336"/>
      <w:bookmarkStart w:id="182" w:name="_Toc3556641"/>
      <w:r w:rsidRPr="008B0AB4">
        <w:t>Actielijst</w:t>
      </w:r>
      <w:bookmarkEnd w:id="176"/>
      <w:bookmarkEnd w:id="177"/>
      <w:bookmarkEnd w:id="178"/>
      <w:bookmarkEnd w:id="181"/>
      <w:bookmarkEnd w:id="182"/>
    </w:p>
    <w:p w:rsidR="00BB7D81" w:rsidRDefault="00BB7D81" w:rsidP="00BB7D81"/>
    <w:tbl>
      <w:tblPr>
        <w:tblStyle w:val="TableGrid"/>
        <w:tblW w:w="8909" w:type="dxa"/>
        <w:tblLook w:val="04A0" w:firstRow="1" w:lastRow="0" w:firstColumn="1" w:lastColumn="0" w:noHBand="0" w:noVBand="1"/>
      </w:tblPr>
      <w:tblGrid>
        <w:gridCol w:w="966"/>
        <w:gridCol w:w="5077"/>
        <w:gridCol w:w="860"/>
        <w:gridCol w:w="1029"/>
        <w:gridCol w:w="977"/>
      </w:tblGrid>
      <w:tr w:rsidR="00BB7D81" w:rsidRPr="008B0AB4" w:rsidTr="00951810">
        <w:trPr>
          <w:trHeight w:val="247"/>
        </w:trPr>
        <w:tc>
          <w:tcPr>
            <w:tcW w:w="966" w:type="dxa"/>
          </w:tcPr>
          <w:p w:rsidR="00BB7D81" w:rsidRPr="008B0AB4" w:rsidRDefault="00BB7D81" w:rsidP="00951810">
            <w:pPr>
              <w:rPr>
                <w:b/>
              </w:rPr>
            </w:pPr>
            <w:r w:rsidRPr="008B0AB4">
              <w:rPr>
                <w:b/>
              </w:rPr>
              <w:t>Actie nummer</w:t>
            </w:r>
          </w:p>
        </w:tc>
        <w:tc>
          <w:tcPr>
            <w:tcW w:w="5077" w:type="dxa"/>
          </w:tcPr>
          <w:p w:rsidR="00BB7D81" w:rsidRPr="008B0AB4" w:rsidRDefault="00BB7D81" w:rsidP="00951810">
            <w:pPr>
              <w:rPr>
                <w:b/>
              </w:rPr>
            </w:pPr>
            <w:r w:rsidRPr="008B0AB4">
              <w:rPr>
                <w:b/>
              </w:rPr>
              <w:t>Beschrijving actie</w:t>
            </w:r>
          </w:p>
        </w:tc>
        <w:tc>
          <w:tcPr>
            <w:tcW w:w="860" w:type="dxa"/>
          </w:tcPr>
          <w:p w:rsidR="00BB7D81" w:rsidRPr="008B0AB4" w:rsidRDefault="00BB7D81" w:rsidP="00951810">
            <w:pPr>
              <w:rPr>
                <w:b/>
              </w:rPr>
            </w:pPr>
            <w:r w:rsidRPr="008B0AB4">
              <w:rPr>
                <w:b/>
              </w:rPr>
              <w:t>Actie houder</w:t>
            </w:r>
          </w:p>
        </w:tc>
        <w:tc>
          <w:tcPr>
            <w:tcW w:w="1029" w:type="dxa"/>
          </w:tcPr>
          <w:p w:rsidR="00BB7D81" w:rsidRPr="008B0AB4" w:rsidRDefault="00BB7D81" w:rsidP="00951810">
            <w:pPr>
              <w:rPr>
                <w:b/>
              </w:rPr>
            </w:pPr>
            <w:r w:rsidRPr="008B0AB4">
              <w:rPr>
                <w:b/>
              </w:rPr>
              <w:t>Datum afgerond</w:t>
            </w:r>
          </w:p>
        </w:tc>
        <w:tc>
          <w:tcPr>
            <w:tcW w:w="977" w:type="dxa"/>
          </w:tcPr>
          <w:p w:rsidR="00BB7D81" w:rsidRPr="008B0AB4" w:rsidRDefault="00BB7D81" w:rsidP="00951810">
            <w:pPr>
              <w:rPr>
                <w:b/>
              </w:rPr>
            </w:pPr>
            <w:r w:rsidRPr="008B0AB4">
              <w:rPr>
                <w:b/>
              </w:rPr>
              <w:t>Status</w:t>
            </w:r>
          </w:p>
        </w:tc>
      </w:tr>
      <w:tr w:rsidR="00BB7D81" w:rsidRPr="008B0AB4" w:rsidTr="00951810">
        <w:trPr>
          <w:trHeight w:val="247"/>
        </w:trPr>
        <w:tc>
          <w:tcPr>
            <w:tcW w:w="966" w:type="dxa"/>
          </w:tcPr>
          <w:p w:rsidR="00BB7D81" w:rsidRPr="008B0AB4" w:rsidRDefault="00BB7D81" w:rsidP="00951810">
            <w:r w:rsidRPr="008B0AB4">
              <w:t>3 (Q4 2016)</w:t>
            </w:r>
          </w:p>
        </w:tc>
        <w:tc>
          <w:tcPr>
            <w:tcW w:w="5077" w:type="dxa"/>
          </w:tcPr>
          <w:p w:rsidR="00BB7D81" w:rsidRPr="008B0AB4" w:rsidRDefault="00BB7D81" w:rsidP="00951810">
            <w:r w:rsidRPr="008B0AB4">
              <w:t>DI 24 de driver module / controller bekijken of de storingen afnemen</w:t>
            </w:r>
            <w:r>
              <w:t>, o.b.v. de aantal storingen</w:t>
            </w:r>
            <w:r w:rsidR="009342E7">
              <w:t xml:space="preserve">. </w:t>
            </w:r>
          </w:p>
        </w:tc>
        <w:tc>
          <w:tcPr>
            <w:tcW w:w="860" w:type="dxa"/>
          </w:tcPr>
          <w:p w:rsidR="00BB7D81" w:rsidRPr="008B0AB4" w:rsidRDefault="00BB7D81" w:rsidP="00951810">
            <w:r>
              <w:t>R</w:t>
            </w:r>
            <w:r w:rsidRPr="008B0AB4">
              <w:t>Go</w:t>
            </w:r>
          </w:p>
        </w:tc>
        <w:tc>
          <w:tcPr>
            <w:tcW w:w="1029" w:type="dxa"/>
          </w:tcPr>
          <w:p w:rsidR="00BB7D81" w:rsidRPr="008B0AB4" w:rsidRDefault="00BB7D81" w:rsidP="00951810">
            <w:r>
              <w:t>2020</w:t>
            </w:r>
          </w:p>
        </w:tc>
        <w:tc>
          <w:tcPr>
            <w:tcW w:w="977" w:type="dxa"/>
          </w:tcPr>
          <w:p w:rsidR="00BB7D81" w:rsidRPr="008B0AB4" w:rsidRDefault="009342E7" w:rsidP="00951810">
            <w:r>
              <w:t>Gesloten</w:t>
            </w:r>
          </w:p>
        </w:tc>
      </w:tr>
      <w:tr w:rsidR="00BB7D81" w:rsidRPr="008B0AB4" w:rsidTr="00951810">
        <w:trPr>
          <w:trHeight w:val="247"/>
        </w:trPr>
        <w:tc>
          <w:tcPr>
            <w:tcW w:w="966" w:type="dxa"/>
          </w:tcPr>
          <w:p w:rsidR="00BB7D81" w:rsidRPr="008B0AB4" w:rsidRDefault="00BB7D81" w:rsidP="00951810">
            <w:r w:rsidRPr="008B0AB4">
              <w:t>5 (2016)</w:t>
            </w:r>
          </w:p>
        </w:tc>
        <w:tc>
          <w:tcPr>
            <w:tcW w:w="5077" w:type="dxa"/>
          </w:tcPr>
          <w:p w:rsidR="00BB7D81" w:rsidRPr="008B0AB4" w:rsidRDefault="00BB7D81" w:rsidP="00951810">
            <w:r w:rsidRPr="008B0AB4">
              <w:t xml:space="preserve">De storingen van defecte lampen </w:t>
            </w:r>
            <w:r>
              <w:t xml:space="preserve">en driver controllers </w:t>
            </w:r>
            <w:r w:rsidRPr="008B0AB4">
              <w:t>de komende jaren bekijken i.v.m. een mogelijke trend</w:t>
            </w:r>
            <w:r>
              <w:t xml:space="preserve"> in maximo (DI 21)</w:t>
            </w:r>
          </w:p>
        </w:tc>
        <w:tc>
          <w:tcPr>
            <w:tcW w:w="860" w:type="dxa"/>
          </w:tcPr>
          <w:p w:rsidR="00BB7D81" w:rsidRPr="008B0AB4" w:rsidRDefault="00BB7D81" w:rsidP="00951810">
            <w:r w:rsidRPr="008B0AB4">
              <w:t>RGo</w:t>
            </w:r>
          </w:p>
        </w:tc>
        <w:tc>
          <w:tcPr>
            <w:tcW w:w="1029" w:type="dxa"/>
          </w:tcPr>
          <w:p w:rsidR="00BB7D81" w:rsidRPr="008B0AB4" w:rsidRDefault="009342E7" w:rsidP="00951810">
            <w:r>
              <w:t>2022</w:t>
            </w:r>
          </w:p>
        </w:tc>
        <w:tc>
          <w:tcPr>
            <w:tcW w:w="977" w:type="dxa"/>
          </w:tcPr>
          <w:p w:rsidR="00BB7D81" w:rsidRPr="008B0AB4" w:rsidRDefault="00BB7D81" w:rsidP="00951810">
            <w:r w:rsidRPr="008B0AB4">
              <w:t>Open</w:t>
            </w:r>
          </w:p>
        </w:tc>
      </w:tr>
      <w:tr w:rsidR="00BB7D81" w:rsidRPr="008B0AB4" w:rsidTr="00951810">
        <w:trPr>
          <w:trHeight w:val="265"/>
        </w:trPr>
        <w:tc>
          <w:tcPr>
            <w:tcW w:w="966" w:type="dxa"/>
          </w:tcPr>
          <w:p w:rsidR="00BB7D81" w:rsidRPr="008B0AB4" w:rsidRDefault="00BB7D81" w:rsidP="00951810">
            <w:r w:rsidRPr="008B0AB4">
              <w:t>6 (2016)</w:t>
            </w:r>
          </w:p>
        </w:tc>
        <w:tc>
          <w:tcPr>
            <w:tcW w:w="5077" w:type="dxa"/>
          </w:tcPr>
          <w:p w:rsidR="00BB7D81" w:rsidRPr="008B0AB4" w:rsidRDefault="00BB7D81" w:rsidP="00951810">
            <w:r w:rsidRPr="008B0AB4">
              <w:t>De storingen betreffende laser de komende jaren bekijken i.v.m. een mogelijke trend</w:t>
            </w:r>
            <w:r>
              <w:t xml:space="preserve"> in maximo (DI 44)</w:t>
            </w:r>
          </w:p>
        </w:tc>
        <w:tc>
          <w:tcPr>
            <w:tcW w:w="860" w:type="dxa"/>
          </w:tcPr>
          <w:p w:rsidR="00BB7D81" w:rsidRPr="008B0AB4" w:rsidRDefault="00BB7D81" w:rsidP="00951810">
            <w:r w:rsidRPr="008B0AB4">
              <w:t>RGo</w:t>
            </w:r>
          </w:p>
        </w:tc>
        <w:tc>
          <w:tcPr>
            <w:tcW w:w="1029" w:type="dxa"/>
          </w:tcPr>
          <w:p w:rsidR="00BB7D81" w:rsidRPr="008B0AB4" w:rsidRDefault="009342E7" w:rsidP="00951810">
            <w:r>
              <w:t>2022</w:t>
            </w:r>
          </w:p>
        </w:tc>
        <w:tc>
          <w:tcPr>
            <w:tcW w:w="977" w:type="dxa"/>
          </w:tcPr>
          <w:p w:rsidR="00BB7D81" w:rsidRPr="008B0AB4" w:rsidRDefault="00BB7D81" w:rsidP="00951810">
            <w:r w:rsidRPr="008B0AB4">
              <w:t>Open</w:t>
            </w:r>
          </w:p>
        </w:tc>
      </w:tr>
      <w:tr w:rsidR="00BB7D81" w:rsidRPr="008B0AB4" w:rsidTr="00951810">
        <w:trPr>
          <w:trHeight w:val="247"/>
        </w:trPr>
        <w:tc>
          <w:tcPr>
            <w:tcW w:w="966" w:type="dxa"/>
          </w:tcPr>
          <w:p w:rsidR="00BB7D81" w:rsidRDefault="00BB7D81" w:rsidP="00951810">
            <w:r>
              <w:t>12 (2017)</w:t>
            </w:r>
          </w:p>
        </w:tc>
        <w:tc>
          <w:tcPr>
            <w:tcW w:w="5077" w:type="dxa"/>
          </w:tcPr>
          <w:p w:rsidR="00BB7D81" w:rsidRDefault="00BB7D81" w:rsidP="00951810">
            <w:r>
              <w:t>Onderzoeken of de voeding van de kantelwalsborden verplaats kan worden naar een locatie waar zonder een afsluiting bij gekomen kan worden (DI 47A)</w:t>
            </w:r>
          </w:p>
        </w:tc>
        <w:tc>
          <w:tcPr>
            <w:tcW w:w="860" w:type="dxa"/>
          </w:tcPr>
          <w:p w:rsidR="00BB7D81" w:rsidRDefault="00BB7D81" w:rsidP="00951810">
            <w:r>
              <w:t>TGo</w:t>
            </w:r>
          </w:p>
        </w:tc>
        <w:tc>
          <w:tcPr>
            <w:tcW w:w="1029" w:type="dxa"/>
          </w:tcPr>
          <w:p w:rsidR="00BB7D81" w:rsidRDefault="009342E7" w:rsidP="00951810">
            <w:r>
              <w:t>Q4</w:t>
            </w:r>
            <w:r w:rsidR="00BB7D81">
              <w:t xml:space="preserve"> 2019</w:t>
            </w:r>
          </w:p>
        </w:tc>
        <w:tc>
          <w:tcPr>
            <w:tcW w:w="977" w:type="dxa"/>
          </w:tcPr>
          <w:p w:rsidR="00BB7D81" w:rsidRDefault="00BB7D81" w:rsidP="00951810">
            <w:r>
              <w:t>Open</w:t>
            </w:r>
          </w:p>
        </w:tc>
      </w:tr>
      <w:tr w:rsidR="00BB7D81" w:rsidRPr="008B0AB4" w:rsidTr="00951810">
        <w:trPr>
          <w:trHeight w:val="70"/>
        </w:trPr>
        <w:tc>
          <w:tcPr>
            <w:tcW w:w="966" w:type="dxa"/>
          </w:tcPr>
          <w:p w:rsidR="00BB7D81" w:rsidRDefault="00BB7D81" w:rsidP="00951810">
            <w:r>
              <w:t>13 (2017)</w:t>
            </w:r>
          </w:p>
        </w:tc>
        <w:tc>
          <w:tcPr>
            <w:tcW w:w="5077" w:type="dxa"/>
          </w:tcPr>
          <w:p w:rsidR="00BB7D81" w:rsidRDefault="00BB7D81" w:rsidP="00951810">
            <w:r>
              <w:t xml:space="preserve">De storingen van de kantelwalsborden in de gaten </w:t>
            </w:r>
            <w:r w:rsidRPr="008E6B70">
              <w:t>houden, dat dit geen trend wordt en anders hier toepasselijke maatregelen opnemen.</w:t>
            </w:r>
          </w:p>
        </w:tc>
        <w:tc>
          <w:tcPr>
            <w:tcW w:w="860" w:type="dxa"/>
          </w:tcPr>
          <w:p w:rsidR="00BB7D81" w:rsidRPr="008B0AB4" w:rsidRDefault="00BB7D81" w:rsidP="00951810">
            <w:r>
              <w:t>RGo</w:t>
            </w:r>
          </w:p>
        </w:tc>
        <w:tc>
          <w:tcPr>
            <w:tcW w:w="1029" w:type="dxa"/>
          </w:tcPr>
          <w:p w:rsidR="00BB7D81" w:rsidRPr="008B0AB4" w:rsidRDefault="00BB7D81" w:rsidP="00951810">
            <w:r>
              <w:t>2020</w:t>
            </w:r>
          </w:p>
        </w:tc>
        <w:tc>
          <w:tcPr>
            <w:tcW w:w="977" w:type="dxa"/>
          </w:tcPr>
          <w:p w:rsidR="00BB7D81" w:rsidRPr="008B0AB4" w:rsidRDefault="00BB7D81" w:rsidP="00951810">
            <w:r>
              <w:t>Open</w:t>
            </w:r>
          </w:p>
        </w:tc>
      </w:tr>
      <w:tr w:rsidR="00BB7D81" w:rsidRPr="008B0AB4" w:rsidTr="00951810">
        <w:trPr>
          <w:trHeight w:val="70"/>
        </w:trPr>
        <w:tc>
          <w:tcPr>
            <w:tcW w:w="966" w:type="dxa"/>
          </w:tcPr>
          <w:p w:rsidR="00BB7D81" w:rsidRDefault="00BB7D81" w:rsidP="00951810">
            <w:r>
              <w:t>14 (2017)</w:t>
            </w:r>
          </w:p>
        </w:tc>
        <w:tc>
          <w:tcPr>
            <w:tcW w:w="5077" w:type="dxa"/>
          </w:tcPr>
          <w:p w:rsidR="00BB7D81" w:rsidRDefault="00BB7D81" w:rsidP="00951810">
            <w:r w:rsidRPr="001F37A5">
              <w:t>De toestand van de componenten zal moeten worden onderzocht. Daarnaast moet een gesprek worden geïnitieerd met OG over het ontstane risico en de meer kosten voor het onderhoud</w:t>
            </w:r>
            <w:r>
              <w:t xml:space="preserve"> door de vele aanrijdingen van de afsluitboom (DI45).</w:t>
            </w:r>
          </w:p>
        </w:tc>
        <w:tc>
          <w:tcPr>
            <w:tcW w:w="860" w:type="dxa"/>
          </w:tcPr>
          <w:p w:rsidR="00BB7D81" w:rsidRDefault="00BB7D81" w:rsidP="00951810">
            <w:r>
              <w:t>TJB</w:t>
            </w:r>
          </w:p>
        </w:tc>
        <w:tc>
          <w:tcPr>
            <w:tcW w:w="1029" w:type="dxa"/>
          </w:tcPr>
          <w:p w:rsidR="00BB7D81" w:rsidRDefault="00BB7D81" w:rsidP="00951810">
            <w:r>
              <w:t>2019</w:t>
            </w:r>
          </w:p>
        </w:tc>
        <w:tc>
          <w:tcPr>
            <w:tcW w:w="977" w:type="dxa"/>
          </w:tcPr>
          <w:p w:rsidR="00BB7D81" w:rsidRDefault="00BB7D81" w:rsidP="00951810">
            <w:r>
              <w:t>Open</w:t>
            </w:r>
          </w:p>
        </w:tc>
      </w:tr>
      <w:tr w:rsidR="00BB7D81" w:rsidRPr="008B0AB4" w:rsidTr="00951810">
        <w:trPr>
          <w:trHeight w:val="70"/>
        </w:trPr>
        <w:tc>
          <w:tcPr>
            <w:tcW w:w="966" w:type="dxa"/>
          </w:tcPr>
          <w:p w:rsidR="00BB7D81" w:rsidRDefault="00BB7D81" w:rsidP="00951810">
            <w:r>
              <w:t>15 (2017)</w:t>
            </w:r>
          </w:p>
        </w:tc>
        <w:tc>
          <w:tcPr>
            <w:tcW w:w="5077" w:type="dxa"/>
          </w:tcPr>
          <w:p w:rsidR="00BB7D81" w:rsidRDefault="00BB7D81" w:rsidP="00951810">
            <w:r w:rsidRPr="001F37A5">
              <w:t>Er moet een gesprek worden geïnitieerd met OG over het ontstane risico en de meer kosten voor het onderhoud</w:t>
            </w:r>
            <w:r>
              <w:t xml:space="preserve"> door het vaker gebruiken van de CADO (DI46A).</w:t>
            </w:r>
          </w:p>
        </w:tc>
        <w:tc>
          <w:tcPr>
            <w:tcW w:w="860" w:type="dxa"/>
          </w:tcPr>
          <w:p w:rsidR="00BB7D81" w:rsidRDefault="00BB7D81" w:rsidP="00951810">
            <w:r>
              <w:t>TJB</w:t>
            </w:r>
          </w:p>
        </w:tc>
        <w:tc>
          <w:tcPr>
            <w:tcW w:w="1029" w:type="dxa"/>
          </w:tcPr>
          <w:p w:rsidR="00BB7D81" w:rsidRDefault="00BB7D81" w:rsidP="00951810">
            <w:r>
              <w:t>2019</w:t>
            </w:r>
          </w:p>
        </w:tc>
        <w:tc>
          <w:tcPr>
            <w:tcW w:w="977" w:type="dxa"/>
          </w:tcPr>
          <w:p w:rsidR="00BB7D81" w:rsidRDefault="00BB7D81" w:rsidP="00951810">
            <w:r>
              <w:t>Open</w:t>
            </w:r>
          </w:p>
        </w:tc>
      </w:tr>
      <w:tr w:rsidR="00BB7D81" w:rsidRPr="008B0AB4" w:rsidTr="00951810">
        <w:trPr>
          <w:trHeight w:val="70"/>
        </w:trPr>
        <w:tc>
          <w:tcPr>
            <w:tcW w:w="966" w:type="dxa"/>
          </w:tcPr>
          <w:p w:rsidR="00BB7D81" w:rsidRDefault="00BB7D81" w:rsidP="00951810">
            <w:r>
              <w:t>18 (Q3 2018)</w:t>
            </w:r>
          </w:p>
        </w:tc>
        <w:tc>
          <w:tcPr>
            <w:tcW w:w="5077" w:type="dxa"/>
          </w:tcPr>
          <w:p w:rsidR="00BB7D81" w:rsidRDefault="00BB7D81" w:rsidP="00951810">
            <w:r>
              <w:t>De lichtmasten in maximo opnemen. Frank levert de gegevens. Remko zorgt dat ze in het systeem komen te staan</w:t>
            </w:r>
          </w:p>
        </w:tc>
        <w:tc>
          <w:tcPr>
            <w:tcW w:w="860" w:type="dxa"/>
          </w:tcPr>
          <w:p w:rsidR="00BB7D81" w:rsidRPr="008B0AB4" w:rsidRDefault="00BB7D81" w:rsidP="00951810">
            <w:r>
              <w:t>RGo</w:t>
            </w:r>
          </w:p>
        </w:tc>
        <w:tc>
          <w:tcPr>
            <w:tcW w:w="1029" w:type="dxa"/>
          </w:tcPr>
          <w:p w:rsidR="00BB7D81" w:rsidRPr="008B0AB4" w:rsidRDefault="00BB7D81" w:rsidP="00951810">
            <w:r>
              <w:t>Na Q1 2019</w:t>
            </w:r>
          </w:p>
        </w:tc>
        <w:tc>
          <w:tcPr>
            <w:tcW w:w="977" w:type="dxa"/>
          </w:tcPr>
          <w:p w:rsidR="00BB7D81" w:rsidRDefault="00BB7D81" w:rsidP="00951810">
            <w:r w:rsidRPr="00014409">
              <w:t>Open</w:t>
            </w:r>
          </w:p>
        </w:tc>
      </w:tr>
      <w:tr w:rsidR="00BB7D81" w:rsidRPr="008B0AB4" w:rsidTr="00951810">
        <w:trPr>
          <w:trHeight w:val="70"/>
        </w:trPr>
        <w:tc>
          <w:tcPr>
            <w:tcW w:w="966" w:type="dxa"/>
          </w:tcPr>
          <w:p w:rsidR="00BB7D81" w:rsidRDefault="00BB7D81" w:rsidP="00951810">
            <w:r>
              <w:t>19 (Q3 2018)</w:t>
            </w:r>
          </w:p>
        </w:tc>
        <w:tc>
          <w:tcPr>
            <w:tcW w:w="5077" w:type="dxa"/>
          </w:tcPr>
          <w:p w:rsidR="00BB7D81" w:rsidRDefault="00BB7D81" w:rsidP="00951810">
            <w:r>
              <w:t>Controle MTBF CCTV camera – bij de jaaranalyse</w:t>
            </w:r>
          </w:p>
        </w:tc>
        <w:tc>
          <w:tcPr>
            <w:tcW w:w="860" w:type="dxa"/>
          </w:tcPr>
          <w:p w:rsidR="00BB7D81" w:rsidRDefault="00BB7D81" w:rsidP="00951810">
            <w:r>
              <w:t>RGo</w:t>
            </w:r>
          </w:p>
        </w:tc>
        <w:tc>
          <w:tcPr>
            <w:tcW w:w="1029" w:type="dxa"/>
          </w:tcPr>
          <w:p w:rsidR="00BB7D81" w:rsidRDefault="00BB7D81" w:rsidP="00951810">
            <w:r>
              <w:t>Na Q1 2019</w:t>
            </w:r>
          </w:p>
        </w:tc>
        <w:tc>
          <w:tcPr>
            <w:tcW w:w="977" w:type="dxa"/>
          </w:tcPr>
          <w:p w:rsidR="00BB7D81" w:rsidRDefault="00867987" w:rsidP="00951810">
            <w:r>
              <w:t>Gesloten</w:t>
            </w:r>
          </w:p>
        </w:tc>
      </w:tr>
      <w:tr w:rsidR="00BB7D81" w:rsidRPr="008B0AB4" w:rsidTr="00951810">
        <w:trPr>
          <w:trHeight w:val="70"/>
        </w:trPr>
        <w:tc>
          <w:tcPr>
            <w:tcW w:w="966" w:type="dxa"/>
          </w:tcPr>
          <w:p w:rsidR="00BB7D81" w:rsidRDefault="00BB7D81" w:rsidP="00951810">
            <w:r>
              <w:t>20 (Q3 2018)</w:t>
            </w:r>
          </w:p>
        </w:tc>
        <w:tc>
          <w:tcPr>
            <w:tcW w:w="5077" w:type="dxa"/>
          </w:tcPr>
          <w:p w:rsidR="00BB7D81" w:rsidRDefault="00BB7D81" w:rsidP="00951810">
            <w:r>
              <w:t>Onderzoek naar de leidingen van DI46A (monitoring / vervangen)</w:t>
            </w:r>
          </w:p>
        </w:tc>
        <w:tc>
          <w:tcPr>
            <w:tcW w:w="860" w:type="dxa"/>
          </w:tcPr>
          <w:p w:rsidR="00BB7D81" w:rsidRDefault="00BB7D81" w:rsidP="00951810">
            <w:r>
              <w:t>RGo</w:t>
            </w:r>
            <w:r w:rsidR="009342E7">
              <w:t xml:space="preserve"> / TGo</w:t>
            </w:r>
          </w:p>
        </w:tc>
        <w:tc>
          <w:tcPr>
            <w:tcW w:w="1029" w:type="dxa"/>
          </w:tcPr>
          <w:p w:rsidR="00BB7D81" w:rsidRDefault="00BB7D81" w:rsidP="00867987">
            <w:r>
              <w:t>20</w:t>
            </w:r>
            <w:r w:rsidR="00867987">
              <w:t>20</w:t>
            </w:r>
          </w:p>
        </w:tc>
        <w:tc>
          <w:tcPr>
            <w:tcW w:w="977" w:type="dxa"/>
          </w:tcPr>
          <w:p w:rsidR="00BB7D81" w:rsidRDefault="00BB7D81" w:rsidP="00951810">
            <w:r w:rsidRPr="00014409">
              <w:t>Open</w:t>
            </w:r>
          </w:p>
        </w:tc>
      </w:tr>
      <w:tr w:rsidR="00BB7D81" w:rsidRPr="008B0AB4" w:rsidTr="00951810">
        <w:trPr>
          <w:trHeight w:val="70"/>
        </w:trPr>
        <w:tc>
          <w:tcPr>
            <w:tcW w:w="966" w:type="dxa"/>
          </w:tcPr>
          <w:p w:rsidR="00BB7D81" w:rsidRDefault="00BB7D81" w:rsidP="00951810">
            <w:r>
              <w:t>21 (Q4 2018)</w:t>
            </w:r>
          </w:p>
        </w:tc>
        <w:tc>
          <w:tcPr>
            <w:tcW w:w="5077" w:type="dxa"/>
          </w:tcPr>
          <w:p w:rsidR="00BB7D81" w:rsidRDefault="00BB7D81" w:rsidP="009342E7">
            <w:r>
              <w:t>De communicatie error in de gaten houden van DI 63 monitoren in de kwartaal analyse van Q</w:t>
            </w:r>
            <w:r w:rsidR="009342E7">
              <w:t>3</w:t>
            </w:r>
            <w:r>
              <w:t xml:space="preserve"> 2019</w:t>
            </w:r>
          </w:p>
        </w:tc>
        <w:tc>
          <w:tcPr>
            <w:tcW w:w="860" w:type="dxa"/>
          </w:tcPr>
          <w:p w:rsidR="00BB7D81" w:rsidRDefault="00BB7D81" w:rsidP="00951810">
            <w:r>
              <w:t>RGo</w:t>
            </w:r>
          </w:p>
        </w:tc>
        <w:tc>
          <w:tcPr>
            <w:tcW w:w="1029" w:type="dxa"/>
          </w:tcPr>
          <w:p w:rsidR="00BB7D81" w:rsidRDefault="009342E7" w:rsidP="00951810">
            <w:r>
              <w:t>Na Q3</w:t>
            </w:r>
            <w:r w:rsidR="00BB7D81">
              <w:t xml:space="preserve"> 2019</w:t>
            </w:r>
          </w:p>
        </w:tc>
        <w:tc>
          <w:tcPr>
            <w:tcW w:w="977" w:type="dxa"/>
          </w:tcPr>
          <w:p w:rsidR="00BB7D81" w:rsidRPr="00014409" w:rsidRDefault="00BB7D81" w:rsidP="00951810">
            <w:r w:rsidRPr="00014409">
              <w:t>Open</w:t>
            </w:r>
          </w:p>
        </w:tc>
      </w:tr>
      <w:tr w:rsidR="00442C33" w:rsidRPr="008B0AB4" w:rsidTr="00951810">
        <w:trPr>
          <w:trHeight w:val="70"/>
        </w:trPr>
        <w:tc>
          <w:tcPr>
            <w:tcW w:w="966" w:type="dxa"/>
          </w:tcPr>
          <w:p w:rsidR="00442C33" w:rsidRDefault="00442C33" w:rsidP="00442C33">
            <w:r>
              <w:t>22 (2018)</w:t>
            </w:r>
          </w:p>
        </w:tc>
        <w:tc>
          <w:tcPr>
            <w:tcW w:w="5077" w:type="dxa"/>
          </w:tcPr>
          <w:p w:rsidR="00442C33" w:rsidRDefault="00442C33" w:rsidP="00442C33">
            <w:r>
              <w:t>De sensoren</w:t>
            </w:r>
            <w:r w:rsidR="009342E7">
              <w:t xml:space="preserve"> bij de afsluitbomen</w:t>
            </w:r>
            <w:r>
              <w:t xml:space="preserve"> in 2019 monitoren</w:t>
            </w:r>
          </w:p>
        </w:tc>
        <w:tc>
          <w:tcPr>
            <w:tcW w:w="860" w:type="dxa"/>
          </w:tcPr>
          <w:p w:rsidR="00442C33" w:rsidRDefault="00442C33" w:rsidP="00442C33">
            <w:r>
              <w:t>RGo</w:t>
            </w:r>
          </w:p>
        </w:tc>
        <w:tc>
          <w:tcPr>
            <w:tcW w:w="1029" w:type="dxa"/>
          </w:tcPr>
          <w:p w:rsidR="00442C33" w:rsidRDefault="00442C33" w:rsidP="00442C33">
            <w:r>
              <w:t>2020</w:t>
            </w:r>
          </w:p>
        </w:tc>
        <w:tc>
          <w:tcPr>
            <w:tcW w:w="977" w:type="dxa"/>
          </w:tcPr>
          <w:p w:rsidR="00442C33" w:rsidRPr="00014409" w:rsidRDefault="00442C33" w:rsidP="00442C33">
            <w:r>
              <w:t>Open</w:t>
            </w:r>
          </w:p>
        </w:tc>
      </w:tr>
      <w:tr w:rsidR="00442C33" w:rsidRPr="008B0AB4" w:rsidTr="00951810">
        <w:trPr>
          <w:trHeight w:val="70"/>
        </w:trPr>
        <w:tc>
          <w:tcPr>
            <w:tcW w:w="966" w:type="dxa"/>
          </w:tcPr>
          <w:p w:rsidR="00442C33" w:rsidRDefault="00442C33" w:rsidP="00442C33">
            <w:r>
              <w:t>23 (2018)</w:t>
            </w:r>
          </w:p>
        </w:tc>
        <w:tc>
          <w:tcPr>
            <w:tcW w:w="5077" w:type="dxa"/>
          </w:tcPr>
          <w:p w:rsidR="00442C33" w:rsidRDefault="006248AC" w:rsidP="006248AC">
            <w:r>
              <w:t>De vervuiling van de camera’s monitoren in 2019.</w:t>
            </w:r>
          </w:p>
        </w:tc>
        <w:tc>
          <w:tcPr>
            <w:tcW w:w="860" w:type="dxa"/>
          </w:tcPr>
          <w:p w:rsidR="00442C33" w:rsidRDefault="00442C33" w:rsidP="00442C33">
            <w:r>
              <w:t>RGo</w:t>
            </w:r>
          </w:p>
        </w:tc>
        <w:tc>
          <w:tcPr>
            <w:tcW w:w="1029" w:type="dxa"/>
          </w:tcPr>
          <w:p w:rsidR="00442C33" w:rsidRDefault="00442C33" w:rsidP="00442C33">
            <w:r>
              <w:t>2020</w:t>
            </w:r>
          </w:p>
        </w:tc>
        <w:tc>
          <w:tcPr>
            <w:tcW w:w="977" w:type="dxa"/>
          </w:tcPr>
          <w:p w:rsidR="00442C33" w:rsidRPr="00014409" w:rsidRDefault="00442C33" w:rsidP="00442C33">
            <w:r>
              <w:t>Open</w:t>
            </w:r>
          </w:p>
        </w:tc>
      </w:tr>
      <w:tr w:rsidR="006248AC" w:rsidRPr="008B0AB4" w:rsidTr="00951810">
        <w:trPr>
          <w:trHeight w:val="70"/>
        </w:trPr>
        <w:tc>
          <w:tcPr>
            <w:tcW w:w="966" w:type="dxa"/>
          </w:tcPr>
          <w:p w:rsidR="006248AC" w:rsidRDefault="006248AC" w:rsidP="006248AC">
            <w:r>
              <w:t>24 (2018)</w:t>
            </w:r>
          </w:p>
        </w:tc>
        <w:tc>
          <w:tcPr>
            <w:tcW w:w="5077" w:type="dxa"/>
          </w:tcPr>
          <w:p w:rsidR="006248AC" w:rsidRDefault="006248AC" w:rsidP="006248AC">
            <w:r>
              <w:t>De CADO’s monitoren in 2019 op falen van de noodstop.</w:t>
            </w:r>
          </w:p>
        </w:tc>
        <w:tc>
          <w:tcPr>
            <w:tcW w:w="860" w:type="dxa"/>
          </w:tcPr>
          <w:p w:rsidR="006248AC" w:rsidRDefault="006248AC" w:rsidP="006248AC">
            <w:r>
              <w:t>RGo</w:t>
            </w:r>
          </w:p>
        </w:tc>
        <w:tc>
          <w:tcPr>
            <w:tcW w:w="1029" w:type="dxa"/>
          </w:tcPr>
          <w:p w:rsidR="006248AC" w:rsidRDefault="006248AC" w:rsidP="006248AC">
            <w:r>
              <w:t>2020</w:t>
            </w:r>
          </w:p>
        </w:tc>
        <w:tc>
          <w:tcPr>
            <w:tcW w:w="977" w:type="dxa"/>
          </w:tcPr>
          <w:p w:rsidR="006248AC" w:rsidRPr="00014409" w:rsidRDefault="006248AC" w:rsidP="006248AC">
            <w:r>
              <w:t>Open</w:t>
            </w:r>
          </w:p>
        </w:tc>
      </w:tr>
    </w:tbl>
    <w:p w:rsidR="00BB7D81" w:rsidRDefault="00BB7D81" w:rsidP="00BB7D81">
      <w:pPr>
        <w:pStyle w:val="Heading2"/>
        <w:numPr>
          <w:ilvl w:val="1"/>
          <w:numId w:val="1"/>
        </w:numPr>
      </w:pPr>
      <w:bookmarkStart w:id="183" w:name="_Toc505782913"/>
      <w:bookmarkStart w:id="184" w:name="_Toc515011447"/>
      <w:bookmarkStart w:id="185" w:name="_Toc536007337"/>
      <w:bookmarkStart w:id="186" w:name="_Toc3556642"/>
      <w:r>
        <w:t>Resultaat a</w:t>
      </w:r>
      <w:r w:rsidRPr="008B0AB4">
        <w:t>ctielijst</w:t>
      </w:r>
      <w:bookmarkEnd w:id="183"/>
      <w:bookmarkEnd w:id="184"/>
      <w:bookmarkEnd w:id="185"/>
      <w:bookmarkEnd w:id="186"/>
    </w:p>
    <w:p w:rsidR="00BB7D81" w:rsidRPr="00B50683" w:rsidRDefault="00BB7D81" w:rsidP="00BB7D81"/>
    <w:tbl>
      <w:tblPr>
        <w:tblStyle w:val="TableGrid"/>
        <w:tblW w:w="8926" w:type="dxa"/>
        <w:tblLook w:val="04A0" w:firstRow="1" w:lastRow="0" w:firstColumn="1" w:lastColumn="0" w:noHBand="0" w:noVBand="1"/>
      </w:tblPr>
      <w:tblGrid>
        <w:gridCol w:w="1413"/>
        <w:gridCol w:w="7513"/>
      </w:tblGrid>
      <w:tr w:rsidR="00BB7D81" w:rsidRPr="008B0AB4" w:rsidTr="00951810">
        <w:trPr>
          <w:trHeight w:val="247"/>
        </w:trPr>
        <w:tc>
          <w:tcPr>
            <w:tcW w:w="1413" w:type="dxa"/>
          </w:tcPr>
          <w:p w:rsidR="00BB7D81" w:rsidRPr="008B0AB4" w:rsidRDefault="00BB7D81" w:rsidP="00951810">
            <w:pPr>
              <w:rPr>
                <w:b/>
              </w:rPr>
            </w:pPr>
            <w:r w:rsidRPr="008B0AB4">
              <w:rPr>
                <w:b/>
              </w:rPr>
              <w:t>Actie nummer</w:t>
            </w:r>
          </w:p>
        </w:tc>
        <w:tc>
          <w:tcPr>
            <w:tcW w:w="7513" w:type="dxa"/>
          </w:tcPr>
          <w:p w:rsidR="00BB7D81" w:rsidRPr="008B0AB4" w:rsidRDefault="00BB7D81" w:rsidP="00951810">
            <w:pPr>
              <w:rPr>
                <w:b/>
              </w:rPr>
            </w:pPr>
            <w:r w:rsidRPr="008B0AB4">
              <w:rPr>
                <w:b/>
              </w:rPr>
              <w:t>Beschrijving actie</w:t>
            </w:r>
          </w:p>
        </w:tc>
      </w:tr>
      <w:tr w:rsidR="00BB7D81" w:rsidRPr="008B0AB4" w:rsidTr="00951810">
        <w:trPr>
          <w:trHeight w:val="247"/>
        </w:trPr>
        <w:tc>
          <w:tcPr>
            <w:tcW w:w="1413" w:type="dxa"/>
          </w:tcPr>
          <w:p w:rsidR="00BB7D81" w:rsidRPr="008B0AB4" w:rsidRDefault="00BB7D81" w:rsidP="00951810">
            <w:r w:rsidRPr="008B0AB4">
              <w:t>3 (Q4 2016)</w:t>
            </w:r>
          </w:p>
        </w:tc>
        <w:tc>
          <w:tcPr>
            <w:tcW w:w="7513" w:type="dxa"/>
          </w:tcPr>
          <w:p w:rsidR="00BB7D81" w:rsidRPr="00A46486" w:rsidRDefault="00BB7D81" w:rsidP="009342E7">
            <w:r>
              <w:t>Driver module / controllers vervangen, aantal storingen het komende jaar monitoren.</w:t>
            </w:r>
            <w:r w:rsidR="001D54DC">
              <w:t xml:space="preserve"> Aantal melding in 2018 waren er 5. </w:t>
            </w:r>
            <w:r w:rsidR="009342E7">
              <w:t>De modules zijn vervangen en daarmee is deze actie afgerond</w:t>
            </w:r>
            <w:r w:rsidR="001D54DC">
              <w:t>.</w:t>
            </w:r>
          </w:p>
        </w:tc>
      </w:tr>
      <w:tr w:rsidR="00BB7D81" w:rsidRPr="008B0AB4" w:rsidTr="00951810">
        <w:trPr>
          <w:trHeight w:val="247"/>
        </w:trPr>
        <w:tc>
          <w:tcPr>
            <w:tcW w:w="1413" w:type="dxa"/>
          </w:tcPr>
          <w:p w:rsidR="00BB7D81" w:rsidRPr="008B0AB4" w:rsidRDefault="00BB7D81" w:rsidP="00951810">
            <w:r w:rsidRPr="008B0AB4">
              <w:t>5 (2016)</w:t>
            </w:r>
          </w:p>
        </w:tc>
        <w:tc>
          <w:tcPr>
            <w:tcW w:w="7513" w:type="dxa"/>
          </w:tcPr>
          <w:p w:rsidR="00BB7D81" w:rsidRPr="00A46486" w:rsidRDefault="00BB7D81" w:rsidP="001D54DC">
            <w:r>
              <w:t>Het aantal storingen is minder na de vervangingen, maar dit moet de komen jaren nog in de gaten worden gehouden.</w:t>
            </w:r>
            <w:r w:rsidR="001D54DC">
              <w:t xml:space="preserve"> In 2018 waren maar 3 meldingen. 2019 ook monitoren</w:t>
            </w:r>
          </w:p>
        </w:tc>
      </w:tr>
      <w:tr w:rsidR="00BB7D81" w:rsidRPr="008B0AB4" w:rsidTr="00951810">
        <w:trPr>
          <w:trHeight w:val="247"/>
        </w:trPr>
        <w:tc>
          <w:tcPr>
            <w:tcW w:w="1413" w:type="dxa"/>
          </w:tcPr>
          <w:p w:rsidR="00BB7D81" w:rsidRPr="008B0AB4" w:rsidRDefault="00BB7D81" w:rsidP="00951810">
            <w:r w:rsidRPr="008B0AB4">
              <w:t>6 (2016)</w:t>
            </w:r>
          </w:p>
        </w:tc>
        <w:tc>
          <w:tcPr>
            <w:tcW w:w="7513" w:type="dxa"/>
          </w:tcPr>
          <w:p w:rsidR="00BB7D81" w:rsidRPr="00A46486" w:rsidRDefault="00BB7D81" w:rsidP="00951810">
            <w:r>
              <w:t>Het aantal meldingen in 2017 was laag</w:t>
            </w:r>
            <w:r w:rsidR="00080D88">
              <w:t xml:space="preserve"> en als in 2018 (1 storingen - vervanging), in 2019</w:t>
            </w:r>
            <w:r>
              <w:t xml:space="preserve"> wordt dit ook bekeken.</w:t>
            </w:r>
          </w:p>
        </w:tc>
      </w:tr>
      <w:tr w:rsidR="00BB7D81" w:rsidRPr="008B0AB4" w:rsidTr="00951810">
        <w:trPr>
          <w:trHeight w:val="247"/>
        </w:trPr>
        <w:tc>
          <w:tcPr>
            <w:tcW w:w="1413" w:type="dxa"/>
          </w:tcPr>
          <w:p w:rsidR="00BB7D81" w:rsidRDefault="00BB7D81" w:rsidP="00951810">
            <w:r>
              <w:t>12 (2017)</w:t>
            </w:r>
          </w:p>
        </w:tc>
        <w:tc>
          <w:tcPr>
            <w:tcW w:w="7513" w:type="dxa"/>
          </w:tcPr>
          <w:p w:rsidR="00BB7D81" w:rsidRPr="00A46486" w:rsidRDefault="009342E7" w:rsidP="009342E7">
            <w:r>
              <w:t>De locatie van van de kantelwalsborden benaderbaar maken, zodat de kantelwalsborden zonder afsluiting handmatig zijn te bedienen.</w:t>
            </w:r>
          </w:p>
        </w:tc>
      </w:tr>
      <w:tr w:rsidR="00BB7D81" w:rsidRPr="008B0AB4" w:rsidTr="00951810">
        <w:trPr>
          <w:trHeight w:val="247"/>
        </w:trPr>
        <w:tc>
          <w:tcPr>
            <w:tcW w:w="1413" w:type="dxa"/>
          </w:tcPr>
          <w:p w:rsidR="00BB7D81" w:rsidRDefault="00BB7D81" w:rsidP="00951810">
            <w:r>
              <w:t>13 (2017)</w:t>
            </w:r>
          </w:p>
        </w:tc>
        <w:tc>
          <w:tcPr>
            <w:tcW w:w="7513" w:type="dxa"/>
          </w:tcPr>
          <w:p w:rsidR="00BB7D81" w:rsidRPr="00A46486" w:rsidRDefault="00BB7D81" w:rsidP="00951810">
            <w:r>
              <w:t>In Q1 2018 1 storingen m.b.t. de communicatie en in Q2 2018 geen storing.</w:t>
            </w:r>
          </w:p>
        </w:tc>
      </w:tr>
      <w:tr w:rsidR="00BB7D81" w:rsidRPr="008B0AB4" w:rsidTr="00951810">
        <w:trPr>
          <w:trHeight w:val="247"/>
        </w:trPr>
        <w:tc>
          <w:tcPr>
            <w:tcW w:w="1413" w:type="dxa"/>
          </w:tcPr>
          <w:p w:rsidR="00BB7D81" w:rsidRDefault="00BB7D81" w:rsidP="00951810">
            <w:r>
              <w:t>14 (2017)</w:t>
            </w:r>
          </w:p>
        </w:tc>
        <w:tc>
          <w:tcPr>
            <w:tcW w:w="7513" w:type="dxa"/>
          </w:tcPr>
          <w:p w:rsidR="00BB7D81" w:rsidRPr="00A46486" w:rsidRDefault="00BB7D81" w:rsidP="00951810">
            <w:r>
              <w:t>Nog te doen</w:t>
            </w:r>
          </w:p>
        </w:tc>
      </w:tr>
      <w:tr w:rsidR="00BB7D81" w:rsidRPr="008B0AB4" w:rsidTr="00951810">
        <w:trPr>
          <w:trHeight w:val="247"/>
        </w:trPr>
        <w:tc>
          <w:tcPr>
            <w:tcW w:w="1413" w:type="dxa"/>
          </w:tcPr>
          <w:p w:rsidR="00BB7D81" w:rsidRDefault="00BB7D81" w:rsidP="00951810">
            <w:r>
              <w:t>15 (2017)</w:t>
            </w:r>
          </w:p>
        </w:tc>
        <w:tc>
          <w:tcPr>
            <w:tcW w:w="7513" w:type="dxa"/>
          </w:tcPr>
          <w:p w:rsidR="00BB7D81" w:rsidRPr="00A46486" w:rsidRDefault="00BB7D81" w:rsidP="00951810">
            <w:r>
              <w:t>Nog te doen</w:t>
            </w:r>
          </w:p>
        </w:tc>
      </w:tr>
      <w:tr w:rsidR="00BB7D81" w:rsidRPr="008B0AB4" w:rsidTr="00951810">
        <w:trPr>
          <w:trHeight w:val="247"/>
        </w:trPr>
        <w:tc>
          <w:tcPr>
            <w:tcW w:w="1413" w:type="dxa"/>
          </w:tcPr>
          <w:p w:rsidR="00BB7D81" w:rsidRDefault="00BB7D81" w:rsidP="00951810">
            <w:r>
              <w:t>18 (Q3 2018)</w:t>
            </w:r>
          </w:p>
        </w:tc>
        <w:tc>
          <w:tcPr>
            <w:tcW w:w="7513" w:type="dxa"/>
          </w:tcPr>
          <w:p w:rsidR="00BB7D81" w:rsidRDefault="00BB7D81" w:rsidP="00951810">
            <w:r w:rsidRPr="00156F2E">
              <w:t>Nog te doen</w:t>
            </w:r>
          </w:p>
        </w:tc>
      </w:tr>
      <w:tr w:rsidR="00BB7D81" w:rsidRPr="008B0AB4" w:rsidTr="00951810">
        <w:trPr>
          <w:trHeight w:val="247"/>
        </w:trPr>
        <w:tc>
          <w:tcPr>
            <w:tcW w:w="1413" w:type="dxa"/>
          </w:tcPr>
          <w:p w:rsidR="00BB7D81" w:rsidRDefault="00BB7D81" w:rsidP="00951810">
            <w:r>
              <w:t>19 (Q3 2018)</w:t>
            </w:r>
          </w:p>
        </w:tc>
        <w:tc>
          <w:tcPr>
            <w:tcW w:w="7513" w:type="dxa"/>
          </w:tcPr>
          <w:p w:rsidR="00BB7D81" w:rsidRDefault="00080D88" w:rsidP="00867987">
            <w:r>
              <w:t xml:space="preserve">In 2018 zijn 11 van de 202 camera’s vervangen </w:t>
            </w:r>
            <w:r w:rsidR="00867987">
              <w:t>(in 2018 is de MTBF 18.36 jaar)</w:t>
            </w:r>
          </w:p>
        </w:tc>
      </w:tr>
      <w:tr w:rsidR="00BB7D81" w:rsidRPr="008B0AB4" w:rsidTr="00951810">
        <w:trPr>
          <w:trHeight w:val="247"/>
        </w:trPr>
        <w:tc>
          <w:tcPr>
            <w:tcW w:w="1413" w:type="dxa"/>
          </w:tcPr>
          <w:p w:rsidR="00BB7D81" w:rsidRDefault="00BB7D81" w:rsidP="00951810">
            <w:r>
              <w:t>20 (Q3 2018)</w:t>
            </w:r>
          </w:p>
        </w:tc>
        <w:tc>
          <w:tcPr>
            <w:tcW w:w="7513" w:type="dxa"/>
          </w:tcPr>
          <w:p w:rsidR="00BB7D81" w:rsidRDefault="00BB7D81" w:rsidP="00951810">
            <w:r w:rsidRPr="00156F2E">
              <w:t>Nog te doen</w:t>
            </w:r>
          </w:p>
        </w:tc>
      </w:tr>
      <w:tr w:rsidR="00BB7D81" w:rsidRPr="008B0AB4" w:rsidTr="00951810">
        <w:trPr>
          <w:trHeight w:val="247"/>
        </w:trPr>
        <w:tc>
          <w:tcPr>
            <w:tcW w:w="1413" w:type="dxa"/>
          </w:tcPr>
          <w:p w:rsidR="00BB7D81" w:rsidRDefault="00BB7D81" w:rsidP="00951810">
            <w:r>
              <w:t>21 (Q4 2018)</w:t>
            </w:r>
          </w:p>
        </w:tc>
        <w:tc>
          <w:tcPr>
            <w:tcW w:w="7513" w:type="dxa"/>
          </w:tcPr>
          <w:p w:rsidR="00BB7D81" w:rsidRPr="00156F2E" w:rsidRDefault="00BB7D81" w:rsidP="00951810">
            <w:r w:rsidRPr="00156F2E">
              <w:t>Nog te doen</w:t>
            </w:r>
          </w:p>
        </w:tc>
      </w:tr>
      <w:tr w:rsidR="00C41D6C" w:rsidRPr="008B0AB4" w:rsidTr="00951810">
        <w:trPr>
          <w:trHeight w:val="247"/>
        </w:trPr>
        <w:tc>
          <w:tcPr>
            <w:tcW w:w="1413" w:type="dxa"/>
          </w:tcPr>
          <w:p w:rsidR="00C41D6C" w:rsidRDefault="00C41D6C" w:rsidP="00C41D6C">
            <w:r>
              <w:t>22 (2018)</w:t>
            </w:r>
          </w:p>
        </w:tc>
        <w:tc>
          <w:tcPr>
            <w:tcW w:w="7513" w:type="dxa"/>
          </w:tcPr>
          <w:p w:rsidR="00C41D6C" w:rsidRPr="00156F2E" w:rsidRDefault="00C41D6C" w:rsidP="00C41D6C">
            <w:r w:rsidRPr="00156F2E">
              <w:t>Nog te doen</w:t>
            </w:r>
          </w:p>
        </w:tc>
      </w:tr>
      <w:tr w:rsidR="00C41D6C" w:rsidRPr="008B0AB4" w:rsidTr="00951810">
        <w:trPr>
          <w:trHeight w:val="247"/>
        </w:trPr>
        <w:tc>
          <w:tcPr>
            <w:tcW w:w="1413" w:type="dxa"/>
          </w:tcPr>
          <w:p w:rsidR="00C41D6C" w:rsidRDefault="00C41D6C" w:rsidP="00C41D6C">
            <w:r>
              <w:t>23 (2018)</w:t>
            </w:r>
          </w:p>
        </w:tc>
        <w:tc>
          <w:tcPr>
            <w:tcW w:w="7513" w:type="dxa"/>
          </w:tcPr>
          <w:p w:rsidR="00C41D6C" w:rsidRPr="00156F2E" w:rsidRDefault="00C41D6C" w:rsidP="00C41D6C">
            <w:r w:rsidRPr="00156F2E">
              <w:t>Nog te doen</w:t>
            </w:r>
          </w:p>
        </w:tc>
      </w:tr>
      <w:tr w:rsidR="006248AC" w:rsidRPr="008B0AB4" w:rsidTr="00951810">
        <w:trPr>
          <w:trHeight w:val="247"/>
        </w:trPr>
        <w:tc>
          <w:tcPr>
            <w:tcW w:w="1413" w:type="dxa"/>
          </w:tcPr>
          <w:p w:rsidR="006248AC" w:rsidRDefault="006248AC" w:rsidP="006248AC">
            <w:r>
              <w:t>24 (2018)</w:t>
            </w:r>
          </w:p>
        </w:tc>
        <w:tc>
          <w:tcPr>
            <w:tcW w:w="7513" w:type="dxa"/>
          </w:tcPr>
          <w:p w:rsidR="006248AC" w:rsidRPr="00156F2E" w:rsidRDefault="006248AC" w:rsidP="006248AC">
            <w:r w:rsidRPr="00156F2E">
              <w:t>Nog te doen</w:t>
            </w:r>
          </w:p>
        </w:tc>
      </w:tr>
    </w:tbl>
    <w:p w:rsidR="00BB7D81" w:rsidRPr="00DE4D54" w:rsidRDefault="00BB7D81" w:rsidP="00BB7D81">
      <w:pPr>
        <w:pStyle w:val="ListParagraph"/>
      </w:pPr>
    </w:p>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87" w:name="_Toc3556643"/>
      <w:bookmarkStart w:id="188" w:name="_Toc390244730"/>
      <w:bookmarkStart w:id="189" w:name="_Toc393178648"/>
      <w:bookmarkStart w:id="190" w:name="_Toc468258325"/>
      <w:bookmarkStart w:id="191" w:name="_Toc473645819"/>
      <w:bookmarkStart w:id="192" w:name="_Toc505782914"/>
      <w:r w:rsidR="004E2145">
        <w:rPr>
          <w:noProof/>
        </w:rPr>
        <w:t>Bijlagen</w:t>
      </w:r>
      <w:bookmarkEnd w:id="187"/>
      <w:bookmarkEnd w:id="188"/>
      <w:bookmarkEnd w:id="189"/>
      <w:bookmarkEnd w:id="190"/>
      <w:bookmarkEnd w:id="191"/>
      <w:bookmarkEnd w:id="192"/>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193" w:name="_Toc468258326"/>
      <w:bookmarkStart w:id="194" w:name="_Toc473645820"/>
      <w:bookmarkStart w:id="195" w:name="_Toc505782915"/>
      <w:bookmarkStart w:id="196" w:name="_Toc3556644"/>
      <w:bookmarkStart w:id="197" w:name="_Toc378164160"/>
      <w:bookmarkStart w:id="198" w:name="_Toc390244732"/>
      <w:bookmarkStart w:id="199" w:name="_Toc393178650"/>
      <w:r w:rsidRPr="008B0AB4">
        <w:rPr>
          <w:b w:val="0"/>
        </w:rPr>
        <w:t>Bijlage 1: Totaal aantal meldingen.</w:t>
      </w:r>
      <w:bookmarkEnd w:id="193"/>
      <w:bookmarkEnd w:id="194"/>
      <w:bookmarkEnd w:id="195"/>
      <w:bookmarkEnd w:id="196"/>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0" w:name="_Toc251582529"/>
      <w:bookmarkStart w:id="201" w:name="_Toc277766990"/>
      <w:bookmarkStart w:id="202" w:name="_Toc377035827"/>
      <w:bookmarkStart w:id="203" w:name="_Toc468258327"/>
      <w:bookmarkStart w:id="204" w:name="_Toc473645821"/>
      <w:bookmarkStart w:id="205" w:name="_Toc505782916"/>
      <w:bookmarkStart w:id="206" w:name="_Toc3556645"/>
      <w:r w:rsidRPr="008B0AB4">
        <w:rPr>
          <w:b w:val="0"/>
        </w:rPr>
        <w:t>Bijlage 2: Aantal storingen.</w:t>
      </w:r>
      <w:bookmarkEnd w:id="197"/>
      <w:bookmarkEnd w:id="198"/>
      <w:bookmarkEnd w:id="199"/>
      <w:bookmarkEnd w:id="200"/>
      <w:bookmarkEnd w:id="201"/>
      <w:bookmarkEnd w:id="202"/>
      <w:bookmarkEnd w:id="203"/>
      <w:bookmarkEnd w:id="204"/>
      <w:bookmarkEnd w:id="205"/>
      <w:bookmarkEnd w:id="206"/>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7" w:name="_Toc468258328"/>
      <w:bookmarkStart w:id="208" w:name="_Toc473645822"/>
      <w:bookmarkStart w:id="209" w:name="_Toc505782917"/>
      <w:bookmarkStart w:id="210" w:name="_Toc3556646"/>
      <w:r w:rsidRPr="008B0AB4">
        <w:rPr>
          <w:b w:val="0"/>
        </w:rPr>
        <w:t>Bijlage 3: Aantal onterechte meldingen.</w:t>
      </w:r>
      <w:bookmarkEnd w:id="207"/>
      <w:bookmarkEnd w:id="208"/>
      <w:bookmarkEnd w:id="209"/>
      <w:bookmarkEnd w:id="210"/>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1" w:name="_Toc468258329"/>
      <w:bookmarkStart w:id="212" w:name="_Toc473645823"/>
      <w:bookmarkStart w:id="213" w:name="_Toc505782918"/>
      <w:bookmarkStart w:id="214" w:name="_Toc3556647"/>
      <w:r w:rsidRPr="008B0AB4">
        <w:rPr>
          <w:b w:val="0"/>
        </w:rPr>
        <w:t>Bijlage 4: Aantal preventief onderhoud / modificaties.</w:t>
      </w:r>
      <w:bookmarkEnd w:id="211"/>
      <w:bookmarkEnd w:id="212"/>
      <w:bookmarkEnd w:id="213"/>
      <w:bookmarkEnd w:id="214"/>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5" w:name="_Toc468258330"/>
      <w:bookmarkStart w:id="216" w:name="_Toc473645824"/>
      <w:bookmarkStart w:id="217" w:name="_Toc505782919"/>
      <w:bookmarkStart w:id="218" w:name="_Toc3556648"/>
      <w:r w:rsidRPr="008B0AB4">
        <w:rPr>
          <w:b w:val="0"/>
        </w:rPr>
        <w:t>Bijlage 5: Aantal incidenten.</w:t>
      </w:r>
      <w:bookmarkEnd w:id="215"/>
      <w:bookmarkEnd w:id="216"/>
      <w:bookmarkEnd w:id="217"/>
      <w:bookmarkEnd w:id="218"/>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9" w:name="_Toc468258331"/>
      <w:bookmarkStart w:id="220" w:name="_Toc473645825"/>
      <w:bookmarkStart w:id="221" w:name="_Toc505782920"/>
      <w:bookmarkStart w:id="222" w:name="_Toc3556649"/>
      <w:r w:rsidRPr="008B0AB4">
        <w:rPr>
          <w:b w:val="0"/>
        </w:rPr>
        <w:t>Bijlage 6: Totaal aantal onterechte meldingen.</w:t>
      </w:r>
      <w:bookmarkEnd w:id="219"/>
      <w:bookmarkEnd w:id="220"/>
      <w:bookmarkEnd w:id="221"/>
      <w:bookmarkEnd w:id="222"/>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23" w:name="_Toc468258332"/>
      <w:bookmarkStart w:id="224" w:name="_Toc473645826"/>
      <w:bookmarkStart w:id="225" w:name="_Toc505782921"/>
      <w:bookmarkStart w:id="226" w:name="_Toc3556650"/>
      <w:r w:rsidRPr="008B0AB4">
        <w:rPr>
          <w:b w:val="0"/>
        </w:rPr>
        <w:t>Bijlage 7:</w:t>
      </w:r>
      <w:bookmarkEnd w:id="223"/>
      <w:bookmarkEnd w:id="224"/>
      <w:r>
        <w:rPr>
          <w:b w:val="0"/>
        </w:rPr>
        <w:t xml:space="preserve"> </w:t>
      </w:r>
      <w:r w:rsidR="00DB33CE">
        <w:rPr>
          <w:b w:val="0"/>
        </w:rPr>
        <w:t>Trend aantal meldingen per maand</w:t>
      </w:r>
      <w:r>
        <w:rPr>
          <w:b w:val="0"/>
        </w:rPr>
        <w:t xml:space="preserve"> 2016 </w:t>
      </w:r>
      <w:r w:rsidR="0090083D">
        <w:rPr>
          <w:b w:val="0"/>
        </w:rPr>
        <w:t>–</w:t>
      </w:r>
      <w:r w:rsidR="00867987">
        <w:rPr>
          <w:b w:val="0"/>
        </w:rPr>
        <w:t xml:space="preserve"> 2018</w:t>
      </w:r>
      <w:r>
        <w:rPr>
          <w:b w:val="0"/>
        </w:rPr>
        <w:t>.</w:t>
      </w:r>
      <w:bookmarkEnd w:id="225"/>
      <w:bookmarkEnd w:id="226"/>
    </w:p>
    <w:p w:rsidR="00DB33CE" w:rsidRDefault="00B426C4" w:rsidP="003622B7">
      <w:pPr>
        <w:pStyle w:val="Heading2"/>
        <w:numPr>
          <w:ilvl w:val="1"/>
          <w:numId w:val="1"/>
        </w:numPr>
        <w:tabs>
          <w:tab w:val="clear" w:pos="0"/>
          <w:tab w:val="clear" w:pos="360"/>
          <w:tab w:val="left" w:pos="567"/>
        </w:tabs>
        <w:ind w:left="709" w:hanging="709"/>
        <w:rPr>
          <w:b w:val="0"/>
        </w:rPr>
      </w:pPr>
      <w:bookmarkStart w:id="227" w:name="_Toc505782922"/>
      <w:bookmarkStart w:id="228" w:name="_Toc3556651"/>
      <w:r w:rsidRPr="00DB33CE">
        <w:rPr>
          <w:b w:val="0"/>
        </w:rPr>
        <w:t xml:space="preserve">Bijlage 8: </w:t>
      </w:r>
      <w:bookmarkStart w:id="229" w:name="_Toc505782923"/>
      <w:bookmarkStart w:id="230" w:name="_Toc468258333"/>
      <w:bookmarkStart w:id="231" w:name="_Toc473645827"/>
      <w:bookmarkEnd w:id="227"/>
      <w:r w:rsidR="00DB33CE">
        <w:rPr>
          <w:b w:val="0"/>
        </w:rPr>
        <w:t>Trend aantal meldingen per kwartaal 2016 – 201</w:t>
      </w:r>
      <w:r w:rsidR="00867987">
        <w:rPr>
          <w:b w:val="0"/>
        </w:rPr>
        <w:t>8</w:t>
      </w:r>
      <w:bookmarkEnd w:id="228"/>
    </w:p>
    <w:p w:rsidR="00B426C4" w:rsidRPr="00DB33CE" w:rsidRDefault="00B426C4" w:rsidP="003622B7">
      <w:pPr>
        <w:pStyle w:val="Heading2"/>
        <w:numPr>
          <w:ilvl w:val="1"/>
          <w:numId w:val="1"/>
        </w:numPr>
        <w:tabs>
          <w:tab w:val="clear" w:pos="0"/>
          <w:tab w:val="clear" w:pos="360"/>
          <w:tab w:val="left" w:pos="567"/>
        </w:tabs>
        <w:ind w:left="709" w:hanging="709"/>
        <w:rPr>
          <w:b w:val="0"/>
        </w:rPr>
      </w:pPr>
      <w:bookmarkStart w:id="232" w:name="_Toc3556652"/>
      <w:r w:rsidRPr="00DB33CE">
        <w:rPr>
          <w:b w:val="0"/>
        </w:rPr>
        <w:t xml:space="preserve">Bijlage 9: </w:t>
      </w:r>
      <w:bookmarkEnd w:id="229"/>
      <w:r w:rsidR="00DB33CE">
        <w:rPr>
          <w:b w:val="0"/>
        </w:rPr>
        <w:t>Trend aantal storingen per maand 2016 – 201</w:t>
      </w:r>
      <w:r w:rsidR="00834B98">
        <w:rPr>
          <w:b w:val="0"/>
        </w:rPr>
        <w:t>8</w:t>
      </w:r>
      <w:bookmarkEnd w:id="232"/>
    </w:p>
    <w:p w:rsidR="00DB33CE" w:rsidRDefault="00B426C4" w:rsidP="003622B7">
      <w:pPr>
        <w:pStyle w:val="Heading2"/>
        <w:numPr>
          <w:ilvl w:val="1"/>
          <w:numId w:val="1"/>
        </w:numPr>
        <w:tabs>
          <w:tab w:val="clear" w:pos="0"/>
          <w:tab w:val="clear" w:pos="360"/>
          <w:tab w:val="left" w:pos="567"/>
        </w:tabs>
        <w:ind w:left="709" w:hanging="709"/>
        <w:rPr>
          <w:b w:val="0"/>
        </w:rPr>
      </w:pPr>
      <w:bookmarkStart w:id="233" w:name="_Toc505782924"/>
      <w:bookmarkStart w:id="234" w:name="_Toc3556653"/>
      <w:r w:rsidRPr="00DB33CE">
        <w:rPr>
          <w:b w:val="0"/>
        </w:rPr>
        <w:t xml:space="preserve">Bijlage 10: </w:t>
      </w:r>
      <w:bookmarkStart w:id="235" w:name="_Toc468258337"/>
      <w:bookmarkStart w:id="236" w:name="_Toc473645832"/>
      <w:bookmarkStart w:id="237" w:name="_Toc505782925"/>
      <w:bookmarkEnd w:id="233"/>
      <w:r w:rsidR="00DB33CE">
        <w:rPr>
          <w:b w:val="0"/>
        </w:rPr>
        <w:t>Trend aantal meldingen per kwartaal 2016 – 201</w:t>
      </w:r>
      <w:r w:rsidR="00834B98">
        <w:rPr>
          <w:b w:val="0"/>
        </w:rPr>
        <w:t>8</w:t>
      </w:r>
      <w:bookmarkEnd w:id="234"/>
    </w:p>
    <w:p w:rsidR="00834B98" w:rsidRDefault="00DB33CE" w:rsidP="003622B7">
      <w:pPr>
        <w:pStyle w:val="Heading2"/>
        <w:numPr>
          <w:ilvl w:val="1"/>
          <w:numId w:val="1"/>
        </w:numPr>
        <w:tabs>
          <w:tab w:val="clear" w:pos="0"/>
          <w:tab w:val="clear" w:pos="360"/>
          <w:tab w:val="left" w:pos="567"/>
        </w:tabs>
        <w:ind w:left="709" w:hanging="709"/>
        <w:rPr>
          <w:b w:val="0"/>
        </w:rPr>
      </w:pPr>
      <w:bookmarkStart w:id="238" w:name="_Toc3556654"/>
      <w:r w:rsidRPr="00DB33CE">
        <w:rPr>
          <w:b w:val="0"/>
        </w:rPr>
        <w:t xml:space="preserve">Bijlage 11: </w:t>
      </w:r>
      <w:r w:rsidR="00834B98" w:rsidRPr="00DB33CE">
        <w:rPr>
          <w:b w:val="0"/>
        </w:rPr>
        <w:t>Aantal meldingen Afsluitbomen (AB) 201</w:t>
      </w:r>
      <w:r w:rsidR="00834B98">
        <w:rPr>
          <w:b w:val="0"/>
        </w:rPr>
        <w:t>8</w:t>
      </w:r>
      <w:r w:rsidR="00834B98" w:rsidRPr="00DB33CE">
        <w:rPr>
          <w:b w:val="0"/>
        </w:rPr>
        <w:t>.</w:t>
      </w:r>
      <w:bookmarkEnd w:id="238"/>
    </w:p>
    <w:p w:rsidR="00B426C4" w:rsidRPr="00DB33CE" w:rsidRDefault="00B426C4" w:rsidP="003622B7">
      <w:pPr>
        <w:pStyle w:val="Heading2"/>
        <w:numPr>
          <w:ilvl w:val="1"/>
          <w:numId w:val="1"/>
        </w:numPr>
        <w:tabs>
          <w:tab w:val="clear" w:pos="0"/>
          <w:tab w:val="clear" w:pos="360"/>
          <w:tab w:val="left" w:pos="567"/>
        </w:tabs>
        <w:ind w:left="709" w:hanging="709"/>
        <w:rPr>
          <w:b w:val="0"/>
        </w:rPr>
      </w:pPr>
      <w:bookmarkStart w:id="239" w:name="_Toc3556655"/>
      <w:r w:rsidRPr="00DB33CE">
        <w:rPr>
          <w:b w:val="0"/>
        </w:rPr>
        <w:t>Bijlage 1</w:t>
      </w:r>
      <w:r w:rsidR="00DB33CE">
        <w:rPr>
          <w:b w:val="0"/>
        </w:rPr>
        <w:t>2</w:t>
      </w:r>
      <w:r w:rsidRPr="00DB33CE">
        <w:rPr>
          <w:b w:val="0"/>
        </w:rPr>
        <w:t xml:space="preserve">: </w:t>
      </w:r>
      <w:bookmarkEnd w:id="235"/>
      <w:bookmarkEnd w:id="236"/>
      <w:r w:rsidR="00834B98" w:rsidRPr="008B0AB4">
        <w:rPr>
          <w:b w:val="0"/>
        </w:rPr>
        <w:t xml:space="preserve">Aantal meldingen </w:t>
      </w:r>
      <w:r w:rsidR="00834B98">
        <w:rPr>
          <w:b w:val="0"/>
        </w:rPr>
        <w:t xml:space="preserve">CCTV-camerasysteem </w:t>
      </w:r>
      <w:r w:rsidR="00834B98" w:rsidRPr="008B0AB4">
        <w:rPr>
          <w:b w:val="0"/>
        </w:rPr>
        <w:t>201</w:t>
      </w:r>
      <w:r w:rsidR="00834B98">
        <w:rPr>
          <w:b w:val="0"/>
        </w:rPr>
        <w:t>8</w:t>
      </w:r>
      <w:r w:rsidRPr="00DB33CE">
        <w:rPr>
          <w:b w:val="0"/>
        </w:rPr>
        <w:t>.</w:t>
      </w:r>
      <w:bookmarkEnd w:id="237"/>
      <w:bookmarkEnd w:id="239"/>
    </w:p>
    <w:p w:rsidR="00DB33CE" w:rsidRPr="008B0AB4" w:rsidRDefault="00DB33CE" w:rsidP="00DB33CE">
      <w:pPr>
        <w:pStyle w:val="Heading2"/>
        <w:numPr>
          <w:ilvl w:val="1"/>
          <w:numId w:val="1"/>
        </w:numPr>
        <w:tabs>
          <w:tab w:val="clear" w:pos="0"/>
          <w:tab w:val="clear" w:pos="360"/>
          <w:tab w:val="left" w:pos="567"/>
        </w:tabs>
        <w:ind w:left="567" w:hanging="567"/>
        <w:rPr>
          <w:b w:val="0"/>
        </w:rPr>
      </w:pPr>
      <w:bookmarkStart w:id="240" w:name="_Toc3556656"/>
      <w:bookmarkStart w:id="241" w:name="_Toc505782926"/>
      <w:r w:rsidRPr="008B0AB4">
        <w:rPr>
          <w:b w:val="0"/>
        </w:rPr>
        <w:t>Bijlage 1</w:t>
      </w:r>
      <w:r>
        <w:rPr>
          <w:b w:val="0"/>
        </w:rPr>
        <w:t>3</w:t>
      </w:r>
      <w:r w:rsidRPr="008B0AB4">
        <w:rPr>
          <w:b w:val="0"/>
        </w:rPr>
        <w:t>:</w:t>
      </w:r>
      <w:r w:rsidR="00834B98" w:rsidRPr="00834B98">
        <w:rPr>
          <w:b w:val="0"/>
        </w:rPr>
        <w:t xml:space="preserve"> </w:t>
      </w:r>
      <w:r w:rsidR="00834B98" w:rsidRPr="008B0AB4">
        <w:rPr>
          <w:b w:val="0"/>
        </w:rPr>
        <w:t>Aantal meldingen Telefoon en intercominstallatie 201</w:t>
      </w:r>
      <w:r w:rsidR="00834B98">
        <w:rPr>
          <w:b w:val="0"/>
        </w:rPr>
        <w:t>8</w:t>
      </w:r>
      <w:r w:rsidRPr="008B0AB4">
        <w:rPr>
          <w:b w:val="0"/>
        </w:rPr>
        <w:t>.</w:t>
      </w:r>
      <w:bookmarkEnd w:id="240"/>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42" w:name="_Toc3556657"/>
      <w:r w:rsidRPr="008B0AB4">
        <w:rPr>
          <w:b w:val="0"/>
        </w:rPr>
        <w:t>Bijlage 1</w:t>
      </w:r>
      <w:r w:rsidR="00DB33CE">
        <w:rPr>
          <w:b w:val="0"/>
        </w:rPr>
        <w:t>4</w:t>
      </w:r>
      <w:r w:rsidRPr="008B0AB4">
        <w:rPr>
          <w:b w:val="0"/>
        </w:rPr>
        <w:t>:</w:t>
      </w:r>
      <w:r w:rsidR="00834B98" w:rsidRPr="00834B98">
        <w:rPr>
          <w:b w:val="0"/>
        </w:rPr>
        <w:t xml:space="preserve"> </w:t>
      </w:r>
      <w:r w:rsidR="00834B98" w:rsidRPr="008B0AB4">
        <w:rPr>
          <w:b w:val="0"/>
        </w:rPr>
        <w:t>Aantal meldingen Verkeersdetectiesysteem (SOS/SDS</w:t>
      </w:r>
      <w:r w:rsidR="00834B98">
        <w:rPr>
          <w:b w:val="0"/>
        </w:rPr>
        <w:t>) 2018</w:t>
      </w:r>
      <w:r>
        <w:rPr>
          <w:b w:val="0"/>
        </w:rPr>
        <w:t>.</w:t>
      </w:r>
      <w:bookmarkEnd w:id="241"/>
      <w:bookmarkEnd w:id="242"/>
      <w:r>
        <w:rPr>
          <w:b w:val="0"/>
        </w:rPr>
        <w:t xml:space="preserve"> </w:t>
      </w:r>
      <w:bookmarkEnd w:id="230"/>
      <w:bookmarkEnd w:id="23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43" w:name="_Toc505782928"/>
      <w:bookmarkStart w:id="244" w:name="_Toc3556658"/>
      <w:bookmarkStart w:id="245" w:name="_Toc468258335"/>
      <w:bookmarkStart w:id="246" w:name="_Toc473645831"/>
      <w:r w:rsidRPr="008B0AB4">
        <w:rPr>
          <w:b w:val="0"/>
        </w:rPr>
        <w:t>Bijlage 1</w:t>
      </w:r>
      <w:r w:rsidR="00DB33CE">
        <w:rPr>
          <w:b w:val="0"/>
        </w:rPr>
        <w:t>5</w:t>
      </w:r>
      <w:r w:rsidRPr="008B0AB4">
        <w:rPr>
          <w:b w:val="0"/>
        </w:rPr>
        <w:t>:</w:t>
      </w:r>
      <w:r w:rsidR="00834B98" w:rsidRPr="00834B98">
        <w:rPr>
          <w:b w:val="0"/>
        </w:rPr>
        <w:t xml:space="preserve"> </w:t>
      </w:r>
      <w:r w:rsidR="00834B98" w:rsidRPr="008B0AB4">
        <w:rPr>
          <w:b w:val="0"/>
        </w:rPr>
        <w:t>Aantal meldingen</w:t>
      </w:r>
      <w:r w:rsidR="00834B98">
        <w:rPr>
          <w:b w:val="0"/>
        </w:rPr>
        <w:t xml:space="preserve"> VTTI overall 2018</w:t>
      </w:r>
      <w:r>
        <w:rPr>
          <w:b w:val="0"/>
        </w:rPr>
        <w:t>.</w:t>
      </w:r>
      <w:bookmarkEnd w:id="243"/>
      <w:bookmarkEnd w:id="244"/>
    </w:p>
    <w:p w:rsidR="00B426C4" w:rsidRPr="008B0AB4" w:rsidRDefault="00B426C4" w:rsidP="00B426C4">
      <w:pPr>
        <w:pStyle w:val="Heading2"/>
        <w:numPr>
          <w:ilvl w:val="1"/>
          <w:numId w:val="1"/>
        </w:numPr>
        <w:tabs>
          <w:tab w:val="clear" w:pos="0"/>
          <w:tab w:val="clear" w:pos="360"/>
          <w:tab w:val="left" w:pos="567"/>
        </w:tabs>
        <w:ind w:left="567" w:hanging="567"/>
        <w:rPr>
          <w:b w:val="0"/>
        </w:rPr>
      </w:pPr>
      <w:bookmarkStart w:id="247" w:name="_Toc505782929"/>
      <w:bookmarkStart w:id="248" w:name="_Toc3556659"/>
      <w:r w:rsidRPr="008B0AB4">
        <w:rPr>
          <w:b w:val="0"/>
        </w:rPr>
        <w:t>Bijlage 1</w:t>
      </w:r>
      <w:r w:rsidR="00DB33CE">
        <w:rPr>
          <w:b w:val="0"/>
        </w:rPr>
        <w:t>6</w:t>
      </w:r>
      <w:r w:rsidRPr="008B0AB4">
        <w:rPr>
          <w:b w:val="0"/>
        </w:rPr>
        <w:t>:</w:t>
      </w:r>
      <w:r w:rsidR="00834B98" w:rsidRPr="00834B98">
        <w:rPr>
          <w:b w:val="0"/>
        </w:rPr>
        <w:t xml:space="preserve"> </w:t>
      </w:r>
      <w:r w:rsidR="00834B98" w:rsidRPr="008B0AB4">
        <w:rPr>
          <w:b w:val="0"/>
        </w:rPr>
        <w:t>Aantal meldingen Verkeers</w:t>
      </w:r>
      <w:r w:rsidR="00834B98">
        <w:rPr>
          <w:b w:val="0"/>
        </w:rPr>
        <w:t>signaleringssysteem (MTM) 2018</w:t>
      </w:r>
      <w:r>
        <w:rPr>
          <w:b w:val="0"/>
        </w:rPr>
        <w:t>.</w:t>
      </w:r>
      <w:bookmarkEnd w:id="247"/>
      <w:bookmarkEnd w:id="248"/>
    </w:p>
    <w:p w:rsidR="00DB33CE" w:rsidRPr="008B0AB4" w:rsidRDefault="00DB33CE" w:rsidP="00DB33CE">
      <w:pPr>
        <w:pStyle w:val="Heading2"/>
        <w:numPr>
          <w:ilvl w:val="1"/>
          <w:numId w:val="1"/>
        </w:numPr>
        <w:tabs>
          <w:tab w:val="clear" w:pos="0"/>
          <w:tab w:val="clear" w:pos="360"/>
          <w:tab w:val="left" w:pos="567"/>
        </w:tabs>
        <w:ind w:left="567" w:hanging="567"/>
        <w:rPr>
          <w:b w:val="0"/>
        </w:rPr>
      </w:pPr>
      <w:bookmarkStart w:id="249" w:name="_Toc3556660"/>
      <w:bookmarkStart w:id="250" w:name="_Toc505782930"/>
      <w:r w:rsidRPr="008B0AB4">
        <w:rPr>
          <w:b w:val="0"/>
        </w:rPr>
        <w:t>Bijlage 1</w:t>
      </w:r>
      <w:r>
        <w:rPr>
          <w:b w:val="0"/>
        </w:rPr>
        <w:t>7</w:t>
      </w:r>
      <w:r w:rsidRPr="008B0AB4">
        <w:rPr>
          <w:b w:val="0"/>
        </w:rPr>
        <w:t xml:space="preserve">: Aantal meldingen </w:t>
      </w:r>
      <w:r w:rsidR="00834B98">
        <w:rPr>
          <w:b w:val="0"/>
        </w:rPr>
        <w:t>Calamiteiten doorsteek (CADO) 2018</w:t>
      </w:r>
      <w:r w:rsidRPr="008B0AB4">
        <w:rPr>
          <w:b w:val="0"/>
        </w:rPr>
        <w:t>.</w:t>
      </w:r>
      <w:bookmarkEnd w:id="249"/>
      <w:r w:rsidRPr="008B0AB4">
        <w:rPr>
          <w:b w:val="0"/>
        </w:rPr>
        <w:t xml:space="preserve"> </w:t>
      </w:r>
    </w:p>
    <w:p w:rsidR="00834B98" w:rsidRDefault="00DB33CE" w:rsidP="00834B98">
      <w:pPr>
        <w:pStyle w:val="Heading2"/>
        <w:numPr>
          <w:ilvl w:val="1"/>
          <w:numId w:val="1"/>
        </w:numPr>
        <w:tabs>
          <w:tab w:val="clear" w:pos="0"/>
          <w:tab w:val="clear" w:pos="360"/>
          <w:tab w:val="left" w:pos="567"/>
        </w:tabs>
        <w:ind w:left="709" w:hanging="709"/>
        <w:rPr>
          <w:b w:val="0"/>
        </w:rPr>
      </w:pPr>
      <w:bookmarkStart w:id="251" w:name="_Toc3556661"/>
      <w:r w:rsidRPr="008B0AB4">
        <w:rPr>
          <w:b w:val="0"/>
        </w:rPr>
        <w:t>Bijlage 1</w:t>
      </w:r>
      <w:r>
        <w:rPr>
          <w:b w:val="0"/>
        </w:rPr>
        <w:t>8</w:t>
      </w:r>
      <w:r w:rsidRPr="008B0AB4">
        <w:rPr>
          <w:b w:val="0"/>
        </w:rPr>
        <w:t xml:space="preserve">: </w:t>
      </w:r>
      <w:r w:rsidR="00834B98" w:rsidRPr="00DB33CE">
        <w:rPr>
          <w:b w:val="0"/>
        </w:rPr>
        <w:t xml:space="preserve">Aantal meldingen </w:t>
      </w:r>
      <w:r w:rsidR="00834B98">
        <w:rPr>
          <w:b w:val="0"/>
        </w:rPr>
        <w:t>Openbare verlichting (OV)</w:t>
      </w:r>
      <w:r w:rsidR="00834B98" w:rsidRPr="00DB33CE">
        <w:rPr>
          <w:b w:val="0"/>
        </w:rPr>
        <w:t xml:space="preserve"> 201</w:t>
      </w:r>
      <w:r w:rsidR="00834B98">
        <w:rPr>
          <w:b w:val="0"/>
        </w:rPr>
        <w:t>8</w:t>
      </w:r>
      <w:r w:rsidR="00834B98" w:rsidRPr="00DB33CE">
        <w:rPr>
          <w:b w:val="0"/>
        </w:rPr>
        <w:t>.</w:t>
      </w:r>
      <w:bookmarkEnd w:id="251"/>
    </w:p>
    <w:p w:rsidR="00DB33CE" w:rsidRPr="00834B98" w:rsidRDefault="00834B98" w:rsidP="00834B98">
      <w:pPr>
        <w:pStyle w:val="Heading2"/>
        <w:numPr>
          <w:ilvl w:val="1"/>
          <w:numId w:val="1"/>
        </w:numPr>
        <w:tabs>
          <w:tab w:val="clear" w:pos="0"/>
          <w:tab w:val="clear" w:pos="360"/>
          <w:tab w:val="left" w:pos="567"/>
        </w:tabs>
        <w:ind w:left="567" w:hanging="567"/>
        <w:rPr>
          <w:b w:val="0"/>
        </w:rPr>
      </w:pPr>
      <w:bookmarkStart w:id="252" w:name="_Toc3556662"/>
      <w:r w:rsidRPr="008B0AB4">
        <w:rPr>
          <w:b w:val="0"/>
        </w:rPr>
        <w:t>Bijlage 1</w:t>
      </w:r>
      <w:r>
        <w:rPr>
          <w:b w:val="0"/>
        </w:rPr>
        <w:t xml:space="preserve">9: </w:t>
      </w:r>
      <w:r w:rsidR="00DB33CE" w:rsidRPr="008B0AB4">
        <w:rPr>
          <w:b w:val="0"/>
        </w:rPr>
        <w:t xml:space="preserve">Aantal meldingen </w:t>
      </w:r>
      <w:r w:rsidR="00DB33CE">
        <w:rPr>
          <w:b w:val="0"/>
        </w:rPr>
        <w:t xml:space="preserve">Verplaatsbare vangrail (VEVA) </w:t>
      </w:r>
      <w:r w:rsidR="00DB33CE" w:rsidRPr="008B0AB4">
        <w:rPr>
          <w:b w:val="0"/>
        </w:rPr>
        <w:t>201</w:t>
      </w:r>
      <w:r>
        <w:rPr>
          <w:b w:val="0"/>
        </w:rPr>
        <w:t>8</w:t>
      </w:r>
      <w:r w:rsidR="00DB33CE" w:rsidRPr="008B0AB4">
        <w:rPr>
          <w:b w:val="0"/>
        </w:rPr>
        <w:t>.</w:t>
      </w:r>
      <w:bookmarkEnd w:id="245"/>
      <w:bookmarkEnd w:id="246"/>
      <w:bookmarkEnd w:id="250"/>
      <w:bookmarkEnd w:id="252"/>
      <w:r w:rsidR="00DB33CE" w:rsidRPr="00834B98">
        <w:rPr>
          <w:b w:val="0"/>
        </w:rPr>
        <w:t xml:space="preserve"> </w:t>
      </w:r>
    </w:p>
    <w:p w:rsidR="00DB33CE" w:rsidRPr="00DB33CE" w:rsidRDefault="00DB33CE" w:rsidP="00DB33CE"/>
    <w:p w:rsidR="00B426C4" w:rsidRPr="00E26414" w:rsidRDefault="00B426C4" w:rsidP="00B426C4"/>
    <w:p w:rsidR="00AB5CD7" w:rsidRDefault="00AB5CD7"/>
    <w:p w:rsidR="006977BE" w:rsidRDefault="006977BE"/>
    <w:sectPr w:rsidR="006977BE" w:rsidSect="00721B35">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B9A" w:rsidRDefault="00E94B9A">
      <w:r>
        <w:separator/>
      </w:r>
    </w:p>
  </w:endnote>
  <w:endnote w:type="continuationSeparator" w:id="0">
    <w:p w:rsidR="00E94B9A" w:rsidRDefault="00E94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B9A" w:rsidRDefault="00E94B9A" w:rsidP="009E6C3F">
    <w:pPr>
      <w:pStyle w:val="Huisstijl-Voorwaarden"/>
    </w:pPr>
    <w:r>
      <w:rPr>
        <w:sz w:val="20"/>
      </w:rPr>
      <mc:AlternateContent>
        <mc:Choice Requires="wps">
          <w:drawing>
            <wp:anchor distT="0" distB="0" distL="114300" distR="114300" simplePos="0" relativeHeight="251671040"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E94B9A" w:rsidTr="001B560E">
                            <w:trPr>
                              <w:trHeight w:hRule="exact" w:val="4560"/>
                            </w:trPr>
                            <w:tc>
                              <w:tcPr>
                                <w:tcW w:w="2520" w:type="dxa"/>
                                <w:vAlign w:val="bottom"/>
                              </w:tcPr>
                              <w:p w:rsidR="00E94B9A" w:rsidRDefault="00E94B9A">
                                <w:pPr>
                                  <w:rPr>
                                    <w:rStyle w:val="Huisstijl-Kopje"/>
                                  </w:rPr>
                                </w:pPr>
                                <w:bookmarkStart w:id="12" w:name="bmVoettekstRechts2Even" w:colFirst="0" w:colLast="0"/>
                              </w:p>
                            </w:tc>
                          </w:tr>
                          <w:bookmarkEnd w:id="12"/>
                        </w:tbl>
                        <w:p w:rsidR="00E94B9A" w:rsidRDefault="00E94B9A"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E94B9A" w:rsidTr="001B560E">
                      <w:trPr>
                        <w:trHeight w:hRule="exact" w:val="4560"/>
                      </w:trPr>
                      <w:tc>
                        <w:tcPr>
                          <w:tcW w:w="2520" w:type="dxa"/>
                          <w:vAlign w:val="bottom"/>
                        </w:tcPr>
                        <w:p w:rsidR="00E94B9A" w:rsidRDefault="00E94B9A">
                          <w:pPr>
                            <w:rPr>
                              <w:rStyle w:val="Huisstijl-Kopje"/>
                            </w:rPr>
                          </w:pPr>
                          <w:bookmarkStart w:id="16" w:name="bmVoettekstRechts2Even" w:colFirst="0" w:colLast="0"/>
                        </w:p>
                      </w:tc>
                    </w:tr>
                    <w:bookmarkEnd w:id="16"/>
                  </w:tbl>
                  <w:p w:rsidR="00E94B9A" w:rsidRDefault="00E94B9A"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E94B9A" w:rsidTr="001B560E">
      <w:tc>
        <w:tcPr>
          <w:tcW w:w="7080" w:type="dxa"/>
        </w:tcPr>
        <w:p w:rsidR="00E94B9A" w:rsidRDefault="00E94B9A" w:rsidP="009E6C3F">
          <w:pPr>
            <w:pStyle w:val="Huisstijl-Voorwaarden"/>
          </w:pPr>
          <w:bookmarkStart w:id="13" w:name="bmVoettekstLinks2Even" w:colFirst="0" w:colLast="0"/>
        </w:p>
      </w:tc>
    </w:tr>
    <w:bookmarkEnd w:id="13"/>
  </w:tbl>
  <w:p w:rsidR="00E94B9A" w:rsidRDefault="00E94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B9A" w:rsidRDefault="00E94B9A" w:rsidP="009E6C3F">
    <w:pPr>
      <w:pStyle w:val="Huisstijl-Voorwaarden"/>
    </w:pPr>
    <w:r>
      <w:rPr>
        <w:sz w:val="20"/>
      </w:rPr>
      <mc:AlternateContent>
        <mc:Choice Requires="wps">
          <w:drawing>
            <wp:anchor distT="0" distB="0" distL="114300" distR="114300" simplePos="0" relativeHeight="251667968"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E94B9A" w:rsidTr="001B560E">
                            <w:trPr>
                              <w:trHeight w:hRule="exact" w:val="4560"/>
                            </w:trPr>
                            <w:tc>
                              <w:tcPr>
                                <w:tcW w:w="2520" w:type="dxa"/>
                                <w:vAlign w:val="bottom"/>
                              </w:tcPr>
                              <w:p w:rsidR="00E94B9A" w:rsidRDefault="00E94B9A">
                                <w:pPr>
                                  <w:rPr>
                                    <w:rStyle w:val="Huisstijl-Kopje"/>
                                  </w:rPr>
                                </w:pPr>
                                <w:bookmarkStart w:id="14" w:name="bmVoettekstRechts2" w:colFirst="0" w:colLast="0"/>
                              </w:p>
                            </w:tc>
                          </w:tr>
                          <w:bookmarkEnd w:id="14"/>
                        </w:tbl>
                        <w:p w:rsidR="00E94B9A" w:rsidRDefault="00E94B9A"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E94B9A" w:rsidTr="001B560E">
                      <w:trPr>
                        <w:trHeight w:hRule="exact" w:val="4560"/>
                      </w:trPr>
                      <w:tc>
                        <w:tcPr>
                          <w:tcW w:w="2520" w:type="dxa"/>
                          <w:vAlign w:val="bottom"/>
                        </w:tcPr>
                        <w:p w:rsidR="00E94B9A" w:rsidRDefault="00E94B9A">
                          <w:pPr>
                            <w:rPr>
                              <w:rStyle w:val="Huisstijl-Kopje"/>
                            </w:rPr>
                          </w:pPr>
                          <w:bookmarkStart w:id="15" w:name="bmVoettekstRechts2" w:colFirst="0" w:colLast="0"/>
                        </w:p>
                      </w:tc>
                    </w:tr>
                    <w:bookmarkEnd w:id="15"/>
                  </w:tbl>
                  <w:p w:rsidR="00E94B9A" w:rsidRDefault="00E94B9A"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E94B9A" w:rsidTr="001B560E">
      <w:tc>
        <w:tcPr>
          <w:tcW w:w="7080" w:type="dxa"/>
        </w:tcPr>
        <w:p w:rsidR="00E94B9A" w:rsidRDefault="00E94B9A" w:rsidP="009E6C3F">
          <w:pPr>
            <w:pStyle w:val="Huisstijl-Voorwaarden"/>
          </w:pPr>
          <w:bookmarkStart w:id="16" w:name="bmVoettekstLinks2" w:colFirst="0" w:colLast="0"/>
        </w:p>
      </w:tc>
    </w:tr>
    <w:bookmarkEnd w:id="16"/>
  </w:tbl>
  <w:p w:rsidR="00E94B9A" w:rsidRDefault="00E94B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B9A" w:rsidRDefault="00E94B9A" w:rsidP="009E6C3F">
    <w:pPr>
      <w:pStyle w:val="Huisstijl-Voorwaarden"/>
    </w:pPr>
    <w:r>
      <mc:AlternateContent>
        <mc:Choice Requires="wps">
          <w:drawing>
            <wp:anchor distT="0" distB="0" distL="114300" distR="114300" simplePos="0" relativeHeight="251674112"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94B9A" w:rsidTr="002165EE">
                            <w:trPr>
                              <w:trHeight w:hRule="exact" w:val="4560"/>
                            </w:trPr>
                            <w:tc>
                              <w:tcPr>
                                <w:tcW w:w="2520" w:type="dxa"/>
                                <w:vAlign w:val="bottom"/>
                              </w:tcPr>
                              <w:p w:rsidR="00E94B9A" w:rsidRPr="00034711" w:rsidRDefault="00E94B9A" w:rsidP="001B560E">
                                <w:pPr>
                                  <w:pStyle w:val="Huisstijl-Naw"/>
                                  <w:rPr>
                                    <w:rStyle w:val="Huisstijl-Kopje"/>
                                  </w:rPr>
                                </w:pPr>
                                <w:bookmarkStart w:id="31" w:name="bmVoettekstRechts1" w:colFirst="0" w:colLast="0"/>
                              </w:p>
                            </w:tc>
                          </w:tr>
                          <w:bookmarkEnd w:id="31"/>
                        </w:tbl>
                        <w:p w:rsidR="00E94B9A" w:rsidRDefault="00E94B9A"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94B9A" w:rsidTr="002165EE">
                      <w:trPr>
                        <w:trHeight w:hRule="exact" w:val="4560"/>
                      </w:trPr>
                      <w:tc>
                        <w:tcPr>
                          <w:tcW w:w="2520" w:type="dxa"/>
                          <w:vAlign w:val="bottom"/>
                        </w:tcPr>
                        <w:p w:rsidR="00E94B9A" w:rsidRPr="00034711" w:rsidRDefault="00E94B9A" w:rsidP="001B560E">
                          <w:pPr>
                            <w:pStyle w:val="Huisstijl-Naw"/>
                            <w:rPr>
                              <w:rStyle w:val="Huisstijl-Kopje"/>
                            </w:rPr>
                          </w:pPr>
                          <w:bookmarkStart w:id="32" w:name="bmVoettekstRechts1" w:colFirst="0" w:colLast="0"/>
                        </w:p>
                      </w:tc>
                    </w:tr>
                    <w:bookmarkEnd w:id="32"/>
                  </w:tbl>
                  <w:p w:rsidR="00E94B9A" w:rsidRDefault="00E94B9A"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E94B9A" w:rsidTr="001B560E">
      <w:tc>
        <w:tcPr>
          <w:tcW w:w="7080" w:type="dxa"/>
        </w:tcPr>
        <w:p w:rsidR="00E94B9A" w:rsidRDefault="00E94B9A" w:rsidP="009E6C3F">
          <w:pPr>
            <w:pStyle w:val="Huisstijl-Voorwaarden"/>
          </w:pPr>
          <w:bookmarkStart w:id="33" w:name="bmVoettekstLinks1" w:colFirst="0" w:colLast="0"/>
        </w:p>
      </w:tc>
    </w:tr>
  </w:tbl>
  <w:bookmarkEnd w:id="33"/>
  <w:p w:rsidR="00E94B9A" w:rsidRDefault="00E94B9A">
    <w:pPr>
      <w:pStyle w:val="Footer"/>
    </w:pPr>
    <w:r>
      <w:rPr>
        <w:noProof/>
        <w:sz w:val="20"/>
      </w:rPr>
      <mc:AlternateContent>
        <mc:Choice Requires="wps">
          <w:drawing>
            <wp:anchor distT="0" distB="0" distL="114300" distR="114300" simplePos="0" relativeHeight="251658752"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E94B9A" w:rsidTr="00721B35">
                            <w:trPr>
                              <w:cantSplit/>
                            </w:trPr>
                            <w:tc>
                              <w:tcPr>
                                <w:tcW w:w="2400" w:type="dxa"/>
                                <w:vAlign w:val="bottom"/>
                              </w:tcPr>
                              <w:p w:rsidR="00E94B9A" w:rsidRDefault="00E94B9A">
                                <w:pPr>
                                  <w:spacing w:line="160" w:lineRule="exact"/>
                                  <w:rPr>
                                    <w:rStyle w:val="Huisstijl-Kopje"/>
                                  </w:rPr>
                                </w:pPr>
                                <w:bookmarkStart w:id="34" w:name="tblAkkoord1"/>
                              </w:p>
                            </w:tc>
                          </w:tr>
                          <w:tr w:rsidR="00E94B9A" w:rsidTr="00021CB5">
                            <w:trPr>
                              <w:cantSplit/>
                            </w:trPr>
                            <w:tc>
                              <w:tcPr>
                                <w:tcW w:w="2400" w:type="dxa"/>
                                <w:shd w:val="clear" w:color="auto" w:fill="auto"/>
                                <w:vAlign w:val="bottom"/>
                              </w:tcPr>
                              <w:p w:rsidR="00E94B9A" w:rsidRDefault="00E94B9A">
                                <w:pPr>
                                  <w:spacing w:line="560" w:lineRule="exact"/>
                                </w:pPr>
                              </w:p>
                            </w:tc>
                          </w:tr>
                          <w:tr w:rsidR="00E94B9A" w:rsidTr="00721B35">
                            <w:trPr>
                              <w:cantSplit/>
                            </w:trPr>
                            <w:tc>
                              <w:tcPr>
                                <w:tcW w:w="2400" w:type="dxa"/>
                                <w:vAlign w:val="bottom"/>
                              </w:tcPr>
                              <w:p w:rsidR="00E94B9A" w:rsidRDefault="00E94B9A">
                                <w:pPr>
                                  <w:spacing w:line="160" w:lineRule="exact"/>
                                  <w:rPr>
                                    <w:rStyle w:val="Huisstijl-Kopje"/>
                                  </w:rPr>
                                </w:pPr>
                              </w:p>
                            </w:tc>
                          </w:tr>
                          <w:tr w:rsidR="00E94B9A" w:rsidTr="00021CB5">
                            <w:trPr>
                              <w:cantSplit/>
                            </w:trPr>
                            <w:tc>
                              <w:tcPr>
                                <w:tcW w:w="2400" w:type="dxa"/>
                                <w:shd w:val="clear" w:color="auto" w:fill="auto"/>
                                <w:vAlign w:val="bottom"/>
                              </w:tcPr>
                              <w:p w:rsidR="00E94B9A" w:rsidRDefault="00E94B9A">
                                <w:pPr>
                                  <w:spacing w:line="560" w:lineRule="exact"/>
                                </w:pPr>
                              </w:p>
                            </w:tc>
                          </w:tr>
                          <w:bookmarkEnd w:id="34"/>
                        </w:tbl>
                        <w:p w:rsidR="00E94B9A" w:rsidRDefault="00E94B9A"/>
                        <w:p w:rsidR="00E94B9A" w:rsidRDefault="00E94B9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E94B9A" w:rsidTr="00721B35">
                      <w:trPr>
                        <w:cantSplit/>
                      </w:trPr>
                      <w:tc>
                        <w:tcPr>
                          <w:tcW w:w="2400" w:type="dxa"/>
                          <w:vAlign w:val="bottom"/>
                        </w:tcPr>
                        <w:p w:rsidR="00E94B9A" w:rsidRDefault="00E94B9A">
                          <w:pPr>
                            <w:spacing w:line="160" w:lineRule="exact"/>
                            <w:rPr>
                              <w:rStyle w:val="Huisstijl-Kopje"/>
                            </w:rPr>
                          </w:pPr>
                          <w:bookmarkStart w:id="35" w:name="tblAkkoord1"/>
                        </w:p>
                      </w:tc>
                    </w:tr>
                    <w:tr w:rsidR="00E94B9A" w:rsidTr="00021CB5">
                      <w:trPr>
                        <w:cantSplit/>
                      </w:trPr>
                      <w:tc>
                        <w:tcPr>
                          <w:tcW w:w="2400" w:type="dxa"/>
                          <w:shd w:val="clear" w:color="auto" w:fill="auto"/>
                          <w:vAlign w:val="bottom"/>
                        </w:tcPr>
                        <w:p w:rsidR="00E94B9A" w:rsidRDefault="00E94B9A">
                          <w:pPr>
                            <w:spacing w:line="560" w:lineRule="exact"/>
                          </w:pPr>
                        </w:p>
                      </w:tc>
                    </w:tr>
                    <w:tr w:rsidR="00E94B9A" w:rsidTr="00721B35">
                      <w:trPr>
                        <w:cantSplit/>
                      </w:trPr>
                      <w:tc>
                        <w:tcPr>
                          <w:tcW w:w="2400" w:type="dxa"/>
                          <w:vAlign w:val="bottom"/>
                        </w:tcPr>
                        <w:p w:rsidR="00E94B9A" w:rsidRDefault="00E94B9A">
                          <w:pPr>
                            <w:spacing w:line="160" w:lineRule="exact"/>
                            <w:rPr>
                              <w:rStyle w:val="Huisstijl-Kopje"/>
                            </w:rPr>
                          </w:pPr>
                        </w:p>
                      </w:tc>
                    </w:tr>
                    <w:tr w:rsidR="00E94B9A" w:rsidTr="00021CB5">
                      <w:trPr>
                        <w:cantSplit/>
                      </w:trPr>
                      <w:tc>
                        <w:tcPr>
                          <w:tcW w:w="2400" w:type="dxa"/>
                          <w:shd w:val="clear" w:color="auto" w:fill="auto"/>
                          <w:vAlign w:val="bottom"/>
                        </w:tcPr>
                        <w:p w:rsidR="00E94B9A" w:rsidRDefault="00E94B9A">
                          <w:pPr>
                            <w:spacing w:line="560" w:lineRule="exact"/>
                          </w:pPr>
                        </w:p>
                      </w:tc>
                    </w:tr>
                    <w:bookmarkEnd w:id="35"/>
                  </w:tbl>
                  <w:p w:rsidR="00E94B9A" w:rsidRDefault="00E94B9A"/>
                  <w:p w:rsidR="00E94B9A" w:rsidRDefault="00E94B9A"/>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B9A" w:rsidRDefault="00E94B9A">
      <w:r>
        <w:separator/>
      </w:r>
    </w:p>
  </w:footnote>
  <w:footnote w:type="continuationSeparator" w:id="0">
    <w:p w:rsidR="00E94B9A" w:rsidRDefault="00E94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B9A" w:rsidRDefault="00E94B9A" w:rsidP="007D6F15">
    <w:r>
      <w:rPr>
        <w:noProof/>
        <w:sz w:val="20"/>
      </w:rPr>
      <mc:AlternateContent>
        <mc:Choice Requires="wps">
          <w:drawing>
            <wp:anchor distT="0" distB="0" distL="114300" distR="114300" simplePos="0" relativeHeight="251643392"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E94B9A" w:rsidTr="005915C8">
                            <w:tc>
                              <w:tcPr>
                                <w:tcW w:w="11984" w:type="dxa"/>
                              </w:tcPr>
                              <w:p w:rsidR="00E94B9A" w:rsidRDefault="00E94B9A">
                                <w:bookmarkStart w:id="3" w:name="bmAfwLogo2EvenPag" w:colFirst="0" w:colLast="0"/>
                              </w:p>
                            </w:tc>
                          </w:tr>
                          <w:bookmarkEnd w:id="3"/>
                        </w:tbl>
                        <w:p w:rsidR="00E94B9A" w:rsidRDefault="00E94B9A"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E94B9A" w:rsidTr="005915C8">
                      <w:tc>
                        <w:tcPr>
                          <w:tcW w:w="11984" w:type="dxa"/>
                        </w:tcPr>
                        <w:p w:rsidR="00E94B9A" w:rsidRDefault="00E94B9A">
                          <w:bookmarkStart w:id="4" w:name="bmAfwLogo2EvenPag" w:colFirst="0" w:colLast="0"/>
                        </w:p>
                      </w:tc>
                    </w:tr>
                    <w:bookmarkEnd w:id="4"/>
                  </w:tbl>
                  <w:p w:rsidR="00E94B9A" w:rsidRDefault="00E94B9A"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E94B9A">
                            <w:trPr>
                              <w:trHeight w:val="240"/>
                            </w:trPr>
                            <w:tc>
                              <w:tcPr>
                                <w:tcW w:w="1680" w:type="dxa"/>
                              </w:tcPr>
                              <w:p w:rsidR="00721B35" w:rsidRPr="00721B35" w:rsidRDefault="00721B35">
                                <w:pPr>
                                  <w:rPr>
                                    <w:rStyle w:val="Huisstijl-Kopje"/>
                                  </w:rPr>
                                </w:pPr>
                                <w:bookmarkStart w:id="4" w:name="bmGegevens2EvenPag" w:colFirst="1" w:colLast="1"/>
                                <w:bookmarkStart w:id="5" w:name="bmGegevens2LinksEvenPag" w:colFirst="0" w:colLast="0"/>
                                <w:r w:rsidRPr="00721B35">
                                  <w:rPr>
                                    <w:rStyle w:val="Huisstijl-Kopje"/>
                                  </w:rPr>
                                  <w:t>Revisie</w:t>
                                </w:r>
                              </w:p>
                              <w:p w:rsidR="00721B35" w:rsidRDefault="00721B35">
                                <w:pPr>
                                  <w:rPr>
                                    <w:rStyle w:val="Huisstijl-Gegeven"/>
                                  </w:rPr>
                                </w:pPr>
                                <w:r w:rsidRPr="00721B35">
                                  <w:rPr>
                                    <w:rStyle w:val="Huisstijl-Gegeven"/>
                                  </w:rPr>
                                  <w:t>1.0</w:t>
                                </w:r>
                              </w:p>
                              <w:p w:rsidR="00721B35" w:rsidRPr="00721B35" w:rsidRDefault="00721B35">
                                <w:pPr>
                                  <w:rPr>
                                    <w:rStyle w:val="Huisstijl-Kopje"/>
                                  </w:rPr>
                                </w:pPr>
                                <w:r w:rsidRPr="00721B35">
                                  <w:rPr>
                                    <w:rStyle w:val="Huisstijl-Kopje"/>
                                  </w:rPr>
                                  <w:t>Status</w:t>
                                </w:r>
                              </w:p>
                              <w:p w:rsidR="00721B35" w:rsidRDefault="00721B35">
                                <w:pPr>
                                  <w:rPr>
                                    <w:rStyle w:val="Huisstijl-Gegeven"/>
                                  </w:rPr>
                                </w:pPr>
                                <w:r w:rsidRPr="00721B35">
                                  <w:rPr>
                                    <w:rStyle w:val="Huisstijl-Gegeven"/>
                                  </w:rPr>
                                  <w:t>Definitief</w:t>
                                </w:r>
                              </w:p>
                              <w:p w:rsidR="00721B35" w:rsidRPr="00721B35" w:rsidRDefault="00721B35">
                                <w:pPr>
                                  <w:rPr>
                                    <w:rStyle w:val="Huisstijl-Kopje"/>
                                  </w:rPr>
                                </w:pPr>
                                <w:r w:rsidRPr="00721B35">
                                  <w:rPr>
                                    <w:rStyle w:val="Huisstijl-Kopje"/>
                                  </w:rPr>
                                  <w:t>Blad</w:t>
                                </w:r>
                              </w:p>
                              <w:p w:rsidR="00E94B9A" w:rsidRPr="00721B35" w:rsidRDefault="00721B35">
                                <w:pPr>
                                  <w:rPr>
                                    <w:rStyle w:val="Huisstijl-Gegeven"/>
                                  </w:rPr>
                                </w:pPr>
                                <w:r w:rsidRPr="00721B35">
                                  <w:rPr>
                                    <w:rStyle w:val="Huisstijl-Gegeven"/>
                                  </w:rPr>
                                  <w:fldChar w:fldCharType="begin"/>
                                </w:r>
                                <w:r w:rsidRPr="00721B35">
                                  <w:rPr>
                                    <w:rStyle w:val="Huisstijl-Gegeven"/>
                                  </w:rPr>
                                  <w:instrText xml:space="preserve"> PAGE  \* MERGEFORMAT </w:instrText>
                                </w:r>
                                <w:r w:rsidRPr="00721B35">
                                  <w:rPr>
                                    <w:rStyle w:val="Huisstijl-Gegeven"/>
                                  </w:rPr>
                                  <w:fldChar w:fldCharType="separate"/>
                                </w:r>
                                <w:r w:rsidRPr="00721B35">
                                  <w:rPr>
                                    <w:rStyle w:val="Huisstijl-Gegeven"/>
                                  </w:rPr>
                                  <w:t>1</w:t>
                                </w:r>
                                <w:r w:rsidRPr="00721B35">
                                  <w:rPr>
                                    <w:rStyle w:val="Huisstijl-Gegeven"/>
                                  </w:rPr>
                                  <w:fldChar w:fldCharType="end"/>
                                </w:r>
                                <w:r w:rsidRPr="00721B35">
                                  <w:rPr>
                                    <w:rStyle w:val="Huisstijl-Gegeven"/>
                                  </w:rPr>
                                  <w:t xml:space="preserve"> van </w:t>
                                </w:r>
                                <w:r w:rsidRPr="00721B35">
                                  <w:rPr>
                                    <w:rStyle w:val="Huisstijl-Gegeven"/>
                                  </w:rPr>
                                  <w:fldChar w:fldCharType="begin"/>
                                </w:r>
                                <w:r w:rsidRPr="00721B35">
                                  <w:rPr>
                                    <w:rStyle w:val="Huisstijl-Gegeven"/>
                                  </w:rPr>
                                  <w:instrText xml:space="preserve"> NUMPAGES  \* MERGEFORMAT </w:instrText>
                                </w:r>
                                <w:r w:rsidRPr="00721B35">
                                  <w:rPr>
                                    <w:rStyle w:val="Huisstijl-Gegeven"/>
                                  </w:rPr>
                                  <w:fldChar w:fldCharType="separate"/>
                                </w:r>
                                <w:r w:rsidR="00532F7F">
                                  <w:rPr>
                                    <w:rStyle w:val="Huisstijl-Gegeven"/>
                                  </w:rPr>
                                  <w:t>1</w:t>
                                </w:r>
                                <w:r w:rsidRPr="00721B35">
                                  <w:rPr>
                                    <w:rStyle w:val="Huisstijl-Gegeven"/>
                                  </w:rPr>
                                  <w:fldChar w:fldCharType="end"/>
                                </w:r>
                              </w:p>
                            </w:tc>
                            <w:tc>
                              <w:tcPr>
                                <w:tcW w:w="2400" w:type="dxa"/>
                              </w:tcPr>
                              <w:p w:rsidR="00721B35" w:rsidRPr="00721B35" w:rsidRDefault="00721B35">
                                <w:pPr>
                                  <w:rPr>
                                    <w:rStyle w:val="Huisstijl-Kopje"/>
                                  </w:rPr>
                                </w:pPr>
                                <w:r w:rsidRPr="00721B35">
                                  <w:rPr>
                                    <w:rStyle w:val="Huisstijl-Kopje"/>
                                  </w:rPr>
                                  <w:t>Datum opgesteld</w:t>
                                </w:r>
                              </w:p>
                              <w:p w:rsidR="00721B35" w:rsidRDefault="00721B35">
                                <w:pPr>
                                  <w:rPr>
                                    <w:rStyle w:val="Huisstijl-Gegeven"/>
                                  </w:rPr>
                                </w:pPr>
                                <w:r w:rsidRPr="00721B35">
                                  <w:rPr>
                                    <w:rStyle w:val="Huisstijl-Gegeven"/>
                                  </w:rPr>
                                  <w:t>29 januari 2019</w:t>
                                </w:r>
                              </w:p>
                              <w:p w:rsidR="00721B35" w:rsidRPr="00721B35" w:rsidRDefault="00721B35">
                                <w:pPr>
                                  <w:rPr>
                                    <w:rStyle w:val="Huisstijl-Kopje"/>
                                  </w:rPr>
                                </w:pPr>
                                <w:r w:rsidRPr="00721B35">
                                  <w:rPr>
                                    <w:rStyle w:val="Huisstijl-Kopje"/>
                                  </w:rPr>
                                  <w:t>Datum gewijzigd</w:t>
                                </w:r>
                              </w:p>
                              <w:p w:rsidR="00721B35" w:rsidRDefault="00721B35">
                                <w:pPr>
                                  <w:rPr>
                                    <w:rStyle w:val="Huisstijl-Gegeven"/>
                                  </w:rPr>
                                </w:pPr>
                                <w:r w:rsidRPr="00721B35">
                                  <w:rPr>
                                    <w:rStyle w:val="Huisstijl-Gegeven"/>
                                  </w:rPr>
                                  <w:t>15 maart 2019</w:t>
                                </w:r>
                              </w:p>
                              <w:p w:rsidR="00721B35" w:rsidRPr="00721B35" w:rsidRDefault="00721B35">
                                <w:pPr>
                                  <w:rPr>
                                    <w:rStyle w:val="Huisstijl-Kopje"/>
                                  </w:rPr>
                                </w:pPr>
                                <w:r w:rsidRPr="00721B35">
                                  <w:rPr>
                                    <w:rStyle w:val="Huisstijl-Kopje"/>
                                  </w:rPr>
                                  <w:t>Nummer</w:t>
                                </w:r>
                              </w:p>
                              <w:p w:rsidR="00E94B9A" w:rsidRPr="00721B35" w:rsidRDefault="00721B35">
                                <w:pPr>
                                  <w:rPr>
                                    <w:rStyle w:val="Huisstijl-Gegeven"/>
                                  </w:rPr>
                                </w:pPr>
                                <w:r w:rsidRPr="00721B35">
                                  <w:rPr>
                                    <w:rStyle w:val="Huisstijl-Gegeven"/>
                                  </w:rPr>
                                  <w:t>1901-02867</w:t>
                                </w:r>
                              </w:p>
                            </w:tc>
                          </w:tr>
                          <w:bookmarkEnd w:id="4"/>
                          <w:bookmarkEnd w:id="5"/>
                        </w:tbl>
                        <w:p w:rsidR="00E94B9A" w:rsidRDefault="00E94B9A" w:rsidP="007D6F15"/>
                        <w:p w:rsidR="00E94B9A" w:rsidRDefault="00E94B9A"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E94B9A">
                      <w:trPr>
                        <w:trHeight w:val="240"/>
                      </w:trPr>
                      <w:tc>
                        <w:tcPr>
                          <w:tcW w:w="1680" w:type="dxa"/>
                        </w:tcPr>
                        <w:p w:rsidR="00721B35" w:rsidRPr="00721B35" w:rsidRDefault="00721B35">
                          <w:pPr>
                            <w:rPr>
                              <w:rStyle w:val="Huisstijl-Kopje"/>
                            </w:rPr>
                          </w:pPr>
                          <w:bookmarkStart w:id="7" w:name="bmGegevens2EvenPag" w:colFirst="1" w:colLast="1"/>
                          <w:bookmarkStart w:id="8" w:name="bmGegevens2LinksEvenPag" w:colFirst="0" w:colLast="0"/>
                          <w:r w:rsidRPr="00721B35">
                            <w:rPr>
                              <w:rStyle w:val="Huisstijl-Kopje"/>
                            </w:rPr>
                            <w:t>Revisie</w:t>
                          </w:r>
                        </w:p>
                        <w:p w:rsidR="00721B35" w:rsidRDefault="00721B35">
                          <w:pPr>
                            <w:rPr>
                              <w:rStyle w:val="Huisstijl-Gegeven"/>
                            </w:rPr>
                          </w:pPr>
                          <w:r w:rsidRPr="00721B35">
                            <w:rPr>
                              <w:rStyle w:val="Huisstijl-Gegeven"/>
                            </w:rPr>
                            <w:t>1.0</w:t>
                          </w:r>
                        </w:p>
                        <w:p w:rsidR="00721B35" w:rsidRPr="00721B35" w:rsidRDefault="00721B35">
                          <w:pPr>
                            <w:rPr>
                              <w:rStyle w:val="Huisstijl-Kopje"/>
                            </w:rPr>
                          </w:pPr>
                          <w:r w:rsidRPr="00721B35">
                            <w:rPr>
                              <w:rStyle w:val="Huisstijl-Kopje"/>
                            </w:rPr>
                            <w:t>Status</w:t>
                          </w:r>
                        </w:p>
                        <w:p w:rsidR="00721B35" w:rsidRDefault="00721B35">
                          <w:pPr>
                            <w:rPr>
                              <w:rStyle w:val="Huisstijl-Gegeven"/>
                            </w:rPr>
                          </w:pPr>
                          <w:r w:rsidRPr="00721B35">
                            <w:rPr>
                              <w:rStyle w:val="Huisstijl-Gegeven"/>
                            </w:rPr>
                            <w:t>Definitief</w:t>
                          </w:r>
                        </w:p>
                        <w:p w:rsidR="00721B35" w:rsidRPr="00721B35" w:rsidRDefault="00721B35">
                          <w:pPr>
                            <w:rPr>
                              <w:rStyle w:val="Huisstijl-Kopje"/>
                            </w:rPr>
                          </w:pPr>
                          <w:r w:rsidRPr="00721B35">
                            <w:rPr>
                              <w:rStyle w:val="Huisstijl-Kopje"/>
                            </w:rPr>
                            <w:t>Blad</w:t>
                          </w:r>
                        </w:p>
                        <w:p w:rsidR="00E94B9A" w:rsidRPr="00721B35" w:rsidRDefault="00721B35">
                          <w:pPr>
                            <w:rPr>
                              <w:rStyle w:val="Huisstijl-Gegeven"/>
                            </w:rPr>
                          </w:pPr>
                          <w:r w:rsidRPr="00721B35">
                            <w:rPr>
                              <w:rStyle w:val="Huisstijl-Gegeven"/>
                            </w:rPr>
                            <w:fldChar w:fldCharType="begin"/>
                          </w:r>
                          <w:r w:rsidRPr="00721B35">
                            <w:rPr>
                              <w:rStyle w:val="Huisstijl-Gegeven"/>
                            </w:rPr>
                            <w:instrText xml:space="preserve"> PAGE  \* MERGEFORMAT </w:instrText>
                          </w:r>
                          <w:r w:rsidRPr="00721B35">
                            <w:rPr>
                              <w:rStyle w:val="Huisstijl-Gegeven"/>
                            </w:rPr>
                            <w:fldChar w:fldCharType="separate"/>
                          </w:r>
                          <w:r w:rsidRPr="00721B35">
                            <w:rPr>
                              <w:rStyle w:val="Huisstijl-Gegeven"/>
                            </w:rPr>
                            <w:t>1</w:t>
                          </w:r>
                          <w:r w:rsidRPr="00721B35">
                            <w:rPr>
                              <w:rStyle w:val="Huisstijl-Gegeven"/>
                            </w:rPr>
                            <w:fldChar w:fldCharType="end"/>
                          </w:r>
                          <w:r w:rsidRPr="00721B35">
                            <w:rPr>
                              <w:rStyle w:val="Huisstijl-Gegeven"/>
                            </w:rPr>
                            <w:t xml:space="preserve"> van </w:t>
                          </w:r>
                          <w:r w:rsidRPr="00721B35">
                            <w:rPr>
                              <w:rStyle w:val="Huisstijl-Gegeven"/>
                            </w:rPr>
                            <w:fldChar w:fldCharType="begin"/>
                          </w:r>
                          <w:r w:rsidRPr="00721B35">
                            <w:rPr>
                              <w:rStyle w:val="Huisstijl-Gegeven"/>
                            </w:rPr>
                            <w:instrText xml:space="preserve"> NUMPAGES  \* MERGEFORMAT </w:instrText>
                          </w:r>
                          <w:r w:rsidRPr="00721B35">
                            <w:rPr>
                              <w:rStyle w:val="Huisstijl-Gegeven"/>
                            </w:rPr>
                            <w:fldChar w:fldCharType="separate"/>
                          </w:r>
                          <w:r w:rsidR="00532F7F">
                            <w:rPr>
                              <w:rStyle w:val="Huisstijl-Gegeven"/>
                            </w:rPr>
                            <w:t>1</w:t>
                          </w:r>
                          <w:r w:rsidRPr="00721B35">
                            <w:rPr>
                              <w:rStyle w:val="Huisstijl-Gegeven"/>
                            </w:rPr>
                            <w:fldChar w:fldCharType="end"/>
                          </w:r>
                        </w:p>
                      </w:tc>
                      <w:tc>
                        <w:tcPr>
                          <w:tcW w:w="2400" w:type="dxa"/>
                        </w:tcPr>
                        <w:p w:rsidR="00721B35" w:rsidRPr="00721B35" w:rsidRDefault="00721B35">
                          <w:pPr>
                            <w:rPr>
                              <w:rStyle w:val="Huisstijl-Kopje"/>
                            </w:rPr>
                          </w:pPr>
                          <w:r w:rsidRPr="00721B35">
                            <w:rPr>
                              <w:rStyle w:val="Huisstijl-Kopje"/>
                            </w:rPr>
                            <w:t>Datum opgesteld</w:t>
                          </w:r>
                        </w:p>
                        <w:p w:rsidR="00721B35" w:rsidRDefault="00721B35">
                          <w:pPr>
                            <w:rPr>
                              <w:rStyle w:val="Huisstijl-Gegeven"/>
                            </w:rPr>
                          </w:pPr>
                          <w:r w:rsidRPr="00721B35">
                            <w:rPr>
                              <w:rStyle w:val="Huisstijl-Gegeven"/>
                            </w:rPr>
                            <w:t>29 januari 2019</w:t>
                          </w:r>
                        </w:p>
                        <w:p w:rsidR="00721B35" w:rsidRPr="00721B35" w:rsidRDefault="00721B35">
                          <w:pPr>
                            <w:rPr>
                              <w:rStyle w:val="Huisstijl-Kopje"/>
                            </w:rPr>
                          </w:pPr>
                          <w:r w:rsidRPr="00721B35">
                            <w:rPr>
                              <w:rStyle w:val="Huisstijl-Kopje"/>
                            </w:rPr>
                            <w:t>Datum gewijzigd</w:t>
                          </w:r>
                        </w:p>
                        <w:p w:rsidR="00721B35" w:rsidRDefault="00721B35">
                          <w:pPr>
                            <w:rPr>
                              <w:rStyle w:val="Huisstijl-Gegeven"/>
                            </w:rPr>
                          </w:pPr>
                          <w:r w:rsidRPr="00721B35">
                            <w:rPr>
                              <w:rStyle w:val="Huisstijl-Gegeven"/>
                            </w:rPr>
                            <w:t>15 maart 2019</w:t>
                          </w:r>
                        </w:p>
                        <w:p w:rsidR="00721B35" w:rsidRPr="00721B35" w:rsidRDefault="00721B35">
                          <w:pPr>
                            <w:rPr>
                              <w:rStyle w:val="Huisstijl-Kopje"/>
                            </w:rPr>
                          </w:pPr>
                          <w:r w:rsidRPr="00721B35">
                            <w:rPr>
                              <w:rStyle w:val="Huisstijl-Kopje"/>
                            </w:rPr>
                            <w:t>Nummer</w:t>
                          </w:r>
                        </w:p>
                        <w:p w:rsidR="00E94B9A" w:rsidRPr="00721B35" w:rsidRDefault="00721B35">
                          <w:pPr>
                            <w:rPr>
                              <w:rStyle w:val="Huisstijl-Gegeven"/>
                            </w:rPr>
                          </w:pPr>
                          <w:r w:rsidRPr="00721B35">
                            <w:rPr>
                              <w:rStyle w:val="Huisstijl-Gegeven"/>
                            </w:rPr>
                            <w:t>1901-02867</w:t>
                          </w:r>
                        </w:p>
                      </w:tc>
                    </w:tr>
                    <w:bookmarkEnd w:id="7"/>
                    <w:bookmarkEnd w:id="8"/>
                  </w:tbl>
                  <w:p w:rsidR="00E94B9A" w:rsidRDefault="00E94B9A" w:rsidP="007D6F15"/>
                  <w:p w:rsidR="00E94B9A" w:rsidRDefault="00E94B9A"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B9A" w:rsidRDefault="00E94B9A">
    <w:r>
      <w:rPr>
        <w:noProof/>
        <w:sz w:val="20"/>
      </w:rPr>
      <mc:AlternateContent>
        <mc:Choice Requires="wps">
          <w:drawing>
            <wp:anchor distT="0" distB="0" distL="114300" distR="114300" simplePos="0" relativeHeight="251661824"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E94B9A">
                            <w:trPr>
                              <w:trHeight w:val="240"/>
                            </w:trPr>
                            <w:tc>
                              <w:tcPr>
                                <w:tcW w:w="1680" w:type="dxa"/>
                              </w:tcPr>
                              <w:p w:rsidR="00721B35" w:rsidRPr="00721B35" w:rsidRDefault="00721B35">
                                <w:pPr>
                                  <w:rPr>
                                    <w:rStyle w:val="Huisstijl-Kopje"/>
                                  </w:rPr>
                                </w:pPr>
                                <w:bookmarkStart w:id="6" w:name="bmGegevens2" w:colFirst="1" w:colLast="1"/>
                                <w:bookmarkStart w:id="7" w:name="bmGegevens2Links" w:colFirst="0" w:colLast="0"/>
                                <w:r w:rsidRPr="00721B35">
                                  <w:rPr>
                                    <w:rStyle w:val="Huisstijl-Kopje"/>
                                  </w:rPr>
                                  <w:t>Revisie</w:t>
                                </w:r>
                              </w:p>
                              <w:p w:rsidR="00721B35" w:rsidRDefault="00721B35">
                                <w:pPr>
                                  <w:rPr>
                                    <w:rStyle w:val="Huisstijl-Gegeven"/>
                                  </w:rPr>
                                </w:pPr>
                                <w:r w:rsidRPr="00721B35">
                                  <w:rPr>
                                    <w:rStyle w:val="Huisstijl-Gegeven"/>
                                  </w:rPr>
                                  <w:t>1.0</w:t>
                                </w:r>
                              </w:p>
                              <w:p w:rsidR="00721B35" w:rsidRPr="00721B35" w:rsidRDefault="00721B35">
                                <w:pPr>
                                  <w:rPr>
                                    <w:rStyle w:val="Huisstijl-Kopje"/>
                                  </w:rPr>
                                </w:pPr>
                                <w:r w:rsidRPr="00721B35">
                                  <w:rPr>
                                    <w:rStyle w:val="Huisstijl-Kopje"/>
                                  </w:rPr>
                                  <w:t>Status</w:t>
                                </w:r>
                              </w:p>
                              <w:p w:rsidR="00721B35" w:rsidRDefault="00721B35">
                                <w:pPr>
                                  <w:rPr>
                                    <w:rStyle w:val="Huisstijl-Gegeven"/>
                                  </w:rPr>
                                </w:pPr>
                                <w:r w:rsidRPr="00721B35">
                                  <w:rPr>
                                    <w:rStyle w:val="Huisstijl-Gegeven"/>
                                  </w:rPr>
                                  <w:t>Definitief</w:t>
                                </w:r>
                              </w:p>
                              <w:p w:rsidR="00721B35" w:rsidRPr="00721B35" w:rsidRDefault="00721B35">
                                <w:pPr>
                                  <w:rPr>
                                    <w:rStyle w:val="Huisstijl-Kopje"/>
                                  </w:rPr>
                                </w:pPr>
                                <w:r w:rsidRPr="00721B35">
                                  <w:rPr>
                                    <w:rStyle w:val="Huisstijl-Kopje"/>
                                  </w:rPr>
                                  <w:t>Blad</w:t>
                                </w:r>
                              </w:p>
                              <w:p w:rsidR="00E94B9A" w:rsidRPr="00721B35" w:rsidRDefault="00721B35">
                                <w:pPr>
                                  <w:rPr>
                                    <w:rStyle w:val="Huisstijl-Gegeven"/>
                                  </w:rPr>
                                </w:pPr>
                                <w:r w:rsidRPr="00721B35">
                                  <w:rPr>
                                    <w:rStyle w:val="Huisstijl-Gegeven"/>
                                  </w:rPr>
                                  <w:fldChar w:fldCharType="begin"/>
                                </w:r>
                                <w:r w:rsidRPr="00721B35">
                                  <w:rPr>
                                    <w:rStyle w:val="Huisstijl-Gegeven"/>
                                  </w:rPr>
                                  <w:instrText xml:space="preserve"> PAGE  \* MERGEFORMAT </w:instrText>
                                </w:r>
                                <w:r w:rsidRPr="00721B35">
                                  <w:rPr>
                                    <w:rStyle w:val="Huisstijl-Gegeven"/>
                                  </w:rPr>
                                  <w:fldChar w:fldCharType="separate"/>
                                </w:r>
                                <w:r w:rsidR="0034313A">
                                  <w:rPr>
                                    <w:rStyle w:val="Huisstijl-Gegeven"/>
                                  </w:rPr>
                                  <w:t>2</w:t>
                                </w:r>
                                <w:r w:rsidRPr="00721B35">
                                  <w:rPr>
                                    <w:rStyle w:val="Huisstijl-Gegeven"/>
                                  </w:rPr>
                                  <w:fldChar w:fldCharType="end"/>
                                </w:r>
                                <w:r w:rsidRPr="00721B35">
                                  <w:rPr>
                                    <w:rStyle w:val="Huisstijl-Gegeven"/>
                                  </w:rPr>
                                  <w:t xml:space="preserve"> van </w:t>
                                </w:r>
                                <w:r w:rsidRPr="00721B35">
                                  <w:rPr>
                                    <w:rStyle w:val="Huisstijl-Gegeven"/>
                                  </w:rPr>
                                  <w:fldChar w:fldCharType="begin"/>
                                </w:r>
                                <w:r w:rsidRPr="00721B35">
                                  <w:rPr>
                                    <w:rStyle w:val="Huisstijl-Gegeven"/>
                                  </w:rPr>
                                  <w:instrText xml:space="preserve"> NUMPAGES  \* MERGEFORMAT </w:instrText>
                                </w:r>
                                <w:r w:rsidRPr="00721B35">
                                  <w:rPr>
                                    <w:rStyle w:val="Huisstijl-Gegeven"/>
                                  </w:rPr>
                                  <w:fldChar w:fldCharType="separate"/>
                                </w:r>
                                <w:r w:rsidR="0034313A">
                                  <w:rPr>
                                    <w:rStyle w:val="Huisstijl-Gegeven"/>
                                  </w:rPr>
                                  <w:t>27</w:t>
                                </w:r>
                                <w:r w:rsidRPr="00721B35">
                                  <w:rPr>
                                    <w:rStyle w:val="Huisstijl-Gegeven"/>
                                  </w:rPr>
                                  <w:fldChar w:fldCharType="end"/>
                                </w:r>
                              </w:p>
                            </w:tc>
                            <w:tc>
                              <w:tcPr>
                                <w:tcW w:w="2400" w:type="dxa"/>
                              </w:tcPr>
                              <w:p w:rsidR="00721B35" w:rsidRPr="00721B35" w:rsidRDefault="00721B35">
                                <w:pPr>
                                  <w:rPr>
                                    <w:rStyle w:val="Huisstijl-Kopje"/>
                                  </w:rPr>
                                </w:pPr>
                                <w:r w:rsidRPr="00721B35">
                                  <w:rPr>
                                    <w:rStyle w:val="Huisstijl-Kopje"/>
                                  </w:rPr>
                                  <w:t>Datum opgesteld</w:t>
                                </w:r>
                              </w:p>
                              <w:p w:rsidR="00721B35" w:rsidRDefault="00721B35">
                                <w:pPr>
                                  <w:rPr>
                                    <w:rStyle w:val="Huisstijl-Gegeven"/>
                                  </w:rPr>
                                </w:pPr>
                                <w:r w:rsidRPr="00721B35">
                                  <w:rPr>
                                    <w:rStyle w:val="Huisstijl-Gegeven"/>
                                  </w:rPr>
                                  <w:t>29 januari 2019</w:t>
                                </w:r>
                              </w:p>
                              <w:p w:rsidR="00721B35" w:rsidRPr="00721B35" w:rsidRDefault="00721B35">
                                <w:pPr>
                                  <w:rPr>
                                    <w:rStyle w:val="Huisstijl-Kopje"/>
                                  </w:rPr>
                                </w:pPr>
                                <w:r w:rsidRPr="00721B35">
                                  <w:rPr>
                                    <w:rStyle w:val="Huisstijl-Kopje"/>
                                  </w:rPr>
                                  <w:t>Datum gewijzigd</w:t>
                                </w:r>
                              </w:p>
                              <w:p w:rsidR="00721B35" w:rsidRDefault="00721B35">
                                <w:pPr>
                                  <w:rPr>
                                    <w:rStyle w:val="Huisstijl-Gegeven"/>
                                  </w:rPr>
                                </w:pPr>
                                <w:r w:rsidRPr="00721B35">
                                  <w:rPr>
                                    <w:rStyle w:val="Huisstijl-Gegeven"/>
                                  </w:rPr>
                                  <w:t>15 maart 2019</w:t>
                                </w:r>
                              </w:p>
                              <w:p w:rsidR="00721B35" w:rsidRPr="00721B35" w:rsidRDefault="00721B35">
                                <w:pPr>
                                  <w:rPr>
                                    <w:rStyle w:val="Huisstijl-Kopje"/>
                                  </w:rPr>
                                </w:pPr>
                                <w:r w:rsidRPr="00721B35">
                                  <w:rPr>
                                    <w:rStyle w:val="Huisstijl-Kopje"/>
                                  </w:rPr>
                                  <w:t>Nummer</w:t>
                                </w:r>
                              </w:p>
                              <w:p w:rsidR="00E94B9A" w:rsidRPr="00721B35" w:rsidRDefault="00721B35">
                                <w:pPr>
                                  <w:rPr>
                                    <w:rStyle w:val="Huisstijl-Gegeven"/>
                                  </w:rPr>
                                </w:pPr>
                                <w:r w:rsidRPr="00721B35">
                                  <w:rPr>
                                    <w:rStyle w:val="Huisstijl-Gegeven"/>
                                  </w:rPr>
                                  <w:t>1901-02867</w:t>
                                </w:r>
                              </w:p>
                            </w:tc>
                          </w:tr>
                          <w:bookmarkEnd w:id="6"/>
                          <w:bookmarkEnd w:id="7"/>
                        </w:tbl>
                        <w:p w:rsidR="00E94B9A" w:rsidRDefault="00E94B9A"/>
                        <w:p w:rsidR="00E94B9A" w:rsidRDefault="00E94B9A"/>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E94B9A">
                      <w:trPr>
                        <w:trHeight w:val="240"/>
                      </w:trPr>
                      <w:tc>
                        <w:tcPr>
                          <w:tcW w:w="1680" w:type="dxa"/>
                        </w:tcPr>
                        <w:p w:rsidR="00721B35" w:rsidRPr="00721B35" w:rsidRDefault="00721B35">
                          <w:pPr>
                            <w:rPr>
                              <w:rStyle w:val="Huisstijl-Kopje"/>
                            </w:rPr>
                          </w:pPr>
                          <w:bookmarkStart w:id="8" w:name="bmGegevens2" w:colFirst="1" w:colLast="1"/>
                          <w:bookmarkStart w:id="9" w:name="bmGegevens2Links" w:colFirst="0" w:colLast="0"/>
                          <w:r w:rsidRPr="00721B35">
                            <w:rPr>
                              <w:rStyle w:val="Huisstijl-Kopje"/>
                            </w:rPr>
                            <w:t>Revisie</w:t>
                          </w:r>
                        </w:p>
                        <w:p w:rsidR="00721B35" w:rsidRDefault="00721B35">
                          <w:pPr>
                            <w:rPr>
                              <w:rStyle w:val="Huisstijl-Gegeven"/>
                            </w:rPr>
                          </w:pPr>
                          <w:r w:rsidRPr="00721B35">
                            <w:rPr>
                              <w:rStyle w:val="Huisstijl-Gegeven"/>
                            </w:rPr>
                            <w:t>1.0</w:t>
                          </w:r>
                        </w:p>
                        <w:p w:rsidR="00721B35" w:rsidRPr="00721B35" w:rsidRDefault="00721B35">
                          <w:pPr>
                            <w:rPr>
                              <w:rStyle w:val="Huisstijl-Kopje"/>
                            </w:rPr>
                          </w:pPr>
                          <w:r w:rsidRPr="00721B35">
                            <w:rPr>
                              <w:rStyle w:val="Huisstijl-Kopje"/>
                            </w:rPr>
                            <w:t>Status</w:t>
                          </w:r>
                        </w:p>
                        <w:p w:rsidR="00721B35" w:rsidRDefault="00721B35">
                          <w:pPr>
                            <w:rPr>
                              <w:rStyle w:val="Huisstijl-Gegeven"/>
                            </w:rPr>
                          </w:pPr>
                          <w:r w:rsidRPr="00721B35">
                            <w:rPr>
                              <w:rStyle w:val="Huisstijl-Gegeven"/>
                            </w:rPr>
                            <w:t>Definitief</w:t>
                          </w:r>
                        </w:p>
                        <w:p w:rsidR="00721B35" w:rsidRPr="00721B35" w:rsidRDefault="00721B35">
                          <w:pPr>
                            <w:rPr>
                              <w:rStyle w:val="Huisstijl-Kopje"/>
                            </w:rPr>
                          </w:pPr>
                          <w:r w:rsidRPr="00721B35">
                            <w:rPr>
                              <w:rStyle w:val="Huisstijl-Kopje"/>
                            </w:rPr>
                            <w:t>Blad</w:t>
                          </w:r>
                        </w:p>
                        <w:p w:rsidR="00E94B9A" w:rsidRPr="00721B35" w:rsidRDefault="00721B35">
                          <w:pPr>
                            <w:rPr>
                              <w:rStyle w:val="Huisstijl-Gegeven"/>
                            </w:rPr>
                          </w:pPr>
                          <w:r w:rsidRPr="00721B35">
                            <w:rPr>
                              <w:rStyle w:val="Huisstijl-Gegeven"/>
                            </w:rPr>
                            <w:fldChar w:fldCharType="begin"/>
                          </w:r>
                          <w:r w:rsidRPr="00721B35">
                            <w:rPr>
                              <w:rStyle w:val="Huisstijl-Gegeven"/>
                            </w:rPr>
                            <w:instrText xml:space="preserve"> PAGE  \* MERGEFORMAT </w:instrText>
                          </w:r>
                          <w:r w:rsidRPr="00721B35">
                            <w:rPr>
                              <w:rStyle w:val="Huisstijl-Gegeven"/>
                            </w:rPr>
                            <w:fldChar w:fldCharType="separate"/>
                          </w:r>
                          <w:r w:rsidR="0034313A">
                            <w:rPr>
                              <w:rStyle w:val="Huisstijl-Gegeven"/>
                            </w:rPr>
                            <w:t>2</w:t>
                          </w:r>
                          <w:r w:rsidRPr="00721B35">
                            <w:rPr>
                              <w:rStyle w:val="Huisstijl-Gegeven"/>
                            </w:rPr>
                            <w:fldChar w:fldCharType="end"/>
                          </w:r>
                          <w:r w:rsidRPr="00721B35">
                            <w:rPr>
                              <w:rStyle w:val="Huisstijl-Gegeven"/>
                            </w:rPr>
                            <w:t xml:space="preserve"> van </w:t>
                          </w:r>
                          <w:r w:rsidRPr="00721B35">
                            <w:rPr>
                              <w:rStyle w:val="Huisstijl-Gegeven"/>
                            </w:rPr>
                            <w:fldChar w:fldCharType="begin"/>
                          </w:r>
                          <w:r w:rsidRPr="00721B35">
                            <w:rPr>
                              <w:rStyle w:val="Huisstijl-Gegeven"/>
                            </w:rPr>
                            <w:instrText xml:space="preserve"> NUMPAGES  \* MERGEFORMAT </w:instrText>
                          </w:r>
                          <w:r w:rsidRPr="00721B35">
                            <w:rPr>
                              <w:rStyle w:val="Huisstijl-Gegeven"/>
                            </w:rPr>
                            <w:fldChar w:fldCharType="separate"/>
                          </w:r>
                          <w:r w:rsidR="0034313A">
                            <w:rPr>
                              <w:rStyle w:val="Huisstijl-Gegeven"/>
                            </w:rPr>
                            <w:t>27</w:t>
                          </w:r>
                          <w:r w:rsidRPr="00721B35">
                            <w:rPr>
                              <w:rStyle w:val="Huisstijl-Gegeven"/>
                            </w:rPr>
                            <w:fldChar w:fldCharType="end"/>
                          </w:r>
                        </w:p>
                      </w:tc>
                      <w:tc>
                        <w:tcPr>
                          <w:tcW w:w="2400" w:type="dxa"/>
                        </w:tcPr>
                        <w:p w:rsidR="00721B35" w:rsidRPr="00721B35" w:rsidRDefault="00721B35">
                          <w:pPr>
                            <w:rPr>
                              <w:rStyle w:val="Huisstijl-Kopje"/>
                            </w:rPr>
                          </w:pPr>
                          <w:r w:rsidRPr="00721B35">
                            <w:rPr>
                              <w:rStyle w:val="Huisstijl-Kopje"/>
                            </w:rPr>
                            <w:t>Datum opgesteld</w:t>
                          </w:r>
                        </w:p>
                        <w:p w:rsidR="00721B35" w:rsidRDefault="00721B35">
                          <w:pPr>
                            <w:rPr>
                              <w:rStyle w:val="Huisstijl-Gegeven"/>
                            </w:rPr>
                          </w:pPr>
                          <w:r w:rsidRPr="00721B35">
                            <w:rPr>
                              <w:rStyle w:val="Huisstijl-Gegeven"/>
                            </w:rPr>
                            <w:t>29 januari 2019</w:t>
                          </w:r>
                        </w:p>
                        <w:p w:rsidR="00721B35" w:rsidRPr="00721B35" w:rsidRDefault="00721B35">
                          <w:pPr>
                            <w:rPr>
                              <w:rStyle w:val="Huisstijl-Kopje"/>
                            </w:rPr>
                          </w:pPr>
                          <w:r w:rsidRPr="00721B35">
                            <w:rPr>
                              <w:rStyle w:val="Huisstijl-Kopje"/>
                            </w:rPr>
                            <w:t>Datum gewijzigd</w:t>
                          </w:r>
                        </w:p>
                        <w:p w:rsidR="00721B35" w:rsidRDefault="00721B35">
                          <w:pPr>
                            <w:rPr>
                              <w:rStyle w:val="Huisstijl-Gegeven"/>
                            </w:rPr>
                          </w:pPr>
                          <w:r w:rsidRPr="00721B35">
                            <w:rPr>
                              <w:rStyle w:val="Huisstijl-Gegeven"/>
                            </w:rPr>
                            <w:t>15 maart 2019</w:t>
                          </w:r>
                        </w:p>
                        <w:p w:rsidR="00721B35" w:rsidRPr="00721B35" w:rsidRDefault="00721B35">
                          <w:pPr>
                            <w:rPr>
                              <w:rStyle w:val="Huisstijl-Kopje"/>
                            </w:rPr>
                          </w:pPr>
                          <w:r w:rsidRPr="00721B35">
                            <w:rPr>
                              <w:rStyle w:val="Huisstijl-Kopje"/>
                            </w:rPr>
                            <w:t>Nummer</w:t>
                          </w:r>
                        </w:p>
                        <w:p w:rsidR="00E94B9A" w:rsidRPr="00721B35" w:rsidRDefault="00721B35">
                          <w:pPr>
                            <w:rPr>
                              <w:rStyle w:val="Huisstijl-Gegeven"/>
                            </w:rPr>
                          </w:pPr>
                          <w:r w:rsidRPr="00721B35">
                            <w:rPr>
                              <w:rStyle w:val="Huisstijl-Gegeven"/>
                            </w:rPr>
                            <w:t>1901-02867</w:t>
                          </w:r>
                        </w:p>
                      </w:tc>
                    </w:tr>
                    <w:bookmarkEnd w:id="8"/>
                    <w:bookmarkEnd w:id="9"/>
                  </w:tbl>
                  <w:p w:rsidR="00E94B9A" w:rsidRDefault="00E94B9A"/>
                  <w:p w:rsidR="00E94B9A" w:rsidRDefault="00E94B9A"/>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E94B9A">
                            <w:trPr>
                              <w:trHeight w:hRule="exact" w:val="2720"/>
                            </w:trPr>
                            <w:tc>
                              <w:tcPr>
                                <w:tcW w:w="11920" w:type="dxa"/>
                              </w:tcPr>
                              <w:p w:rsidR="00E94B9A" w:rsidRDefault="00721B35" w:rsidP="00721B35">
                                <w:bookmarkStart w:id="10"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E94B9A" w:rsidRDefault="00E94B9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E94B9A">
                      <w:trPr>
                        <w:trHeight w:hRule="exact" w:val="2720"/>
                      </w:trPr>
                      <w:tc>
                        <w:tcPr>
                          <w:tcW w:w="11920" w:type="dxa"/>
                        </w:tcPr>
                        <w:p w:rsidR="00E94B9A" w:rsidRDefault="00721B35" w:rsidP="00721B35">
                          <w:bookmarkStart w:id="11"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E94B9A" w:rsidRDefault="00E94B9A"/>
                </w:txbxContent>
              </v:textbox>
              <w10:wrap anchorx="page" anchory="page"/>
              <w10:anchorlock/>
            </v:shape>
          </w:pict>
        </mc:Fallback>
      </mc:AlternateContent>
    </w:r>
  </w:p>
  <w:p w:rsidR="00E94B9A" w:rsidRDefault="00E94B9A"/>
  <w:p w:rsidR="00E94B9A" w:rsidRDefault="00E94B9A"/>
  <w:p w:rsidR="00E94B9A" w:rsidRDefault="00E94B9A"/>
  <w:p w:rsidR="00E94B9A" w:rsidRDefault="00E94B9A"/>
  <w:p w:rsidR="00E94B9A" w:rsidRDefault="00E94B9A"/>
  <w:p w:rsidR="00E94B9A" w:rsidRDefault="00E94B9A"/>
  <w:p w:rsidR="00E94B9A" w:rsidRDefault="00E94B9A"/>
  <w:p w:rsidR="00E94B9A" w:rsidRDefault="00E94B9A"/>
  <w:p w:rsidR="00E94B9A" w:rsidRDefault="00E94B9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B9A" w:rsidRDefault="00E94B9A">
    <w:r>
      <w:rPr>
        <w:noProof/>
        <w:sz w:val="20"/>
      </w:rPr>
      <mc:AlternateContent>
        <mc:Choice Requires="wps">
          <w:drawing>
            <wp:anchor distT="0" distB="0" distL="114300" distR="114300" simplePos="0" relativeHeight="251655680"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94B9A" w:rsidTr="00CB1E87">
                            <w:tc>
                              <w:tcPr>
                                <w:tcW w:w="2520" w:type="dxa"/>
                              </w:tcPr>
                              <w:p w:rsidR="00721B35" w:rsidRPr="00721B35" w:rsidRDefault="00721B35">
                                <w:pPr>
                                  <w:rPr>
                                    <w:rStyle w:val="Huisstijl-Kopje"/>
                                  </w:rPr>
                                </w:pPr>
                                <w:bookmarkStart w:id="17" w:name="bmGegevens1" w:colFirst="0" w:colLast="0"/>
                                <w:r w:rsidRPr="00721B35">
                                  <w:rPr>
                                    <w:rStyle w:val="Huisstijl-Kopje"/>
                                  </w:rPr>
                                  <w:t>Datum opgesteld</w:t>
                                </w:r>
                              </w:p>
                              <w:p w:rsidR="00721B35" w:rsidRDefault="00721B35">
                                <w:pPr>
                                  <w:rPr>
                                    <w:rStyle w:val="Huisstijl-Gegeven"/>
                                  </w:rPr>
                                </w:pPr>
                                <w:r w:rsidRPr="00721B35">
                                  <w:rPr>
                                    <w:rStyle w:val="Huisstijl-Gegeven"/>
                                  </w:rPr>
                                  <w:t>29 januari 2019</w:t>
                                </w:r>
                              </w:p>
                              <w:p w:rsidR="00721B35" w:rsidRPr="00721B35" w:rsidRDefault="00721B35">
                                <w:pPr>
                                  <w:rPr>
                                    <w:rStyle w:val="Huisstijl-Kopje"/>
                                  </w:rPr>
                                </w:pPr>
                                <w:r w:rsidRPr="00721B35">
                                  <w:rPr>
                                    <w:rStyle w:val="Huisstijl-Kopje"/>
                                  </w:rPr>
                                  <w:t>Datum gewijzigd</w:t>
                                </w:r>
                              </w:p>
                              <w:p w:rsidR="00721B35" w:rsidRDefault="00721B35">
                                <w:pPr>
                                  <w:rPr>
                                    <w:rStyle w:val="Huisstijl-Gegeven"/>
                                  </w:rPr>
                                </w:pPr>
                                <w:r w:rsidRPr="00721B35">
                                  <w:rPr>
                                    <w:rStyle w:val="Huisstijl-Gegeven"/>
                                  </w:rPr>
                                  <w:t>15 maart 2019</w:t>
                                </w:r>
                              </w:p>
                              <w:p w:rsidR="00721B35" w:rsidRPr="00721B35" w:rsidRDefault="00721B35">
                                <w:pPr>
                                  <w:rPr>
                                    <w:rStyle w:val="Huisstijl-Kopje"/>
                                  </w:rPr>
                                </w:pPr>
                                <w:r w:rsidRPr="00721B35">
                                  <w:rPr>
                                    <w:rStyle w:val="Huisstijl-Kopje"/>
                                  </w:rPr>
                                  <w:t>Nummer</w:t>
                                </w:r>
                              </w:p>
                              <w:p w:rsidR="00721B35" w:rsidRDefault="00721B35">
                                <w:pPr>
                                  <w:rPr>
                                    <w:rStyle w:val="Huisstijl-Gegeven"/>
                                  </w:rPr>
                                </w:pPr>
                                <w:r w:rsidRPr="00721B35">
                                  <w:rPr>
                                    <w:rStyle w:val="Huisstijl-Gegeven"/>
                                  </w:rPr>
                                  <w:t>1901-02867</w:t>
                                </w:r>
                              </w:p>
                              <w:p w:rsidR="00721B35" w:rsidRPr="00721B35" w:rsidRDefault="00721B35">
                                <w:pPr>
                                  <w:rPr>
                                    <w:rStyle w:val="Huisstijl-Kopje"/>
                                  </w:rPr>
                                </w:pPr>
                                <w:r w:rsidRPr="00721B35">
                                  <w:rPr>
                                    <w:rStyle w:val="Huisstijl-Kopje"/>
                                  </w:rPr>
                                  <w:t>Revisie</w:t>
                                </w:r>
                              </w:p>
                              <w:p w:rsidR="00721B35" w:rsidRDefault="00721B35">
                                <w:pPr>
                                  <w:rPr>
                                    <w:rStyle w:val="Huisstijl-Gegeven"/>
                                  </w:rPr>
                                </w:pPr>
                                <w:r w:rsidRPr="00721B35">
                                  <w:rPr>
                                    <w:rStyle w:val="Huisstijl-Gegeven"/>
                                  </w:rPr>
                                  <w:t>1.0</w:t>
                                </w:r>
                              </w:p>
                              <w:p w:rsidR="00721B35" w:rsidRPr="00721B35" w:rsidRDefault="00721B35">
                                <w:pPr>
                                  <w:rPr>
                                    <w:rStyle w:val="Huisstijl-Kopje"/>
                                  </w:rPr>
                                </w:pPr>
                                <w:r w:rsidRPr="00721B35">
                                  <w:rPr>
                                    <w:rStyle w:val="Huisstijl-Kopje"/>
                                  </w:rPr>
                                  <w:t>Projectdeel</w:t>
                                </w:r>
                              </w:p>
                              <w:p w:rsidR="00721B35" w:rsidRDefault="00721B35">
                                <w:pPr>
                                  <w:rPr>
                                    <w:rStyle w:val="Huisstijl-Gegeven"/>
                                  </w:rPr>
                                </w:pPr>
                                <w:r w:rsidRPr="00721B35">
                                  <w:rPr>
                                    <w:rStyle w:val="Huisstijl-Gegeven"/>
                                  </w:rPr>
                                  <w:t>00073000-00000</w:t>
                                </w:r>
                              </w:p>
                              <w:p w:rsidR="00721B35" w:rsidRPr="00721B35" w:rsidRDefault="00721B35">
                                <w:pPr>
                                  <w:rPr>
                                    <w:rStyle w:val="Huisstijl-Kopje"/>
                                  </w:rPr>
                                </w:pPr>
                                <w:r w:rsidRPr="00721B35">
                                  <w:rPr>
                                    <w:rStyle w:val="Huisstijl-Kopje"/>
                                  </w:rPr>
                                  <w:t>Status</w:t>
                                </w:r>
                              </w:p>
                              <w:p w:rsidR="00721B35" w:rsidRDefault="00721B35">
                                <w:pPr>
                                  <w:rPr>
                                    <w:rStyle w:val="Huisstijl-Gegeven"/>
                                  </w:rPr>
                                </w:pPr>
                                <w:r w:rsidRPr="00721B35">
                                  <w:rPr>
                                    <w:rStyle w:val="Huisstijl-Gegeven"/>
                                  </w:rPr>
                                  <w:t>Definitief</w:t>
                                </w:r>
                              </w:p>
                              <w:p w:rsidR="00721B35" w:rsidRPr="00721B35" w:rsidRDefault="00721B35">
                                <w:pPr>
                                  <w:rPr>
                                    <w:rStyle w:val="Huisstijl-Kopje"/>
                                  </w:rPr>
                                </w:pPr>
                                <w:r w:rsidRPr="00721B35">
                                  <w:rPr>
                                    <w:rStyle w:val="Huisstijl-Kopje"/>
                                  </w:rPr>
                                  <w:t>Blad</w:t>
                                </w:r>
                              </w:p>
                              <w:p w:rsidR="00E94B9A" w:rsidRPr="00721B35" w:rsidRDefault="00721B35">
                                <w:pPr>
                                  <w:rPr>
                                    <w:rStyle w:val="Huisstijl-Gegeven"/>
                                  </w:rPr>
                                </w:pPr>
                                <w:r w:rsidRPr="00721B35">
                                  <w:rPr>
                                    <w:rStyle w:val="Huisstijl-Gegeven"/>
                                  </w:rPr>
                                  <w:fldChar w:fldCharType="begin"/>
                                </w:r>
                                <w:r w:rsidRPr="00721B35">
                                  <w:rPr>
                                    <w:rStyle w:val="Huisstijl-Gegeven"/>
                                  </w:rPr>
                                  <w:instrText xml:space="preserve"> PAGE  \* MERGEFORMAT </w:instrText>
                                </w:r>
                                <w:r w:rsidRPr="00721B35">
                                  <w:rPr>
                                    <w:rStyle w:val="Huisstijl-Gegeven"/>
                                  </w:rPr>
                                  <w:fldChar w:fldCharType="separate"/>
                                </w:r>
                                <w:r w:rsidR="0034313A">
                                  <w:rPr>
                                    <w:rStyle w:val="Huisstijl-Gegeven"/>
                                  </w:rPr>
                                  <w:t>1</w:t>
                                </w:r>
                                <w:r w:rsidRPr="00721B35">
                                  <w:rPr>
                                    <w:rStyle w:val="Huisstijl-Gegeven"/>
                                  </w:rPr>
                                  <w:fldChar w:fldCharType="end"/>
                                </w:r>
                                <w:r w:rsidRPr="00721B35">
                                  <w:rPr>
                                    <w:rStyle w:val="Huisstijl-Gegeven"/>
                                  </w:rPr>
                                  <w:t xml:space="preserve"> van </w:t>
                                </w:r>
                                <w:r w:rsidRPr="00721B35">
                                  <w:rPr>
                                    <w:rStyle w:val="Huisstijl-Gegeven"/>
                                  </w:rPr>
                                  <w:fldChar w:fldCharType="begin"/>
                                </w:r>
                                <w:r w:rsidRPr="00721B35">
                                  <w:rPr>
                                    <w:rStyle w:val="Huisstijl-Gegeven"/>
                                  </w:rPr>
                                  <w:instrText xml:space="preserve"> NUMPAGES  \* MERGEFORMAT </w:instrText>
                                </w:r>
                                <w:r w:rsidRPr="00721B35">
                                  <w:rPr>
                                    <w:rStyle w:val="Huisstijl-Gegeven"/>
                                  </w:rPr>
                                  <w:fldChar w:fldCharType="separate"/>
                                </w:r>
                                <w:r w:rsidR="0034313A">
                                  <w:rPr>
                                    <w:rStyle w:val="Huisstijl-Gegeven"/>
                                  </w:rPr>
                                  <w:t>4</w:t>
                                </w:r>
                                <w:r w:rsidRPr="00721B35">
                                  <w:rPr>
                                    <w:rStyle w:val="Huisstijl-Gegeven"/>
                                  </w:rPr>
                                  <w:fldChar w:fldCharType="end"/>
                                </w:r>
                              </w:p>
                            </w:tc>
                          </w:tr>
                          <w:tr w:rsidR="00E94B9A" w:rsidTr="00721B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E94B9A" w:rsidRDefault="00E94B9A">
                                <w:pPr>
                                  <w:rPr>
                                    <w:rStyle w:val="Huisstijl-Kopje"/>
                                  </w:rPr>
                                </w:pPr>
                                <w:bookmarkStart w:id="18" w:name="bmKopieKopjeB1" w:colFirst="0" w:colLast="0"/>
                                <w:bookmarkEnd w:id="17"/>
                              </w:p>
                            </w:tc>
                          </w:tr>
                          <w:tr w:rsidR="00E94B9A"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E94B9A" w:rsidRDefault="00E94B9A">
                                <w:pPr>
                                  <w:spacing w:before="180"/>
                                  <w:ind w:left="120" w:right="120"/>
                                </w:pPr>
                                <w:bookmarkStart w:id="19" w:name="bmKopieB1" w:colFirst="0" w:colLast="0"/>
                                <w:bookmarkEnd w:id="18"/>
                              </w:p>
                            </w:tc>
                          </w:tr>
                          <w:bookmarkEnd w:id="19"/>
                        </w:tbl>
                        <w:p w:rsidR="00E94B9A" w:rsidRDefault="00E94B9A"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94B9A" w:rsidTr="00CB1E87">
                      <w:tc>
                        <w:tcPr>
                          <w:tcW w:w="2520" w:type="dxa"/>
                        </w:tcPr>
                        <w:p w:rsidR="00721B35" w:rsidRPr="00721B35" w:rsidRDefault="00721B35">
                          <w:pPr>
                            <w:rPr>
                              <w:rStyle w:val="Huisstijl-Kopje"/>
                            </w:rPr>
                          </w:pPr>
                          <w:bookmarkStart w:id="20" w:name="bmGegevens1" w:colFirst="0" w:colLast="0"/>
                          <w:r w:rsidRPr="00721B35">
                            <w:rPr>
                              <w:rStyle w:val="Huisstijl-Kopje"/>
                            </w:rPr>
                            <w:t>Datum opgesteld</w:t>
                          </w:r>
                        </w:p>
                        <w:p w:rsidR="00721B35" w:rsidRDefault="00721B35">
                          <w:pPr>
                            <w:rPr>
                              <w:rStyle w:val="Huisstijl-Gegeven"/>
                            </w:rPr>
                          </w:pPr>
                          <w:r w:rsidRPr="00721B35">
                            <w:rPr>
                              <w:rStyle w:val="Huisstijl-Gegeven"/>
                            </w:rPr>
                            <w:t>29 januari 2019</w:t>
                          </w:r>
                        </w:p>
                        <w:p w:rsidR="00721B35" w:rsidRPr="00721B35" w:rsidRDefault="00721B35">
                          <w:pPr>
                            <w:rPr>
                              <w:rStyle w:val="Huisstijl-Kopje"/>
                            </w:rPr>
                          </w:pPr>
                          <w:r w:rsidRPr="00721B35">
                            <w:rPr>
                              <w:rStyle w:val="Huisstijl-Kopje"/>
                            </w:rPr>
                            <w:t>Datum gewijzigd</w:t>
                          </w:r>
                        </w:p>
                        <w:p w:rsidR="00721B35" w:rsidRDefault="00721B35">
                          <w:pPr>
                            <w:rPr>
                              <w:rStyle w:val="Huisstijl-Gegeven"/>
                            </w:rPr>
                          </w:pPr>
                          <w:r w:rsidRPr="00721B35">
                            <w:rPr>
                              <w:rStyle w:val="Huisstijl-Gegeven"/>
                            </w:rPr>
                            <w:t>15 maart 2019</w:t>
                          </w:r>
                        </w:p>
                        <w:p w:rsidR="00721B35" w:rsidRPr="00721B35" w:rsidRDefault="00721B35">
                          <w:pPr>
                            <w:rPr>
                              <w:rStyle w:val="Huisstijl-Kopje"/>
                            </w:rPr>
                          </w:pPr>
                          <w:r w:rsidRPr="00721B35">
                            <w:rPr>
                              <w:rStyle w:val="Huisstijl-Kopje"/>
                            </w:rPr>
                            <w:t>Nummer</w:t>
                          </w:r>
                        </w:p>
                        <w:p w:rsidR="00721B35" w:rsidRDefault="00721B35">
                          <w:pPr>
                            <w:rPr>
                              <w:rStyle w:val="Huisstijl-Gegeven"/>
                            </w:rPr>
                          </w:pPr>
                          <w:r w:rsidRPr="00721B35">
                            <w:rPr>
                              <w:rStyle w:val="Huisstijl-Gegeven"/>
                            </w:rPr>
                            <w:t>1901-02867</w:t>
                          </w:r>
                        </w:p>
                        <w:p w:rsidR="00721B35" w:rsidRPr="00721B35" w:rsidRDefault="00721B35">
                          <w:pPr>
                            <w:rPr>
                              <w:rStyle w:val="Huisstijl-Kopje"/>
                            </w:rPr>
                          </w:pPr>
                          <w:r w:rsidRPr="00721B35">
                            <w:rPr>
                              <w:rStyle w:val="Huisstijl-Kopje"/>
                            </w:rPr>
                            <w:t>Revisie</w:t>
                          </w:r>
                        </w:p>
                        <w:p w:rsidR="00721B35" w:rsidRDefault="00721B35">
                          <w:pPr>
                            <w:rPr>
                              <w:rStyle w:val="Huisstijl-Gegeven"/>
                            </w:rPr>
                          </w:pPr>
                          <w:r w:rsidRPr="00721B35">
                            <w:rPr>
                              <w:rStyle w:val="Huisstijl-Gegeven"/>
                            </w:rPr>
                            <w:t>1.0</w:t>
                          </w:r>
                        </w:p>
                        <w:p w:rsidR="00721B35" w:rsidRPr="00721B35" w:rsidRDefault="00721B35">
                          <w:pPr>
                            <w:rPr>
                              <w:rStyle w:val="Huisstijl-Kopje"/>
                            </w:rPr>
                          </w:pPr>
                          <w:r w:rsidRPr="00721B35">
                            <w:rPr>
                              <w:rStyle w:val="Huisstijl-Kopje"/>
                            </w:rPr>
                            <w:t>Projectdeel</w:t>
                          </w:r>
                        </w:p>
                        <w:p w:rsidR="00721B35" w:rsidRDefault="00721B35">
                          <w:pPr>
                            <w:rPr>
                              <w:rStyle w:val="Huisstijl-Gegeven"/>
                            </w:rPr>
                          </w:pPr>
                          <w:r w:rsidRPr="00721B35">
                            <w:rPr>
                              <w:rStyle w:val="Huisstijl-Gegeven"/>
                            </w:rPr>
                            <w:t>00073000-00000</w:t>
                          </w:r>
                        </w:p>
                        <w:p w:rsidR="00721B35" w:rsidRPr="00721B35" w:rsidRDefault="00721B35">
                          <w:pPr>
                            <w:rPr>
                              <w:rStyle w:val="Huisstijl-Kopje"/>
                            </w:rPr>
                          </w:pPr>
                          <w:r w:rsidRPr="00721B35">
                            <w:rPr>
                              <w:rStyle w:val="Huisstijl-Kopje"/>
                            </w:rPr>
                            <w:t>Status</w:t>
                          </w:r>
                        </w:p>
                        <w:p w:rsidR="00721B35" w:rsidRDefault="00721B35">
                          <w:pPr>
                            <w:rPr>
                              <w:rStyle w:val="Huisstijl-Gegeven"/>
                            </w:rPr>
                          </w:pPr>
                          <w:r w:rsidRPr="00721B35">
                            <w:rPr>
                              <w:rStyle w:val="Huisstijl-Gegeven"/>
                            </w:rPr>
                            <w:t>Definitief</w:t>
                          </w:r>
                        </w:p>
                        <w:p w:rsidR="00721B35" w:rsidRPr="00721B35" w:rsidRDefault="00721B35">
                          <w:pPr>
                            <w:rPr>
                              <w:rStyle w:val="Huisstijl-Kopje"/>
                            </w:rPr>
                          </w:pPr>
                          <w:r w:rsidRPr="00721B35">
                            <w:rPr>
                              <w:rStyle w:val="Huisstijl-Kopje"/>
                            </w:rPr>
                            <w:t>Blad</w:t>
                          </w:r>
                        </w:p>
                        <w:p w:rsidR="00E94B9A" w:rsidRPr="00721B35" w:rsidRDefault="00721B35">
                          <w:pPr>
                            <w:rPr>
                              <w:rStyle w:val="Huisstijl-Gegeven"/>
                            </w:rPr>
                          </w:pPr>
                          <w:r w:rsidRPr="00721B35">
                            <w:rPr>
                              <w:rStyle w:val="Huisstijl-Gegeven"/>
                            </w:rPr>
                            <w:fldChar w:fldCharType="begin"/>
                          </w:r>
                          <w:r w:rsidRPr="00721B35">
                            <w:rPr>
                              <w:rStyle w:val="Huisstijl-Gegeven"/>
                            </w:rPr>
                            <w:instrText xml:space="preserve"> PAGE  \* MERGEFORMAT </w:instrText>
                          </w:r>
                          <w:r w:rsidRPr="00721B35">
                            <w:rPr>
                              <w:rStyle w:val="Huisstijl-Gegeven"/>
                            </w:rPr>
                            <w:fldChar w:fldCharType="separate"/>
                          </w:r>
                          <w:r w:rsidR="0034313A">
                            <w:rPr>
                              <w:rStyle w:val="Huisstijl-Gegeven"/>
                            </w:rPr>
                            <w:t>1</w:t>
                          </w:r>
                          <w:r w:rsidRPr="00721B35">
                            <w:rPr>
                              <w:rStyle w:val="Huisstijl-Gegeven"/>
                            </w:rPr>
                            <w:fldChar w:fldCharType="end"/>
                          </w:r>
                          <w:r w:rsidRPr="00721B35">
                            <w:rPr>
                              <w:rStyle w:val="Huisstijl-Gegeven"/>
                            </w:rPr>
                            <w:t xml:space="preserve"> van </w:t>
                          </w:r>
                          <w:r w:rsidRPr="00721B35">
                            <w:rPr>
                              <w:rStyle w:val="Huisstijl-Gegeven"/>
                            </w:rPr>
                            <w:fldChar w:fldCharType="begin"/>
                          </w:r>
                          <w:r w:rsidRPr="00721B35">
                            <w:rPr>
                              <w:rStyle w:val="Huisstijl-Gegeven"/>
                            </w:rPr>
                            <w:instrText xml:space="preserve"> NUMPAGES  \* MERGEFORMAT </w:instrText>
                          </w:r>
                          <w:r w:rsidRPr="00721B35">
                            <w:rPr>
                              <w:rStyle w:val="Huisstijl-Gegeven"/>
                            </w:rPr>
                            <w:fldChar w:fldCharType="separate"/>
                          </w:r>
                          <w:r w:rsidR="0034313A">
                            <w:rPr>
                              <w:rStyle w:val="Huisstijl-Gegeven"/>
                            </w:rPr>
                            <w:t>4</w:t>
                          </w:r>
                          <w:r w:rsidRPr="00721B35">
                            <w:rPr>
                              <w:rStyle w:val="Huisstijl-Gegeven"/>
                            </w:rPr>
                            <w:fldChar w:fldCharType="end"/>
                          </w:r>
                        </w:p>
                      </w:tc>
                    </w:tr>
                    <w:tr w:rsidR="00E94B9A" w:rsidTr="00721B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E94B9A" w:rsidRDefault="00E94B9A">
                          <w:pPr>
                            <w:rPr>
                              <w:rStyle w:val="Huisstijl-Kopje"/>
                            </w:rPr>
                          </w:pPr>
                          <w:bookmarkStart w:id="21" w:name="bmKopieKopjeB1" w:colFirst="0" w:colLast="0"/>
                          <w:bookmarkEnd w:id="20"/>
                        </w:p>
                      </w:tc>
                    </w:tr>
                    <w:tr w:rsidR="00E94B9A"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E94B9A" w:rsidRDefault="00E94B9A">
                          <w:pPr>
                            <w:spacing w:before="180"/>
                            <w:ind w:left="120" w:right="120"/>
                          </w:pPr>
                          <w:bookmarkStart w:id="22" w:name="bmKopieB1" w:colFirst="0" w:colLast="0"/>
                          <w:bookmarkEnd w:id="21"/>
                        </w:p>
                      </w:tc>
                    </w:tr>
                    <w:bookmarkEnd w:id="22"/>
                  </w:tbl>
                  <w:p w:rsidR="00E94B9A" w:rsidRDefault="00E94B9A"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94B9A" w:rsidTr="00CB1E87">
                            <w:tc>
                              <w:tcPr>
                                <w:tcW w:w="2520" w:type="dxa"/>
                              </w:tcPr>
                              <w:p w:rsidR="00721B35" w:rsidRPr="00721B35" w:rsidRDefault="00721B35">
                                <w:pPr>
                                  <w:rPr>
                                    <w:rStyle w:val="Huisstijl-Adres"/>
                                    <w:b/>
                                  </w:rPr>
                                </w:pPr>
                                <w:bookmarkStart w:id="23" w:name="bmBedrijf1" w:colFirst="0" w:colLast="0"/>
                                <w:r w:rsidRPr="00721B35">
                                  <w:rPr>
                                    <w:rStyle w:val="Huisstijl-Adres"/>
                                    <w:b/>
                                  </w:rPr>
                                  <w:t>Croonwolter&amp;dros B.V.</w:t>
                                </w:r>
                              </w:p>
                              <w:p w:rsidR="00721B35" w:rsidRPr="00721B35" w:rsidRDefault="00721B35">
                                <w:pPr>
                                  <w:rPr>
                                    <w:rStyle w:val="Huisstijl-Adres"/>
                                    <w:b/>
                                  </w:rPr>
                                </w:pPr>
                              </w:p>
                              <w:p w:rsidR="00721B35" w:rsidRPr="00721B35" w:rsidRDefault="00721B35">
                                <w:pPr>
                                  <w:rPr>
                                    <w:rStyle w:val="Huisstijl-Adres"/>
                                    <w:b/>
                                  </w:rPr>
                                </w:pPr>
                                <w:r w:rsidRPr="00721B35">
                                  <w:rPr>
                                    <w:rStyle w:val="Huisstijl-Adres"/>
                                    <w:b/>
                                  </w:rPr>
                                  <w:t>Marten Meesweg 25</w:t>
                                </w:r>
                              </w:p>
                              <w:p w:rsidR="00721B35" w:rsidRPr="00721B35" w:rsidRDefault="00721B35">
                                <w:pPr>
                                  <w:rPr>
                                    <w:rStyle w:val="Huisstijl-Adres"/>
                                    <w:b/>
                                  </w:rPr>
                                </w:pPr>
                                <w:r w:rsidRPr="00721B35">
                                  <w:rPr>
                                    <w:rStyle w:val="Huisstijl-Adres"/>
                                    <w:b/>
                                  </w:rPr>
                                  <w:t>3068 AV Rotterdam</w:t>
                                </w:r>
                              </w:p>
                              <w:p w:rsidR="00721B35" w:rsidRPr="00721B35" w:rsidRDefault="00721B35">
                                <w:pPr>
                                  <w:rPr>
                                    <w:rStyle w:val="Huisstijl-Adres"/>
                                    <w:b/>
                                  </w:rPr>
                                </w:pPr>
                                <w:r w:rsidRPr="00721B35">
                                  <w:rPr>
                                    <w:rStyle w:val="Huisstijl-Adres"/>
                                    <w:b/>
                                  </w:rPr>
                                  <w:t>Postbus 6073</w:t>
                                </w:r>
                              </w:p>
                              <w:p w:rsidR="00721B35" w:rsidRPr="00721B35" w:rsidRDefault="00721B35">
                                <w:pPr>
                                  <w:rPr>
                                    <w:rStyle w:val="Huisstijl-Adres"/>
                                    <w:b/>
                                  </w:rPr>
                                </w:pPr>
                                <w:r w:rsidRPr="00721B35">
                                  <w:rPr>
                                    <w:rStyle w:val="Huisstijl-Adres"/>
                                    <w:b/>
                                  </w:rPr>
                                  <w:t>3002 AB Rotterdam</w:t>
                                </w:r>
                              </w:p>
                              <w:p w:rsidR="00721B35" w:rsidRPr="00721B35" w:rsidRDefault="00721B35">
                                <w:pPr>
                                  <w:rPr>
                                    <w:rStyle w:val="Huisstijl-Adres"/>
                                    <w:b/>
                                  </w:rPr>
                                </w:pPr>
                                <w:r w:rsidRPr="00721B35">
                                  <w:rPr>
                                    <w:rStyle w:val="Huisstijl-Adres"/>
                                    <w:b/>
                                  </w:rPr>
                                  <w:t>Telefoon 088 - 923 33 44</w:t>
                                </w:r>
                              </w:p>
                              <w:p w:rsidR="00721B35" w:rsidRPr="00721B35" w:rsidRDefault="00721B35">
                                <w:pPr>
                                  <w:rPr>
                                    <w:rStyle w:val="Huisstijl-Adres"/>
                                    <w:b/>
                                  </w:rPr>
                                </w:pPr>
                                <w:r w:rsidRPr="00721B35">
                                  <w:rPr>
                                    <w:rStyle w:val="Huisstijl-Adres"/>
                                    <w:b/>
                                  </w:rPr>
                                  <w:t>www.croonwolterendros.nl</w:t>
                                </w:r>
                              </w:p>
                              <w:p w:rsidR="00721B35" w:rsidRPr="00721B35" w:rsidRDefault="00721B35">
                                <w:pPr>
                                  <w:rPr>
                                    <w:rStyle w:val="Huisstijl-Adres"/>
                                  </w:rPr>
                                </w:pPr>
                              </w:p>
                              <w:p w:rsidR="00E94B9A" w:rsidRPr="00721B35" w:rsidRDefault="00E94B9A">
                                <w:pPr>
                                  <w:rPr>
                                    <w:rStyle w:val="Huisstijl-Adres"/>
                                  </w:rPr>
                                </w:pPr>
                              </w:p>
                            </w:tc>
                          </w:tr>
                          <w:bookmarkEnd w:id="23"/>
                        </w:tbl>
                        <w:p w:rsidR="00E94B9A" w:rsidRDefault="00E94B9A"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E94B9A" w:rsidTr="00721B35">
                            <w:trPr>
                              <w:trHeight w:hRule="exact" w:val="300"/>
                            </w:trPr>
                            <w:tc>
                              <w:tcPr>
                                <w:tcW w:w="2520" w:type="dxa"/>
                                <w:tcBorders>
                                  <w:top w:val="nil"/>
                                  <w:left w:val="nil"/>
                                  <w:bottom w:val="nil"/>
                                  <w:right w:val="nil"/>
                                </w:tcBorders>
                              </w:tcPr>
                              <w:p w:rsidR="00E94B9A" w:rsidRDefault="00E94B9A">
                                <w:pPr>
                                  <w:rPr>
                                    <w:rStyle w:val="Huisstijl-Kopje"/>
                                  </w:rPr>
                                </w:pPr>
                                <w:bookmarkStart w:id="24" w:name="bmKopieKopjeA1" w:colFirst="0" w:colLast="0"/>
                              </w:p>
                            </w:tc>
                          </w:tr>
                          <w:tr w:rsidR="00E94B9A" w:rsidTr="00721B35">
                            <w:trPr>
                              <w:trHeight w:hRule="exact" w:val="600"/>
                            </w:trPr>
                            <w:tc>
                              <w:tcPr>
                                <w:tcW w:w="2520" w:type="dxa"/>
                                <w:tcBorders>
                                  <w:top w:val="nil"/>
                                  <w:left w:val="nil"/>
                                  <w:bottom w:val="nil"/>
                                  <w:right w:val="nil"/>
                                </w:tcBorders>
                                <w:shd w:val="clear" w:color="auto" w:fill="auto"/>
                              </w:tcPr>
                              <w:p w:rsidR="00E94B9A" w:rsidRDefault="00E94B9A">
                                <w:pPr>
                                  <w:spacing w:before="180"/>
                                  <w:ind w:left="120" w:right="120"/>
                                </w:pPr>
                                <w:bookmarkStart w:id="25" w:name="bmKopieA1" w:colFirst="0" w:colLast="0"/>
                                <w:bookmarkEnd w:id="24"/>
                              </w:p>
                            </w:tc>
                          </w:tr>
                          <w:bookmarkEnd w:id="25"/>
                        </w:tbl>
                        <w:p w:rsidR="00E94B9A" w:rsidRDefault="00E94B9A"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94B9A" w:rsidTr="00CB1E87">
                      <w:tc>
                        <w:tcPr>
                          <w:tcW w:w="2520" w:type="dxa"/>
                        </w:tcPr>
                        <w:p w:rsidR="00721B35" w:rsidRPr="00721B35" w:rsidRDefault="00721B35">
                          <w:pPr>
                            <w:rPr>
                              <w:rStyle w:val="Huisstijl-Adres"/>
                              <w:b/>
                            </w:rPr>
                          </w:pPr>
                          <w:bookmarkStart w:id="26" w:name="bmBedrijf1" w:colFirst="0" w:colLast="0"/>
                          <w:r w:rsidRPr="00721B35">
                            <w:rPr>
                              <w:rStyle w:val="Huisstijl-Adres"/>
                              <w:b/>
                            </w:rPr>
                            <w:t>Croonwolter&amp;dros B.V.</w:t>
                          </w:r>
                        </w:p>
                        <w:p w:rsidR="00721B35" w:rsidRPr="00721B35" w:rsidRDefault="00721B35">
                          <w:pPr>
                            <w:rPr>
                              <w:rStyle w:val="Huisstijl-Adres"/>
                              <w:b/>
                            </w:rPr>
                          </w:pPr>
                        </w:p>
                        <w:p w:rsidR="00721B35" w:rsidRPr="00721B35" w:rsidRDefault="00721B35">
                          <w:pPr>
                            <w:rPr>
                              <w:rStyle w:val="Huisstijl-Adres"/>
                              <w:b/>
                            </w:rPr>
                          </w:pPr>
                          <w:r w:rsidRPr="00721B35">
                            <w:rPr>
                              <w:rStyle w:val="Huisstijl-Adres"/>
                              <w:b/>
                            </w:rPr>
                            <w:t>Marten Meesweg 25</w:t>
                          </w:r>
                        </w:p>
                        <w:p w:rsidR="00721B35" w:rsidRPr="00721B35" w:rsidRDefault="00721B35">
                          <w:pPr>
                            <w:rPr>
                              <w:rStyle w:val="Huisstijl-Adres"/>
                              <w:b/>
                            </w:rPr>
                          </w:pPr>
                          <w:r w:rsidRPr="00721B35">
                            <w:rPr>
                              <w:rStyle w:val="Huisstijl-Adres"/>
                              <w:b/>
                            </w:rPr>
                            <w:t>3068 AV Rotterdam</w:t>
                          </w:r>
                        </w:p>
                        <w:p w:rsidR="00721B35" w:rsidRPr="00721B35" w:rsidRDefault="00721B35">
                          <w:pPr>
                            <w:rPr>
                              <w:rStyle w:val="Huisstijl-Adres"/>
                              <w:b/>
                            </w:rPr>
                          </w:pPr>
                          <w:r w:rsidRPr="00721B35">
                            <w:rPr>
                              <w:rStyle w:val="Huisstijl-Adres"/>
                              <w:b/>
                            </w:rPr>
                            <w:t>Postbus 6073</w:t>
                          </w:r>
                        </w:p>
                        <w:p w:rsidR="00721B35" w:rsidRPr="00721B35" w:rsidRDefault="00721B35">
                          <w:pPr>
                            <w:rPr>
                              <w:rStyle w:val="Huisstijl-Adres"/>
                              <w:b/>
                            </w:rPr>
                          </w:pPr>
                          <w:r w:rsidRPr="00721B35">
                            <w:rPr>
                              <w:rStyle w:val="Huisstijl-Adres"/>
                              <w:b/>
                            </w:rPr>
                            <w:t>3002 AB Rotterdam</w:t>
                          </w:r>
                        </w:p>
                        <w:p w:rsidR="00721B35" w:rsidRPr="00721B35" w:rsidRDefault="00721B35">
                          <w:pPr>
                            <w:rPr>
                              <w:rStyle w:val="Huisstijl-Adres"/>
                              <w:b/>
                            </w:rPr>
                          </w:pPr>
                          <w:r w:rsidRPr="00721B35">
                            <w:rPr>
                              <w:rStyle w:val="Huisstijl-Adres"/>
                              <w:b/>
                            </w:rPr>
                            <w:t>Telefoon 088 - 923 33 44</w:t>
                          </w:r>
                        </w:p>
                        <w:p w:rsidR="00721B35" w:rsidRPr="00721B35" w:rsidRDefault="00721B35">
                          <w:pPr>
                            <w:rPr>
                              <w:rStyle w:val="Huisstijl-Adres"/>
                              <w:b/>
                            </w:rPr>
                          </w:pPr>
                          <w:r w:rsidRPr="00721B35">
                            <w:rPr>
                              <w:rStyle w:val="Huisstijl-Adres"/>
                              <w:b/>
                            </w:rPr>
                            <w:t>www.croonwolterendros.nl</w:t>
                          </w:r>
                        </w:p>
                        <w:p w:rsidR="00721B35" w:rsidRPr="00721B35" w:rsidRDefault="00721B35">
                          <w:pPr>
                            <w:rPr>
                              <w:rStyle w:val="Huisstijl-Adres"/>
                            </w:rPr>
                          </w:pPr>
                        </w:p>
                        <w:p w:rsidR="00E94B9A" w:rsidRPr="00721B35" w:rsidRDefault="00E94B9A">
                          <w:pPr>
                            <w:rPr>
                              <w:rStyle w:val="Huisstijl-Adres"/>
                            </w:rPr>
                          </w:pPr>
                        </w:p>
                      </w:tc>
                    </w:tr>
                    <w:bookmarkEnd w:id="26"/>
                  </w:tbl>
                  <w:p w:rsidR="00E94B9A" w:rsidRDefault="00E94B9A"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E94B9A" w:rsidTr="00721B35">
                      <w:trPr>
                        <w:trHeight w:hRule="exact" w:val="300"/>
                      </w:trPr>
                      <w:tc>
                        <w:tcPr>
                          <w:tcW w:w="2520" w:type="dxa"/>
                          <w:tcBorders>
                            <w:top w:val="nil"/>
                            <w:left w:val="nil"/>
                            <w:bottom w:val="nil"/>
                            <w:right w:val="nil"/>
                          </w:tcBorders>
                        </w:tcPr>
                        <w:p w:rsidR="00E94B9A" w:rsidRDefault="00E94B9A">
                          <w:pPr>
                            <w:rPr>
                              <w:rStyle w:val="Huisstijl-Kopje"/>
                            </w:rPr>
                          </w:pPr>
                          <w:bookmarkStart w:id="27" w:name="bmKopieKopjeA1" w:colFirst="0" w:colLast="0"/>
                        </w:p>
                      </w:tc>
                    </w:tr>
                    <w:tr w:rsidR="00E94B9A" w:rsidTr="00721B35">
                      <w:trPr>
                        <w:trHeight w:hRule="exact" w:val="600"/>
                      </w:trPr>
                      <w:tc>
                        <w:tcPr>
                          <w:tcW w:w="2520" w:type="dxa"/>
                          <w:tcBorders>
                            <w:top w:val="nil"/>
                            <w:left w:val="nil"/>
                            <w:bottom w:val="nil"/>
                            <w:right w:val="nil"/>
                          </w:tcBorders>
                          <w:shd w:val="clear" w:color="auto" w:fill="auto"/>
                        </w:tcPr>
                        <w:p w:rsidR="00E94B9A" w:rsidRDefault="00E94B9A">
                          <w:pPr>
                            <w:spacing w:before="180"/>
                            <w:ind w:left="120" w:right="120"/>
                          </w:pPr>
                          <w:bookmarkStart w:id="28" w:name="bmKopieA1" w:colFirst="0" w:colLast="0"/>
                          <w:bookmarkEnd w:id="27"/>
                        </w:p>
                      </w:tc>
                    </w:tr>
                    <w:bookmarkEnd w:id="28"/>
                  </w:tbl>
                  <w:p w:rsidR="00E94B9A" w:rsidRDefault="00E94B9A"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E94B9A" w:rsidTr="005915C8">
                            <w:tc>
                              <w:tcPr>
                                <w:tcW w:w="11984" w:type="dxa"/>
                              </w:tcPr>
                              <w:p w:rsidR="00E94B9A" w:rsidRDefault="00721B35" w:rsidP="00721B35">
                                <w:bookmarkStart w:id="29"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E94B9A" w:rsidRDefault="00E94B9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E94B9A" w:rsidTr="005915C8">
                      <w:tc>
                        <w:tcPr>
                          <w:tcW w:w="11984" w:type="dxa"/>
                        </w:tcPr>
                        <w:p w:rsidR="00E94B9A" w:rsidRDefault="00721B35" w:rsidP="00721B35">
                          <w:bookmarkStart w:id="30"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E94B9A" w:rsidRDefault="00E94B9A"/>
                </w:txbxContent>
              </v:textbox>
              <w10:wrap anchorx="page" anchory="page"/>
              <w10:anchorlock/>
            </v:shape>
          </w:pict>
        </mc:Fallback>
      </mc:AlternateContent>
    </w:r>
  </w:p>
  <w:p w:rsidR="00E94B9A" w:rsidRDefault="00E94B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5760"/>
    <w:multiLevelType w:val="hybridMultilevel"/>
    <w:tmpl w:val="75B6681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2"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792EA8"/>
    <w:multiLevelType w:val="hybridMultilevel"/>
    <w:tmpl w:val="5C06BE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8842EAA"/>
    <w:multiLevelType w:val="hybridMultilevel"/>
    <w:tmpl w:val="EA3A509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1B8337D"/>
    <w:multiLevelType w:val="hybridMultilevel"/>
    <w:tmpl w:val="7A64C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9F0064A"/>
    <w:multiLevelType w:val="hybridMultilevel"/>
    <w:tmpl w:val="C44626F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5FE06EC9"/>
    <w:multiLevelType w:val="hybridMultilevel"/>
    <w:tmpl w:val="467EBF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08C068C"/>
    <w:multiLevelType w:val="hybridMultilevel"/>
    <w:tmpl w:val="8FC85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7A96A3F"/>
    <w:multiLevelType w:val="hybridMultilevel"/>
    <w:tmpl w:val="0CE400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1"/>
  </w:num>
  <w:num w:numId="12">
    <w:abstractNumId w:val="6"/>
  </w:num>
  <w:num w:numId="13">
    <w:abstractNumId w:val="3"/>
  </w:num>
  <w:num w:numId="14">
    <w:abstractNumId w:val="2"/>
  </w:num>
  <w:num w:numId="15">
    <w:abstractNumId w:val="12"/>
  </w:num>
  <w:num w:numId="16">
    <w:abstractNumId w:val="15"/>
  </w:num>
  <w:num w:numId="17">
    <w:abstractNumId w:val="5"/>
  </w:num>
  <w:num w:numId="18">
    <w:abstractNumId w:val="18"/>
  </w:num>
  <w:num w:numId="19">
    <w:abstractNumId w:val="7"/>
  </w:num>
  <w:num w:numId="20">
    <w:abstractNumId w:val="14"/>
  </w:num>
  <w:num w:numId="21">
    <w:abstractNumId w:val="17"/>
  </w:num>
  <w:num w:numId="22">
    <w:abstractNumId w:val="10"/>
  </w:num>
  <w:num w:numId="23">
    <w:abstractNumId w:val="4"/>
  </w:num>
  <w:num w:numId="24">
    <w:abstractNumId w:val="16"/>
  </w:num>
  <w:num w:numId="25">
    <w:abstractNumId w:val="1"/>
  </w:num>
  <w:num w:numId="26">
    <w:abstractNumId w:val="0"/>
  </w:num>
  <w:num w:numId="27">
    <w:abstractNumId w:val="9"/>
  </w:num>
  <w:num w:numId="28">
    <w:abstractNumId w:val="13"/>
  </w:num>
  <w:num w:numId="29">
    <w:abstractNumId w:val="8"/>
  </w:num>
  <w:num w:numId="30">
    <w:abstractNumId w:val="1"/>
  </w:num>
  <w:num w:numId="31">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LGHQww15DW4eSa1DT3cKQklSC+o9MQs0+fEI200jxDcmRn2ZFcIi077KQoAzqRQETVO9i0TUwPZbADhNZUONzg==" w:salt="btNF1qlvCoKcR9ZfIG0t0A=="/>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4300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ContentType" w:val="DMSRapport"/>
    <w:docVar w:name="DataField_SourceDocumentPath" w:val="\\VFS01\DigiOffice\Projects\00073000\00073000-00000\Intern\2018-02-16\Draft\1802-02782.docx"/>
    <w:docVar w:name="Datum" w:val="15-03-2019"/>
    <w:docVar w:name="Datum_PrintValue" w:val="15 maart 2019"/>
    <w:docVar w:name="DatumOpgesteld" w:val="29-01-2019"/>
    <w:docVar w:name="DatumOpgesteld_PrintValue" w:val="29 januari 2019"/>
    <w:docVar w:name="DocID" w:val="58327cef-b562-4bd0-ad64-ccd8cc8305a1"/>
    <w:docVar w:name="DocIsReadOnly" w:val="1"/>
    <w:docVar w:name="DocRootDocID" w:val="e275726a-c1bd-496e-a5da-39158eddb762"/>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9 jan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5 maart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1-02867]]&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9 jan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5 maart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1-02867]]&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9 jan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5 maart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1-02867]]&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2018]]&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2018]]&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e275726a-c1bd-496e-a5da-39158eddb762&lt;/Value&gt;_x000d__x000a__x0009__x0009_&lt;/DataField&gt;_x000d__x000a__x0009__x0009_&lt;DataField&gt;_x000d__x000a__x0009__x0009__x0009_&lt;Name&gt;DocumentID&lt;/Name&gt;_x000d__x000a__x0009__x0009__x0009_&lt;Value&gt;58327cef-b562-4bd0-ad64-ccd8cc8305a1&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901-02867]]&gt;&lt;/PrintValue&gt;_x000d__x000a__x0009__x0009__x0009_&lt;RegistrationValue&gt;&lt;![CDATA[1901-02867]]&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8]]&gt;&lt;/PrintValue&gt;_x000d__x000a__x0009__x0009__x0009_&lt;RegistrationValue&gt;&lt;![CDATA[Storingsanalyse 2e Coentunnel 2018]]&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5 maart 2019]]&gt;&lt;/PrintValue&gt;_x000d__x000a__x0009__x0009__x0009_&lt;RegistrationValue&gt;&lt;![CDATA[2019-03-15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9 januari 2019]]&gt;&lt;/PrintValue&gt;_x000d__x000a__x0009__x0009__x0009_&lt;RegistrationValue&gt;&lt;![CDATA[2019-01-29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8]]&gt;&lt;/PrintValue&gt;_x000d__x000a__x0009__x0009__x0009_&lt;RegistrationValue&gt;&lt;![CDATA[Storingsanalyse 2e Coentunnel 2018]]&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
    <w:docVar w:name="DocumentInfoXML_1" w:val="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00073000-00000"/>
    <w:docVar w:name="ProjectID" w:val="4360"/>
    <w:docVar w:name="ProjectID_PrintValue" w:val="00073000-00000 (P) CT2 - EMM Contract"/>
    <w:docVar w:name="ProjectWeergave" w:val="Project_Document"/>
    <w:docVar w:name="ProjectWeergave_PrintValue" w:val="Weergave van een project op een document"/>
    <w:docVar w:name="ProjID" w:val="4360"/>
    <w:docVar w:name="ProjNaam" w:val="CT2 - EMM Contract"/>
    <w:docVar w:name="ProjNr" w:val="00073000-00000"/>
    <w:docVar w:name="Referentie" w:val="1901-02867"/>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2018"/>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05BC7"/>
    <w:rsid w:val="000072A9"/>
    <w:rsid w:val="00012587"/>
    <w:rsid w:val="0001534D"/>
    <w:rsid w:val="00021CB5"/>
    <w:rsid w:val="000501FD"/>
    <w:rsid w:val="0006238D"/>
    <w:rsid w:val="000636CD"/>
    <w:rsid w:val="00080D88"/>
    <w:rsid w:val="000943A8"/>
    <w:rsid w:val="000A6DF0"/>
    <w:rsid w:val="000A7B91"/>
    <w:rsid w:val="000C4433"/>
    <w:rsid w:val="000D37A2"/>
    <w:rsid w:val="000E0E3C"/>
    <w:rsid w:val="00106E5A"/>
    <w:rsid w:val="001126FD"/>
    <w:rsid w:val="00117754"/>
    <w:rsid w:val="0012074E"/>
    <w:rsid w:val="00121F47"/>
    <w:rsid w:val="00136901"/>
    <w:rsid w:val="001443A3"/>
    <w:rsid w:val="001445BB"/>
    <w:rsid w:val="0014553B"/>
    <w:rsid w:val="001570D1"/>
    <w:rsid w:val="0017133E"/>
    <w:rsid w:val="00175807"/>
    <w:rsid w:val="00181C26"/>
    <w:rsid w:val="001A17BF"/>
    <w:rsid w:val="001A7039"/>
    <w:rsid w:val="001B560E"/>
    <w:rsid w:val="001C0634"/>
    <w:rsid w:val="001C0F22"/>
    <w:rsid w:val="001C5D15"/>
    <w:rsid w:val="001D44CD"/>
    <w:rsid w:val="001D54DC"/>
    <w:rsid w:val="001F5B98"/>
    <w:rsid w:val="00205813"/>
    <w:rsid w:val="002165EE"/>
    <w:rsid w:val="00226628"/>
    <w:rsid w:val="00231049"/>
    <w:rsid w:val="00231E2E"/>
    <w:rsid w:val="002329F8"/>
    <w:rsid w:val="00233AB8"/>
    <w:rsid w:val="00234E97"/>
    <w:rsid w:val="002358E7"/>
    <w:rsid w:val="00235FBF"/>
    <w:rsid w:val="00243AD6"/>
    <w:rsid w:val="00246E5C"/>
    <w:rsid w:val="002618E4"/>
    <w:rsid w:val="00263C34"/>
    <w:rsid w:val="002768F2"/>
    <w:rsid w:val="0029151F"/>
    <w:rsid w:val="00294F16"/>
    <w:rsid w:val="0029589C"/>
    <w:rsid w:val="002C25CC"/>
    <w:rsid w:val="002D1F27"/>
    <w:rsid w:val="002D5189"/>
    <w:rsid w:val="002F0330"/>
    <w:rsid w:val="002F6FE7"/>
    <w:rsid w:val="003105F2"/>
    <w:rsid w:val="003352E3"/>
    <w:rsid w:val="003402C6"/>
    <w:rsid w:val="0034313A"/>
    <w:rsid w:val="0034402B"/>
    <w:rsid w:val="00350E02"/>
    <w:rsid w:val="00353164"/>
    <w:rsid w:val="0035513E"/>
    <w:rsid w:val="003622B7"/>
    <w:rsid w:val="003775C6"/>
    <w:rsid w:val="00383724"/>
    <w:rsid w:val="00385D14"/>
    <w:rsid w:val="00385E3C"/>
    <w:rsid w:val="00396BBE"/>
    <w:rsid w:val="003A7728"/>
    <w:rsid w:val="003B6BBA"/>
    <w:rsid w:val="003C6BAE"/>
    <w:rsid w:val="003E7B85"/>
    <w:rsid w:val="003F0772"/>
    <w:rsid w:val="003F12C1"/>
    <w:rsid w:val="003F3CA7"/>
    <w:rsid w:val="00404642"/>
    <w:rsid w:val="00412B9D"/>
    <w:rsid w:val="00413322"/>
    <w:rsid w:val="004161BE"/>
    <w:rsid w:val="004248F1"/>
    <w:rsid w:val="004279EE"/>
    <w:rsid w:val="0043429E"/>
    <w:rsid w:val="00442C33"/>
    <w:rsid w:val="004616A8"/>
    <w:rsid w:val="0047506C"/>
    <w:rsid w:val="00477373"/>
    <w:rsid w:val="004A0CFD"/>
    <w:rsid w:val="004A11E8"/>
    <w:rsid w:val="004A4A7B"/>
    <w:rsid w:val="004B793A"/>
    <w:rsid w:val="004C24CC"/>
    <w:rsid w:val="004C751C"/>
    <w:rsid w:val="004D6A39"/>
    <w:rsid w:val="004D74AF"/>
    <w:rsid w:val="004E2145"/>
    <w:rsid w:val="00513189"/>
    <w:rsid w:val="00516151"/>
    <w:rsid w:val="00532F7F"/>
    <w:rsid w:val="00532FD5"/>
    <w:rsid w:val="005617C1"/>
    <w:rsid w:val="00575CA4"/>
    <w:rsid w:val="005915C8"/>
    <w:rsid w:val="0059203B"/>
    <w:rsid w:val="00594265"/>
    <w:rsid w:val="00595449"/>
    <w:rsid w:val="005A2288"/>
    <w:rsid w:val="005B3C93"/>
    <w:rsid w:val="005C072C"/>
    <w:rsid w:val="005C3960"/>
    <w:rsid w:val="005C5A27"/>
    <w:rsid w:val="005E47B7"/>
    <w:rsid w:val="005F2C72"/>
    <w:rsid w:val="005F5555"/>
    <w:rsid w:val="0060248C"/>
    <w:rsid w:val="0060364D"/>
    <w:rsid w:val="00614003"/>
    <w:rsid w:val="006163D5"/>
    <w:rsid w:val="006248AC"/>
    <w:rsid w:val="00627BB4"/>
    <w:rsid w:val="00653728"/>
    <w:rsid w:val="00662951"/>
    <w:rsid w:val="00663B64"/>
    <w:rsid w:val="00696DC2"/>
    <w:rsid w:val="006977BE"/>
    <w:rsid w:val="006A79F7"/>
    <w:rsid w:val="006B08B7"/>
    <w:rsid w:val="006C65CC"/>
    <w:rsid w:val="006E1CFD"/>
    <w:rsid w:val="006E401D"/>
    <w:rsid w:val="00711EE4"/>
    <w:rsid w:val="00721B35"/>
    <w:rsid w:val="007360D2"/>
    <w:rsid w:val="007435F8"/>
    <w:rsid w:val="0077072D"/>
    <w:rsid w:val="007717D1"/>
    <w:rsid w:val="0077249B"/>
    <w:rsid w:val="0078093E"/>
    <w:rsid w:val="00785AFD"/>
    <w:rsid w:val="007B1B66"/>
    <w:rsid w:val="007B2338"/>
    <w:rsid w:val="007C42D5"/>
    <w:rsid w:val="007D1026"/>
    <w:rsid w:val="007D6F15"/>
    <w:rsid w:val="008073B0"/>
    <w:rsid w:val="0082335F"/>
    <w:rsid w:val="00826D13"/>
    <w:rsid w:val="00827088"/>
    <w:rsid w:val="00834B98"/>
    <w:rsid w:val="00842054"/>
    <w:rsid w:val="0084325F"/>
    <w:rsid w:val="00850038"/>
    <w:rsid w:val="00852B91"/>
    <w:rsid w:val="008543D0"/>
    <w:rsid w:val="008615EB"/>
    <w:rsid w:val="00863E86"/>
    <w:rsid w:val="00863FD3"/>
    <w:rsid w:val="00867987"/>
    <w:rsid w:val="0087389A"/>
    <w:rsid w:val="00874B7C"/>
    <w:rsid w:val="00884AE5"/>
    <w:rsid w:val="008A6AB7"/>
    <w:rsid w:val="008B3192"/>
    <w:rsid w:val="008C453B"/>
    <w:rsid w:val="008C64FC"/>
    <w:rsid w:val="0090083D"/>
    <w:rsid w:val="00902EDD"/>
    <w:rsid w:val="0091526B"/>
    <w:rsid w:val="00915603"/>
    <w:rsid w:val="00915E3A"/>
    <w:rsid w:val="00926707"/>
    <w:rsid w:val="009342E7"/>
    <w:rsid w:val="00945633"/>
    <w:rsid w:val="00951810"/>
    <w:rsid w:val="00963713"/>
    <w:rsid w:val="00970EC2"/>
    <w:rsid w:val="00997D81"/>
    <w:rsid w:val="009B32BD"/>
    <w:rsid w:val="009D23E4"/>
    <w:rsid w:val="009D2C91"/>
    <w:rsid w:val="009D47FD"/>
    <w:rsid w:val="009D6001"/>
    <w:rsid w:val="009E6C3F"/>
    <w:rsid w:val="009F0272"/>
    <w:rsid w:val="00A062CE"/>
    <w:rsid w:val="00A064CB"/>
    <w:rsid w:val="00A12A01"/>
    <w:rsid w:val="00A24011"/>
    <w:rsid w:val="00A24781"/>
    <w:rsid w:val="00A24FE1"/>
    <w:rsid w:val="00A33820"/>
    <w:rsid w:val="00A40F2C"/>
    <w:rsid w:val="00A423ED"/>
    <w:rsid w:val="00A46486"/>
    <w:rsid w:val="00A72FF0"/>
    <w:rsid w:val="00A7325D"/>
    <w:rsid w:val="00A745E3"/>
    <w:rsid w:val="00A83B9E"/>
    <w:rsid w:val="00A93C52"/>
    <w:rsid w:val="00AB5CD7"/>
    <w:rsid w:val="00AC2EDF"/>
    <w:rsid w:val="00AC761B"/>
    <w:rsid w:val="00AD1EF7"/>
    <w:rsid w:val="00AE7B07"/>
    <w:rsid w:val="00B04E43"/>
    <w:rsid w:val="00B075D9"/>
    <w:rsid w:val="00B11685"/>
    <w:rsid w:val="00B15EF7"/>
    <w:rsid w:val="00B17A62"/>
    <w:rsid w:val="00B31109"/>
    <w:rsid w:val="00B31A7B"/>
    <w:rsid w:val="00B343A6"/>
    <w:rsid w:val="00B36AD2"/>
    <w:rsid w:val="00B40985"/>
    <w:rsid w:val="00B426C4"/>
    <w:rsid w:val="00B47CD9"/>
    <w:rsid w:val="00B50CD5"/>
    <w:rsid w:val="00B76924"/>
    <w:rsid w:val="00B84F38"/>
    <w:rsid w:val="00BB7D81"/>
    <w:rsid w:val="00BC4F4B"/>
    <w:rsid w:val="00BD137B"/>
    <w:rsid w:val="00BD4918"/>
    <w:rsid w:val="00BD694C"/>
    <w:rsid w:val="00C00252"/>
    <w:rsid w:val="00C0458C"/>
    <w:rsid w:val="00C0515F"/>
    <w:rsid w:val="00C258F6"/>
    <w:rsid w:val="00C26391"/>
    <w:rsid w:val="00C41D6C"/>
    <w:rsid w:val="00C5645B"/>
    <w:rsid w:val="00C61288"/>
    <w:rsid w:val="00C61878"/>
    <w:rsid w:val="00C64128"/>
    <w:rsid w:val="00C64D01"/>
    <w:rsid w:val="00C86181"/>
    <w:rsid w:val="00C9535C"/>
    <w:rsid w:val="00CB1E87"/>
    <w:rsid w:val="00CB6B1D"/>
    <w:rsid w:val="00CC39F5"/>
    <w:rsid w:val="00CC4D08"/>
    <w:rsid w:val="00CD4997"/>
    <w:rsid w:val="00CE21B4"/>
    <w:rsid w:val="00CE3B13"/>
    <w:rsid w:val="00CE74FF"/>
    <w:rsid w:val="00CE7AD2"/>
    <w:rsid w:val="00CF28D2"/>
    <w:rsid w:val="00CF28FD"/>
    <w:rsid w:val="00D2351D"/>
    <w:rsid w:val="00D345FB"/>
    <w:rsid w:val="00D512D7"/>
    <w:rsid w:val="00D96635"/>
    <w:rsid w:val="00DA44C2"/>
    <w:rsid w:val="00DB1A47"/>
    <w:rsid w:val="00DB33CE"/>
    <w:rsid w:val="00DD20AE"/>
    <w:rsid w:val="00DE138E"/>
    <w:rsid w:val="00DE34D3"/>
    <w:rsid w:val="00DE3A85"/>
    <w:rsid w:val="00DF2677"/>
    <w:rsid w:val="00DF4636"/>
    <w:rsid w:val="00E01D62"/>
    <w:rsid w:val="00E05D08"/>
    <w:rsid w:val="00E16EC9"/>
    <w:rsid w:val="00E2248C"/>
    <w:rsid w:val="00E33CD7"/>
    <w:rsid w:val="00E36E37"/>
    <w:rsid w:val="00E548C8"/>
    <w:rsid w:val="00E56835"/>
    <w:rsid w:val="00E6488E"/>
    <w:rsid w:val="00E65663"/>
    <w:rsid w:val="00E660F4"/>
    <w:rsid w:val="00E75F93"/>
    <w:rsid w:val="00E76DCA"/>
    <w:rsid w:val="00E80A07"/>
    <w:rsid w:val="00E92173"/>
    <w:rsid w:val="00E933ED"/>
    <w:rsid w:val="00E94B9A"/>
    <w:rsid w:val="00E9741F"/>
    <w:rsid w:val="00EA5FFF"/>
    <w:rsid w:val="00EB7BBA"/>
    <w:rsid w:val="00EB7F9C"/>
    <w:rsid w:val="00EE098A"/>
    <w:rsid w:val="00F245A6"/>
    <w:rsid w:val="00F339AF"/>
    <w:rsid w:val="00F365D9"/>
    <w:rsid w:val="00F53FE4"/>
    <w:rsid w:val="00F56C54"/>
    <w:rsid w:val="00F73718"/>
    <w:rsid w:val="00F77F71"/>
    <w:rsid w:val="00F82472"/>
    <w:rsid w:val="00F939AA"/>
    <w:rsid w:val="00F9627B"/>
    <w:rsid w:val="00FA31AB"/>
    <w:rsid w:val="00FA6E42"/>
    <w:rsid w:val="00FB3946"/>
    <w:rsid w:val="00FC1EFF"/>
    <w:rsid w:val="00FD1441"/>
    <w:rsid w:val="00FD2422"/>
    <w:rsid w:val="00FD7392"/>
    <w:rsid w:val="00FF7D9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0D37A2"/>
    <w:pPr>
      <w:numPr>
        <w:ilvl w:val="2"/>
        <w:numId w:val="4"/>
      </w:numPr>
      <w:tabs>
        <w:tab w:val="clear" w:pos="36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030D72-01D9-4EE6-889B-349944204356}"/>
</file>

<file path=customXml/itemProps2.xml><?xml version="1.0" encoding="utf-8"?>
<ds:datastoreItem xmlns:ds="http://schemas.openxmlformats.org/officeDocument/2006/customXml" ds:itemID="{DF919815-088A-4A95-9729-2469A879DE46}"/>
</file>

<file path=customXml/itemProps3.xml><?xml version="1.0" encoding="utf-8"?>
<ds:datastoreItem xmlns:ds="http://schemas.openxmlformats.org/officeDocument/2006/customXml" ds:itemID="{7C1A6C7F-BBE3-47DC-919C-94E19281E8CD}"/>
</file>

<file path=docProps/app.xml><?xml version="1.0" encoding="utf-8"?>
<Properties xmlns="http://schemas.openxmlformats.org/officeDocument/2006/extended-properties" xmlns:vt="http://schemas.openxmlformats.org/officeDocument/2006/docPropsVTypes">
  <Template>Rapport.dotx</Template>
  <TotalTime>1</TotalTime>
  <Pages>27</Pages>
  <Words>7235</Words>
  <Characters>43209</Characters>
  <Application>Microsoft Office Word</Application>
  <DocSecurity>8</DocSecurity>
  <Lines>360</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50344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1901-02867</cp:keywords>
  <dc:description>Dit document is gemaakt met WhiteOffice versie 2016.1.9</dc:description>
  <cp:lastModifiedBy>Gorkom, R. (Remko) van</cp:lastModifiedBy>
  <cp:revision>2</cp:revision>
  <cp:lastPrinted>2018-05-25T11:00:00Z</cp:lastPrinted>
  <dcterms:created xsi:type="dcterms:W3CDTF">2020-06-09T16:02:00Z</dcterms:created>
  <dcterms:modified xsi:type="dcterms:W3CDTF">2020-06-09T16:02:00Z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DMSRapport</vt:lpwstr>
  </property>
  <property fmtid="{D5CDD505-2E9C-101B-9397-08002B2CF9AE}" pid="3" name="idb_RootDocumentID">
    <vt:lpwstr>e275726a-c1bd-496e-a5da-39158eddb762</vt:lpwstr>
  </property>
  <property fmtid="{D5CDD505-2E9C-101B-9397-08002B2CF9AE}" pid="4" name="idb_DocumentID">
    <vt:lpwstr>58327cef-b562-4bd0-ad64-ccd8cc8305a1</vt:lpwstr>
  </property>
  <property fmtid="{D5CDD505-2E9C-101B-9397-08002B2CF9AE}" pid="5" name="idb_IsGeopendVanafAndereLocatie">
    <vt:lpwstr/>
  </property>
  <property fmtid="{D5CDD505-2E9C-101B-9397-08002B2CF9AE}" pid="6" name="idb_ContentType">
    <vt:lpwstr>DMSRapport</vt:lpwstr>
  </property>
  <property fmtid="{D5CDD505-2E9C-101B-9397-08002B2CF9AE}" pid="7" name="idb_Nr">
    <vt:lpwstr>1901-02867</vt:lpwstr>
  </property>
  <property fmtid="{D5CDD505-2E9C-101B-9397-08002B2CF9AE}" pid="8" name="idb_VersieNr">
    <vt:lpwstr>1.0</vt:lpwstr>
  </property>
  <property fmtid="{D5CDD505-2E9C-101B-9397-08002B2CF9AE}" pid="9" name="idb_GebrID">
    <vt:i4>3022</vt:i4>
  </property>
  <property fmtid="{D5CDD505-2E9C-101B-9397-08002B2CF9AE}" pid="10" name="idb_Gebruiker">
    <vt:lpwstr>R. (Remko) van Gorkom</vt:lpwstr>
  </property>
  <property fmtid="{D5CDD505-2E9C-101B-9397-08002B2CF9AE}" pid="11" name="idb_DocumentsoortID">
    <vt:i4>11</vt:i4>
  </property>
  <property fmtid="{D5CDD505-2E9C-101B-9397-08002B2CF9AE}" pid="12" name="idb_Documentsoort">
    <vt:lpwstr>Rapport</vt:lpwstr>
  </property>
  <property fmtid="{D5CDD505-2E9C-101B-9397-08002B2CF9AE}" pid="13" name="idb_DocTypeID">
    <vt:lpwstr>N</vt:lpwstr>
  </property>
  <property fmtid="{D5CDD505-2E9C-101B-9397-08002B2CF9AE}" pid="14" name="idb_Projfase">
    <vt:lpwstr/>
  </property>
  <property fmtid="{D5CDD505-2E9C-101B-9397-08002B2CF9AE}" pid="15" name="idb_ProjID">
    <vt:i4>4360</vt:i4>
  </property>
  <property fmtid="{D5CDD505-2E9C-101B-9397-08002B2CF9AE}" pid="16" name="idb_Project">
    <vt:lpwstr>00073000-00000 CT2 - EMM Contract</vt:lpwstr>
  </property>
  <property fmtid="{D5CDD505-2E9C-101B-9397-08002B2CF9AE}" pid="17" name="idb_BeveiligingsniveauID">
    <vt:i4>5</vt:i4>
  </property>
  <property fmtid="{D5CDD505-2E9C-101B-9397-08002B2CF9AE}" pid="18" name="idb_ExternNr">
    <vt:lpwstr/>
  </property>
  <property fmtid="{D5CDD505-2E9C-101B-9397-08002B2CF9AE}" pid="19" name="idb_ExternVersieNr">
    <vt:lpwstr/>
  </property>
  <property fmtid="{D5CDD505-2E9C-101B-9397-08002B2CF9AE}" pid="20" name="idb_Relatie">
    <vt:lpwstr/>
  </property>
  <property fmtid="{D5CDD505-2E9C-101B-9397-08002B2CF9AE}" pid="21" name="idb_Onderwerp">
    <vt:lpwstr>Storingsanalyse 2e Coentunnel 2018</vt:lpwstr>
  </property>
  <property fmtid="{D5CDD505-2E9C-101B-9397-08002B2CF9AE}" pid="22" name="idb_Datum">
    <vt:filetime>2019-03-14T23:00:00Z</vt:filetime>
  </property>
  <property fmtid="{D5CDD505-2E9C-101B-9397-08002B2CF9AE}" pid="23" name="idb_IntBedrID">
    <vt:i4>1</vt:i4>
  </property>
  <property fmtid="{D5CDD505-2E9C-101B-9397-08002B2CF9AE}" pid="24" name="idb_InternBedrijf">
    <vt:lpwstr>Croonwolter&amp;dros B.V.</vt:lpwstr>
  </property>
  <property fmtid="{D5CDD505-2E9C-101B-9397-08002B2CF9AE}" pid="25" name="idb_IntAfdID">
    <vt:i4>34</vt:i4>
  </property>
  <property fmtid="{D5CDD505-2E9C-101B-9397-08002B2CF9AE}" pid="26" name="idb_InterneAfdeling">
    <vt:lpwstr>INF</vt:lpwstr>
  </property>
  <property fmtid="{D5CDD505-2E9C-101B-9397-08002B2CF9AE}" pid="27" name="idb_IntVestID">
    <vt:i4>1</vt:i4>
  </property>
  <property fmtid="{D5CDD505-2E9C-101B-9397-08002B2CF9AE}" pid="28" name="idb_InterneVestiging">
    <vt:lpwstr>(Geen)</vt:lpwstr>
  </property>
  <property fmtid="{D5CDD505-2E9C-101B-9397-08002B2CF9AE}" pid="29" name="idb_PublicatieFilter">
    <vt:lpwstr/>
  </property>
  <property fmtid="{D5CDD505-2E9C-101B-9397-08002B2CF9AE}" pid="30" name="idb_PublicatieGroepering">
    <vt:lpwstr/>
  </property>
  <property fmtid="{D5CDD505-2E9C-101B-9397-08002B2CF9AE}" pid="31" name="idb_InternFactuurNr">
    <vt:lpwstr/>
  </property>
  <property fmtid="{D5CDD505-2E9C-101B-9397-08002B2CF9AE}" pid="32" name="idb_BouwProduct">
    <vt:lpwstr/>
  </property>
  <property fmtid="{D5CDD505-2E9C-101B-9397-08002B2CF9AE}" pid="33" name="idb_DocStatusID">
    <vt:i4>18</vt:i4>
  </property>
  <property fmtid="{D5CDD505-2E9C-101B-9397-08002B2CF9AE}" pid="34" name="ContentTypeId">
    <vt:lpwstr>0x010100B5AC4DC3FA0A4847BA3AE3D10E0F9BA4</vt:lpwstr>
  </property>
</Properties>
</file>