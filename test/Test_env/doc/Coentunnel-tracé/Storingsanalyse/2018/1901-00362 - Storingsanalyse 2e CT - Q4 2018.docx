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bookmarkStart w:id="0" w:name="_GoBack"/>
      <w:bookmarkEnd w:id="0"/>
    </w:p>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9A57CC" w:rsidRDefault="009A57CC">
            <w:pPr>
              <w:rPr>
                <w:rStyle w:val="Huisstijl-Sjabloonnaam"/>
              </w:rPr>
            </w:pPr>
            <w:bookmarkStart w:id="1" w:name="bmTitel1" w:colFirst="0" w:colLast="0"/>
            <w:r w:rsidRPr="009A57CC">
              <w:rPr>
                <w:rStyle w:val="Huisstijl-Sjabloonnaam"/>
                <w:b/>
              </w:rPr>
              <w:t>Storingsanalyse 2e Coentunnel Q4 2018</w:t>
            </w:r>
          </w:p>
        </w:tc>
      </w:tr>
      <w:tr w:rsidR="00AB5CD7">
        <w:trPr>
          <w:trHeight w:val="480"/>
        </w:trPr>
        <w:tc>
          <w:tcPr>
            <w:tcW w:w="7036" w:type="dxa"/>
          </w:tcPr>
          <w:p w:rsidR="009A57CC" w:rsidRPr="009A57CC" w:rsidRDefault="009A57CC">
            <w:pPr>
              <w:rPr>
                <w:rStyle w:val="Huisstijl-Kopje"/>
              </w:rPr>
            </w:pPr>
            <w:bookmarkStart w:id="2" w:name="bmAuteur1" w:colFirst="0" w:colLast="0"/>
            <w:bookmarkEnd w:id="1"/>
            <w:r w:rsidRPr="009A57CC">
              <w:rPr>
                <w:rStyle w:val="Huisstijl-Kopje"/>
              </w:rPr>
              <w:t>Auteur(s)</w:t>
            </w:r>
          </w:p>
          <w:p w:rsidR="00AB5CD7" w:rsidRPr="009A57CC" w:rsidRDefault="009A57CC">
            <w:pPr>
              <w:rPr>
                <w:rStyle w:val="Huisstijl-Gegeven"/>
              </w:rPr>
            </w:pPr>
            <w:r w:rsidRPr="009A57CC">
              <w:rPr>
                <w:rStyle w:val="Huisstijl-Gegeven"/>
              </w:rPr>
              <w:t>R. (Remko) van Gorkom</w:t>
            </w:r>
          </w:p>
        </w:tc>
      </w:tr>
      <w:bookmarkEnd w:id="2"/>
    </w:tbl>
    <w:p w:rsidR="00175807" w:rsidRDefault="00175807"/>
    <w:p w:rsidR="00AB5CD7" w:rsidRDefault="00AB5CD7"/>
    <w:p w:rsidR="00AB5CD7" w:rsidRDefault="00AB5CD7"/>
    <w:p w:rsidR="00AB5CD7" w:rsidRDefault="00AB5CD7">
      <w:pPr>
        <w:sectPr w:rsidR="00AB5CD7" w:rsidSect="009A57CC">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Pr="008B0AB4" w:rsidRDefault="00B426C4" w:rsidP="00B426C4">
      <w:pPr>
        <w:rPr>
          <w:rStyle w:val="Huisstijl-Kopje"/>
        </w:rPr>
      </w:pPr>
      <w:r w:rsidRPr="008B0AB4">
        <w:rPr>
          <w:rStyle w:val="Huisstijl-Kopje"/>
        </w:rPr>
        <w:t>Interne goedkeuring</w:t>
      </w:r>
    </w:p>
    <w:p w:rsidR="00B426C4" w:rsidRPr="008B0AB4" w:rsidRDefault="00B426C4" w:rsidP="00B426C4"/>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1197"/>
        <w:gridCol w:w="1202"/>
        <w:gridCol w:w="120"/>
        <w:gridCol w:w="1561"/>
      </w:tblGrid>
      <w:tr w:rsidR="00B426C4" w:rsidRPr="008B0AB4" w:rsidTr="00B426C4">
        <w:trPr>
          <w:trHeight w:val="63"/>
        </w:trPr>
        <w:tc>
          <w:tcPr>
            <w:tcW w:w="2401" w:type="dxa"/>
          </w:tcPr>
          <w:p w:rsidR="00B426C4" w:rsidRPr="008B0AB4" w:rsidRDefault="00B426C4" w:rsidP="00E33CD7">
            <w:pPr>
              <w:tabs>
                <w:tab w:val="right" w:pos="9842"/>
              </w:tabs>
              <w:ind w:right="-2880"/>
              <w:rPr>
                <w:rStyle w:val="Huisstijl-Kopje"/>
              </w:rPr>
            </w:pPr>
            <w:r w:rsidRPr="008B0AB4">
              <w:rPr>
                <w:rStyle w:val="Huisstijl-Kopje"/>
              </w:rPr>
              <w:t>Naam</w:t>
            </w:r>
          </w:p>
        </w:tc>
        <w:tc>
          <w:tcPr>
            <w:tcW w:w="120" w:type="dxa"/>
          </w:tcPr>
          <w:p w:rsidR="00B426C4" w:rsidRPr="008B0AB4" w:rsidRDefault="00B426C4" w:rsidP="00E33CD7">
            <w:pPr>
              <w:tabs>
                <w:tab w:val="right" w:pos="9842"/>
              </w:tabs>
              <w:ind w:right="-2880"/>
              <w:rPr>
                <w:rStyle w:val="Huisstijl-Kopje"/>
              </w:rPr>
            </w:pPr>
          </w:p>
        </w:tc>
        <w:tc>
          <w:tcPr>
            <w:tcW w:w="1560" w:type="dxa"/>
          </w:tcPr>
          <w:p w:rsidR="00B426C4" w:rsidRPr="008B0AB4" w:rsidRDefault="00B426C4" w:rsidP="00E33CD7">
            <w:pPr>
              <w:tabs>
                <w:tab w:val="right" w:pos="9842"/>
              </w:tabs>
              <w:ind w:right="-2880"/>
              <w:rPr>
                <w:rStyle w:val="Huisstijl-Kopje"/>
              </w:rPr>
            </w:pPr>
            <w:r w:rsidRPr="008B0AB4">
              <w:rPr>
                <w:rStyle w:val="Huisstijl-Kopje"/>
              </w:rPr>
              <w:t>Functie</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Afdeling</w:t>
            </w:r>
          </w:p>
        </w:tc>
        <w:tc>
          <w:tcPr>
            <w:tcW w:w="120" w:type="dxa"/>
          </w:tcPr>
          <w:p w:rsidR="00B426C4" w:rsidRPr="008B0AB4" w:rsidRDefault="00B426C4" w:rsidP="00E33CD7">
            <w:pPr>
              <w:tabs>
                <w:tab w:val="right" w:pos="9842"/>
              </w:tabs>
              <w:ind w:right="-2880"/>
              <w:rPr>
                <w:rStyle w:val="Huisstijl-Kopje"/>
              </w:rPr>
            </w:pPr>
          </w:p>
        </w:tc>
        <w:tc>
          <w:tcPr>
            <w:tcW w:w="2399" w:type="dxa"/>
            <w:gridSpan w:val="2"/>
          </w:tcPr>
          <w:p w:rsidR="00B426C4" w:rsidRPr="008B0AB4" w:rsidRDefault="00B426C4" w:rsidP="00E33CD7">
            <w:pPr>
              <w:tabs>
                <w:tab w:val="right" w:pos="9842"/>
              </w:tabs>
              <w:ind w:right="-2880"/>
              <w:rPr>
                <w:rStyle w:val="Huisstijl-Kopje"/>
              </w:rPr>
            </w:pPr>
            <w:r w:rsidRPr="008B0AB4">
              <w:rPr>
                <w:rStyle w:val="Huisstijl-Kopje"/>
              </w:rPr>
              <w:t>Handtekening</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Datum</w:t>
            </w:r>
          </w:p>
        </w:tc>
      </w:tr>
      <w:tr w:rsidR="00B426C4" w:rsidRPr="008B0AB4" w:rsidTr="00B426C4">
        <w:trPr>
          <w:trHeight w:hRule="exact" w:val="40"/>
        </w:trPr>
        <w:tc>
          <w:tcPr>
            <w:tcW w:w="240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120"/>
        </w:trPr>
        <w:tc>
          <w:tcPr>
            <w:tcW w:w="240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7C11B4">
              <w:rPr>
                <w:noProof/>
              </w:rPr>
              <w:t>R. (Remko) van Gorkom</w:t>
            </w:r>
            <w:r w:rsidRPr="008B0AB4">
              <w:rPr>
                <w:noProof/>
              </w:rPr>
              <w:fldChar w:fldCharType="end"/>
            </w:r>
            <w:bookmarkEnd w:id="36"/>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4" w:space="0" w:color="auto"/>
              <w:right w:val="single" w:sz="4" w:space="0" w:color="auto"/>
            </w:tcBorders>
          </w:tcPr>
          <w:p w:rsidR="00B426C4" w:rsidRPr="008B0AB4" w:rsidRDefault="00B426C4" w:rsidP="00E33CD7">
            <w:pPr>
              <w:tabs>
                <w:tab w:val="right" w:pos="9842"/>
              </w:tabs>
              <w:spacing w:line="240" w:lineRule="auto"/>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4" w:space="0" w:color="auto"/>
              <w:right w:val="single" w:sz="4"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7C11B4">
              <w:rPr>
                <w:noProof/>
              </w:rPr>
              <w:t>T. (Tom) Gouders</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 xml:space="preserve">Service </w:t>
            </w:r>
          </w:p>
          <w:p w:rsidR="00B426C4" w:rsidRPr="008B0AB4" w:rsidRDefault="00B426C4" w:rsidP="00E33CD7">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Pr>
                <w:noProof/>
              </w:rPr>
              <w:fldChar w:fldCharType="begin">
                <w:ffData>
                  <w:name w:val=""/>
                  <w:enabled/>
                  <w:calcOnExit w:val="0"/>
                  <w:textInput>
                    <w:default w:val="L. (Leroy) Patje"/>
                  </w:textInput>
                </w:ffData>
              </w:fldChar>
            </w:r>
            <w:r>
              <w:rPr>
                <w:noProof/>
              </w:rPr>
              <w:instrText xml:space="preserve"> FORMTEXT </w:instrText>
            </w:r>
            <w:r>
              <w:rPr>
                <w:noProof/>
              </w:rPr>
            </w:r>
            <w:r>
              <w:rPr>
                <w:noProof/>
              </w:rPr>
              <w:fldChar w:fldCharType="separate"/>
            </w:r>
            <w:r w:rsidR="007C11B4">
              <w:rPr>
                <w:noProof/>
              </w:rPr>
              <w:t>L. (Leroy) Patje</w:t>
            </w:r>
            <w:r>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Werkvoorbereid.</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7C11B4">
              <w:rPr>
                <w:noProof/>
              </w:rPr>
              <w:t>T.F. (Tjebbe-Jan) de Bruijne</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021CB5" w:rsidTr="00B426C4">
        <w:trPr>
          <w:gridAfter w:val="3"/>
          <w:wAfter w:w="2883" w:type="dxa"/>
        </w:trPr>
        <w:tc>
          <w:tcPr>
            <w:tcW w:w="7079" w:type="dxa"/>
            <w:gridSpan w:val="7"/>
          </w:tcPr>
          <w:p w:rsidR="00021CB5" w:rsidRDefault="00021CB5">
            <w:pPr>
              <w:keepNext/>
              <w:rPr>
                <w:rStyle w:val="Huisstijl-Sjabloonnaam"/>
              </w:rPr>
            </w:pPr>
            <w:bookmarkStart w:id="37" w:name="bmBegin"/>
            <w:bookmarkEnd w:id="37"/>
          </w:p>
        </w:tc>
      </w:tr>
    </w:tbl>
    <w:p w:rsidR="00021CB5" w:rsidRDefault="00021CB5">
      <w:pPr>
        <w:keepNext/>
      </w:pPr>
    </w:p>
    <w:p w:rsidR="009A57CC" w:rsidRDefault="00021CB5">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9A57CC">
        <w:t>1</w:t>
      </w:r>
      <w:r w:rsidR="009A57CC">
        <w:tab/>
        <w:t>Inleiding</w:t>
      </w:r>
      <w:r w:rsidR="009A57CC">
        <w:rPr>
          <w:webHidden/>
        </w:rPr>
        <w:tab/>
      </w:r>
      <w:r w:rsidR="009A57CC">
        <w:rPr>
          <w:webHidden/>
        </w:rPr>
        <w:fldChar w:fldCharType="begin"/>
      </w:r>
      <w:r w:rsidR="009A57CC">
        <w:rPr>
          <w:webHidden/>
        </w:rPr>
        <w:instrText xml:space="preserve"> PAGEREF _Toc536007304 \h </w:instrText>
      </w:r>
      <w:r w:rsidR="009A57CC">
        <w:rPr>
          <w:webHidden/>
        </w:rPr>
      </w:r>
      <w:r w:rsidR="009A57CC">
        <w:rPr>
          <w:webHidden/>
        </w:rPr>
        <w:fldChar w:fldCharType="separate"/>
      </w:r>
      <w:r w:rsidR="009A57CC">
        <w:rPr>
          <w:webHidden/>
        </w:rPr>
        <w:t>4</w:t>
      </w:r>
      <w:r w:rsidR="009A57CC">
        <w:rPr>
          <w:webHidden/>
        </w:rPr>
        <w:fldChar w:fldCharType="end"/>
      </w:r>
    </w:p>
    <w:p w:rsidR="009A57CC" w:rsidRDefault="009A57CC">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_Toc536007305 \h </w:instrText>
      </w:r>
      <w:r>
        <w:rPr>
          <w:webHidden/>
        </w:rPr>
      </w:r>
      <w:r>
        <w:rPr>
          <w:webHidden/>
        </w:rPr>
        <w:fldChar w:fldCharType="separate"/>
      </w:r>
      <w:r>
        <w:rPr>
          <w:webHidden/>
        </w:rPr>
        <w:t>5</w:t>
      </w:r>
      <w:r>
        <w:rPr>
          <w:webHidden/>
        </w:rPr>
        <w:fldChar w:fldCharType="end"/>
      </w:r>
    </w:p>
    <w:p w:rsidR="009A57CC" w:rsidRDefault="009A57CC">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_Toc536007306 \h </w:instrText>
      </w:r>
      <w:r>
        <w:rPr>
          <w:webHidden/>
        </w:rPr>
      </w:r>
      <w:r>
        <w:rPr>
          <w:webHidden/>
        </w:rPr>
        <w:fldChar w:fldCharType="separate"/>
      </w:r>
      <w:r>
        <w:rPr>
          <w:webHidden/>
        </w:rPr>
        <w:t>6</w:t>
      </w:r>
      <w:r>
        <w:rPr>
          <w:webHidden/>
        </w:rPr>
        <w:fldChar w:fldCharType="end"/>
      </w:r>
    </w:p>
    <w:p w:rsidR="009A57CC" w:rsidRDefault="009A57CC">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_Toc536007307 \h </w:instrText>
      </w:r>
      <w:r>
        <w:rPr>
          <w:webHidden/>
        </w:rPr>
      </w:r>
      <w:r>
        <w:rPr>
          <w:webHidden/>
        </w:rPr>
        <w:fldChar w:fldCharType="separate"/>
      </w:r>
      <w:r>
        <w:rPr>
          <w:webHidden/>
        </w:rPr>
        <w:t>6</w:t>
      </w:r>
      <w:r>
        <w:rPr>
          <w:webHidden/>
        </w:rPr>
        <w:fldChar w:fldCharType="end"/>
      </w:r>
    </w:p>
    <w:p w:rsidR="009A57CC" w:rsidRDefault="009A57CC">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_Toc536007308 \h </w:instrText>
      </w:r>
      <w:r>
        <w:rPr>
          <w:webHidden/>
        </w:rPr>
      </w:r>
      <w:r>
        <w:rPr>
          <w:webHidden/>
        </w:rPr>
        <w:fldChar w:fldCharType="separate"/>
      </w:r>
      <w:r>
        <w:rPr>
          <w:webHidden/>
        </w:rPr>
        <w:t>6</w:t>
      </w:r>
      <w:r>
        <w:rPr>
          <w:webHidden/>
        </w:rPr>
        <w:fldChar w:fldCharType="end"/>
      </w:r>
    </w:p>
    <w:p w:rsidR="009A57CC" w:rsidRDefault="009A57CC">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_Toc536007309 \h </w:instrText>
      </w:r>
      <w:r>
        <w:rPr>
          <w:webHidden/>
        </w:rPr>
      </w:r>
      <w:r>
        <w:rPr>
          <w:webHidden/>
        </w:rPr>
        <w:fldChar w:fldCharType="separate"/>
      </w:r>
      <w:r>
        <w:rPr>
          <w:webHidden/>
        </w:rPr>
        <w:t>6</w:t>
      </w:r>
      <w:r>
        <w:rPr>
          <w:webHidden/>
        </w:rPr>
        <w:fldChar w:fldCharType="end"/>
      </w:r>
    </w:p>
    <w:p w:rsidR="009A57CC" w:rsidRDefault="009A57CC">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_Toc536007310 \h </w:instrText>
      </w:r>
      <w:r>
        <w:rPr>
          <w:webHidden/>
        </w:rPr>
      </w:r>
      <w:r>
        <w:rPr>
          <w:webHidden/>
        </w:rPr>
        <w:fldChar w:fldCharType="separate"/>
      </w:r>
      <w:r>
        <w:rPr>
          <w:webHidden/>
        </w:rPr>
        <w:t>7</w:t>
      </w:r>
      <w:r>
        <w:rPr>
          <w:webHidden/>
        </w:rPr>
        <w:fldChar w:fldCharType="end"/>
      </w:r>
    </w:p>
    <w:p w:rsidR="009A57CC" w:rsidRDefault="009A57CC">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_Toc536007311 \h </w:instrText>
      </w:r>
      <w:r>
        <w:rPr>
          <w:webHidden/>
        </w:rPr>
      </w:r>
      <w:r>
        <w:rPr>
          <w:webHidden/>
        </w:rPr>
        <w:fldChar w:fldCharType="separate"/>
      </w:r>
      <w:r>
        <w:rPr>
          <w:webHidden/>
        </w:rPr>
        <w:t>7</w:t>
      </w:r>
      <w:r>
        <w:rPr>
          <w:webHidden/>
        </w:rPr>
        <w:fldChar w:fldCharType="end"/>
      </w:r>
    </w:p>
    <w:p w:rsidR="009A57CC" w:rsidRDefault="009A57CC">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_Toc536007312 \h </w:instrText>
      </w:r>
      <w:r>
        <w:rPr>
          <w:webHidden/>
        </w:rPr>
      </w:r>
      <w:r>
        <w:rPr>
          <w:webHidden/>
        </w:rPr>
        <w:fldChar w:fldCharType="separate"/>
      </w:r>
      <w:r>
        <w:rPr>
          <w:webHidden/>
        </w:rPr>
        <w:t>7</w:t>
      </w:r>
      <w:r>
        <w:rPr>
          <w:webHidden/>
        </w:rPr>
        <w:fldChar w:fldCharType="end"/>
      </w:r>
    </w:p>
    <w:p w:rsidR="009A57CC" w:rsidRDefault="009A57CC">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_Toc536007313 \h </w:instrText>
      </w:r>
      <w:r>
        <w:rPr>
          <w:webHidden/>
        </w:rPr>
      </w:r>
      <w:r>
        <w:rPr>
          <w:webHidden/>
        </w:rPr>
        <w:fldChar w:fldCharType="separate"/>
      </w:r>
      <w:r>
        <w:rPr>
          <w:webHidden/>
        </w:rPr>
        <w:t>9</w:t>
      </w:r>
      <w:r>
        <w:rPr>
          <w:webHidden/>
        </w:rPr>
        <w:fldChar w:fldCharType="end"/>
      </w:r>
    </w:p>
    <w:p w:rsidR="009A57CC" w:rsidRDefault="009A57CC">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_Toc536007314 \h </w:instrText>
      </w:r>
      <w:r>
        <w:rPr>
          <w:webHidden/>
        </w:rPr>
      </w:r>
      <w:r>
        <w:rPr>
          <w:webHidden/>
        </w:rPr>
        <w:fldChar w:fldCharType="separate"/>
      </w:r>
      <w:r>
        <w:rPr>
          <w:webHidden/>
        </w:rPr>
        <w:t>9</w:t>
      </w:r>
      <w:r>
        <w:rPr>
          <w:webHidden/>
        </w:rPr>
        <w:fldChar w:fldCharType="end"/>
      </w:r>
    </w:p>
    <w:p w:rsidR="009A57CC" w:rsidRDefault="009A57CC">
      <w:pPr>
        <w:pStyle w:val="TOC3"/>
        <w:rPr>
          <w:rFonts w:asciiTheme="minorHAnsi" w:eastAsiaTheme="minorEastAsia" w:hAnsiTheme="minorHAnsi" w:cstheme="minorBidi"/>
          <w:sz w:val="22"/>
          <w:szCs w:val="22"/>
        </w:rPr>
      </w:pPr>
      <w:r>
        <w:t>4.1.1</w:t>
      </w:r>
      <w:r>
        <w:tab/>
        <w:t>Probleem</w:t>
      </w:r>
      <w:r>
        <w:rPr>
          <w:webHidden/>
        </w:rPr>
        <w:tab/>
      </w:r>
      <w:r>
        <w:rPr>
          <w:webHidden/>
        </w:rPr>
        <w:fldChar w:fldCharType="begin"/>
      </w:r>
      <w:r>
        <w:rPr>
          <w:webHidden/>
        </w:rPr>
        <w:instrText xml:space="preserve"> PAGEREF _Toc536007315 \h </w:instrText>
      </w:r>
      <w:r>
        <w:rPr>
          <w:webHidden/>
        </w:rPr>
      </w:r>
      <w:r>
        <w:rPr>
          <w:webHidden/>
        </w:rPr>
        <w:fldChar w:fldCharType="separate"/>
      </w:r>
      <w:r>
        <w:rPr>
          <w:webHidden/>
        </w:rPr>
        <w:t>9</w:t>
      </w:r>
      <w:r>
        <w:rPr>
          <w:webHidden/>
        </w:rPr>
        <w:fldChar w:fldCharType="end"/>
      </w:r>
    </w:p>
    <w:p w:rsidR="009A57CC" w:rsidRDefault="009A57CC">
      <w:pPr>
        <w:pStyle w:val="TOC3"/>
        <w:rPr>
          <w:rFonts w:asciiTheme="minorHAnsi" w:eastAsiaTheme="minorEastAsia" w:hAnsiTheme="minorHAnsi" w:cstheme="minorBidi"/>
          <w:sz w:val="22"/>
          <w:szCs w:val="22"/>
        </w:rPr>
      </w:pPr>
      <w:r>
        <w:t>4.1.2</w:t>
      </w:r>
      <w:r>
        <w:tab/>
        <w:t>Oorzaak</w:t>
      </w:r>
      <w:r>
        <w:rPr>
          <w:webHidden/>
        </w:rPr>
        <w:tab/>
      </w:r>
      <w:r>
        <w:rPr>
          <w:webHidden/>
        </w:rPr>
        <w:fldChar w:fldCharType="begin"/>
      </w:r>
      <w:r>
        <w:rPr>
          <w:webHidden/>
        </w:rPr>
        <w:instrText xml:space="preserve"> PAGEREF _Toc536007316 \h </w:instrText>
      </w:r>
      <w:r>
        <w:rPr>
          <w:webHidden/>
        </w:rPr>
      </w:r>
      <w:r>
        <w:rPr>
          <w:webHidden/>
        </w:rPr>
        <w:fldChar w:fldCharType="separate"/>
      </w:r>
      <w:r>
        <w:rPr>
          <w:webHidden/>
        </w:rPr>
        <w:t>9</w:t>
      </w:r>
      <w:r>
        <w:rPr>
          <w:webHidden/>
        </w:rPr>
        <w:fldChar w:fldCharType="end"/>
      </w:r>
    </w:p>
    <w:p w:rsidR="009A57CC" w:rsidRDefault="009A57CC">
      <w:pPr>
        <w:pStyle w:val="TOC3"/>
        <w:rPr>
          <w:rFonts w:asciiTheme="minorHAnsi" w:eastAsiaTheme="minorEastAsia" w:hAnsiTheme="minorHAnsi" w:cstheme="minorBidi"/>
          <w:sz w:val="22"/>
          <w:szCs w:val="22"/>
        </w:rPr>
      </w:pPr>
      <w:r>
        <w:t>4.1.3</w:t>
      </w:r>
      <w:r>
        <w:tab/>
        <w:t>Oplossing</w:t>
      </w:r>
      <w:r>
        <w:rPr>
          <w:webHidden/>
        </w:rPr>
        <w:tab/>
      </w:r>
      <w:r>
        <w:rPr>
          <w:webHidden/>
        </w:rPr>
        <w:fldChar w:fldCharType="begin"/>
      </w:r>
      <w:r>
        <w:rPr>
          <w:webHidden/>
        </w:rPr>
        <w:instrText xml:space="preserve"> PAGEREF _Toc536007317 \h </w:instrText>
      </w:r>
      <w:r>
        <w:rPr>
          <w:webHidden/>
        </w:rPr>
      </w:r>
      <w:r>
        <w:rPr>
          <w:webHidden/>
        </w:rPr>
        <w:fldChar w:fldCharType="separate"/>
      </w:r>
      <w:r>
        <w:rPr>
          <w:webHidden/>
        </w:rPr>
        <w:t>10</w:t>
      </w:r>
      <w:r>
        <w:rPr>
          <w:webHidden/>
        </w:rPr>
        <w:fldChar w:fldCharType="end"/>
      </w:r>
    </w:p>
    <w:p w:rsidR="009A57CC" w:rsidRDefault="009A57CC">
      <w:pPr>
        <w:pStyle w:val="TOC2"/>
        <w:rPr>
          <w:rFonts w:asciiTheme="minorHAnsi" w:eastAsiaTheme="minorEastAsia" w:hAnsiTheme="minorHAnsi" w:cstheme="minorBidi"/>
          <w:sz w:val="22"/>
          <w:szCs w:val="22"/>
        </w:rPr>
      </w:pPr>
      <w:r>
        <w:t>4.2</w:t>
      </w:r>
      <w:r>
        <w:tab/>
        <w:t>CCTV-camerasysteem</w:t>
      </w:r>
      <w:r>
        <w:rPr>
          <w:webHidden/>
        </w:rPr>
        <w:tab/>
      </w:r>
      <w:r>
        <w:rPr>
          <w:webHidden/>
        </w:rPr>
        <w:fldChar w:fldCharType="begin"/>
      </w:r>
      <w:r>
        <w:rPr>
          <w:webHidden/>
        </w:rPr>
        <w:instrText xml:space="preserve"> PAGEREF _Toc536007318 \h </w:instrText>
      </w:r>
      <w:r>
        <w:rPr>
          <w:webHidden/>
        </w:rPr>
      </w:r>
      <w:r>
        <w:rPr>
          <w:webHidden/>
        </w:rPr>
        <w:fldChar w:fldCharType="separate"/>
      </w:r>
      <w:r>
        <w:rPr>
          <w:webHidden/>
        </w:rPr>
        <w:t>10</w:t>
      </w:r>
      <w:r>
        <w:rPr>
          <w:webHidden/>
        </w:rPr>
        <w:fldChar w:fldCharType="end"/>
      </w:r>
    </w:p>
    <w:p w:rsidR="009A57CC" w:rsidRDefault="009A57CC">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_Toc536007319 \h </w:instrText>
      </w:r>
      <w:r>
        <w:rPr>
          <w:webHidden/>
        </w:rPr>
      </w:r>
      <w:r>
        <w:rPr>
          <w:webHidden/>
        </w:rPr>
        <w:fldChar w:fldCharType="separate"/>
      </w:r>
      <w:r>
        <w:rPr>
          <w:webHidden/>
        </w:rPr>
        <w:t>10</w:t>
      </w:r>
      <w:r>
        <w:rPr>
          <w:webHidden/>
        </w:rPr>
        <w:fldChar w:fldCharType="end"/>
      </w:r>
    </w:p>
    <w:p w:rsidR="009A57CC" w:rsidRDefault="009A57CC">
      <w:pPr>
        <w:pStyle w:val="TOC2"/>
        <w:rPr>
          <w:rFonts w:asciiTheme="minorHAnsi" w:eastAsiaTheme="minorEastAsia" w:hAnsiTheme="minorHAnsi" w:cstheme="minorBidi"/>
          <w:sz w:val="22"/>
          <w:szCs w:val="22"/>
        </w:rPr>
      </w:pPr>
      <w:r>
        <w:t>4.3</w:t>
      </w:r>
      <w:r>
        <w:tab/>
        <w:t>Afsluitbomen (AB)</w:t>
      </w:r>
      <w:r>
        <w:rPr>
          <w:webHidden/>
        </w:rPr>
        <w:tab/>
      </w:r>
      <w:r>
        <w:rPr>
          <w:webHidden/>
        </w:rPr>
        <w:fldChar w:fldCharType="begin"/>
      </w:r>
      <w:r>
        <w:rPr>
          <w:webHidden/>
        </w:rPr>
        <w:instrText xml:space="preserve"> PAGEREF _Toc536007320 \h </w:instrText>
      </w:r>
      <w:r>
        <w:rPr>
          <w:webHidden/>
        </w:rPr>
      </w:r>
      <w:r>
        <w:rPr>
          <w:webHidden/>
        </w:rPr>
        <w:fldChar w:fldCharType="separate"/>
      </w:r>
      <w:r>
        <w:rPr>
          <w:webHidden/>
        </w:rPr>
        <w:t>10</w:t>
      </w:r>
      <w:r>
        <w:rPr>
          <w:webHidden/>
        </w:rPr>
        <w:fldChar w:fldCharType="end"/>
      </w:r>
    </w:p>
    <w:p w:rsidR="009A57CC" w:rsidRDefault="009A57CC">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_Toc536007321 \h </w:instrText>
      </w:r>
      <w:r>
        <w:rPr>
          <w:webHidden/>
        </w:rPr>
      </w:r>
      <w:r>
        <w:rPr>
          <w:webHidden/>
        </w:rPr>
        <w:fldChar w:fldCharType="separate"/>
      </w:r>
      <w:r>
        <w:rPr>
          <w:webHidden/>
        </w:rPr>
        <w:t>11</w:t>
      </w:r>
      <w:r>
        <w:rPr>
          <w:webHidden/>
        </w:rPr>
        <w:fldChar w:fldCharType="end"/>
      </w:r>
    </w:p>
    <w:p w:rsidR="009A57CC" w:rsidRDefault="009A57CC">
      <w:pPr>
        <w:pStyle w:val="TOC2"/>
        <w:rPr>
          <w:rFonts w:asciiTheme="minorHAnsi" w:eastAsiaTheme="minorEastAsia" w:hAnsiTheme="minorHAnsi" w:cstheme="minorBidi"/>
          <w:sz w:val="22"/>
          <w:szCs w:val="22"/>
        </w:rPr>
      </w:pPr>
      <w:r>
        <w:t>4.4</w:t>
      </w:r>
      <w:r>
        <w:tab/>
        <w:t>Verkeerssignaleringssysteem (MTM)</w:t>
      </w:r>
      <w:r>
        <w:rPr>
          <w:webHidden/>
        </w:rPr>
        <w:tab/>
      </w:r>
      <w:r>
        <w:rPr>
          <w:webHidden/>
        </w:rPr>
        <w:fldChar w:fldCharType="begin"/>
      </w:r>
      <w:r>
        <w:rPr>
          <w:webHidden/>
        </w:rPr>
        <w:instrText xml:space="preserve"> PAGEREF _Toc536007322 \h </w:instrText>
      </w:r>
      <w:r>
        <w:rPr>
          <w:webHidden/>
        </w:rPr>
      </w:r>
      <w:r>
        <w:rPr>
          <w:webHidden/>
        </w:rPr>
        <w:fldChar w:fldCharType="separate"/>
      </w:r>
      <w:r>
        <w:rPr>
          <w:webHidden/>
        </w:rPr>
        <w:t>11</w:t>
      </w:r>
      <w:r>
        <w:rPr>
          <w:webHidden/>
        </w:rPr>
        <w:fldChar w:fldCharType="end"/>
      </w:r>
    </w:p>
    <w:p w:rsidR="009A57CC" w:rsidRDefault="009A57CC">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_Toc536007323 \h </w:instrText>
      </w:r>
      <w:r>
        <w:rPr>
          <w:webHidden/>
        </w:rPr>
      </w:r>
      <w:r>
        <w:rPr>
          <w:webHidden/>
        </w:rPr>
        <w:fldChar w:fldCharType="separate"/>
      </w:r>
      <w:r>
        <w:rPr>
          <w:webHidden/>
        </w:rPr>
        <w:t>11</w:t>
      </w:r>
      <w:r>
        <w:rPr>
          <w:webHidden/>
        </w:rPr>
        <w:fldChar w:fldCharType="end"/>
      </w:r>
    </w:p>
    <w:p w:rsidR="009A57CC" w:rsidRDefault="009A57CC">
      <w:pPr>
        <w:pStyle w:val="TOC2"/>
        <w:rPr>
          <w:rFonts w:asciiTheme="minorHAnsi" w:eastAsiaTheme="minorEastAsia" w:hAnsiTheme="minorHAnsi" w:cstheme="minorBidi"/>
          <w:sz w:val="22"/>
          <w:szCs w:val="22"/>
        </w:rPr>
      </w:pPr>
      <w:r>
        <w:t>4.5</w:t>
      </w:r>
      <w:r>
        <w:tab/>
        <w:t>Telefoon en intercomsysteem</w:t>
      </w:r>
      <w:r>
        <w:rPr>
          <w:webHidden/>
        </w:rPr>
        <w:tab/>
      </w:r>
      <w:r>
        <w:rPr>
          <w:webHidden/>
        </w:rPr>
        <w:fldChar w:fldCharType="begin"/>
      </w:r>
      <w:r>
        <w:rPr>
          <w:webHidden/>
        </w:rPr>
        <w:instrText xml:space="preserve"> PAGEREF _Toc536007324 \h </w:instrText>
      </w:r>
      <w:r>
        <w:rPr>
          <w:webHidden/>
        </w:rPr>
      </w:r>
      <w:r>
        <w:rPr>
          <w:webHidden/>
        </w:rPr>
        <w:fldChar w:fldCharType="separate"/>
      </w:r>
      <w:r>
        <w:rPr>
          <w:webHidden/>
        </w:rPr>
        <w:t>12</w:t>
      </w:r>
      <w:r>
        <w:rPr>
          <w:webHidden/>
        </w:rPr>
        <w:fldChar w:fldCharType="end"/>
      </w:r>
    </w:p>
    <w:p w:rsidR="009A57CC" w:rsidRDefault="009A57CC">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_Toc536007325 \h </w:instrText>
      </w:r>
      <w:r>
        <w:rPr>
          <w:webHidden/>
        </w:rPr>
      </w:r>
      <w:r>
        <w:rPr>
          <w:webHidden/>
        </w:rPr>
        <w:fldChar w:fldCharType="separate"/>
      </w:r>
      <w:r>
        <w:rPr>
          <w:webHidden/>
        </w:rPr>
        <w:t>12</w:t>
      </w:r>
      <w:r>
        <w:rPr>
          <w:webHidden/>
        </w:rPr>
        <w:fldChar w:fldCharType="end"/>
      </w:r>
    </w:p>
    <w:p w:rsidR="009A57CC" w:rsidRDefault="009A57CC">
      <w:pPr>
        <w:pStyle w:val="TOC1"/>
        <w:rPr>
          <w:rFonts w:asciiTheme="minorHAnsi" w:eastAsiaTheme="minorEastAsia" w:hAnsiTheme="minorHAnsi" w:cstheme="minorBidi"/>
          <w:sz w:val="22"/>
          <w:szCs w:val="22"/>
        </w:rPr>
      </w:pPr>
      <w:r>
        <w:t>5</w:t>
      </w:r>
      <w:r>
        <w:tab/>
        <w:t>Assets met de meeste melding</w:t>
      </w:r>
      <w:r>
        <w:rPr>
          <w:webHidden/>
        </w:rPr>
        <w:tab/>
      </w:r>
      <w:r>
        <w:rPr>
          <w:webHidden/>
        </w:rPr>
        <w:fldChar w:fldCharType="begin"/>
      </w:r>
      <w:r>
        <w:rPr>
          <w:webHidden/>
        </w:rPr>
        <w:instrText xml:space="preserve"> PAGEREF _Toc536007326 \h </w:instrText>
      </w:r>
      <w:r>
        <w:rPr>
          <w:webHidden/>
        </w:rPr>
      </w:r>
      <w:r>
        <w:rPr>
          <w:webHidden/>
        </w:rPr>
        <w:fldChar w:fldCharType="separate"/>
      </w:r>
      <w:r>
        <w:rPr>
          <w:webHidden/>
        </w:rPr>
        <w:t>13</w:t>
      </w:r>
      <w:r>
        <w:rPr>
          <w:webHidden/>
        </w:rPr>
        <w:fldChar w:fldCharType="end"/>
      </w:r>
    </w:p>
    <w:p w:rsidR="009A57CC" w:rsidRDefault="009A57CC">
      <w:pPr>
        <w:pStyle w:val="TOC2"/>
        <w:rPr>
          <w:rFonts w:asciiTheme="minorHAnsi" w:eastAsiaTheme="minorEastAsia" w:hAnsiTheme="minorHAnsi" w:cstheme="minorBidi"/>
          <w:sz w:val="22"/>
          <w:szCs w:val="22"/>
        </w:rPr>
      </w:pPr>
      <w:r>
        <w:t>5.1</w:t>
      </w:r>
      <w:r>
        <w:tab/>
        <w:t>Algemeen</w:t>
      </w:r>
      <w:r>
        <w:rPr>
          <w:webHidden/>
        </w:rPr>
        <w:tab/>
      </w:r>
      <w:r>
        <w:rPr>
          <w:webHidden/>
        </w:rPr>
        <w:fldChar w:fldCharType="begin"/>
      </w:r>
      <w:r>
        <w:rPr>
          <w:webHidden/>
        </w:rPr>
        <w:instrText xml:space="preserve"> PAGEREF _Toc536007327 \h </w:instrText>
      </w:r>
      <w:r>
        <w:rPr>
          <w:webHidden/>
        </w:rPr>
      </w:r>
      <w:r>
        <w:rPr>
          <w:webHidden/>
        </w:rPr>
        <w:fldChar w:fldCharType="separate"/>
      </w:r>
      <w:r>
        <w:rPr>
          <w:webHidden/>
        </w:rPr>
        <w:t>13</w:t>
      </w:r>
      <w:r>
        <w:rPr>
          <w:webHidden/>
        </w:rPr>
        <w:fldChar w:fldCharType="end"/>
      </w:r>
    </w:p>
    <w:p w:rsidR="009A57CC" w:rsidRDefault="009A57CC">
      <w:pPr>
        <w:pStyle w:val="TOC2"/>
        <w:rPr>
          <w:rFonts w:asciiTheme="minorHAnsi" w:eastAsiaTheme="minorEastAsia" w:hAnsiTheme="minorHAnsi" w:cstheme="minorBidi"/>
          <w:sz w:val="22"/>
          <w:szCs w:val="22"/>
        </w:rPr>
      </w:pPr>
      <w:r>
        <w:t>5.2</w:t>
      </w:r>
      <w:r>
        <w:tab/>
        <w:t>Uitwerking meldingen</w:t>
      </w:r>
      <w:r>
        <w:rPr>
          <w:webHidden/>
        </w:rPr>
        <w:tab/>
      </w:r>
      <w:r>
        <w:rPr>
          <w:webHidden/>
        </w:rPr>
        <w:fldChar w:fldCharType="begin"/>
      </w:r>
      <w:r>
        <w:rPr>
          <w:webHidden/>
        </w:rPr>
        <w:instrText xml:space="preserve"> PAGEREF _Toc536007328 \h </w:instrText>
      </w:r>
      <w:r>
        <w:rPr>
          <w:webHidden/>
        </w:rPr>
      </w:r>
      <w:r>
        <w:rPr>
          <w:webHidden/>
        </w:rPr>
        <w:fldChar w:fldCharType="separate"/>
      </w:r>
      <w:r>
        <w:rPr>
          <w:webHidden/>
        </w:rPr>
        <w:t>13</w:t>
      </w:r>
      <w:r>
        <w:rPr>
          <w:webHidden/>
        </w:rPr>
        <w:fldChar w:fldCharType="end"/>
      </w:r>
    </w:p>
    <w:p w:rsidR="009A57CC" w:rsidRDefault="009A57CC">
      <w:pPr>
        <w:pStyle w:val="TOC2"/>
        <w:rPr>
          <w:rFonts w:asciiTheme="minorHAnsi" w:eastAsiaTheme="minorEastAsia" w:hAnsiTheme="minorHAnsi" w:cstheme="minorBidi"/>
          <w:sz w:val="22"/>
          <w:szCs w:val="22"/>
        </w:rPr>
      </w:pPr>
      <w:r>
        <w:t>5.3</w:t>
      </w:r>
      <w:r>
        <w:tab/>
        <w:t>Conclusie</w:t>
      </w:r>
      <w:r>
        <w:rPr>
          <w:webHidden/>
        </w:rPr>
        <w:tab/>
      </w:r>
      <w:r>
        <w:rPr>
          <w:webHidden/>
        </w:rPr>
        <w:fldChar w:fldCharType="begin"/>
      </w:r>
      <w:r>
        <w:rPr>
          <w:webHidden/>
        </w:rPr>
        <w:instrText xml:space="preserve"> PAGEREF _Toc536007329 \h </w:instrText>
      </w:r>
      <w:r>
        <w:rPr>
          <w:webHidden/>
        </w:rPr>
      </w:r>
      <w:r>
        <w:rPr>
          <w:webHidden/>
        </w:rPr>
        <w:fldChar w:fldCharType="separate"/>
      </w:r>
      <w:r>
        <w:rPr>
          <w:webHidden/>
        </w:rPr>
        <w:t>13</w:t>
      </w:r>
      <w:r>
        <w:rPr>
          <w:webHidden/>
        </w:rPr>
        <w:fldChar w:fldCharType="end"/>
      </w:r>
    </w:p>
    <w:p w:rsidR="009A57CC" w:rsidRDefault="009A57CC">
      <w:pPr>
        <w:pStyle w:val="TOC1"/>
        <w:rPr>
          <w:rFonts w:asciiTheme="minorHAnsi" w:eastAsiaTheme="minorEastAsia" w:hAnsiTheme="minorHAnsi" w:cstheme="minorBidi"/>
          <w:sz w:val="22"/>
          <w:szCs w:val="22"/>
        </w:rPr>
      </w:pPr>
      <w:r>
        <w:t>6</w:t>
      </w:r>
      <w:r>
        <w:tab/>
        <w:t>Aanbevelingen</w:t>
      </w:r>
      <w:r>
        <w:rPr>
          <w:webHidden/>
        </w:rPr>
        <w:tab/>
      </w:r>
      <w:r>
        <w:rPr>
          <w:webHidden/>
        </w:rPr>
        <w:fldChar w:fldCharType="begin"/>
      </w:r>
      <w:r>
        <w:rPr>
          <w:webHidden/>
        </w:rPr>
        <w:instrText xml:space="preserve"> PAGEREF _Toc536007330 \h </w:instrText>
      </w:r>
      <w:r>
        <w:rPr>
          <w:webHidden/>
        </w:rPr>
      </w:r>
      <w:r>
        <w:rPr>
          <w:webHidden/>
        </w:rPr>
        <w:fldChar w:fldCharType="separate"/>
      </w:r>
      <w:r>
        <w:rPr>
          <w:webHidden/>
        </w:rPr>
        <w:t>15</w:t>
      </w:r>
      <w:r>
        <w:rPr>
          <w:webHidden/>
        </w:rPr>
        <w:fldChar w:fldCharType="end"/>
      </w:r>
    </w:p>
    <w:p w:rsidR="009A57CC" w:rsidRDefault="009A57CC">
      <w:pPr>
        <w:pStyle w:val="TOC2"/>
        <w:rPr>
          <w:rFonts w:asciiTheme="minorHAnsi" w:eastAsiaTheme="minorEastAsia" w:hAnsiTheme="minorHAnsi" w:cstheme="minorBidi"/>
          <w:sz w:val="22"/>
          <w:szCs w:val="22"/>
        </w:rPr>
      </w:pPr>
      <w:r>
        <w:t>6.1</w:t>
      </w:r>
      <w:r>
        <w:tab/>
        <w:t>Aanbevelingenlijst</w:t>
      </w:r>
      <w:r>
        <w:rPr>
          <w:webHidden/>
        </w:rPr>
        <w:tab/>
      </w:r>
      <w:r>
        <w:rPr>
          <w:webHidden/>
        </w:rPr>
        <w:fldChar w:fldCharType="begin"/>
      </w:r>
      <w:r>
        <w:rPr>
          <w:webHidden/>
        </w:rPr>
        <w:instrText xml:space="preserve"> PAGEREF _Toc536007331 \h </w:instrText>
      </w:r>
      <w:r>
        <w:rPr>
          <w:webHidden/>
        </w:rPr>
      </w:r>
      <w:r>
        <w:rPr>
          <w:webHidden/>
        </w:rPr>
        <w:fldChar w:fldCharType="separate"/>
      </w:r>
      <w:r>
        <w:rPr>
          <w:webHidden/>
        </w:rPr>
        <w:t>15</w:t>
      </w:r>
      <w:r>
        <w:rPr>
          <w:webHidden/>
        </w:rPr>
        <w:fldChar w:fldCharType="end"/>
      </w:r>
    </w:p>
    <w:p w:rsidR="009A57CC" w:rsidRDefault="009A57CC">
      <w:pPr>
        <w:pStyle w:val="TOC2"/>
        <w:rPr>
          <w:rFonts w:asciiTheme="minorHAnsi" w:eastAsiaTheme="minorEastAsia" w:hAnsiTheme="minorHAnsi" w:cstheme="minorBidi"/>
          <w:sz w:val="22"/>
          <w:szCs w:val="22"/>
        </w:rPr>
      </w:pPr>
      <w:r>
        <w:t>6.2</w:t>
      </w:r>
      <w:r>
        <w:tab/>
        <w:t>Resultaten aanbevelingenlijst</w:t>
      </w:r>
      <w:r>
        <w:rPr>
          <w:webHidden/>
        </w:rPr>
        <w:tab/>
      </w:r>
      <w:r>
        <w:rPr>
          <w:webHidden/>
        </w:rPr>
        <w:fldChar w:fldCharType="begin"/>
      </w:r>
      <w:r>
        <w:rPr>
          <w:webHidden/>
        </w:rPr>
        <w:instrText xml:space="preserve"> PAGEREF _Toc536007332 \h </w:instrText>
      </w:r>
      <w:r>
        <w:rPr>
          <w:webHidden/>
        </w:rPr>
      </w:r>
      <w:r>
        <w:rPr>
          <w:webHidden/>
        </w:rPr>
        <w:fldChar w:fldCharType="separate"/>
      </w:r>
      <w:r>
        <w:rPr>
          <w:webHidden/>
        </w:rPr>
        <w:t>15</w:t>
      </w:r>
      <w:r>
        <w:rPr>
          <w:webHidden/>
        </w:rPr>
        <w:fldChar w:fldCharType="end"/>
      </w:r>
    </w:p>
    <w:p w:rsidR="009A57CC" w:rsidRDefault="009A57CC">
      <w:pPr>
        <w:pStyle w:val="TOC1"/>
        <w:rPr>
          <w:rFonts w:asciiTheme="minorHAnsi" w:eastAsiaTheme="minorEastAsia" w:hAnsiTheme="minorHAnsi" w:cstheme="minorBidi"/>
          <w:sz w:val="22"/>
          <w:szCs w:val="22"/>
        </w:rPr>
      </w:pPr>
      <w:r>
        <w:t>7</w:t>
      </w:r>
      <w:r>
        <w:tab/>
        <w:t>Besluiten</w:t>
      </w:r>
      <w:r>
        <w:rPr>
          <w:webHidden/>
        </w:rPr>
        <w:tab/>
      </w:r>
      <w:r>
        <w:rPr>
          <w:webHidden/>
        </w:rPr>
        <w:fldChar w:fldCharType="begin"/>
      </w:r>
      <w:r>
        <w:rPr>
          <w:webHidden/>
        </w:rPr>
        <w:instrText xml:space="preserve"> PAGEREF _Toc536007333 \h </w:instrText>
      </w:r>
      <w:r>
        <w:rPr>
          <w:webHidden/>
        </w:rPr>
      </w:r>
      <w:r>
        <w:rPr>
          <w:webHidden/>
        </w:rPr>
        <w:fldChar w:fldCharType="separate"/>
      </w:r>
      <w:r>
        <w:rPr>
          <w:webHidden/>
        </w:rPr>
        <w:t>16</w:t>
      </w:r>
      <w:r>
        <w:rPr>
          <w:webHidden/>
        </w:rPr>
        <w:fldChar w:fldCharType="end"/>
      </w:r>
    </w:p>
    <w:p w:rsidR="009A57CC" w:rsidRDefault="009A57CC">
      <w:pPr>
        <w:pStyle w:val="TOC2"/>
        <w:rPr>
          <w:rFonts w:asciiTheme="minorHAnsi" w:eastAsiaTheme="minorEastAsia" w:hAnsiTheme="minorHAnsi" w:cstheme="minorBidi"/>
          <w:sz w:val="22"/>
          <w:szCs w:val="22"/>
        </w:rPr>
      </w:pPr>
      <w:r>
        <w:t>7.1</w:t>
      </w:r>
      <w:r>
        <w:tab/>
        <w:t>Besluitenlijst</w:t>
      </w:r>
      <w:r>
        <w:rPr>
          <w:webHidden/>
        </w:rPr>
        <w:tab/>
      </w:r>
      <w:r>
        <w:rPr>
          <w:webHidden/>
        </w:rPr>
        <w:fldChar w:fldCharType="begin"/>
      </w:r>
      <w:r>
        <w:rPr>
          <w:webHidden/>
        </w:rPr>
        <w:instrText xml:space="preserve"> PAGEREF _Toc536007334 \h </w:instrText>
      </w:r>
      <w:r>
        <w:rPr>
          <w:webHidden/>
        </w:rPr>
      </w:r>
      <w:r>
        <w:rPr>
          <w:webHidden/>
        </w:rPr>
        <w:fldChar w:fldCharType="separate"/>
      </w:r>
      <w:r>
        <w:rPr>
          <w:webHidden/>
        </w:rPr>
        <w:t>16</w:t>
      </w:r>
      <w:r>
        <w:rPr>
          <w:webHidden/>
        </w:rPr>
        <w:fldChar w:fldCharType="end"/>
      </w:r>
    </w:p>
    <w:p w:rsidR="009A57CC" w:rsidRDefault="009A57CC">
      <w:pPr>
        <w:pStyle w:val="TOC1"/>
        <w:rPr>
          <w:rFonts w:asciiTheme="minorHAnsi" w:eastAsiaTheme="minorEastAsia" w:hAnsiTheme="minorHAnsi" w:cstheme="minorBidi"/>
          <w:sz w:val="22"/>
          <w:szCs w:val="22"/>
        </w:rPr>
      </w:pPr>
      <w:r>
        <w:t>8</w:t>
      </w:r>
      <w:r>
        <w:tab/>
        <w:t>Acties</w:t>
      </w:r>
      <w:r>
        <w:rPr>
          <w:webHidden/>
        </w:rPr>
        <w:tab/>
      </w:r>
      <w:r>
        <w:rPr>
          <w:webHidden/>
        </w:rPr>
        <w:fldChar w:fldCharType="begin"/>
      </w:r>
      <w:r>
        <w:rPr>
          <w:webHidden/>
        </w:rPr>
        <w:instrText xml:space="preserve"> PAGEREF _Toc536007335 \h </w:instrText>
      </w:r>
      <w:r>
        <w:rPr>
          <w:webHidden/>
        </w:rPr>
      </w:r>
      <w:r>
        <w:rPr>
          <w:webHidden/>
        </w:rPr>
        <w:fldChar w:fldCharType="separate"/>
      </w:r>
      <w:r>
        <w:rPr>
          <w:webHidden/>
        </w:rPr>
        <w:t>17</w:t>
      </w:r>
      <w:r>
        <w:rPr>
          <w:webHidden/>
        </w:rPr>
        <w:fldChar w:fldCharType="end"/>
      </w:r>
    </w:p>
    <w:p w:rsidR="009A57CC" w:rsidRDefault="009A57CC">
      <w:pPr>
        <w:pStyle w:val="TOC2"/>
        <w:rPr>
          <w:rFonts w:asciiTheme="minorHAnsi" w:eastAsiaTheme="minorEastAsia" w:hAnsiTheme="minorHAnsi" w:cstheme="minorBidi"/>
          <w:sz w:val="22"/>
          <w:szCs w:val="22"/>
        </w:rPr>
      </w:pPr>
      <w:r>
        <w:t>8.1</w:t>
      </w:r>
      <w:r>
        <w:tab/>
        <w:t>Actielijst</w:t>
      </w:r>
      <w:r>
        <w:rPr>
          <w:webHidden/>
        </w:rPr>
        <w:tab/>
      </w:r>
      <w:r>
        <w:rPr>
          <w:webHidden/>
        </w:rPr>
        <w:fldChar w:fldCharType="begin"/>
      </w:r>
      <w:r>
        <w:rPr>
          <w:webHidden/>
        </w:rPr>
        <w:instrText xml:space="preserve"> PAGEREF _Toc536007336 \h </w:instrText>
      </w:r>
      <w:r>
        <w:rPr>
          <w:webHidden/>
        </w:rPr>
      </w:r>
      <w:r>
        <w:rPr>
          <w:webHidden/>
        </w:rPr>
        <w:fldChar w:fldCharType="separate"/>
      </w:r>
      <w:r>
        <w:rPr>
          <w:webHidden/>
        </w:rPr>
        <w:t>17</w:t>
      </w:r>
      <w:r>
        <w:rPr>
          <w:webHidden/>
        </w:rPr>
        <w:fldChar w:fldCharType="end"/>
      </w:r>
    </w:p>
    <w:p w:rsidR="009A57CC" w:rsidRDefault="009A57CC">
      <w:pPr>
        <w:pStyle w:val="TOC2"/>
        <w:rPr>
          <w:rFonts w:asciiTheme="minorHAnsi" w:eastAsiaTheme="minorEastAsia" w:hAnsiTheme="minorHAnsi" w:cstheme="minorBidi"/>
          <w:sz w:val="22"/>
          <w:szCs w:val="22"/>
        </w:rPr>
      </w:pPr>
      <w:r>
        <w:t>8.2</w:t>
      </w:r>
      <w:r>
        <w:tab/>
        <w:t>Resultaat actielijst</w:t>
      </w:r>
      <w:r>
        <w:rPr>
          <w:webHidden/>
        </w:rPr>
        <w:tab/>
      </w:r>
      <w:r>
        <w:rPr>
          <w:webHidden/>
        </w:rPr>
        <w:fldChar w:fldCharType="begin"/>
      </w:r>
      <w:r>
        <w:rPr>
          <w:webHidden/>
        </w:rPr>
        <w:instrText xml:space="preserve"> PAGEREF _Toc536007337 \h </w:instrText>
      </w:r>
      <w:r>
        <w:rPr>
          <w:webHidden/>
        </w:rPr>
      </w:r>
      <w:r>
        <w:rPr>
          <w:webHidden/>
        </w:rPr>
        <w:fldChar w:fldCharType="separate"/>
      </w:r>
      <w:r>
        <w:rPr>
          <w:webHidden/>
        </w:rPr>
        <w:t>17</w:t>
      </w:r>
      <w:r>
        <w:rPr>
          <w:webHidden/>
        </w:rPr>
        <w:fldChar w:fldCharType="end"/>
      </w:r>
    </w:p>
    <w:p w:rsidR="009A57CC" w:rsidRDefault="009A57CC">
      <w:pPr>
        <w:pStyle w:val="TOC1"/>
        <w:rPr>
          <w:rFonts w:asciiTheme="minorHAnsi" w:eastAsiaTheme="minorEastAsia" w:hAnsiTheme="minorHAnsi" w:cstheme="minorBidi"/>
          <w:sz w:val="22"/>
          <w:szCs w:val="22"/>
        </w:rPr>
      </w:pPr>
      <w:r>
        <w:t>9</w:t>
      </w:r>
      <w:r>
        <w:tab/>
        <w:t>Bijlagen</w:t>
      </w:r>
      <w:r>
        <w:rPr>
          <w:webHidden/>
        </w:rPr>
        <w:tab/>
      </w:r>
      <w:r>
        <w:rPr>
          <w:webHidden/>
        </w:rPr>
        <w:fldChar w:fldCharType="begin"/>
      </w:r>
      <w:r>
        <w:rPr>
          <w:webHidden/>
        </w:rPr>
        <w:instrText xml:space="preserve"> PAGEREF _Toc536007338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9.1</w:t>
      </w:r>
      <w:r w:rsidRPr="00CF5A8F">
        <w:tab/>
        <w:t>Bijlage 1: Totaal aantal meldingen.</w:t>
      </w:r>
      <w:r>
        <w:rPr>
          <w:webHidden/>
        </w:rPr>
        <w:tab/>
      </w:r>
      <w:r>
        <w:rPr>
          <w:webHidden/>
        </w:rPr>
        <w:fldChar w:fldCharType="begin"/>
      </w:r>
      <w:r>
        <w:rPr>
          <w:webHidden/>
        </w:rPr>
        <w:instrText xml:space="preserve"> PAGEREF _Toc536007339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9.2</w:t>
      </w:r>
      <w:r w:rsidRPr="00CF5A8F">
        <w:tab/>
        <w:t>Bijlage 2: Aantal storingen.</w:t>
      </w:r>
      <w:r>
        <w:rPr>
          <w:webHidden/>
        </w:rPr>
        <w:tab/>
      </w:r>
      <w:r>
        <w:rPr>
          <w:webHidden/>
        </w:rPr>
        <w:fldChar w:fldCharType="begin"/>
      </w:r>
      <w:r>
        <w:rPr>
          <w:webHidden/>
        </w:rPr>
        <w:instrText xml:space="preserve"> PAGEREF _Toc536007340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9.3</w:t>
      </w:r>
      <w:r w:rsidRPr="00CF5A8F">
        <w:tab/>
        <w:t>Bijlage 3: Aantal onterechte meldingen.</w:t>
      </w:r>
      <w:r>
        <w:rPr>
          <w:webHidden/>
        </w:rPr>
        <w:tab/>
      </w:r>
      <w:r>
        <w:rPr>
          <w:webHidden/>
        </w:rPr>
        <w:fldChar w:fldCharType="begin"/>
      </w:r>
      <w:r>
        <w:rPr>
          <w:webHidden/>
        </w:rPr>
        <w:instrText xml:space="preserve"> PAGEREF _Toc536007341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9.4</w:t>
      </w:r>
      <w:r w:rsidRPr="00CF5A8F">
        <w:tab/>
        <w:t>Bijlage 4: Aantal preventief onderhoud / modificaties.</w:t>
      </w:r>
      <w:r>
        <w:rPr>
          <w:webHidden/>
        </w:rPr>
        <w:tab/>
      </w:r>
      <w:r>
        <w:rPr>
          <w:webHidden/>
        </w:rPr>
        <w:fldChar w:fldCharType="begin"/>
      </w:r>
      <w:r>
        <w:rPr>
          <w:webHidden/>
        </w:rPr>
        <w:instrText xml:space="preserve"> PAGEREF _Toc536007342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9.5</w:t>
      </w:r>
      <w:r w:rsidRPr="00CF5A8F">
        <w:tab/>
        <w:t>Bijlage 5: Aantal incidenten.</w:t>
      </w:r>
      <w:r>
        <w:rPr>
          <w:webHidden/>
        </w:rPr>
        <w:tab/>
      </w:r>
      <w:r>
        <w:rPr>
          <w:webHidden/>
        </w:rPr>
        <w:fldChar w:fldCharType="begin"/>
      </w:r>
      <w:r>
        <w:rPr>
          <w:webHidden/>
        </w:rPr>
        <w:instrText xml:space="preserve"> PAGEREF _Toc536007343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9.6</w:t>
      </w:r>
      <w:r w:rsidRPr="00CF5A8F">
        <w:tab/>
        <w:t>Bijlage 6: Totaal aantal onterechte meldingen.</w:t>
      </w:r>
      <w:r>
        <w:rPr>
          <w:webHidden/>
        </w:rPr>
        <w:tab/>
      </w:r>
      <w:r>
        <w:rPr>
          <w:webHidden/>
        </w:rPr>
        <w:fldChar w:fldCharType="begin"/>
      </w:r>
      <w:r>
        <w:rPr>
          <w:webHidden/>
        </w:rPr>
        <w:instrText xml:space="preserve"> PAGEREF _Toc536007344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9.7</w:t>
      </w:r>
      <w:r w:rsidRPr="00CF5A8F">
        <w:tab/>
        <w:t>Bijlage 7: Vergelijking aantal meldingen Q4 2017 – Q4 2018.</w:t>
      </w:r>
      <w:r>
        <w:rPr>
          <w:webHidden/>
        </w:rPr>
        <w:tab/>
      </w:r>
      <w:r>
        <w:rPr>
          <w:webHidden/>
        </w:rPr>
        <w:fldChar w:fldCharType="begin"/>
      </w:r>
      <w:r>
        <w:rPr>
          <w:webHidden/>
        </w:rPr>
        <w:instrText xml:space="preserve"> PAGEREF _Toc536007345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9.8</w:t>
      </w:r>
      <w:r w:rsidRPr="00CF5A8F">
        <w:tab/>
        <w:t>Bijlage 8: Vergelijking aantal meldingen Q3 2018 – Q4 2018.</w:t>
      </w:r>
      <w:r>
        <w:rPr>
          <w:webHidden/>
        </w:rPr>
        <w:tab/>
      </w:r>
      <w:r>
        <w:rPr>
          <w:webHidden/>
        </w:rPr>
        <w:fldChar w:fldCharType="begin"/>
      </w:r>
      <w:r>
        <w:rPr>
          <w:webHidden/>
        </w:rPr>
        <w:instrText xml:space="preserve"> PAGEREF _Toc536007346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9.9</w:t>
      </w:r>
      <w:r w:rsidRPr="00CF5A8F">
        <w:tab/>
        <w:t>Bijlage 9: Vergelijking aantal storingen Q4 2017 – Q4 2018.</w:t>
      </w:r>
      <w:r>
        <w:rPr>
          <w:webHidden/>
        </w:rPr>
        <w:tab/>
      </w:r>
      <w:r>
        <w:rPr>
          <w:webHidden/>
        </w:rPr>
        <w:fldChar w:fldCharType="begin"/>
      </w:r>
      <w:r>
        <w:rPr>
          <w:webHidden/>
        </w:rPr>
        <w:instrText xml:space="preserve"> PAGEREF _Toc536007347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lastRenderedPageBreak/>
        <w:t>9.10</w:t>
      </w:r>
      <w:r w:rsidRPr="00CF5A8F">
        <w:tab/>
        <w:t>Bijlage 10: Vergelijking aantal storingen Q3 2018 – Q4 2018.</w:t>
      </w:r>
      <w:r>
        <w:rPr>
          <w:webHidden/>
        </w:rPr>
        <w:tab/>
      </w:r>
      <w:r>
        <w:rPr>
          <w:webHidden/>
        </w:rPr>
        <w:fldChar w:fldCharType="begin"/>
      </w:r>
      <w:r>
        <w:rPr>
          <w:webHidden/>
        </w:rPr>
        <w:instrText xml:space="preserve"> PAGEREF _Toc536007348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9.11</w:t>
      </w:r>
      <w:r w:rsidRPr="00CF5A8F">
        <w:tab/>
        <w:t>Bijlage 11: Aantal meldingen CCTV-camerasysteem Q4 2018.</w:t>
      </w:r>
      <w:r>
        <w:rPr>
          <w:webHidden/>
        </w:rPr>
        <w:tab/>
      </w:r>
      <w:r>
        <w:rPr>
          <w:webHidden/>
        </w:rPr>
        <w:fldChar w:fldCharType="begin"/>
      </w:r>
      <w:r>
        <w:rPr>
          <w:webHidden/>
        </w:rPr>
        <w:instrText xml:space="preserve"> PAGEREF _Toc536007349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9.12</w:t>
      </w:r>
      <w:r w:rsidRPr="00CF5A8F">
        <w:tab/>
        <w:t>Bijlage 12: Aantal meldingen Afsluitbomen (AB) Q4 2018.</w:t>
      </w:r>
      <w:r>
        <w:rPr>
          <w:webHidden/>
        </w:rPr>
        <w:tab/>
      </w:r>
      <w:r>
        <w:rPr>
          <w:webHidden/>
        </w:rPr>
        <w:fldChar w:fldCharType="begin"/>
      </w:r>
      <w:r>
        <w:rPr>
          <w:webHidden/>
        </w:rPr>
        <w:instrText xml:space="preserve"> PAGEREF _Toc536007350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9.13</w:t>
      </w:r>
      <w:r w:rsidRPr="00CF5A8F">
        <w:tab/>
        <w:t>Bijlage 13: Aantal meldingen Verkeerssignaleringssysteem (MTM) Q4 2018.</w:t>
      </w:r>
      <w:r>
        <w:rPr>
          <w:webHidden/>
        </w:rPr>
        <w:tab/>
      </w:r>
      <w:r>
        <w:rPr>
          <w:webHidden/>
        </w:rPr>
        <w:fldChar w:fldCharType="begin"/>
      </w:r>
      <w:r>
        <w:rPr>
          <w:webHidden/>
        </w:rPr>
        <w:instrText xml:space="preserve"> PAGEREF _Toc536007351 \h </w:instrText>
      </w:r>
      <w:r>
        <w:rPr>
          <w:webHidden/>
        </w:rPr>
      </w:r>
      <w:r>
        <w:rPr>
          <w:webHidden/>
        </w:rPr>
        <w:fldChar w:fldCharType="separate"/>
      </w:r>
      <w:r>
        <w:rPr>
          <w:webHidden/>
        </w:rPr>
        <w:t>19</w:t>
      </w:r>
      <w:r>
        <w:rPr>
          <w:webHidden/>
        </w:rPr>
        <w:fldChar w:fldCharType="end"/>
      </w:r>
    </w:p>
    <w:p w:rsidR="009A57CC" w:rsidRDefault="009A57CC">
      <w:pPr>
        <w:pStyle w:val="TOC2"/>
        <w:rPr>
          <w:rFonts w:asciiTheme="minorHAnsi" w:eastAsiaTheme="minorEastAsia" w:hAnsiTheme="minorHAnsi" w:cstheme="minorBidi"/>
          <w:sz w:val="22"/>
          <w:szCs w:val="22"/>
        </w:rPr>
      </w:pPr>
      <w:r w:rsidRPr="00CF5A8F">
        <w:t>9.14</w:t>
      </w:r>
      <w:r w:rsidRPr="00CF5A8F">
        <w:tab/>
        <w:t>Bijlage 14: Aantal meldingen Telefoon en intercominstallatie Q4 2018.</w:t>
      </w:r>
      <w:r>
        <w:rPr>
          <w:webHidden/>
        </w:rPr>
        <w:tab/>
      </w:r>
      <w:r>
        <w:rPr>
          <w:webHidden/>
        </w:rPr>
        <w:fldChar w:fldCharType="begin"/>
      </w:r>
      <w:r>
        <w:rPr>
          <w:webHidden/>
        </w:rPr>
        <w:instrText xml:space="preserve"> PAGEREF _Toc536007352 \h </w:instrText>
      </w:r>
      <w:r>
        <w:rPr>
          <w:webHidden/>
        </w:rPr>
      </w:r>
      <w:r>
        <w:rPr>
          <w:webHidden/>
        </w:rPr>
        <w:fldChar w:fldCharType="separate"/>
      </w:r>
      <w:r>
        <w:rPr>
          <w:webHidden/>
        </w:rPr>
        <w:t>19</w:t>
      </w:r>
      <w:r>
        <w:rPr>
          <w:webHidden/>
        </w:rPr>
        <w:fldChar w:fldCharType="end"/>
      </w:r>
    </w:p>
    <w:p w:rsidR="00021CB5" w:rsidRDefault="00021CB5">
      <w:r>
        <w:rPr>
          <w:noProof/>
        </w:rPr>
        <w:fldChar w:fldCharType="end"/>
      </w:r>
    </w:p>
    <w:p w:rsidR="00B426C4" w:rsidRPr="008B0AB4" w:rsidRDefault="00B426C4" w:rsidP="00B426C4">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536007304"/>
      <w:bookmarkStart w:id="39" w:name="_Toc390244721"/>
      <w:bookmarkStart w:id="40" w:name="_Toc392576524"/>
      <w:bookmarkStart w:id="41" w:name="_Toc393178638"/>
      <w:bookmarkStart w:id="42" w:name="_Toc468258308"/>
      <w:bookmarkStart w:id="43" w:name="_Toc473645798"/>
      <w:bookmarkStart w:id="44" w:name="_Toc505782882"/>
      <w:r w:rsidR="007C11B4">
        <w:rPr>
          <w:noProof/>
        </w:rPr>
        <w:t>Inleiding</w:t>
      </w:r>
      <w:bookmarkEnd w:id="38"/>
      <w:bookmarkEnd w:id="39"/>
      <w:bookmarkEnd w:id="40"/>
      <w:bookmarkEnd w:id="41"/>
      <w:bookmarkEnd w:id="42"/>
      <w:bookmarkEnd w:id="43"/>
      <w:bookmarkEnd w:id="44"/>
      <w:r w:rsidRPr="008B0AB4">
        <w:fldChar w:fldCharType="end"/>
      </w:r>
    </w:p>
    <w:p w:rsidR="00B426C4" w:rsidRPr="008B0AB4" w:rsidRDefault="00B426C4" w:rsidP="00B426C4">
      <w:r w:rsidRPr="008B0AB4">
        <w:t xml:space="preserve">Dit document beschrijft de storingsanalyse van de VTTI systemen aan de nieuwe Coentunnel over het </w:t>
      </w:r>
      <w:r w:rsidR="00955B6D">
        <w:t>vier</w:t>
      </w:r>
      <w:r w:rsidR="001C4095">
        <w:t>de</w:t>
      </w:r>
      <w:r>
        <w:t xml:space="preserve"> </w:t>
      </w:r>
      <w:r w:rsidR="00900321">
        <w:t>kwartaal van 2018</w:t>
      </w:r>
      <w:r>
        <w:t xml:space="preserve"> (</w:t>
      </w:r>
      <w:r w:rsidR="00955B6D">
        <w:t>oktober</w:t>
      </w:r>
      <w:r w:rsidR="001C4095">
        <w:t xml:space="preserve"> t/m </w:t>
      </w:r>
      <w:r w:rsidR="00955B6D">
        <w:t>dec</w:t>
      </w:r>
      <w:r w:rsidR="00D03EBB">
        <w:t>ember</w:t>
      </w:r>
      <w:r w:rsidRPr="008B0AB4">
        <w:t>).</w:t>
      </w:r>
    </w:p>
    <w:p w:rsidR="00B426C4" w:rsidRPr="008B0AB4" w:rsidRDefault="00B426C4" w:rsidP="00B426C4">
      <w:r w:rsidRPr="008B0AB4">
        <w:t>De storingsanalyse dient als vertrekpunt voor het opstarten van eventuele verbeter acties.</w:t>
      </w:r>
    </w:p>
    <w:p w:rsidR="00B426C4" w:rsidRPr="008B0AB4" w:rsidRDefault="00B426C4" w:rsidP="00B426C4"/>
    <w:p w:rsidR="00B426C4" w:rsidRPr="008B0AB4" w:rsidRDefault="00B426C4" w:rsidP="00B426C4">
      <w:r w:rsidRPr="008B0AB4">
        <w:t>Het onderhoud wordt uitgevoerd in het projectverband van de Coentunnel Company. Het doel van deze evaluatie is om op tactisch- en op operationeel niveau het onderhoud te kunnen verbeteren.</w:t>
      </w:r>
    </w:p>
    <w:p w:rsidR="00B426C4" w:rsidRPr="008B0AB4" w:rsidRDefault="00B426C4" w:rsidP="00B426C4"/>
    <w:p w:rsidR="00B426C4" w:rsidRPr="008B0AB4" w:rsidRDefault="00B426C4" w:rsidP="00B426C4">
      <w:r w:rsidRPr="008B0AB4">
        <w:t>Het huidige preventieve onderhoudsplan is gebaseerd op een FMEA (Failure Mode &amp; Effect Analyse) met daaraan per faalmode een onderhoudsstrategie gekoppeld.</w:t>
      </w:r>
    </w:p>
    <w:p w:rsidR="00B426C4" w:rsidRPr="008B0AB4" w:rsidRDefault="00B426C4" w:rsidP="00B426C4">
      <w:r w:rsidRPr="008B0AB4">
        <w:t>De preventieve werkzaamheden worden uitgevoerd op basis van geclusterde werkinstructies.</w:t>
      </w:r>
    </w:p>
    <w:p w:rsidR="00B426C4" w:rsidRPr="008B0AB4" w:rsidRDefault="00B426C4" w:rsidP="00B426C4"/>
    <w:p w:rsidR="00B426C4" w:rsidRPr="008B0AB4" w:rsidRDefault="00B426C4" w:rsidP="00B426C4">
      <w:r w:rsidRPr="008B0AB4">
        <w:t xml:space="preserve">Storingen en calamiteiten worden in een storingsdatabase bijgehouden. </w:t>
      </w:r>
    </w:p>
    <w:p w:rsidR="00B426C4" w:rsidRPr="008B0AB4" w:rsidRDefault="00B426C4" w:rsidP="00B426C4">
      <w:r w:rsidRPr="008B0AB4">
        <w:t>De storingsdatabase en aanvullende gesprekken met operationele medewerkers en de projectmanager, dienen als uitgangspunt bij het bepalen van eventuele verbeteracties.</w:t>
      </w:r>
    </w:p>
    <w:p w:rsidR="00B426C4" w:rsidRPr="008B0AB4" w:rsidRDefault="00B426C4" w:rsidP="00B426C4"/>
    <w:p w:rsidR="00B426C4" w:rsidRPr="008B0AB4" w:rsidRDefault="00B426C4" w:rsidP="00B426C4">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5" w:name="_Toc536007305"/>
      <w:bookmarkStart w:id="46" w:name="_Toc390244722"/>
      <w:bookmarkStart w:id="47" w:name="_Toc393178639"/>
      <w:bookmarkStart w:id="48" w:name="_Toc468258309"/>
      <w:bookmarkStart w:id="49" w:name="_Toc473645799"/>
      <w:bookmarkStart w:id="50" w:name="_Toc505782883"/>
      <w:r w:rsidR="007C11B4">
        <w:rPr>
          <w:noProof/>
        </w:rPr>
        <w:t>Aandachtsgebieden</w:t>
      </w:r>
      <w:bookmarkEnd w:id="45"/>
      <w:bookmarkEnd w:id="46"/>
      <w:bookmarkEnd w:id="47"/>
      <w:bookmarkEnd w:id="48"/>
      <w:bookmarkEnd w:id="49"/>
      <w:bookmarkEnd w:id="50"/>
      <w:r w:rsidRPr="008B0AB4">
        <w:fldChar w:fldCharType="end"/>
      </w:r>
    </w:p>
    <w:p w:rsidR="00B426C4" w:rsidRPr="008B0AB4" w:rsidRDefault="00B426C4" w:rsidP="00B426C4">
      <w:pPr>
        <w:tabs>
          <w:tab w:val="left" w:pos="851"/>
        </w:tabs>
      </w:pPr>
      <w:r w:rsidRPr="008B0AB4">
        <w:t>In de database (OMS) worden bij storingen /schades/ calamiteiten de volgende gegevens geregistreerd:</w:t>
      </w:r>
    </w:p>
    <w:p w:rsidR="00B426C4" w:rsidRPr="008B0AB4" w:rsidRDefault="00B426C4" w:rsidP="00B426C4">
      <w:pPr>
        <w:tabs>
          <w:tab w:val="left" w:pos="851"/>
        </w:tabs>
      </w:pPr>
    </w:p>
    <w:p w:rsidR="00B426C4" w:rsidRPr="008B0AB4" w:rsidRDefault="00B426C4" w:rsidP="00B426C4">
      <w:pPr>
        <w:pStyle w:val="ListBullet"/>
        <w:spacing w:line="240" w:lineRule="exact"/>
      </w:pPr>
      <w:r w:rsidRPr="008B0AB4">
        <w:t>Datum en tijd van melding van de storing;</w:t>
      </w:r>
    </w:p>
    <w:p w:rsidR="00B426C4" w:rsidRPr="008B0AB4" w:rsidRDefault="00B426C4" w:rsidP="00B426C4">
      <w:pPr>
        <w:pStyle w:val="ListBullet"/>
        <w:spacing w:line="240" w:lineRule="exact"/>
      </w:pPr>
      <w:r w:rsidRPr="008B0AB4">
        <w:t>Datum en tijdstip van melding van de medewerker ter plaatse en datum/tijd waarop de storing is verholpen;</w:t>
      </w:r>
    </w:p>
    <w:p w:rsidR="00B426C4" w:rsidRPr="008B0AB4" w:rsidRDefault="00B426C4" w:rsidP="00B426C4">
      <w:pPr>
        <w:pStyle w:val="ListBullet"/>
        <w:spacing w:line="240" w:lineRule="exact"/>
      </w:pPr>
      <w:r w:rsidRPr="008B0AB4">
        <w:t>Het systeem, subsysteem en component waarop de melding betrekking heeft;</w:t>
      </w:r>
    </w:p>
    <w:p w:rsidR="00B426C4" w:rsidRPr="008B0AB4" w:rsidRDefault="00B426C4" w:rsidP="00B426C4">
      <w:pPr>
        <w:pStyle w:val="ListBullet"/>
        <w:spacing w:line="240" w:lineRule="exact"/>
      </w:pPr>
      <w:r w:rsidRPr="008B0AB4">
        <w:t>Omschrijving van storing;</w:t>
      </w:r>
    </w:p>
    <w:p w:rsidR="00B426C4" w:rsidRPr="008B0AB4" w:rsidRDefault="00B426C4" w:rsidP="00B426C4">
      <w:pPr>
        <w:pStyle w:val="ListBullet"/>
        <w:spacing w:line="240" w:lineRule="exact"/>
      </w:pPr>
      <w:r w:rsidRPr="008B0AB4">
        <w:t>Omschrijving uitgevoerde werk;</w:t>
      </w:r>
    </w:p>
    <w:p w:rsidR="00B426C4" w:rsidRPr="008B0AB4" w:rsidRDefault="00B426C4" w:rsidP="00B426C4">
      <w:pPr>
        <w:pStyle w:val="ListBullet"/>
        <w:spacing w:line="240" w:lineRule="exact"/>
      </w:pPr>
      <w:r w:rsidRPr="008B0AB4">
        <w:t>Mogelijke oorzaak van de storing.</w:t>
      </w:r>
    </w:p>
    <w:p w:rsidR="00B426C4" w:rsidRPr="008B0AB4" w:rsidRDefault="00B426C4" w:rsidP="00B426C4">
      <w:pPr>
        <w:pStyle w:val="ListBullet"/>
        <w:numPr>
          <w:ilvl w:val="0"/>
          <w:numId w:val="0"/>
        </w:numPr>
        <w:spacing w:line="240" w:lineRule="exact"/>
        <w:ind w:left="240"/>
      </w:pPr>
    </w:p>
    <w:p w:rsidR="00B426C4" w:rsidRPr="008B0AB4" w:rsidRDefault="00B426C4" w:rsidP="00B426C4">
      <w:pPr>
        <w:tabs>
          <w:tab w:val="left" w:pos="851"/>
        </w:tabs>
      </w:pPr>
      <w:r w:rsidRPr="008B0AB4">
        <w:t>Door middel van Pareto analyses op de bovenstaande gegevens wordt bepaald:</w:t>
      </w:r>
    </w:p>
    <w:p w:rsidR="00B426C4" w:rsidRPr="008B0AB4" w:rsidRDefault="00B426C4" w:rsidP="00B426C4">
      <w:pPr>
        <w:pStyle w:val="ListBullet"/>
        <w:spacing w:line="240" w:lineRule="exact"/>
      </w:pPr>
      <w:r w:rsidRPr="008B0AB4">
        <w:t>Op welk (sub)systeem de meeste storingen voorkomen;</w:t>
      </w:r>
    </w:p>
    <w:p w:rsidR="00B426C4" w:rsidRPr="008B0AB4" w:rsidRDefault="00B426C4" w:rsidP="00B426C4">
      <w:pPr>
        <w:pStyle w:val="ListBullet"/>
        <w:spacing w:line="240" w:lineRule="exact"/>
      </w:pPr>
      <w:r w:rsidRPr="008B0AB4">
        <w:t>Wat de trend in het aantal storingen is.</w:t>
      </w:r>
    </w:p>
    <w:p w:rsidR="00B426C4" w:rsidRPr="008B0AB4" w:rsidRDefault="00B426C4" w:rsidP="00B426C4">
      <w:pPr>
        <w:pStyle w:val="ListBullet"/>
        <w:numPr>
          <w:ilvl w:val="0"/>
          <w:numId w:val="0"/>
        </w:numPr>
        <w:ind w:left="240" w:hanging="240"/>
      </w:pPr>
    </w:p>
    <w:p w:rsidR="00B426C4" w:rsidRPr="008B0AB4" w:rsidRDefault="00B426C4" w:rsidP="00B426C4">
      <w:bookmarkStart w:id="51" w:name="OLE_LINK1"/>
      <w:bookmarkStart w:id="52" w:name="OLE_LINK2"/>
      <w:r w:rsidRPr="008B0AB4">
        <w:t>Vervolgens zal worden ingezoomd op die subsystemen met het grootste aandeel in de storingen en/of reparatiekosten.</w:t>
      </w:r>
    </w:p>
    <w:p w:rsidR="00B426C4" w:rsidRPr="008B0AB4" w:rsidRDefault="00B426C4" w:rsidP="00B426C4"/>
    <w:p w:rsidR="00B426C4" w:rsidRPr="008B0AB4" w:rsidRDefault="00B426C4" w:rsidP="00B426C4">
      <w:r w:rsidRPr="008B0AB4">
        <w:t>Naast het cor</w:t>
      </w:r>
      <w:r>
        <w:t xml:space="preserve">rectieve onderhoud zal </w:t>
      </w:r>
      <w:r w:rsidRPr="008B0AB4">
        <w:t>op basis van het uitgevoerde preventieve onderhoud ook worden gekeken naar verbeteringen op het gebied van het preventieve onderhoud o.a.:</w:t>
      </w:r>
    </w:p>
    <w:p w:rsidR="00B426C4" w:rsidRPr="008B0AB4" w:rsidRDefault="00B426C4" w:rsidP="00B426C4">
      <w:pPr>
        <w:pStyle w:val="ListBullet"/>
        <w:spacing w:line="240" w:lineRule="exact"/>
      </w:pPr>
      <w:r w:rsidRPr="008B0AB4">
        <w:t>Verbeteringen in frequenties</w:t>
      </w:r>
    </w:p>
    <w:p w:rsidR="00B426C4" w:rsidRPr="008B0AB4" w:rsidRDefault="00B426C4" w:rsidP="00B426C4">
      <w:pPr>
        <w:pStyle w:val="ListBullet"/>
        <w:spacing w:line="240" w:lineRule="exact"/>
      </w:pPr>
      <w:r w:rsidRPr="008B0AB4">
        <w:t>Verbeteringen in uitvoering.</w:t>
      </w:r>
    </w:p>
    <w:p w:rsidR="00B426C4" w:rsidRPr="008B0AB4" w:rsidRDefault="00B426C4" w:rsidP="00B426C4">
      <w:pPr>
        <w:pStyle w:val="ListBullet"/>
        <w:spacing w:line="240" w:lineRule="exact"/>
      </w:pPr>
      <w:r w:rsidRPr="008B0AB4">
        <w:t>Verbeteringen in effectiviteit en efficiency.</w:t>
      </w:r>
    </w:p>
    <w:p w:rsidR="00B426C4" w:rsidRPr="008B0AB4" w:rsidRDefault="00B426C4" w:rsidP="00B426C4">
      <w:pPr>
        <w:pStyle w:val="ListBullet"/>
        <w:spacing w:line="240" w:lineRule="exact"/>
      </w:pPr>
      <w:r w:rsidRPr="008B0AB4">
        <w:t>Verbeteringen in werkomschrijvingen/procedures.</w:t>
      </w:r>
    </w:p>
    <w:p w:rsidR="00B426C4" w:rsidRPr="008B0AB4" w:rsidRDefault="00B426C4" w:rsidP="00B426C4">
      <w:pPr>
        <w:pStyle w:val="ListBullet"/>
        <w:numPr>
          <w:ilvl w:val="0"/>
          <w:numId w:val="0"/>
        </w:numPr>
        <w:ind w:left="240" w:hanging="240"/>
      </w:pPr>
    </w:p>
    <w:bookmarkEnd w:id="51"/>
    <w:bookmarkEnd w:id="52"/>
    <w:p w:rsidR="00B426C4" w:rsidRPr="008B0AB4" w:rsidRDefault="00B426C4" w:rsidP="00B426C4">
      <w:pPr>
        <w:pStyle w:val="ListBullet"/>
        <w:numPr>
          <w:ilvl w:val="0"/>
          <w:numId w:val="0"/>
        </w:numPr>
      </w:pPr>
      <w:r w:rsidRPr="008B0AB4">
        <w:t>Verbeteracties zullen worden geïnitieerd via z.g.n. “Small Group Activities”.</w:t>
      </w:r>
    </w:p>
    <w:p w:rsidR="00B426C4" w:rsidRPr="008B0AB4" w:rsidRDefault="00B426C4" w:rsidP="00B426C4">
      <w:pPr>
        <w:pStyle w:val="ListBullet"/>
        <w:numPr>
          <w:ilvl w:val="0"/>
          <w:numId w:val="0"/>
        </w:numPr>
      </w:pPr>
      <w:r w:rsidRPr="008B0AB4">
        <w:t>Dit betekent dat verbeteringen door een kleine groep mensen zullen worden doorgevoerd.</w:t>
      </w:r>
    </w:p>
    <w:p w:rsidR="00B426C4" w:rsidRPr="008B0AB4" w:rsidRDefault="00B426C4" w:rsidP="00B426C4">
      <w:pPr>
        <w:pStyle w:val="ListBullet"/>
        <w:numPr>
          <w:ilvl w:val="0"/>
          <w:numId w:val="0"/>
        </w:numPr>
      </w:pPr>
      <w:r w:rsidRPr="008B0AB4">
        <w:t>Naast het uitvoerende personeel e</w:t>
      </w:r>
      <w:r>
        <w:t xml:space="preserve">n een maintenance engineer kan </w:t>
      </w:r>
      <w:r w:rsidRPr="008B0AB4">
        <w:t>ook eventueel tijdelijk een leverancier of engineer bij het team worden betrokken om een verbetering te kunnen doorvoeren of een probleem te kunnen oplossen.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3" w:name="_Toc536007306"/>
      <w:bookmarkStart w:id="54" w:name="_Toc390244723"/>
      <w:bookmarkStart w:id="55" w:name="_Toc393178640"/>
      <w:bookmarkStart w:id="56" w:name="_Toc468258310"/>
      <w:bookmarkStart w:id="57" w:name="_Toc473645800"/>
      <w:bookmarkStart w:id="58" w:name="_Toc505782884"/>
      <w:r w:rsidR="007C11B4">
        <w:rPr>
          <w:noProof/>
        </w:rPr>
        <w:t>Analyse</w:t>
      </w:r>
      <w:bookmarkEnd w:id="53"/>
      <w:bookmarkEnd w:id="54"/>
      <w:bookmarkEnd w:id="55"/>
      <w:bookmarkEnd w:id="56"/>
      <w:bookmarkEnd w:id="57"/>
      <w:bookmarkEnd w:id="5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9" w:name="_Toc536007307"/>
      <w:bookmarkStart w:id="60" w:name="_Toc468258311"/>
      <w:bookmarkStart w:id="61" w:name="_Toc473645801"/>
      <w:bookmarkStart w:id="62" w:name="_Toc505782885"/>
      <w:r w:rsidR="007C11B4">
        <w:rPr>
          <w:noProof/>
        </w:rPr>
        <w:t>Aantallen meldingen</w:t>
      </w:r>
      <w:bookmarkEnd w:id="59"/>
      <w:bookmarkEnd w:id="60"/>
      <w:bookmarkEnd w:id="61"/>
      <w:bookmarkEnd w:id="62"/>
      <w:r w:rsidRPr="008B0AB4">
        <w:fldChar w:fldCharType="end"/>
      </w:r>
    </w:p>
    <w:p w:rsidR="00B426C4" w:rsidRPr="008B0AB4" w:rsidRDefault="00B426C4" w:rsidP="00B426C4">
      <w:pPr>
        <w:pStyle w:val="Heading3"/>
        <w:numPr>
          <w:ilvl w:val="2"/>
          <w:numId w:val="1"/>
        </w:numPr>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63" w:name="_Toc536007308"/>
      <w:bookmarkStart w:id="64" w:name="_Toc468258312"/>
      <w:bookmarkStart w:id="65" w:name="_Toc473645802"/>
      <w:bookmarkStart w:id="66" w:name="_Toc505782886"/>
      <w:r w:rsidR="007C11B4">
        <w:rPr>
          <w:noProof/>
        </w:rPr>
        <w:t>Aantal meldingen per maand</w:t>
      </w:r>
      <w:bookmarkEnd w:id="63"/>
      <w:bookmarkEnd w:id="64"/>
      <w:bookmarkEnd w:id="65"/>
      <w:bookmarkEnd w:id="66"/>
      <w:r w:rsidRPr="008B0AB4">
        <w:fldChar w:fldCharType="end"/>
      </w:r>
    </w:p>
    <w:p w:rsidR="00B426C4" w:rsidRPr="008B0AB4" w:rsidRDefault="00B426C4" w:rsidP="00B426C4">
      <w:r>
        <w:t xml:space="preserve">Om te kunnen bepalen of </w:t>
      </w:r>
      <w:r w:rsidRPr="008B0AB4">
        <w:t xml:space="preserve">een trend waarneembaar is in het aantal meldingen per maand, wordt als onderdeel van deze rapportage een grafiek toegevoegd. Zie bijlage 1: “Aantal meldingen per maand”. </w:t>
      </w:r>
    </w:p>
    <w:p w:rsidR="00B426C4" w:rsidRPr="008B0AB4"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meldingen in Q</w:t>
      </w:r>
      <w:r w:rsidR="00955B6D">
        <w:t>4</w:t>
      </w:r>
      <w:r w:rsidRPr="001C5E32">
        <w:t xml:space="preserve"> 201</w:t>
      </w:r>
      <w:r w:rsidR="00900321">
        <w:t>8</w:t>
      </w:r>
      <w:r w:rsidRPr="001C5E32">
        <w:tab/>
      </w:r>
      <w:r w:rsidRPr="001C5E32">
        <w:tab/>
      </w:r>
      <w:r w:rsidRPr="001C5E32">
        <w:tab/>
      </w:r>
      <w:r>
        <w:tab/>
      </w:r>
      <w:r w:rsidRPr="001C5E32">
        <w:t>:</w:t>
      </w:r>
      <w:r w:rsidRPr="001C5E32">
        <w:tab/>
      </w:r>
      <w:r w:rsidR="003D1F2A">
        <w:t>60</w:t>
      </w:r>
    </w:p>
    <w:p w:rsidR="00B426C4" w:rsidRPr="001C5E32" w:rsidRDefault="00B426C4" w:rsidP="00B426C4">
      <w:pPr>
        <w:pStyle w:val="ListBullet"/>
        <w:spacing w:line="240" w:lineRule="exact"/>
      </w:pPr>
      <w:r w:rsidRPr="001C5E32">
        <w:t>Het gemiddelde aantal meldingen per maand</w:t>
      </w:r>
      <w:r w:rsidRPr="001C5E32">
        <w:tab/>
      </w:r>
      <w:r w:rsidRPr="001C5E32">
        <w:tab/>
      </w:r>
      <w:r>
        <w:tab/>
      </w:r>
      <w:r w:rsidRPr="001C5E32">
        <w:t>:</w:t>
      </w:r>
      <w:r w:rsidRPr="001C5E32">
        <w:tab/>
      </w:r>
      <w:r w:rsidR="003D1F2A">
        <w:t>20</w:t>
      </w:r>
      <w:r w:rsidRPr="001C5E32">
        <w:t xml:space="preserve"> </w:t>
      </w:r>
    </w:p>
    <w:p w:rsidR="00B426C4" w:rsidRPr="001C5E32" w:rsidRDefault="00B426C4" w:rsidP="00B426C4">
      <w:pPr>
        <w:pStyle w:val="ListBullet"/>
        <w:spacing w:line="240" w:lineRule="exact"/>
      </w:pPr>
      <w:r w:rsidRPr="001C5E32">
        <w:t xml:space="preserve">Hoogste aantal meldingen in de maand </w:t>
      </w:r>
      <w:r w:rsidR="003D1F2A">
        <w:t>oktober</w:t>
      </w:r>
      <w:r w:rsidR="003D1F2A">
        <w:tab/>
      </w:r>
      <w:r w:rsidR="00900321">
        <w:tab/>
      </w:r>
      <w:r w:rsidRPr="001C5E32">
        <w:tab/>
        <w:t>:</w:t>
      </w:r>
      <w:r w:rsidRPr="001C5E32">
        <w:tab/>
      </w:r>
      <w:r w:rsidR="003D1F2A">
        <w:t>27</w:t>
      </w:r>
    </w:p>
    <w:p w:rsidR="00B426C4" w:rsidRDefault="00B426C4" w:rsidP="00B426C4">
      <w:pPr>
        <w:pStyle w:val="ListBullet"/>
        <w:spacing w:line="240" w:lineRule="exact"/>
      </w:pPr>
      <w:r w:rsidRPr="001C5E32">
        <w:t xml:space="preserve">Laagste aantal meldingen in de maand </w:t>
      </w:r>
      <w:r w:rsidR="003D1F2A">
        <w:t>december</w:t>
      </w:r>
      <w:r w:rsidRPr="001C5E32">
        <w:tab/>
      </w:r>
      <w:r>
        <w:tab/>
      </w:r>
      <w:r w:rsidRPr="001C5E32">
        <w:t>:</w:t>
      </w:r>
      <w:r w:rsidRPr="001C5E32">
        <w:tab/>
      </w:r>
      <w:r w:rsidR="003D1F2A">
        <w:t>12</w:t>
      </w:r>
    </w:p>
    <w:p w:rsidR="00E75F93" w:rsidRPr="001C5E32" w:rsidRDefault="00E75F93" w:rsidP="00E75F93">
      <w:pPr>
        <w:pStyle w:val="ListBullet"/>
        <w:spacing w:line="240" w:lineRule="exact"/>
      </w:pPr>
      <w:r>
        <w:t xml:space="preserve">Het gemiddelde aantal meldingen per kwartaal vanaf Q1 2016 </w:t>
      </w:r>
      <w:r>
        <w:tab/>
        <w:t>:</w:t>
      </w:r>
      <w:r>
        <w:tab/>
        <w:t>1</w:t>
      </w:r>
      <w:r w:rsidR="003D1F2A">
        <w:t>28</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A500EC">
        <w:t>4</w:t>
      </w:r>
      <w:r w:rsidR="00900321">
        <w:t xml:space="preserve"> 2017 waren in totaal </w:t>
      </w:r>
      <w:r w:rsidR="00A500EC">
        <w:t>9</w:t>
      </w:r>
      <w:r w:rsidR="009C6F25">
        <w:t>2</w:t>
      </w:r>
      <w:r w:rsidRPr="001C5E32">
        <w:t xml:space="preserve"> meldingen gemaakt. In Q</w:t>
      </w:r>
      <w:r w:rsidR="00A500EC">
        <w:t>4</w:t>
      </w:r>
      <w:r w:rsidRPr="001C5E32">
        <w:t xml:space="preserve"> 201</w:t>
      </w:r>
      <w:r w:rsidR="00900321">
        <w:t>8</w:t>
      </w:r>
      <w:r w:rsidRPr="001C5E32">
        <w:t xml:space="preserve"> zijn </w:t>
      </w:r>
      <w:r w:rsidR="00A500EC">
        <w:t>32</w:t>
      </w:r>
      <w:r w:rsidR="00900321">
        <w:t xml:space="preserve"> </w:t>
      </w:r>
      <w:r w:rsidRPr="001C5E32">
        <w:t>meldingen</w:t>
      </w:r>
      <w:r>
        <w:t xml:space="preserve"> m</w:t>
      </w:r>
      <w:r w:rsidR="009C6F25">
        <w:t>inder</w:t>
      </w:r>
      <w:r w:rsidRPr="001C5E32">
        <w:t xml:space="preserve"> t.o.v. Q</w:t>
      </w:r>
      <w:r w:rsidR="00A500EC">
        <w:t>4</w:t>
      </w:r>
      <w:r w:rsidRPr="001C5E32">
        <w:t xml:space="preserve"> 201</w:t>
      </w:r>
      <w:r w:rsidR="00900321">
        <w:t>7</w:t>
      </w:r>
      <w:r w:rsidRPr="001C5E32">
        <w:t xml:space="preserve"> (zie bijlage 7).</w:t>
      </w:r>
    </w:p>
    <w:p w:rsidR="00B426C4" w:rsidRPr="001C5E32" w:rsidRDefault="00B426C4" w:rsidP="00B426C4">
      <w:pPr>
        <w:pStyle w:val="ListBullet"/>
        <w:numPr>
          <w:ilvl w:val="0"/>
          <w:numId w:val="0"/>
        </w:numPr>
        <w:spacing w:line="240" w:lineRule="exact"/>
      </w:pPr>
    </w:p>
    <w:p w:rsidR="00B426C4" w:rsidRPr="001C5E32" w:rsidRDefault="00B426C4" w:rsidP="00B426C4">
      <w:pPr>
        <w:pStyle w:val="ListBullet"/>
        <w:numPr>
          <w:ilvl w:val="0"/>
          <w:numId w:val="0"/>
        </w:numPr>
        <w:spacing w:line="240" w:lineRule="exact"/>
      </w:pPr>
      <w:r w:rsidRPr="001C5E32">
        <w:t>In Q</w:t>
      </w:r>
      <w:r w:rsidR="00A500EC">
        <w:t>3</w:t>
      </w:r>
      <w:r w:rsidRPr="001C5E32">
        <w:t xml:space="preserve"> 201</w:t>
      </w:r>
      <w:r w:rsidR="005535AC">
        <w:t>8</w:t>
      </w:r>
      <w:r w:rsidRPr="001C5E32">
        <w:t xml:space="preserve"> waren in totaal </w:t>
      </w:r>
      <w:r w:rsidR="005535AC">
        <w:t>1</w:t>
      </w:r>
      <w:r w:rsidR="009C6F25">
        <w:t>15</w:t>
      </w:r>
      <w:r w:rsidRPr="001C5E32">
        <w:t xml:space="preserve"> meldingen gemaakt.</w:t>
      </w:r>
      <w:r w:rsidR="00A500EC" w:rsidRPr="001C5E32">
        <w:t xml:space="preserve"> In Q</w:t>
      </w:r>
      <w:r w:rsidR="00A500EC">
        <w:t>4</w:t>
      </w:r>
      <w:r w:rsidR="00A500EC" w:rsidRPr="001C5E32">
        <w:t xml:space="preserve"> 201</w:t>
      </w:r>
      <w:r w:rsidR="00A500EC">
        <w:t>8</w:t>
      </w:r>
      <w:r w:rsidR="00A500EC" w:rsidRPr="001C5E32">
        <w:t xml:space="preserve"> zijn </w:t>
      </w:r>
      <w:r w:rsidR="00A500EC">
        <w:t xml:space="preserve">55 </w:t>
      </w:r>
      <w:r w:rsidR="00A500EC" w:rsidRPr="001C5E32">
        <w:t>meldingen</w:t>
      </w:r>
      <w:r w:rsidR="00A500EC">
        <w:t xml:space="preserve"> minder</w:t>
      </w:r>
      <w:r w:rsidRPr="001C5E32">
        <w:t xml:space="preserve"> t.o.v. Q</w:t>
      </w:r>
      <w:r w:rsidR="00A500EC">
        <w:t>3</w:t>
      </w:r>
      <w:r w:rsidRPr="001C5E32">
        <w:t xml:space="preserve"> 201</w:t>
      </w:r>
      <w:r w:rsidR="005535AC">
        <w:t>8</w:t>
      </w:r>
      <w:r w:rsidRPr="001C5E32">
        <w:t xml:space="preserve"> (zie bijlage 9).</w:t>
      </w:r>
    </w:p>
    <w:p w:rsidR="00E75F93" w:rsidRPr="001C5E32" w:rsidRDefault="00E75F93"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CC4D08">
        <w:trPr>
          <w:trHeight w:val="518"/>
        </w:trPr>
        <w:tc>
          <w:tcPr>
            <w:tcW w:w="2408" w:type="dxa"/>
          </w:tcPr>
          <w:p w:rsidR="00CC4D08" w:rsidRPr="001C5E32" w:rsidRDefault="00CC4D08" w:rsidP="00E33CD7">
            <w:pPr>
              <w:jc w:val="center"/>
              <w:rPr>
                <w:b/>
              </w:rPr>
            </w:pPr>
            <w:r>
              <w:rPr>
                <w:b/>
              </w:rPr>
              <w:t>Aantal meldingen t.o.v. Q</w:t>
            </w:r>
            <w:r w:rsidR="00A500EC">
              <w:rPr>
                <w:b/>
              </w:rPr>
              <w:t>4</w:t>
            </w:r>
            <w:r w:rsidR="00900321">
              <w:rPr>
                <w:b/>
              </w:rPr>
              <w:t xml:space="preserve"> 2017</w:t>
            </w:r>
          </w:p>
          <w:p w:rsidR="00CC4D08" w:rsidRPr="001C5E32" w:rsidRDefault="00A500EC" w:rsidP="00A500EC">
            <w:pPr>
              <w:jc w:val="center"/>
              <w:rPr>
                <w:b/>
              </w:rPr>
            </w:pPr>
            <w:r>
              <w:rPr>
                <w:b/>
                <w:color w:val="92D050"/>
                <w:sz w:val="52"/>
              </w:rPr>
              <w:t>60</w:t>
            </w:r>
            <w:r w:rsidR="009C6F25" w:rsidRPr="001C5E32">
              <w:rPr>
                <w:b/>
                <w:color w:val="92D050"/>
                <w:sz w:val="52"/>
              </w:rPr>
              <w:t xml:space="preserve"> </w:t>
            </w:r>
            <w:r w:rsidR="009C6F25" w:rsidRPr="001C5E32">
              <w:rPr>
                <w:b/>
                <w:sz w:val="28"/>
                <w:szCs w:val="28"/>
              </w:rPr>
              <w:t>(</w:t>
            </w:r>
            <w:r>
              <w:rPr>
                <w:b/>
                <w:sz w:val="28"/>
                <w:szCs w:val="28"/>
              </w:rPr>
              <w:t>92</w:t>
            </w:r>
            <w:r w:rsidR="009C6F25" w:rsidRPr="00042E94">
              <w:rPr>
                <w:rFonts w:cs="Calibri"/>
                <w:b/>
                <w:color w:val="92D050"/>
                <w:sz w:val="28"/>
                <w:szCs w:val="28"/>
              </w:rPr>
              <w:t>↓</w:t>
            </w:r>
            <w:r w:rsidR="009C6F25" w:rsidRPr="001C5E32">
              <w:rPr>
                <w:b/>
                <w:sz w:val="28"/>
                <w:szCs w:val="28"/>
              </w:rPr>
              <w:t>)</w:t>
            </w:r>
          </w:p>
        </w:tc>
        <w:tc>
          <w:tcPr>
            <w:tcW w:w="2408" w:type="dxa"/>
          </w:tcPr>
          <w:p w:rsidR="00CC4D08" w:rsidRDefault="00CC4D08" w:rsidP="00E33CD7">
            <w:pPr>
              <w:jc w:val="center"/>
              <w:rPr>
                <w:b/>
              </w:rPr>
            </w:pPr>
            <w:r w:rsidRPr="001C5E32">
              <w:rPr>
                <w:b/>
              </w:rPr>
              <w:t xml:space="preserve">Aantal </w:t>
            </w:r>
            <w:r>
              <w:rPr>
                <w:b/>
              </w:rPr>
              <w:t>meldingen</w:t>
            </w:r>
            <w:r w:rsidRPr="001C5E32">
              <w:rPr>
                <w:b/>
              </w:rPr>
              <w:t xml:space="preserve"> t.o.v. Q</w:t>
            </w:r>
            <w:r w:rsidR="00A500EC">
              <w:rPr>
                <w:b/>
              </w:rPr>
              <w:t>3</w:t>
            </w:r>
            <w:r w:rsidR="001C4095">
              <w:rPr>
                <w:b/>
              </w:rPr>
              <w:t xml:space="preserve"> 2018</w:t>
            </w:r>
          </w:p>
          <w:p w:rsidR="00CC4D08" w:rsidRPr="001C5E32" w:rsidRDefault="00A500EC" w:rsidP="00A500EC">
            <w:pPr>
              <w:jc w:val="center"/>
              <w:rPr>
                <w:b/>
              </w:rPr>
            </w:pPr>
            <w:r>
              <w:rPr>
                <w:b/>
                <w:color w:val="92D050"/>
                <w:sz w:val="52"/>
              </w:rPr>
              <w:t>60</w:t>
            </w:r>
            <w:r w:rsidRPr="001C5E32">
              <w:rPr>
                <w:b/>
                <w:color w:val="92D050"/>
                <w:sz w:val="52"/>
              </w:rPr>
              <w:t xml:space="preserve"> </w:t>
            </w:r>
            <w:r w:rsidRPr="001C5E32">
              <w:rPr>
                <w:b/>
                <w:sz w:val="28"/>
                <w:szCs w:val="28"/>
              </w:rPr>
              <w:t>(</w:t>
            </w:r>
            <w:r>
              <w:rPr>
                <w:b/>
                <w:sz w:val="28"/>
                <w:szCs w:val="28"/>
              </w:rPr>
              <w:t>115</w:t>
            </w:r>
            <w:r w:rsidRPr="00042E94">
              <w:rPr>
                <w:rFonts w:cs="Calibri"/>
                <w:b/>
                <w:color w:val="92D050"/>
                <w:sz w:val="28"/>
                <w:szCs w:val="28"/>
              </w:rPr>
              <w:t>↓</w:t>
            </w:r>
            <w:r w:rsidRPr="001C5E32">
              <w:rPr>
                <w:b/>
                <w:sz w:val="28"/>
                <w:szCs w:val="28"/>
              </w:rPr>
              <w:t>)</w:t>
            </w:r>
          </w:p>
        </w:tc>
        <w:tc>
          <w:tcPr>
            <w:tcW w:w="2409" w:type="dxa"/>
          </w:tcPr>
          <w:p w:rsidR="00CC4D08" w:rsidRDefault="00CC4D08" w:rsidP="00CC4D08">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A500EC" w:rsidP="00A500EC">
            <w:pPr>
              <w:jc w:val="center"/>
              <w:rPr>
                <w:b/>
              </w:rPr>
            </w:pPr>
            <w:r>
              <w:rPr>
                <w:b/>
                <w:color w:val="92D050"/>
                <w:sz w:val="52"/>
              </w:rPr>
              <w:t>60</w:t>
            </w:r>
            <w:r w:rsidR="00CC4D08" w:rsidRPr="001C5E32">
              <w:rPr>
                <w:b/>
                <w:color w:val="92D050"/>
                <w:sz w:val="52"/>
              </w:rPr>
              <w:t xml:space="preserve"> </w:t>
            </w:r>
            <w:r w:rsidR="00CC4D08" w:rsidRPr="001C5E32">
              <w:rPr>
                <w:b/>
                <w:sz w:val="28"/>
                <w:szCs w:val="28"/>
              </w:rPr>
              <w:t>(</w:t>
            </w:r>
            <w:r w:rsidR="00900321">
              <w:rPr>
                <w:b/>
                <w:sz w:val="28"/>
                <w:szCs w:val="28"/>
              </w:rPr>
              <w:t>1</w:t>
            </w:r>
            <w:r>
              <w:rPr>
                <w:b/>
                <w:sz w:val="28"/>
                <w:szCs w:val="28"/>
              </w:rPr>
              <w:t>28</w:t>
            </w:r>
            <w:r w:rsidR="00CC4D08" w:rsidRPr="00042E94">
              <w:rPr>
                <w:rFonts w:cs="Calibri"/>
                <w:b/>
                <w:color w:val="92D050"/>
                <w:sz w:val="28"/>
                <w:szCs w:val="28"/>
              </w:rPr>
              <w:t>↓</w:t>
            </w:r>
            <w:r w:rsidR="00CC4D08" w:rsidRPr="001C5E32">
              <w:rPr>
                <w:b/>
                <w:sz w:val="28"/>
                <w:szCs w:val="28"/>
              </w:rPr>
              <w:t>)</w:t>
            </w:r>
          </w:p>
        </w:tc>
      </w:tr>
    </w:tbl>
    <w:p w:rsidR="00B426C4" w:rsidRPr="001C5E32" w:rsidRDefault="00B426C4" w:rsidP="00B426C4">
      <w:pPr>
        <w:pStyle w:val="Heading3"/>
        <w:numPr>
          <w:ilvl w:val="2"/>
          <w:numId w:val="1"/>
        </w:numPr>
        <w:spacing w:line="240" w:lineRule="exact"/>
      </w:pPr>
      <w:r w:rsidRPr="001C5E32">
        <w:fldChar w:fldCharType="begin">
          <w:ffData>
            <w:name w:val=""/>
            <w:enabled/>
            <w:calcOnExit w:val="0"/>
            <w:textInput>
              <w:default w:val="Aantal meldingen per subsysteem"/>
            </w:textInput>
          </w:ffData>
        </w:fldChar>
      </w:r>
      <w:r w:rsidRPr="001C5E32">
        <w:instrText xml:space="preserve"> FORMTEXT </w:instrText>
      </w:r>
      <w:r w:rsidRPr="001C5E32">
        <w:fldChar w:fldCharType="separate"/>
      </w:r>
      <w:bookmarkStart w:id="67" w:name="_Toc536007309"/>
      <w:bookmarkStart w:id="68" w:name="_Toc468258313"/>
      <w:bookmarkStart w:id="69" w:name="_Toc473645803"/>
      <w:bookmarkStart w:id="70" w:name="_Toc505782887"/>
      <w:r w:rsidR="007C11B4">
        <w:rPr>
          <w:noProof/>
        </w:rPr>
        <w:t>Aantal meldingen per subsysteem</w:t>
      </w:r>
      <w:bookmarkEnd w:id="67"/>
      <w:bookmarkEnd w:id="68"/>
      <w:bookmarkEnd w:id="69"/>
      <w:bookmarkEnd w:id="70"/>
      <w:r w:rsidRPr="001C5E32">
        <w:fldChar w:fldCharType="end"/>
      </w:r>
    </w:p>
    <w:p w:rsidR="00B426C4" w:rsidRPr="001C5E32" w:rsidRDefault="00B426C4" w:rsidP="00B426C4">
      <w:r w:rsidRPr="001C5E32">
        <w:t>Er wordt en Pareto analyse gemaakt van het totaal aantal meldingen per subsysteem.</w:t>
      </w:r>
    </w:p>
    <w:p w:rsidR="00B426C4" w:rsidRPr="001C5E32" w:rsidRDefault="00B426C4" w:rsidP="00B426C4">
      <w:r w:rsidRPr="001C5E32">
        <w:t>Deze is toegevoegd als bijlage 1.</w:t>
      </w:r>
    </w:p>
    <w:p w:rsidR="00B426C4" w:rsidRPr="001C5E32" w:rsidRDefault="00B426C4" w:rsidP="00B426C4"/>
    <w:p w:rsidR="00B426C4" w:rsidRPr="001C5E32" w:rsidRDefault="00B426C4" w:rsidP="00B426C4">
      <w:r w:rsidRPr="001C5E32">
        <w:t>Uit de pareto blijkt dat in Q</w:t>
      </w:r>
      <w:r w:rsidR="00323F4A">
        <w:t>4</w:t>
      </w:r>
      <w:r w:rsidRPr="001C5E32">
        <w:t xml:space="preserve"> 201</w:t>
      </w:r>
      <w:r w:rsidR="0058105B">
        <w:t>8</w:t>
      </w:r>
      <w:r w:rsidRPr="001C5E32">
        <w:t xml:space="preserve"> een totaal van </w:t>
      </w:r>
      <w:r w:rsidR="00323F4A">
        <w:t>60</w:t>
      </w:r>
      <w:r w:rsidRPr="001C5E32">
        <w:t xml:space="preserve"> meldingen zijn gemeld, intern dan wel extern. Voor het overzicht zijn de meldingen bekeken met </w:t>
      </w:r>
      <w:r w:rsidR="00323F4A">
        <w:t>5</w:t>
      </w:r>
      <w:r w:rsidRPr="001C5E32">
        <w:t xml:space="preserve"> of meer meldingen. Dit is de top </w:t>
      </w:r>
      <w:r w:rsidR="00323F4A">
        <w:t>4</w:t>
      </w:r>
      <w:r w:rsidRPr="001C5E32">
        <w:t xml:space="preserve"> en heeft een totaal van </w:t>
      </w:r>
      <w:r w:rsidR="00323F4A">
        <w:t>39</w:t>
      </w:r>
      <w:r w:rsidRPr="001C5E32">
        <w:t xml:space="preserve"> meldingen van de in totaal </w:t>
      </w:r>
      <w:r w:rsidR="00323F4A">
        <w:t>60</w:t>
      </w:r>
      <w:r w:rsidR="0058105B">
        <w:t xml:space="preserve"> (dit is </w:t>
      </w:r>
      <w:r w:rsidR="009C6F25">
        <w:t>6</w:t>
      </w:r>
      <w:r w:rsidR="00323F4A">
        <w:t>5</w:t>
      </w:r>
      <w:r w:rsidRPr="001C5E32">
        <w:t>% van het totaal).</w:t>
      </w:r>
    </w:p>
    <w:p w:rsidR="00B426C4" w:rsidRPr="001C5E32" w:rsidRDefault="00B426C4" w:rsidP="00B426C4">
      <w:r w:rsidRPr="001C5E32">
        <w:t>Hieronder staan de deelinstallatie:</w:t>
      </w:r>
    </w:p>
    <w:p w:rsidR="00323F4A" w:rsidRDefault="00323F4A" w:rsidP="000A363A">
      <w:pPr>
        <w:pStyle w:val="ListParagraph"/>
        <w:numPr>
          <w:ilvl w:val="0"/>
          <w:numId w:val="16"/>
        </w:numPr>
      </w:pPr>
      <w:r w:rsidRPr="009C6F25">
        <w:t>CCTV-camerasysteem - 1</w:t>
      </w:r>
      <w:r>
        <w:t>6</w:t>
      </w:r>
      <w:r w:rsidRPr="009C6F25">
        <w:t xml:space="preserve"> meldingen (</w:t>
      </w:r>
      <w:r>
        <w:t>27</w:t>
      </w:r>
      <w:r w:rsidRPr="009C6F25">
        <w:t>% van het aantal meldingen);</w:t>
      </w:r>
    </w:p>
    <w:p w:rsidR="00B426C4" w:rsidRPr="009C6F25" w:rsidRDefault="001C4095" w:rsidP="000A363A">
      <w:pPr>
        <w:pStyle w:val="ListParagraph"/>
        <w:numPr>
          <w:ilvl w:val="0"/>
          <w:numId w:val="16"/>
        </w:numPr>
      </w:pPr>
      <w:r w:rsidRPr="009C6F25">
        <w:t xml:space="preserve">Afsluitbomen (AB) - </w:t>
      </w:r>
      <w:r w:rsidR="00B426C4" w:rsidRPr="009C6F25">
        <w:t xml:space="preserve"> </w:t>
      </w:r>
      <w:r w:rsidR="00323F4A">
        <w:t>11</w:t>
      </w:r>
      <w:r w:rsidRPr="009C6F25">
        <w:t xml:space="preserve"> </w:t>
      </w:r>
      <w:r w:rsidR="00B426C4" w:rsidRPr="009C6F25">
        <w:t>meldingen (</w:t>
      </w:r>
      <w:r w:rsidRPr="009C6F25">
        <w:t>1</w:t>
      </w:r>
      <w:r w:rsidR="00323F4A">
        <w:t>8</w:t>
      </w:r>
      <w:r w:rsidR="00B426C4" w:rsidRPr="009C6F25">
        <w:t>% van het aantal meldingen);</w:t>
      </w:r>
    </w:p>
    <w:p w:rsidR="00323F4A" w:rsidRPr="009C6F25" w:rsidRDefault="00323F4A" w:rsidP="000A363A">
      <w:pPr>
        <w:pStyle w:val="ListParagraph"/>
        <w:numPr>
          <w:ilvl w:val="0"/>
          <w:numId w:val="16"/>
        </w:numPr>
      </w:pPr>
      <w:r w:rsidRPr="00323F4A">
        <w:t>Verkeerssignaleringssysteem (MTM)</w:t>
      </w:r>
      <w:r>
        <w:t xml:space="preserve"> </w:t>
      </w:r>
      <w:r w:rsidRPr="009C6F25">
        <w:t>- 7 meldingen (</w:t>
      </w:r>
      <w:r>
        <w:t>12</w:t>
      </w:r>
      <w:r w:rsidRPr="009C6F25">
        <w:t>% van het aantal meldingen);</w:t>
      </w:r>
    </w:p>
    <w:p w:rsidR="00323F4A" w:rsidRDefault="009C6F25" w:rsidP="000A363A">
      <w:pPr>
        <w:pStyle w:val="ListParagraph"/>
        <w:numPr>
          <w:ilvl w:val="0"/>
          <w:numId w:val="16"/>
        </w:numPr>
      </w:pPr>
      <w:r w:rsidRPr="009C6F25">
        <w:t xml:space="preserve">Telefoon en intercominstallatie - </w:t>
      </w:r>
      <w:r w:rsidR="00323F4A">
        <w:t>5</w:t>
      </w:r>
      <w:r w:rsidR="00876545">
        <w:t xml:space="preserve"> meldingen (</w:t>
      </w:r>
      <w:r w:rsidR="00323F4A">
        <w:t>8% van het aantal meldingen).</w:t>
      </w:r>
    </w:p>
    <w:p w:rsidR="00B426C4" w:rsidRPr="001C5E32" w:rsidRDefault="00323F4A" w:rsidP="00323F4A">
      <w:pPr>
        <w:pStyle w:val="ListParagraph"/>
      </w:pPr>
      <w:r w:rsidRPr="001C5E32">
        <w:t xml:space="preserve"> </w:t>
      </w:r>
    </w:p>
    <w:p w:rsidR="00B426C4" w:rsidRDefault="00B426C4" w:rsidP="00B426C4">
      <w:r w:rsidRPr="001C5E32">
        <w:t>Hieronder staan de deelinstallatie die in Q</w:t>
      </w:r>
      <w:r w:rsidR="00323F4A">
        <w:t>4</w:t>
      </w:r>
      <w:r w:rsidRPr="001C5E32">
        <w:t xml:space="preserve"> 201</w:t>
      </w:r>
      <w:r w:rsidR="0058105B">
        <w:t>7</w:t>
      </w:r>
      <w:r w:rsidRPr="001C5E32">
        <w:t xml:space="preserve">, </w:t>
      </w:r>
      <w:r w:rsidR="00323F4A">
        <w:t>5</w:t>
      </w:r>
      <w:r w:rsidRPr="001C5E32">
        <w:t xml:space="preserve"> meldingen of meer hadden, dit was een top </w:t>
      </w:r>
      <w:r w:rsidR="00750DB3">
        <w:t>7</w:t>
      </w:r>
      <w:r w:rsidR="00C47B5C">
        <w:t xml:space="preserve"> (zie bijlage 7).</w:t>
      </w:r>
    </w:p>
    <w:p w:rsidR="00B426C4" w:rsidRPr="001C5E32" w:rsidRDefault="00B426C4" w:rsidP="00B426C4">
      <w:r w:rsidRPr="001C5E32">
        <w:t>Hieronder staan de deelinstallatie:</w:t>
      </w:r>
    </w:p>
    <w:p w:rsidR="009C6F25" w:rsidRPr="001C5E32" w:rsidRDefault="009C6F25" w:rsidP="000A363A">
      <w:pPr>
        <w:pStyle w:val="ListParagraph"/>
        <w:numPr>
          <w:ilvl w:val="0"/>
          <w:numId w:val="16"/>
        </w:numPr>
      </w:pPr>
      <w:r w:rsidRPr="001C5E32">
        <w:t>Afsluitbomen (AB) - 1</w:t>
      </w:r>
      <w:r w:rsidR="00750DB3">
        <w:t>7</w:t>
      </w:r>
      <w:r w:rsidRPr="001C5E32">
        <w:t xml:space="preserve"> meldingen (</w:t>
      </w:r>
      <w:r w:rsidR="00750DB3">
        <w:t>18</w:t>
      </w:r>
      <w:r w:rsidRPr="001C5E32">
        <w:t>% van het aantal meldingen);</w:t>
      </w:r>
    </w:p>
    <w:p w:rsidR="009C6F25" w:rsidRPr="001C5E32" w:rsidRDefault="009C6F25" w:rsidP="000A363A">
      <w:pPr>
        <w:pStyle w:val="ListParagraph"/>
        <w:numPr>
          <w:ilvl w:val="0"/>
          <w:numId w:val="16"/>
        </w:numPr>
      </w:pPr>
      <w:r w:rsidRPr="001C5E32">
        <w:t>Telefoon en intercominstallatie - 1</w:t>
      </w:r>
      <w:r w:rsidR="00750DB3">
        <w:t>6</w:t>
      </w:r>
      <w:r w:rsidRPr="001C5E32">
        <w:t xml:space="preserve"> meldingen (</w:t>
      </w:r>
      <w:r w:rsidR="00750DB3">
        <w:t>17</w:t>
      </w:r>
      <w:r w:rsidRPr="001C5E32">
        <w:t>% van het aantal meldingen);</w:t>
      </w:r>
    </w:p>
    <w:p w:rsidR="00750DB3" w:rsidRDefault="009C6F25" w:rsidP="000A363A">
      <w:pPr>
        <w:pStyle w:val="ListParagraph"/>
        <w:numPr>
          <w:ilvl w:val="0"/>
          <w:numId w:val="16"/>
        </w:numPr>
      </w:pPr>
      <w:r w:rsidRPr="001C5E32">
        <w:t>CCTV-camerasysteem - 1</w:t>
      </w:r>
      <w:r w:rsidR="00750DB3">
        <w:t>1</w:t>
      </w:r>
      <w:r w:rsidRPr="001C5E32">
        <w:t xml:space="preserve"> meldingen</w:t>
      </w:r>
      <w:r w:rsidR="00287262">
        <w:t xml:space="preserve"> (1</w:t>
      </w:r>
      <w:r w:rsidR="00750DB3">
        <w:t>2</w:t>
      </w:r>
      <w:r w:rsidR="00287262">
        <w:t>% van het aantal meldingen)</w:t>
      </w:r>
      <w:r w:rsidR="00750DB3">
        <w:t>.</w:t>
      </w:r>
    </w:p>
    <w:p w:rsidR="00750DB3" w:rsidRDefault="00750DB3" w:rsidP="000A363A">
      <w:pPr>
        <w:pStyle w:val="ListParagraph"/>
        <w:numPr>
          <w:ilvl w:val="0"/>
          <w:numId w:val="16"/>
        </w:numPr>
      </w:pPr>
      <w:r w:rsidRPr="00750DB3">
        <w:t>Verkeersdetectiesysteem (SOS/SDS)</w:t>
      </w:r>
      <w:r>
        <w:t xml:space="preserve"> - 5 </w:t>
      </w:r>
      <w:r w:rsidRPr="001C5E32">
        <w:t>meldingen (</w:t>
      </w:r>
      <w:r>
        <w:t>5</w:t>
      </w:r>
      <w:r w:rsidRPr="001C5E32">
        <w:t>% van het aantal meldingen);</w:t>
      </w:r>
    </w:p>
    <w:p w:rsidR="00750DB3" w:rsidRPr="001C5E32" w:rsidRDefault="00750DB3" w:rsidP="000A363A">
      <w:pPr>
        <w:pStyle w:val="ListParagraph"/>
        <w:numPr>
          <w:ilvl w:val="0"/>
          <w:numId w:val="16"/>
        </w:numPr>
      </w:pPr>
      <w:r w:rsidRPr="00750DB3">
        <w:t>VTTI overall</w:t>
      </w:r>
      <w:r>
        <w:t xml:space="preserve"> - 5 </w:t>
      </w:r>
      <w:r w:rsidRPr="001C5E32">
        <w:t>meldingen (</w:t>
      </w:r>
      <w:r>
        <w:t>5</w:t>
      </w:r>
      <w:r w:rsidRPr="001C5E32">
        <w:t>% van het aantal meldingen);</w:t>
      </w:r>
    </w:p>
    <w:p w:rsidR="00750DB3" w:rsidRPr="001C5E32" w:rsidRDefault="00750DB3" w:rsidP="000A363A">
      <w:pPr>
        <w:pStyle w:val="ListParagraph"/>
        <w:numPr>
          <w:ilvl w:val="0"/>
          <w:numId w:val="16"/>
        </w:numPr>
      </w:pPr>
      <w:r w:rsidRPr="00750DB3">
        <w:t>Verplaatsbare vangrail (VEVA)</w:t>
      </w:r>
      <w:r>
        <w:t xml:space="preserve"> - 5</w:t>
      </w:r>
      <w:r w:rsidRPr="001C5E32">
        <w:t xml:space="preserve"> meldingen (</w:t>
      </w:r>
      <w:r>
        <w:t>5</w:t>
      </w:r>
      <w:r w:rsidRPr="001C5E32">
        <w:t>% van het aantal meldingen);</w:t>
      </w:r>
    </w:p>
    <w:p w:rsidR="009C6F25" w:rsidRPr="001C5E32" w:rsidRDefault="00750DB3" w:rsidP="000A363A">
      <w:pPr>
        <w:pStyle w:val="ListParagraph"/>
        <w:numPr>
          <w:ilvl w:val="0"/>
          <w:numId w:val="16"/>
        </w:numPr>
      </w:pPr>
      <w:r w:rsidRPr="00750DB3">
        <w:t xml:space="preserve">Kantelwalsborden (KW) </w:t>
      </w:r>
      <w:r>
        <w:t>- 5</w:t>
      </w:r>
      <w:r w:rsidRPr="001C5E32">
        <w:t xml:space="preserve"> meldingen</w:t>
      </w:r>
      <w:r>
        <w:t xml:space="preserve"> (5% van het aantal meldingen)</w:t>
      </w:r>
      <w:r w:rsidR="00287262">
        <w:t>.</w:t>
      </w:r>
    </w:p>
    <w:p w:rsidR="00B426C4" w:rsidRPr="001C5E32" w:rsidRDefault="00B426C4" w:rsidP="00B426C4"/>
    <w:p w:rsidR="00B426C4" w:rsidRPr="001C5E32" w:rsidRDefault="00B426C4" w:rsidP="00B426C4">
      <w:r w:rsidRPr="001C5E32">
        <w:t>Hieronder staan de deelinstallatie die in Q</w:t>
      </w:r>
      <w:r w:rsidR="00323F4A">
        <w:t>3</w:t>
      </w:r>
      <w:r w:rsidRPr="001C5E32">
        <w:t xml:space="preserve"> 201</w:t>
      </w:r>
      <w:r w:rsidR="00C75D7C">
        <w:t>8</w:t>
      </w:r>
      <w:r w:rsidRPr="001C5E32">
        <w:t xml:space="preserve">, </w:t>
      </w:r>
      <w:r w:rsidR="009C6F25">
        <w:t>7</w:t>
      </w:r>
      <w:r w:rsidRPr="001C5E32">
        <w:t xml:space="preserve"> meldingen of meer hadden, dit was een top </w:t>
      </w:r>
      <w:r w:rsidR="00287262">
        <w:t>7</w:t>
      </w:r>
      <w:r w:rsidRPr="001C5E32">
        <w:t xml:space="preserve"> (zie bijlage 9)</w:t>
      </w:r>
      <w:r w:rsidR="00C47B5C">
        <w:t>.</w:t>
      </w:r>
    </w:p>
    <w:p w:rsidR="00B426C4" w:rsidRPr="001C5E32" w:rsidRDefault="00B426C4" w:rsidP="00B426C4">
      <w:r w:rsidRPr="001C5E32">
        <w:t>Hieronder staan de deelinstallatie:</w:t>
      </w:r>
    </w:p>
    <w:p w:rsidR="00323F4A" w:rsidRPr="009C6F25" w:rsidRDefault="00323F4A" w:rsidP="000A363A">
      <w:pPr>
        <w:pStyle w:val="ListParagraph"/>
        <w:numPr>
          <w:ilvl w:val="0"/>
          <w:numId w:val="16"/>
        </w:numPr>
      </w:pPr>
      <w:r w:rsidRPr="009C6F25">
        <w:t>Afsluitbomen (AB) -  22 meldingen (19% van het aantal meldingen);</w:t>
      </w:r>
    </w:p>
    <w:p w:rsidR="00323F4A" w:rsidRPr="009C6F25" w:rsidRDefault="00323F4A" w:rsidP="000A363A">
      <w:pPr>
        <w:pStyle w:val="ListParagraph"/>
        <w:numPr>
          <w:ilvl w:val="0"/>
          <w:numId w:val="16"/>
        </w:numPr>
      </w:pPr>
      <w:r w:rsidRPr="009C6F25">
        <w:t>Telefoon en intercominstallatie - 1</w:t>
      </w:r>
      <w:r>
        <w:t>7 meldingen (15</w:t>
      </w:r>
      <w:r w:rsidRPr="009C6F25">
        <w:t>% van het aantal meldingen);</w:t>
      </w:r>
    </w:p>
    <w:p w:rsidR="00323F4A" w:rsidRPr="009C6F25" w:rsidRDefault="00323F4A" w:rsidP="000A363A">
      <w:pPr>
        <w:pStyle w:val="ListParagraph"/>
        <w:numPr>
          <w:ilvl w:val="0"/>
          <w:numId w:val="16"/>
        </w:numPr>
      </w:pPr>
      <w:r w:rsidRPr="009C6F25">
        <w:t>Verkeersdetectiesysteem (SOS/SDS) - 11 meldingen (10% van het aantal meldingen);</w:t>
      </w:r>
    </w:p>
    <w:p w:rsidR="00323F4A" w:rsidRPr="009C6F25" w:rsidRDefault="00323F4A" w:rsidP="000A363A">
      <w:pPr>
        <w:pStyle w:val="ListParagraph"/>
        <w:numPr>
          <w:ilvl w:val="0"/>
          <w:numId w:val="16"/>
        </w:numPr>
      </w:pPr>
      <w:r w:rsidRPr="009C6F25">
        <w:t>CCTV-camerasysteem - 10 meldingen (9% van het aantal meldingen);</w:t>
      </w:r>
    </w:p>
    <w:p w:rsidR="00323F4A" w:rsidRPr="009C6F25" w:rsidRDefault="00323F4A" w:rsidP="000A363A">
      <w:pPr>
        <w:pStyle w:val="ListParagraph"/>
        <w:numPr>
          <w:ilvl w:val="0"/>
          <w:numId w:val="16"/>
        </w:numPr>
      </w:pPr>
      <w:r w:rsidRPr="009C6F25">
        <w:t>Evacuatie- en Verkeersgeleidingsverlichting - 7 meldingen (6% van het aantal meldingen);</w:t>
      </w:r>
    </w:p>
    <w:p w:rsidR="00287262" w:rsidRDefault="00323F4A" w:rsidP="000A363A">
      <w:pPr>
        <w:pStyle w:val="ListParagraph"/>
        <w:numPr>
          <w:ilvl w:val="0"/>
          <w:numId w:val="16"/>
        </w:numPr>
      </w:pPr>
      <w:r w:rsidRPr="009C6F25">
        <w:t>Kantelwalsborden (KW) - 7 meldingen (6% van het aantal meldingen)</w:t>
      </w:r>
      <w:r w:rsidR="00287262">
        <w:t>;</w:t>
      </w:r>
    </w:p>
    <w:p w:rsidR="00323F4A" w:rsidRPr="009C6F25" w:rsidRDefault="00287262" w:rsidP="000A363A">
      <w:pPr>
        <w:pStyle w:val="ListParagraph"/>
        <w:numPr>
          <w:ilvl w:val="0"/>
          <w:numId w:val="16"/>
        </w:numPr>
      </w:pPr>
      <w:r>
        <w:t>VVTI overall</w:t>
      </w:r>
      <w:r w:rsidRPr="009C6F25">
        <w:t xml:space="preserve"> - </w:t>
      </w:r>
      <w:r>
        <w:t>5</w:t>
      </w:r>
      <w:r w:rsidRPr="009C6F25">
        <w:t xml:space="preserve"> meldingen (</w:t>
      </w:r>
      <w:r>
        <w:t>4</w:t>
      </w:r>
      <w:r w:rsidRPr="009C6F25">
        <w:t>% van het aantal meldingen)</w:t>
      </w:r>
      <w:r w:rsidR="00323F4A" w:rsidRPr="009C6F25">
        <w:t>.</w:t>
      </w:r>
    </w:p>
    <w:p w:rsidR="00B426C4" w:rsidRPr="001C5E32" w:rsidRDefault="00B426C4" w:rsidP="00B426C4"/>
    <w:p w:rsidR="00B426C4" w:rsidRPr="0077072D" w:rsidRDefault="0058105B" w:rsidP="00B426C4">
      <w:r>
        <w:t>Zowel in Q</w:t>
      </w:r>
      <w:r w:rsidR="00750DB3">
        <w:t>4</w:t>
      </w:r>
      <w:r>
        <w:t xml:space="preserve"> van 2017, Q</w:t>
      </w:r>
      <w:r w:rsidR="00750DB3">
        <w:t>3</w:t>
      </w:r>
      <w:r w:rsidR="00B426C4" w:rsidRPr="0077072D">
        <w:t xml:space="preserve"> van 201</w:t>
      </w:r>
      <w:r w:rsidR="00D72FCB">
        <w:t>8</w:t>
      </w:r>
      <w:r>
        <w:t xml:space="preserve"> </w:t>
      </w:r>
      <w:r w:rsidR="00B426C4" w:rsidRPr="0077072D">
        <w:t>en Q</w:t>
      </w:r>
      <w:r w:rsidR="00750DB3">
        <w:t>4</w:t>
      </w:r>
      <w:r>
        <w:t xml:space="preserve"> van 2018</w:t>
      </w:r>
      <w:r w:rsidR="00B426C4" w:rsidRPr="0077072D">
        <w:t xml:space="preserve"> zijn </w:t>
      </w:r>
      <w:r w:rsidR="0077072D" w:rsidRPr="0077072D">
        <w:t xml:space="preserve">de systemen welke voorkomen in de lijst met de meeste meldingen </w:t>
      </w:r>
      <w:r w:rsidR="00B426C4" w:rsidRPr="0077072D">
        <w:t>de Afsluitbom</w:t>
      </w:r>
      <w:r>
        <w:t>en (AB), het CCTV-camerasysteem</w:t>
      </w:r>
      <w:r w:rsidR="00750DB3">
        <w:t xml:space="preserve"> </w:t>
      </w:r>
      <w:r>
        <w:t>en</w:t>
      </w:r>
      <w:r w:rsidR="0077072D" w:rsidRPr="0077072D">
        <w:t xml:space="preserve"> Telefoon en intercominstallatie</w:t>
      </w:r>
      <w:r w:rsidR="00B426C4" w:rsidRPr="0077072D">
        <w:t xml:space="preserve">. </w:t>
      </w:r>
    </w:p>
    <w:p w:rsidR="00B426C4" w:rsidRPr="0077072D" w:rsidRDefault="00B426C4" w:rsidP="00B426C4"/>
    <w:p w:rsidR="00B426C4" w:rsidRPr="001C5E32" w:rsidRDefault="00B426C4" w:rsidP="00B426C4">
      <w:r w:rsidRPr="0077072D">
        <w:t xml:space="preserve">De </w:t>
      </w:r>
      <w:r w:rsidR="00750DB3">
        <w:t>60</w:t>
      </w:r>
      <w:r w:rsidRPr="0077072D">
        <w:t xml:space="preserve"> meldingen van Q</w:t>
      </w:r>
      <w:r w:rsidR="00C47B5C">
        <w:t>3</w:t>
      </w:r>
      <w:r w:rsidR="0058105B">
        <w:t xml:space="preserve"> 2018</w:t>
      </w:r>
      <w:r w:rsidRPr="0077072D">
        <w:t xml:space="preserve"> zijn onder te verdelen in </w:t>
      </w:r>
      <w:r w:rsidR="00750DB3">
        <w:t>29</w:t>
      </w:r>
      <w:r w:rsidRPr="0077072D">
        <w:t xml:space="preserve"> storingen, </w:t>
      </w:r>
      <w:r w:rsidR="00750DB3">
        <w:t>2</w:t>
      </w:r>
      <w:r w:rsidR="00660A7A">
        <w:t xml:space="preserve">5 </w:t>
      </w:r>
      <w:r w:rsidRPr="0077072D">
        <w:t xml:space="preserve">onterechte meldingen, </w:t>
      </w:r>
      <w:r w:rsidR="00750DB3">
        <w:t>0</w:t>
      </w:r>
      <w:r w:rsidRPr="0077072D">
        <w:t xml:space="preserve"> preventief onderhoud / modificatie en </w:t>
      </w:r>
      <w:r w:rsidR="00750DB3">
        <w:t>6</w:t>
      </w:r>
      <w:r w:rsidRPr="0077072D">
        <w:t xml:space="preserve"> incidenten (zie bijlages 2 t/m 5)</w:t>
      </w:r>
    </w:p>
    <w:p w:rsidR="00B426C4" w:rsidRPr="001C5E32" w:rsidRDefault="00B426C4" w:rsidP="00B426C4">
      <w:pPr>
        <w:pStyle w:val="Heading2"/>
        <w:numPr>
          <w:ilvl w:val="1"/>
          <w:numId w:val="1"/>
        </w:numPr>
        <w:tabs>
          <w:tab w:val="num" w:pos="480"/>
        </w:tabs>
        <w:spacing w:line="240" w:lineRule="exact"/>
      </w:pPr>
      <w:r w:rsidRPr="001C5E32">
        <w:fldChar w:fldCharType="begin">
          <w:ffData>
            <w:name w:val=""/>
            <w:enabled/>
            <w:calcOnExit w:val="0"/>
            <w:textInput>
              <w:default w:val="Aantallen storingen"/>
            </w:textInput>
          </w:ffData>
        </w:fldChar>
      </w:r>
      <w:r w:rsidRPr="001C5E32">
        <w:instrText xml:space="preserve"> FORMTEXT </w:instrText>
      </w:r>
      <w:r w:rsidRPr="001C5E32">
        <w:fldChar w:fldCharType="separate"/>
      </w:r>
      <w:bookmarkStart w:id="71" w:name="_Toc536007310"/>
      <w:bookmarkStart w:id="72" w:name="_Toc468258314"/>
      <w:bookmarkStart w:id="73" w:name="_Toc473645804"/>
      <w:bookmarkStart w:id="74" w:name="_Toc505782888"/>
      <w:r w:rsidR="007C11B4">
        <w:rPr>
          <w:noProof/>
        </w:rPr>
        <w:t>Aantallen storingen</w:t>
      </w:r>
      <w:bookmarkEnd w:id="71"/>
      <w:bookmarkEnd w:id="72"/>
      <w:bookmarkEnd w:id="73"/>
      <w:bookmarkEnd w:id="74"/>
      <w:r w:rsidRPr="001C5E32">
        <w:fldChar w:fldCharType="end"/>
      </w:r>
    </w:p>
    <w:p w:rsidR="00B426C4" w:rsidRPr="001C5E32" w:rsidRDefault="00B426C4" w:rsidP="00B426C4">
      <w:pPr>
        <w:pStyle w:val="Heading3"/>
        <w:numPr>
          <w:ilvl w:val="2"/>
          <w:numId w:val="1"/>
        </w:numPr>
        <w:spacing w:line="240" w:lineRule="exact"/>
      </w:pPr>
      <w:r w:rsidRPr="001C5E32">
        <w:fldChar w:fldCharType="begin">
          <w:ffData>
            <w:name w:val=""/>
            <w:enabled/>
            <w:calcOnExit w:val="0"/>
            <w:textInput>
              <w:default w:val="Aantal storingen per maand"/>
            </w:textInput>
          </w:ffData>
        </w:fldChar>
      </w:r>
      <w:r w:rsidRPr="001C5E32">
        <w:instrText xml:space="preserve"> FORMTEXT </w:instrText>
      </w:r>
      <w:r w:rsidRPr="001C5E32">
        <w:fldChar w:fldCharType="separate"/>
      </w:r>
      <w:bookmarkStart w:id="75" w:name="_Toc536007311"/>
      <w:bookmarkStart w:id="76" w:name="_Toc468258315"/>
      <w:bookmarkStart w:id="77" w:name="_Toc473645805"/>
      <w:bookmarkStart w:id="78" w:name="_Toc505782889"/>
      <w:r w:rsidR="007C11B4">
        <w:rPr>
          <w:noProof/>
        </w:rPr>
        <w:t>Aantal storingen per maand</w:t>
      </w:r>
      <w:bookmarkEnd w:id="75"/>
      <w:bookmarkEnd w:id="76"/>
      <w:bookmarkEnd w:id="77"/>
      <w:bookmarkEnd w:id="78"/>
      <w:r w:rsidRPr="001C5E32">
        <w:fldChar w:fldCharType="end"/>
      </w:r>
    </w:p>
    <w:p w:rsidR="00B426C4" w:rsidRPr="001C5E32" w:rsidRDefault="00B426C4" w:rsidP="00B426C4">
      <w:r w:rsidRPr="005535AC">
        <w:t>Om te kunnen bepalen</w:t>
      </w:r>
      <w:r w:rsidRPr="001C5E32">
        <w:t xml:space="preserve"> of een trend waarneembaar is in het aantal storingen per maand, wordt als onderdeel van deze rapportage een grafiek toegevoegd. Zie bijlage 2: “Aantal storingen per maand”. </w:t>
      </w:r>
    </w:p>
    <w:p w:rsidR="00B426C4" w:rsidRPr="001C5E32"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storingen in Q</w:t>
      </w:r>
      <w:r w:rsidR="00750DB3">
        <w:t>4</w:t>
      </w:r>
      <w:r w:rsidRPr="001C5E32">
        <w:t xml:space="preserve"> 201</w:t>
      </w:r>
      <w:r w:rsidR="00C47B5C">
        <w:t>8</w:t>
      </w:r>
      <w:r w:rsidRPr="001C5E32">
        <w:tab/>
      </w:r>
      <w:r w:rsidRPr="001C5E32">
        <w:tab/>
      </w:r>
      <w:r w:rsidRPr="001C5E32">
        <w:tab/>
      </w:r>
      <w:r w:rsidR="00E75F93">
        <w:tab/>
      </w:r>
      <w:r w:rsidRPr="001C5E32">
        <w:t>:</w:t>
      </w:r>
      <w:r w:rsidRPr="001C5E32">
        <w:tab/>
      </w:r>
      <w:r w:rsidR="00750DB3">
        <w:t>29</w:t>
      </w:r>
    </w:p>
    <w:p w:rsidR="00B426C4" w:rsidRPr="001C5E32" w:rsidRDefault="00B426C4" w:rsidP="00B426C4">
      <w:pPr>
        <w:pStyle w:val="ListBullet"/>
        <w:spacing w:line="240" w:lineRule="exact"/>
      </w:pPr>
      <w:r w:rsidRPr="001C5E32">
        <w:t>Het gemiddelde aantal storingen per maand</w:t>
      </w:r>
      <w:r w:rsidRPr="001C5E32">
        <w:tab/>
      </w:r>
      <w:r w:rsidRPr="001C5E32">
        <w:tab/>
      </w:r>
      <w:r w:rsidR="00E75F93">
        <w:tab/>
      </w:r>
      <w:r w:rsidRPr="001C5E32">
        <w:t>:</w:t>
      </w:r>
      <w:r w:rsidRPr="001C5E32">
        <w:tab/>
      </w:r>
      <w:r w:rsidR="00660A7A">
        <w:t>1</w:t>
      </w:r>
      <w:r w:rsidR="00750DB3">
        <w:t>0</w:t>
      </w:r>
    </w:p>
    <w:p w:rsidR="00B426C4" w:rsidRPr="001C5E32" w:rsidRDefault="00B426C4" w:rsidP="00B426C4">
      <w:pPr>
        <w:pStyle w:val="ListBullet"/>
        <w:spacing w:line="240" w:lineRule="exact"/>
      </w:pPr>
      <w:r w:rsidRPr="001C5E32">
        <w:t xml:space="preserve">Hoogste aantal storingen in de maand </w:t>
      </w:r>
      <w:r w:rsidR="00750DB3">
        <w:t>november</w:t>
      </w:r>
      <w:r w:rsidR="00AD1EF7">
        <w:tab/>
      </w:r>
      <w:r w:rsidR="00E75F93">
        <w:tab/>
      </w:r>
      <w:r w:rsidRPr="001C5E32">
        <w:t>:</w:t>
      </w:r>
      <w:r w:rsidRPr="001C5E32">
        <w:tab/>
      </w:r>
      <w:r w:rsidR="00750DB3">
        <w:t>13</w:t>
      </w:r>
    </w:p>
    <w:p w:rsidR="00B426C4" w:rsidRDefault="00B426C4" w:rsidP="00B426C4">
      <w:pPr>
        <w:pStyle w:val="ListBullet"/>
        <w:spacing w:line="240" w:lineRule="exact"/>
      </w:pPr>
      <w:r w:rsidRPr="001C5E32">
        <w:t xml:space="preserve">Laagste aantal storingen in </w:t>
      </w:r>
      <w:r w:rsidR="00AD1EF7" w:rsidRPr="001C5E32">
        <w:t xml:space="preserve">de maand </w:t>
      </w:r>
      <w:r w:rsidR="00750DB3">
        <w:t>december</w:t>
      </w:r>
      <w:r w:rsidRPr="001C5E32">
        <w:tab/>
      </w:r>
      <w:r w:rsidR="00E75F93">
        <w:tab/>
      </w:r>
      <w:r w:rsidR="00750DB3">
        <w:t>:</w:t>
      </w:r>
      <w:r w:rsidR="00750DB3">
        <w:tab/>
        <w:t>5</w:t>
      </w:r>
    </w:p>
    <w:p w:rsidR="00E75F93" w:rsidRPr="001C5E32" w:rsidRDefault="00E75F93" w:rsidP="00B426C4">
      <w:pPr>
        <w:pStyle w:val="ListBullet"/>
        <w:spacing w:line="240" w:lineRule="exact"/>
      </w:pPr>
      <w:r>
        <w:t xml:space="preserve">Het gemiddelde aantal storingen per kwartaal vanaf Q1 2016 </w:t>
      </w:r>
      <w:r>
        <w:tab/>
        <w:t>:</w:t>
      </w:r>
      <w:r>
        <w:tab/>
        <w:t>6</w:t>
      </w:r>
      <w:r w:rsidR="00750DB3">
        <w:t>1</w:t>
      </w:r>
      <w:r w:rsidR="001A6B66">
        <w:t>.</w:t>
      </w:r>
      <w:r w:rsidR="00660A7A">
        <w:t>5</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750DB3">
        <w:t>4</w:t>
      </w:r>
      <w:r w:rsidRPr="001C5E32">
        <w:t xml:space="preserve"> 201</w:t>
      </w:r>
      <w:r w:rsidR="001A6B66">
        <w:t>7</w:t>
      </w:r>
      <w:r w:rsidRPr="001C5E32">
        <w:t xml:space="preserve"> waren in totaal </w:t>
      </w:r>
      <w:r w:rsidR="00750DB3">
        <w:t>41</w:t>
      </w:r>
      <w:r w:rsidRPr="001C5E32">
        <w:t xml:space="preserve"> storingen. In Q</w:t>
      </w:r>
      <w:r w:rsidR="00750DB3">
        <w:t>4</w:t>
      </w:r>
      <w:r w:rsidRPr="001C5E32">
        <w:t xml:space="preserve"> 201</w:t>
      </w:r>
      <w:r w:rsidR="001A6B66">
        <w:t>8</w:t>
      </w:r>
      <w:r w:rsidRPr="001C5E32">
        <w:t xml:space="preserve"> </w:t>
      </w:r>
      <w:r w:rsidR="00C47B5C" w:rsidRPr="001C5E32">
        <w:t xml:space="preserve">zijn </w:t>
      </w:r>
      <w:r w:rsidR="00750DB3">
        <w:t xml:space="preserve">12 </w:t>
      </w:r>
      <w:r w:rsidR="00C47B5C">
        <w:t xml:space="preserve">storingen </w:t>
      </w:r>
      <w:r w:rsidR="00750DB3">
        <w:t xml:space="preserve">minder </w:t>
      </w:r>
      <w:r w:rsidR="00AD1EF7">
        <w:t>t.o.v. Q</w:t>
      </w:r>
      <w:r w:rsidR="00750DB3">
        <w:t>4</w:t>
      </w:r>
      <w:r w:rsidRPr="001C5E32">
        <w:t xml:space="preserve"> 201</w:t>
      </w:r>
      <w:r w:rsidR="001A6B66">
        <w:t>7</w:t>
      </w:r>
      <w:r w:rsidRPr="001C5E32">
        <w:t xml:space="preserve"> (zie bijlage 8).</w:t>
      </w:r>
    </w:p>
    <w:p w:rsidR="00B426C4" w:rsidRPr="001C5E32" w:rsidRDefault="00B426C4" w:rsidP="00B426C4">
      <w:pPr>
        <w:pStyle w:val="ListBullet"/>
        <w:numPr>
          <w:ilvl w:val="0"/>
          <w:numId w:val="0"/>
        </w:numPr>
        <w:spacing w:line="240" w:lineRule="exact"/>
      </w:pPr>
    </w:p>
    <w:p w:rsidR="00B426C4" w:rsidRDefault="00B426C4" w:rsidP="00B426C4">
      <w:pPr>
        <w:pStyle w:val="ListBullet"/>
        <w:numPr>
          <w:ilvl w:val="0"/>
          <w:numId w:val="0"/>
        </w:numPr>
        <w:spacing w:line="240" w:lineRule="exact"/>
      </w:pPr>
      <w:r w:rsidRPr="001C5E32">
        <w:t>In Q</w:t>
      </w:r>
      <w:r w:rsidR="00750DB3">
        <w:t>3</w:t>
      </w:r>
      <w:r w:rsidRPr="001C5E32">
        <w:t xml:space="preserve"> 201</w:t>
      </w:r>
      <w:r w:rsidR="005535AC">
        <w:t>8</w:t>
      </w:r>
      <w:r w:rsidRPr="001C5E32">
        <w:t xml:space="preserve"> waren in totaal</w:t>
      </w:r>
      <w:r w:rsidR="00AD1EF7">
        <w:t xml:space="preserve"> </w:t>
      </w:r>
      <w:r w:rsidR="00660A7A">
        <w:t>55</w:t>
      </w:r>
      <w:r w:rsidRPr="001C5E32">
        <w:t xml:space="preserve"> storingen. In Q</w:t>
      </w:r>
      <w:r w:rsidR="00750DB3">
        <w:t>4</w:t>
      </w:r>
      <w:r w:rsidRPr="001C5E32">
        <w:t xml:space="preserve"> 201</w:t>
      </w:r>
      <w:r w:rsidR="001A6B66">
        <w:t>8</w:t>
      </w:r>
      <w:r w:rsidRPr="001C5E32">
        <w:t xml:space="preserve"> zijn </w:t>
      </w:r>
      <w:r w:rsidR="00750DB3">
        <w:t>26</w:t>
      </w:r>
      <w:r w:rsidRPr="001C5E32">
        <w:t xml:space="preserve"> storingen m</w:t>
      </w:r>
      <w:r w:rsidR="00750DB3">
        <w:t>inder</w:t>
      </w:r>
      <w:r w:rsidRPr="001C5E32">
        <w:t xml:space="preserve"> </w:t>
      </w:r>
      <w:r w:rsidR="00AD1EF7">
        <w:t>t.o.v. Q</w:t>
      </w:r>
      <w:r w:rsidR="00C47B5C">
        <w:t>2</w:t>
      </w:r>
      <w:r w:rsidRPr="001C5E32">
        <w:t xml:space="preserve"> 201</w:t>
      </w:r>
      <w:r w:rsidR="005535AC">
        <w:t>8</w:t>
      </w:r>
      <w:r w:rsidRPr="001C5E32">
        <w:t xml:space="preserve"> (zie bijlage 10).</w:t>
      </w:r>
    </w:p>
    <w:p w:rsidR="00CC4D08" w:rsidRDefault="00CC4D08"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412B9D">
        <w:trPr>
          <w:trHeight w:val="518"/>
        </w:trPr>
        <w:tc>
          <w:tcPr>
            <w:tcW w:w="2408" w:type="dxa"/>
          </w:tcPr>
          <w:p w:rsidR="00CC4D08" w:rsidRPr="001C5E32" w:rsidRDefault="001A6B66" w:rsidP="00412B9D">
            <w:pPr>
              <w:jc w:val="center"/>
              <w:rPr>
                <w:b/>
              </w:rPr>
            </w:pPr>
            <w:r>
              <w:rPr>
                <w:b/>
              </w:rPr>
              <w:t>Aantal storingen t.o.v. Q</w:t>
            </w:r>
            <w:r w:rsidR="00A500EC">
              <w:rPr>
                <w:b/>
              </w:rPr>
              <w:t>4</w:t>
            </w:r>
            <w:r>
              <w:rPr>
                <w:b/>
              </w:rPr>
              <w:t xml:space="preserve"> 2017</w:t>
            </w:r>
          </w:p>
          <w:p w:rsidR="00CC4D08" w:rsidRPr="001C5E32" w:rsidRDefault="00750DB3" w:rsidP="002D5440">
            <w:pPr>
              <w:jc w:val="center"/>
              <w:rPr>
                <w:b/>
              </w:rPr>
            </w:pPr>
            <w:r>
              <w:rPr>
                <w:b/>
                <w:color w:val="92D050"/>
                <w:sz w:val="52"/>
              </w:rPr>
              <w:t>29</w:t>
            </w:r>
            <w:r w:rsidR="002D5440" w:rsidRPr="001C5E32">
              <w:rPr>
                <w:b/>
                <w:color w:val="92D050"/>
                <w:sz w:val="52"/>
              </w:rPr>
              <w:t xml:space="preserve"> </w:t>
            </w:r>
            <w:r w:rsidR="002D5440" w:rsidRPr="001C5E32">
              <w:rPr>
                <w:b/>
                <w:sz w:val="28"/>
                <w:szCs w:val="28"/>
              </w:rPr>
              <w:t>(</w:t>
            </w:r>
            <w:r>
              <w:rPr>
                <w:b/>
                <w:sz w:val="28"/>
                <w:szCs w:val="28"/>
              </w:rPr>
              <w:t>41</w:t>
            </w:r>
            <w:r w:rsidR="002D5440" w:rsidRPr="00042E94">
              <w:rPr>
                <w:rFonts w:cs="Calibri"/>
                <w:b/>
                <w:color w:val="92D050"/>
                <w:sz w:val="28"/>
                <w:szCs w:val="28"/>
              </w:rPr>
              <w:t>↓</w:t>
            </w:r>
            <w:r w:rsidR="002D5440" w:rsidRPr="001C5E32">
              <w:rPr>
                <w:b/>
                <w:sz w:val="28"/>
                <w:szCs w:val="28"/>
              </w:rPr>
              <w:t>)</w:t>
            </w:r>
          </w:p>
        </w:tc>
        <w:tc>
          <w:tcPr>
            <w:tcW w:w="2408" w:type="dxa"/>
          </w:tcPr>
          <w:p w:rsidR="00CC4D08" w:rsidRDefault="00CC4D08" w:rsidP="00412B9D">
            <w:pPr>
              <w:jc w:val="center"/>
              <w:rPr>
                <w:b/>
              </w:rPr>
            </w:pPr>
            <w:r w:rsidRPr="001C5E32">
              <w:rPr>
                <w:b/>
              </w:rPr>
              <w:t xml:space="preserve">Aantal </w:t>
            </w:r>
            <w:r>
              <w:rPr>
                <w:b/>
              </w:rPr>
              <w:t>storingen</w:t>
            </w:r>
            <w:r w:rsidRPr="001C5E32">
              <w:rPr>
                <w:b/>
              </w:rPr>
              <w:t xml:space="preserve"> t.o.v. Q</w:t>
            </w:r>
            <w:r w:rsidR="00A500EC">
              <w:rPr>
                <w:b/>
              </w:rPr>
              <w:t>3</w:t>
            </w:r>
            <w:r w:rsidR="005535AC">
              <w:rPr>
                <w:b/>
              </w:rPr>
              <w:t xml:space="preserve"> 2018</w:t>
            </w:r>
          </w:p>
          <w:p w:rsidR="00CC4D08" w:rsidRPr="001C5E32" w:rsidRDefault="00750DB3" w:rsidP="005535AC">
            <w:pPr>
              <w:jc w:val="center"/>
              <w:rPr>
                <w:b/>
              </w:rPr>
            </w:pPr>
            <w:r>
              <w:rPr>
                <w:b/>
                <w:color w:val="92D050"/>
                <w:sz w:val="52"/>
              </w:rPr>
              <w:t>29</w:t>
            </w:r>
            <w:r w:rsidR="001A6B66" w:rsidRPr="00B260B9">
              <w:rPr>
                <w:b/>
                <w:color w:val="92D050"/>
                <w:sz w:val="52"/>
              </w:rPr>
              <w:t xml:space="preserve"> </w:t>
            </w:r>
            <w:r w:rsidR="001A6B66" w:rsidRPr="00B260B9">
              <w:rPr>
                <w:b/>
                <w:sz w:val="28"/>
                <w:szCs w:val="28"/>
              </w:rPr>
              <w:t>(</w:t>
            </w:r>
            <w:r>
              <w:rPr>
                <w:b/>
                <w:sz w:val="28"/>
                <w:szCs w:val="28"/>
              </w:rPr>
              <w:t>55</w:t>
            </w:r>
            <w:r w:rsidR="002D5440" w:rsidRPr="00042E94">
              <w:rPr>
                <w:rFonts w:cs="Calibri"/>
                <w:b/>
                <w:color w:val="92D050"/>
                <w:sz w:val="28"/>
                <w:szCs w:val="28"/>
              </w:rPr>
              <w:t>↓</w:t>
            </w:r>
            <w:r w:rsidR="001A6B66" w:rsidRPr="00B260B9">
              <w:rPr>
                <w:b/>
                <w:sz w:val="28"/>
                <w:szCs w:val="28"/>
              </w:rPr>
              <w:t>)</w:t>
            </w:r>
          </w:p>
        </w:tc>
        <w:tc>
          <w:tcPr>
            <w:tcW w:w="2409" w:type="dxa"/>
          </w:tcPr>
          <w:p w:rsidR="00CC4D08" w:rsidRDefault="00CC4D08" w:rsidP="00412B9D">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750DB3" w:rsidP="002D5440">
            <w:pPr>
              <w:jc w:val="center"/>
              <w:rPr>
                <w:b/>
              </w:rPr>
            </w:pPr>
            <w:r>
              <w:rPr>
                <w:b/>
                <w:color w:val="92D050"/>
                <w:sz w:val="52"/>
              </w:rPr>
              <w:t>29</w:t>
            </w:r>
            <w:r w:rsidR="00C47B5C" w:rsidRPr="00B260B9">
              <w:rPr>
                <w:b/>
                <w:color w:val="92D050"/>
                <w:sz w:val="52"/>
              </w:rPr>
              <w:t xml:space="preserve"> </w:t>
            </w:r>
            <w:r w:rsidR="00C47B5C" w:rsidRPr="00B260B9">
              <w:rPr>
                <w:b/>
                <w:sz w:val="28"/>
                <w:szCs w:val="28"/>
              </w:rPr>
              <w:t>(</w:t>
            </w:r>
            <w:r w:rsidR="00C47B5C">
              <w:rPr>
                <w:b/>
                <w:sz w:val="28"/>
                <w:szCs w:val="28"/>
              </w:rPr>
              <w:t>6</w:t>
            </w:r>
            <w:r>
              <w:rPr>
                <w:b/>
                <w:sz w:val="28"/>
                <w:szCs w:val="28"/>
              </w:rPr>
              <w:t>1</w:t>
            </w:r>
            <w:r w:rsidR="00C47B5C">
              <w:rPr>
                <w:b/>
                <w:sz w:val="28"/>
                <w:szCs w:val="28"/>
              </w:rPr>
              <w:t>.</w:t>
            </w:r>
            <w:r w:rsidR="00660A7A">
              <w:rPr>
                <w:b/>
                <w:sz w:val="28"/>
                <w:szCs w:val="28"/>
              </w:rPr>
              <w:t>5</w:t>
            </w:r>
            <w:r w:rsidR="002D5440" w:rsidRPr="00042E94">
              <w:rPr>
                <w:rFonts w:cs="Calibri"/>
                <w:b/>
                <w:color w:val="92D050"/>
                <w:sz w:val="28"/>
                <w:szCs w:val="28"/>
              </w:rPr>
              <w:t>↓</w:t>
            </w:r>
            <w:r w:rsidR="00C47B5C" w:rsidRPr="00B260B9">
              <w:rPr>
                <w:b/>
                <w:sz w:val="28"/>
                <w:szCs w:val="28"/>
              </w:rPr>
              <w:t>)</w:t>
            </w:r>
          </w:p>
        </w:tc>
      </w:tr>
    </w:tbl>
    <w:p w:rsidR="00B426C4" w:rsidRPr="008B0AB4" w:rsidRDefault="00B426C4" w:rsidP="00B426C4">
      <w:pPr>
        <w:pStyle w:val="Heading3"/>
        <w:numPr>
          <w:ilvl w:val="2"/>
          <w:numId w:val="1"/>
        </w:numPr>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9" w:name="_Toc536007312"/>
      <w:bookmarkStart w:id="80" w:name="_Toc468258316"/>
      <w:bookmarkStart w:id="81" w:name="_Toc473645806"/>
      <w:bookmarkStart w:id="82" w:name="_Toc505782890"/>
      <w:r w:rsidR="007C11B4">
        <w:rPr>
          <w:noProof/>
        </w:rPr>
        <w:t>Aantal storingen per subsysteem</w:t>
      </w:r>
      <w:bookmarkEnd w:id="79"/>
      <w:bookmarkEnd w:id="80"/>
      <w:bookmarkEnd w:id="81"/>
      <w:bookmarkEnd w:id="82"/>
      <w:r w:rsidRPr="008B0AB4">
        <w:fldChar w:fldCharType="end"/>
      </w:r>
    </w:p>
    <w:p w:rsidR="00B426C4" w:rsidRPr="00B260B9" w:rsidRDefault="00B426C4" w:rsidP="00B426C4">
      <w:r w:rsidRPr="00B260B9">
        <w:t>Er wordt en Pareto analyse gemaakt van het totaal aantal storingen per subsysteem.</w:t>
      </w:r>
    </w:p>
    <w:p w:rsidR="00B426C4" w:rsidRPr="00B260B9" w:rsidRDefault="00B426C4" w:rsidP="00B426C4">
      <w:r w:rsidRPr="00B260B9">
        <w:t>Deze is toegevoegd als bijlage 2.</w:t>
      </w:r>
    </w:p>
    <w:p w:rsidR="00B426C4" w:rsidRDefault="00B426C4" w:rsidP="00B426C4">
      <w:r w:rsidRPr="00B260B9">
        <w:t xml:space="preserve">Uit de pareto blijkt dat </w:t>
      </w:r>
      <w:r w:rsidR="00660A7A">
        <w:t>4</w:t>
      </w:r>
      <w:r w:rsidRPr="00B260B9">
        <w:t xml:space="preserve"> deelsystemen </w:t>
      </w:r>
      <w:r w:rsidR="00B53F07">
        <w:t>3</w:t>
      </w:r>
      <w:r w:rsidRPr="00B260B9">
        <w:t xml:space="preserve"> of meer storingen hebben gehad in Q</w:t>
      </w:r>
      <w:r w:rsidR="00B53F07">
        <w:t>4</w:t>
      </w:r>
      <w:r w:rsidRPr="00B260B9">
        <w:t xml:space="preserve"> 201</w:t>
      </w:r>
      <w:r w:rsidR="00541529">
        <w:t>8</w:t>
      </w:r>
      <w:r w:rsidRPr="00B260B9">
        <w:t xml:space="preserve">. Deze </w:t>
      </w:r>
      <w:r w:rsidR="00660A7A">
        <w:t>4</w:t>
      </w:r>
      <w:r w:rsidR="00BC4F4B">
        <w:t xml:space="preserve"> </w:t>
      </w:r>
      <w:r w:rsidRPr="00B260B9">
        <w:t xml:space="preserve">deelsystemen zijn goed voor </w:t>
      </w:r>
      <w:r w:rsidR="00B53F07">
        <w:t>16</w:t>
      </w:r>
      <w:r w:rsidRPr="00B260B9">
        <w:t xml:space="preserve"> storingen van de in totaal </w:t>
      </w:r>
      <w:r w:rsidR="00B53F07">
        <w:t>29</w:t>
      </w:r>
      <w:r w:rsidRPr="00B260B9">
        <w:t xml:space="preserve"> storingen</w:t>
      </w:r>
      <w:r w:rsidR="00CB4E96">
        <w:t xml:space="preserve">, dit is </w:t>
      </w:r>
      <w:r w:rsidR="00B53F07">
        <w:t>55</w:t>
      </w:r>
      <w:r w:rsidR="00CB4E96" w:rsidRPr="00B260B9">
        <w:t xml:space="preserve">% van alle storingen. </w:t>
      </w:r>
    </w:p>
    <w:p w:rsidR="00C47B5C" w:rsidRPr="001C5E32" w:rsidRDefault="00C47B5C" w:rsidP="00C47B5C">
      <w:r w:rsidRPr="001C5E32">
        <w:t>Hieronder staan de deelinstallatie:</w:t>
      </w:r>
    </w:p>
    <w:p w:rsidR="00B53F07" w:rsidRDefault="00B53F07" w:rsidP="000A363A">
      <w:pPr>
        <w:pStyle w:val="ListParagraph"/>
        <w:numPr>
          <w:ilvl w:val="0"/>
          <w:numId w:val="17"/>
        </w:numPr>
      </w:pPr>
      <w:r w:rsidRPr="00B260B9">
        <w:t xml:space="preserve">CCTV-camerasysteem - </w:t>
      </w:r>
      <w:r>
        <w:t>5</w:t>
      </w:r>
      <w:r w:rsidRPr="00B260B9">
        <w:t xml:space="preserve"> storin</w:t>
      </w:r>
      <w:r>
        <w:t>gen (17</w:t>
      </w:r>
      <w:r w:rsidRPr="00B260B9">
        <w:t>% van het aantal storingen)</w:t>
      </w:r>
      <w:r>
        <w:t>;</w:t>
      </w:r>
    </w:p>
    <w:p w:rsidR="00B53F07" w:rsidRDefault="00B53F07" w:rsidP="000A363A">
      <w:pPr>
        <w:pStyle w:val="ListParagraph"/>
        <w:numPr>
          <w:ilvl w:val="0"/>
          <w:numId w:val="17"/>
        </w:numPr>
      </w:pPr>
      <w:r w:rsidRPr="00B260B9">
        <w:t xml:space="preserve">Verkeerssignaleringssysteem (MTM) - </w:t>
      </w:r>
      <w:r>
        <w:t>4</w:t>
      </w:r>
      <w:r w:rsidRPr="00B260B9">
        <w:t xml:space="preserve"> storingen (</w:t>
      </w:r>
      <w:r>
        <w:t>14</w:t>
      </w:r>
      <w:r w:rsidRPr="00B260B9">
        <w:t>% van het aantal storingen)</w:t>
      </w:r>
      <w:r>
        <w:t>;</w:t>
      </w:r>
    </w:p>
    <w:p w:rsidR="00B53F07" w:rsidRDefault="00B53F07" w:rsidP="000A363A">
      <w:pPr>
        <w:pStyle w:val="ListParagraph"/>
        <w:numPr>
          <w:ilvl w:val="0"/>
          <w:numId w:val="17"/>
        </w:numPr>
      </w:pPr>
      <w:r w:rsidRPr="00B260B9">
        <w:t xml:space="preserve">Telefoon en intercominstallatie </w:t>
      </w:r>
      <w:r w:rsidRPr="009C6F25">
        <w:t xml:space="preserve">- </w:t>
      </w:r>
      <w:r>
        <w:t>4</w:t>
      </w:r>
      <w:r w:rsidRPr="009C6F25">
        <w:t xml:space="preserve"> </w:t>
      </w:r>
      <w:r>
        <w:t>storingen</w:t>
      </w:r>
      <w:r w:rsidRPr="009C6F25">
        <w:t xml:space="preserve"> (</w:t>
      </w:r>
      <w:r>
        <w:t>14</w:t>
      </w:r>
      <w:r w:rsidRPr="009C6F25">
        <w:t xml:space="preserve">% van het aantal </w:t>
      </w:r>
      <w:r>
        <w:t>storingen</w:t>
      </w:r>
      <w:r w:rsidRPr="009C6F25">
        <w:t>)</w:t>
      </w:r>
      <w:r>
        <w:t>;</w:t>
      </w:r>
    </w:p>
    <w:p w:rsidR="00CB4E96" w:rsidRDefault="00B53F07" w:rsidP="000A363A">
      <w:pPr>
        <w:pStyle w:val="ListParagraph"/>
        <w:numPr>
          <w:ilvl w:val="0"/>
          <w:numId w:val="17"/>
        </w:numPr>
      </w:pPr>
      <w:r>
        <w:t>Afsluitbomen (AB) - 3</w:t>
      </w:r>
      <w:r w:rsidR="00660A7A" w:rsidRPr="008B0AB4">
        <w:t xml:space="preserve"> storingen (</w:t>
      </w:r>
      <w:r w:rsidR="00CE4B89">
        <w:t>10</w:t>
      </w:r>
      <w:r>
        <w:t>% van het aantal storingen).</w:t>
      </w:r>
    </w:p>
    <w:p w:rsidR="00B53F07" w:rsidRPr="009C6F25" w:rsidRDefault="00B53F07" w:rsidP="00B53F07">
      <w:pPr>
        <w:pStyle w:val="ListParagraph"/>
      </w:pPr>
    </w:p>
    <w:p w:rsidR="00CB4E96" w:rsidRDefault="00CB4E96" w:rsidP="00BE4D20">
      <w:r w:rsidRPr="00B260B9">
        <w:t xml:space="preserve">In totaal hebben </w:t>
      </w:r>
      <w:r w:rsidR="00CE4B89">
        <w:t>15</w:t>
      </w:r>
      <w:r w:rsidRPr="00B260B9">
        <w:t xml:space="preserve"> deelsystemen één of meerdere storingen gehad in Q</w:t>
      </w:r>
      <w:r w:rsidR="00CE4B89">
        <w:t>4</w:t>
      </w:r>
      <w:r w:rsidRPr="00B260B9">
        <w:t xml:space="preserve"> 201</w:t>
      </w:r>
      <w:r>
        <w:t>8</w:t>
      </w:r>
      <w:r w:rsidRPr="00B260B9">
        <w:t>. Deze deelinstallatie zijn te zien in bijlage 2</w:t>
      </w:r>
      <w:r>
        <w:t>.</w:t>
      </w:r>
    </w:p>
    <w:p w:rsidR="00CB4E96" w:rsidRPr="00B260B9" w:rsidRDefault="00CB4E96" w:rsidP="005535AC">
      <w:pPr>
        <w:pStyle w:val="ListParagraph"/>
      </w:pPr>
    </w:p>
    <w:p w:rsidR="00B426C4" w:rsidRDefault="00B426C4" w:rsidP="00B426C4">
      <w:r w:rsidRPr="00B260B9">
        <w:t>Hieronder staan de deelinstallatie die in Q</w:t>
      </w:r>
      <w:r w:rsidR="00CE4B89">
        <w:t>4</w:t>
      </w:r>
      <w:r w:rsidRPr="00B260B9">
        <w:t xml:space="preserve"> 201</w:t>
      </w:r>
      <w:r w:rsidR="00541529">
        <w:t>7</w:t>
      </w:r>
      <w:r w:rsidRPr="00B260B9">
        <w:t xml:space="preserve">, </w:t>
      </w:r>
      <w:r w:rsidR="00CE4B89">
        <w:t>3</w:t>
      </w:r>
      <w:r w:rsidRPr="00B260B9">
        <w:t xml:space="preserve"> storingen of meer hadden, dit was een top </w:t>
      </w:r>
      <w:r w:rsidR="00BE4D20">
        <w:t>4</w:t>
      </w:r>
      <w:r w:rsidR="00C47B5C">
        <w:t xml:space="preserve"> (zie bijlage 8).</w:t>
      </w:r>
    </w:p>
    <w:p w:rsidR="00C47B5C" w:rsidRPr="001C5E32" w:rsidRDefault="00C47B5C" w:rsidP="00C47B5C">
      <w:r w:rsidRPr="001C5E32">
        <w:t>Hieronder staan de deelinstallatie:</w:t>
      </w:r>
    </w:p>
    <w:p w:rsidR="00A92295" w:rsidRDefault="00A92295" w:rsidP="000A363A">
      <w:pPr>
        <w:pStyle w:val="ListParagraph"/>
        <w:numPr>
          <w:ilvl w:val="0"/>
          <w:numId w:val="17"/>
        </w:numPr>
      </w:pPr>
      <w:r w:rsidRPr="00B260B9">
        <w:t xml:space="preserve">Telefoon en intercominstallatie - </w:t>
      </w:r>
      <w:r>
        <w:t>9</w:t>
      </w:r>
      <w:r w:rsidRPr="00B260B9">
        <w:t xml:space="preserve"> storingen</w:t>
      </w:r>
      <w:r>
        <w:t xml:space="preserve"> (21% van het aantal storingen);</w:t>
      </w:r>
    </w:p>
    <w:p w:rsidR="00A92295" w:rsidRDefault="00A92295" w:rsidP="000A363A">
      <w:pPr>
        <w:pStyle w:val="ListParagraph"/>
        <w:numPr>
          <w:ilvl w:val="0"/>
          <w:numId w:val="17"/>
        </w:numPr>
      </w:pPr>
      <w:r>
        <w:t>Afsluitbomen (AB) - 5</w:t>
      </w:r>
      <w:r w:rsidRPr="008B0AB4">
        <w:t xml:space="preserve"> storingen (</w:t>
      </w:r>
      <w:r>
        <w:t>12% van het aantal storingen);</w:t>
      </w:r>
    </w:p>
    <w:p w:rsidR="00B84E79" w:rsidRPr="00B260B9" w:rsidRDefault="00B84E79" w:rsidP="000A363A">
      <w:pPr>
        <w:pStyle w:val="ListParagraph"/>
        <w:numPr>
          <w:ilvl w:val="0"/>
          <w:numId w:val="17"/>
        </w:numPr>
      </w:pPr>
      <w:r w:rsidRPr="00B260B9">
        <w:t xml:space="preserve">CCTV-camerasysteem - </w:t>
      </w:r>
      <w:r w:rsidR="00A92295">
        <w:t>4 storingen (9</w:t>
      </w:r>
      <w:r w:rsidRPr="00B260B9">
        <w:t>% van het aantal storingen);</w:t>
      </w:r>
    </w:p>
    <w:p w:rsidR="00B84E79" w:rsidRPr="00B260B9" w:rsidRDefault="00B84E79" w:rsidP="000A363A">
      <w:pPr>
        <w:pStyle w:val="ListParagraph"/>
        <w:numPr>
          <w:ilvl w:val="0"/>
          <w:numId w:val="17"/>
        </w:numPr>
      </w:pPr>
      <w:r w:rsidRPr="00B260B9">
        <w:t>Verke</w:t>
      </w:r>
      <w:r w:rsidR="00A92295">
        <w:t>ersdetectiesysteem (SOS/SDS) - 4 storingen (9</w:t>
      </w:r>
      <w:r w:rsidRPr="00B260B9">
        <w:t>% van het aantal storingen);</w:t>
      </w:r>
    </w:p>
    <w:p w:rsidR="00A92295" w:rsidRDefault="00A92295" w:rsidP="000A363A">
      <w:pPr>
        <w:pStyle w:val="ListParagraph"/>
        <w:numPr>
          <w:ilvl w:val="0"/>
          <w:numId w:val="17"/>
        </w:numPr>
      </w:pPr>
      <w:r w:rsidRPr="00A92295">
        <w:t>Tunnelverlichting</w:t>
      </w:r>
      <w:r>
        <w:t xml:space="preserve"> - 3 storingen (7</w:t>
      </w:r>
      <w:r w:rsidR="00B84E79" w:rsidRPr="00B260B9">
        <w:t>% van het aantal storingen)</w:t>
      </w:r>
      <w:r>
        <w:t>.</w:t>
      </w:r>
    </w:p>
    <w:p w:rsidR="00A92295" w:rsidRPr="00B260B9" w:rsidRDefault="00A92295" w:rsidP="00A92295">
      <w:pPr>
        <w:pStyle w:val="ListParagraph"/>
      </w:pPr>
    </w:p>
    <w:p w:rsidR="00B426C4" w:rsidRDefault="00B426C4" w:rsidP="00B426C4">
      <w:r w:rsidRPr="00B260B9">
        <w:t>Hieronder staan de deelinstallatie die in Q</w:t>
      </w:r>
      <w:r w:rsidR="00CE4B89">
        <w:t>3</w:t>
      </w:r>
      <w:r w:rsidRPr="00B260B9">
        <w:t xml:space="preserve"> 201</w:t>
      </w:r>
      <w:r w:rsidR="00C75D7C">
        <w:t>8</w:t>
      </w:r>
      <w:r w:rsidR="00E33CD7">
        <w:t xml:space="preserve">, </w:t>
      </w:r>
      <w:r w:rsidR="00CE4B89">
        <w:t>3</w:t>
      </w:r>
      <w:r w:rsidRPr="00B260B9">
        <w:t xml:space="preserve"> storingen of meer hadden, dit was een top </w:t>
      </w:r>
      <w:r w:rsidR="00C47B5C">
        <w:t>3 (zie bijlage 10).</w:t>
      </w:r>
    </w:p>
    <w:p w:rsidR="00C47B5C" w:rsidRPr="001C5E32" w:rsidRDefault="00C47B5C" w:rsidP="00C47B5C">
      <w:r w:rsidRPr="001C5E32">
        <w:t>Hieronder staan de deelinstallatie:</w:t>
      </w:r>
    </w:p>
    <w:p w:rsidR="00C02642" w:rsidRDefault="00C02642" w:rsidP="000A363A">
      <w:pPr>
        <w:pStyle w:val="ListParagraph"/>
        <w:numPr>
          <w:ilvl w:val="0"/>
          <w:numId w:val="17"/>
        </w:numPr>
      </w:pPr>
      <w:r>
        <w:t>Afsluitbomen (AB) - 9</w:t>
      </w:r>
      <w:r w:rsidRPr="008B0AB4">
        <w:t xml:space="preserve"> storingen (</w:t>
      </w:r>
      <w:r>
        <w:t>16% van het aantal storingen);</w:t>
      </w:r>
    </w:p>
    <w:p w:rsidR="00C02642" w:rsidRDefault="00C02642" w:rsidP="000A363A">
      <w:pPr>
        <w:pStyle w:val="ListParagraph"/>
        <w:numPr>
          <w:ilvl w:val="0"/>
          <w:numId w:val="17"/>
        </w:numPr>
      </w:pPr>
      <w:r w:rsidRPr="00B260B9">
        <w:t xml:space="preserve">Verkeersdetectiesysteem (SOS/SDS) - </w:t>
      </w:r>
      <w:r>
        <w:t>7</w:t>
      </w:r>
      <w:r w:rsidRPr="00B260B9">
        <w:t xml:space="preserve"> storingen (</w:t>
      </w:r>
      <w:r>
        <w:t>13</w:t>
      </w:r>
      <w:r w:rsidRPr="00B260B9">
        <w:t>% van het aantal storingen)</w:t>
      </w:r>
      <w:r>
        <w:t>;</w:t>
      </w:r>
    </w:p>
    <w:p w:rsidR="00C02642" w:rsidRDefault="00C02642" w:rsidP="000A363A">
      <w:pPr>
        <w:pStyle w:val="ListParagraph"/>
        <w:numPr>
          <w:ilvl w:val="0"/>
          <w:numId w:val="17"/>
        </w:numPr>
      </w:pPr>
      <w:r w:rsidRPr="009C6F25">
        <w:t xml:space="preserve">Kantelwalsborden (KW) - </w:t>
      </w:r>
      <w:r>
        <w:t>4</w:t>
      </w:r>
      <w:r w:rsidRPr="009C6F25">
        <w:t xml:space="preserve"> </w:t>
      </w:r>
      <w:r>
        <w:t>storingen</w:t>
      </w:r>
      <w:r w:rsidRPr="009C6F25">
        <w:t xml:space="preserve"> (</w:t>
      </w:r>
      <w:r>
        <w:t>7</w:t>
      </w:r>
      <w:r w:rsidRPr="009C6F25">
        <w:t xml:space="preserve">% van het aantal </w:t>
      </w:r>
      <w:r>
        <w:t>storingen</w:t>
      </w:r>
      <w:r w:rsidRPr="009C6F25">
        <w:t>)</w:t>
      </w:r>
      <w:r>
        <w:t>;</w:t>
      </w:r>
    </w:p>
    <w:p w:rsidR="00B426C4" w:rsidRDefault="00C02642" w:rsidP="000A363A">
      <w:pPr>
        <w:pStyle w:val="ListParagraph"/>
        <w:numPr>
          <w:ilvl w:val="0"/>
          <w:numId w:val="17"/>
        </w:numPr>
      </w:pPr>
      <w:r w:rsidRPr="00B260B9">
        <w:t xml:space="preserve">CCTV-camerasysteem - </w:t>
      </w:r>
      <w:r>
        <w:t>4</w:t>
      </w:r>
      <w:r w:rsidRPr="00B260B9">
        <w:t xml:space="preserve"> storin</w:t>
      </w:r>
      <w:r>
        <w:t>gen (7</w:t>
      </w:r>
      <w:r w:rsidRPr="00B260B9">
        <w:t>% van het aantal storingen)</w:t>
      </w:r>
      <w:r w:rsidR="00A92295">
        <w:t>;</w:t>
      </w:r>
    </w:p>
    <w:p w:rsidR="00A92295" w:rsidRDefault="00A92295" w:rsidP="000A363A">
      <w:pPr>
        <w:pStyle w:val="ListParagraph"/>
        <w:numPr>
          <w:ilvl w:val="0"/>
          <w:numId w:val="17"/>
        </w:numPr>
      </w:pPr>
      <w:r>
        <w:t>Daarnaast zijn nog 6 systemen met 3 storingen (7</w:t>
      </w:r>
      <w:r w:rsidRPr="00B260B9">
        <w:t>% van het aantal storingen</w:t>
      </w:r>
      <w:r>
        <w:t>).</w:t>
      </w:r>
    </w:p>
    <w:p w:rsidR="00C02642" w:rsidRDefault="00C02642" w:rsidP="00C02642"/>
    <w:p w:rsidR="00B426C4" w:rsidRDefault="00B426C4" w:rsidP="00B426C4">
      <w:r>
        <w:t xml:space="preserve">De installaties met de meeste storingen </w:t>
      </w:r>
      <w:r w:rsidR="00F77F71">
        <w:t>in Q</w:t>
      </w:r>
      <w:r w:rsidR="00150012">
        <w:t>4</w:t>
      </w:r>
      <w:r w:rsidR="00F77F71">
        <w:t xml:space="preserve"> 201</w:t>
      </w:r>
      <w:r w:rsidR="00D165BD">
        <w:t>8</w:t>
      </w:r>
      <w:r w:rsidR="00F77F71">
        <w:t xml:space="preserve"> komen </w:t>
      </w:r>
      <w:r w:rsidR="005535AC">
        <w:t>bijna overeen met de storingen in</w:t>
      </w:r>
      <w:r w:rsidR="00F77F71">
        <w:t xml:space="preserve"> Q</w:t>
      </w:r>
      <w:r w:rsidR="00150012">
        <w:t>4</w:t>
      </w:r>
      <w:r w:rsidR="00F77F71">
        <w:t xml:space="preserve"> 201</w:t>
      </w:r>
      <w:r w:rsidR="00D165BD">
        <w:t>7</w:t>
      </w:r>
      <w:r w:rsidR="00F77F71">
        <w:t xml:space="preserve"> en / of Q</w:t>
      </w:r>
      <w:r w:rsidR="00150012">
        <w:t>3</w:t>
      </w:r>
      <w:r w:rsidR="00F77F71">
        <w:t xml:space="preserve"> 201</w:t>
      </w:r>
      <w:r w:rsidR="005535AC">
        <w:t>8</w:t>
      </w:r>
      <w:r>
        <w:t>.</w:t>
      </w:r>
    </w:p>
    <w:p w:rsidR="00BE4D20" w:rsidRDefault="00BE4D20" w:rsidP="00B426C4"/>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83" w:name="_Toc536007313"/>
      <w:bookmarkStart w:id="84" w:name="_Toc390244727"/>
      <w:bookmarkStart w:id="85" w:name="_Toc393178644"/>
      <w:bookmarkStart w:id="86" w:name="_Toc468258317"/>
      <w:bookmarkStart w:id="87" w:name="_Toc473645807"/>
      <w:bookmarkStart w:id="88" w:name="_Toc505782891"/>
      <w:r w:rsidR="007C11B4">
        <w:rPr>
          <w:noProof/>
        </w:rPr>
        <w:t>Conclusies / aanbevelingen</w:t>
      </w:r>
      <w:bookmarkEnd w:id="83"/>
      <w:r w:rsidR="007C11B4">
        <w:rPr>
          <w:noProof/>
        </w:rPr>
        <w:t xml:space="preserve"> </w:t>
      </w:r>
      <w:bookmarkEnd w:id="84"/>
      <w:bookmarkEnd w:id="85"/>
      <w:bookmarkEnd w:id="86"/>
      <w:bookmarkEnd w:id="87"/>
      <w:bookmarkEnd w:id="8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89" w:name="_Toc536007314"/>
      <w:bookmarkStart w:id="90" w:name="_Toc390244728"/>
      <w:bookmarkStart w:id="91" w:name="_Toc393178645"/>
      <w:bookmarkStart w:id="92" w:name="_Toc468258318"/>
      <w:bookmarkStart w:id="93" w:name="_Toc473645808"/>
      <w:bookmarkStart w:id="94" w:name="_Toc505782892"/>
      <w:r w:rsidR="007C11B4">
        <w:rPr>
          <w:noProof/>
        </w:rPr>
        <w:t>Algemeen</w:t>
      </w:r>
      <w:bookmarkEnd w:id="89"/>
      <w:bookmarkEnd w:id="90"/>
      <w:bookmarkEnd w:id="91"/>
      <w:bookmarkEnd w:id="92"/>
      <w:bookmarkEnd w:id="93"/>
      <w:bookmarkEnd w:id="94"/>
      <w:r w:rsidRPr="008B0AB4">
        <w:fldChar w:fldCharType="end"/>
      </w:r>
    </w:p>
    <w:p w:rsidR="00B426C4" w:rsidRPr="008B0AB4" w:rsidRDefault="00B426C4" w:rsidP="00B426C4">
      <w:r w:rsidRPr="0072673E">
        <w:t>Er heeft een analyse van de storingen plaatsgevonden. Uit deze analyse is niet naar voren gekomen dat verbeteren aan het onderhoudsplan en/of procedures en/of hardware noodzakelijk zijn om het faalgedrag te verbeteren.</w:t>
      </w:r>
    </w:p>
    <w:p w:rsidR="00B426C4" w:rsidRPr="008B0AB4" w:rsidRDefault="00B426C4" w:rsidP="00B426C4"/>
    <w:p w:rsidR="00B426C4" w:rsidRPr="008B0AB4" w:rsidRDefault="00B426C4" w:rsidP="00B426C4">
      <w:r w:rsidRPr="008B0AB4">
        <w:t xml:space="preserve">Alle meldingen moeten aan een asset / sub niveau van een DI worden gekoppeld. Zodat altijd is te herleiden wat precies is gefaald. </w:t>
      </w:r>
      <w:r w:rsidR="005343CD">
        <w:t>Alle meldingen zijn aan een DI gekoppeld. Aan 22 werkorders zit geen asset gekoppeld.</w:t>
      </w:r>
      <w:r w:rsidRPr="008B0AB4">
        <w:t xml:space="preserve"> (zie besluit 5).</w:t>
      </w:r>
    </w:p>
    <w:p w:rsidR="00B426C4" w:rsidRPr="008B0AB4" w:rsidRDefault="00B426C4" w:rsidP="00B426C4"/>
    <w:p w:rsidR="00B426C4" w:rsidRDefault="00B426C4" w:rsidP="00B426C4">
      <w:r w:rsidRPr="00B260B9">
        <w:t xml:space="preserve">De </w:t>
      </w:r>
      <w:r w:rsidR="00190F08">
        <w:t xml:space="preserve">60 </w:t>
      </w:r>
      <w:r w:rsidRPr="00B260B9">
        <w:t xml:space="preserve">meldingen zijn gekoppeld aan </w:t>
      </w:r>
      <w:r w:rsidR="00F61EED">
        <w:t>een probleem,</w:t>
      </w:r>
      <w:r w:rsidRPr="00B260B9">
        <w:t xml:space="preserve"> oorzaak</w:t>
      </w:r>
      <w:r w:rsidR="00F61EED">
        <w:t xml:space="preserve"> en oplossing</w:t>
      </w:r>
      <w:r w:rsidR="00B241E4">
        <w:t>.</w:t>
      </w:r>
    </w:p>
    <w:p w:rsidR="00F817B6" w:rsidRDefault="00F817B6" w:rsidP="00B426C4"/>
    <w:p w:rsidR="00B241E4" w:rsidRPr="00B260B9" w:rsidRDefault="00B241E4" w:rsidP="00B426C4">
      <w:r>
        <w:t xml:space="preserve">Vanaf </w:t>
      </w:r>
      <w:r w:rsidR="00F817B6">
        <w:t xml:space="preserve">1 </w:t>
      </w:r>
      <w:r>
        <w:t>september 2018 heeft een update plaats gevonden van het onderhoudsmanagementsysteem. Bij deze update is het invullen van probleem, oorzaak en oplossing toegevoegd in het systeem. Vanaf Q4 2018 zal dit ook worden meegenomen in de analyse.</w:t>
      </w:r>
    </w:p>
    <w:p w:rsidR="00D16F49" w:rsidRDefault="00955B6D" w:rsidP="00955B6D">
      <w:pPr>
        <w:pStyle w:val="Heading3"/>
      </w:pPr>
      <w:bookmarkStart w:id="95" w:name="_Toc536007315"/>
      <w:r>
        <w:t>Probleem</w:t>
      </w:r>
      <w:bookmarkEnd w:id="95"/>
    </w:p>
    <w:p w:rsidR="00B241E4" w:rsidRPr="00B241E4" w:rsidRDefault="00B241E4" w:rsidP="00B241E4">
      <w:r>
        <w:t>Hieronder staat het overzicht van het gekozen probleem van de meldingen</w:t>
      </w:r>
    </w:p>
    <w:tbl>
      <w:tblPr>
        <w:tblW w:w="6159" w:type="dxa"/>
        <w:tblCellMar>
          <w:left w:w="70" w:type="dxa"/>
          <w:right w:w="70" w:type="dxa"/>
        </w:tblCellMar>
        <w:tblLook w:val="04A0" w:firstRow="1" w:lastRow="0" w:firstColumn="1" w:lastColumn="0" w:noHBand="0" w:noVBand="1"/>
      </w:tblPr>
      <w:tblGrid>
        <w:gridCol w:w="980"/>
        <w:gridCol w:w="4500"/>
        <w:gridCol w:w="679"/>
      </w:tblGrid>
      <w:tr w:rsidR="00955B6D" w:rsidRPr="00955B6D" w:rsidTr="00F61EED">
        <w:trPr>
          <w:trHeight w:val="255"/>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B6D" w:rsidRPr="00955B6D" w:rsidRDefault="00955B6D" w:rsidP="00955B6D">
            <w:pPr>
              <w:spacing w:line="240" w:lineRule="auto"/>
              <w:rPr>
                <w:rFonts w:cs="Arial"/>
                <w:color w:val="000000"/>
                <w:szCs w:val="19"/>
              </w:rPr>
            </w:pPr>
            <w:r w:rsidRPr="00955B6D">
              <w:rPr>
                <w:rFonts w:cs="Arial"/>
                <w:color w:val="000000"/>
                <w:szCs w:val="19"/>
              </w:rPr>
              <w:t>Probleem</w:t>
            </w:r>
          </w:p>
        </w:tc>
        <w:tc>
          <w:tcPr>
            <w:tcW w:w="4500" w:type="dxa"/>
            <w:tcBorders>
              <w:top w:val="single" w:sz="4" w:space="0" w:color="auto"/>
              <w:left w:val="nil"/>
              <w:bottom w:val="single" w:sz="4" w:space="0" w:color="auto"/>
              <w:right w:val="single" w:sz="4" w:space="0" w:color="auto"/>
            </w:tcBorders>
            <w:shd w:val="clear" w:color="auto" w:fill="auto"/>
            <w:noWrap/>
            <w:vAlign w:val="bottom"/>
            <w:hideMark/>
          </w:tcPr>
          <w:p w:rsidR="00955B6D" w:rsidRPr="00955B6D" w:rsidRDefault="00955B6D" w:rsidP="00955B6D">
            <w:pPr>
              <w:spacing w:line="240" w:lineRule="auto"/>
              <w:rPr>
                <w:rFonts w:cs="Arial"/>
                <w:color w:val="000000"/>
                <w:szCs w:val="19"/>
              </w:rPr>
            </w:pPr>
            <w:r w:rsidRPr="00955B6D">
              <w:rPr>
                <w:rFonts w:cs="Arial"/>
                <w:color w:val="000000"/>
                <w:szCs w:val="19"/>
              </w:rPr>
              <w:t>Beschrijving</w:t>
            </w:r>
          </w:p>
        </w:tc>
        <w:tc>
          <w:tcPr>
            <w:tcW w:w="679" w:type="dxa"/>
            <w:tcBorders>
              <w:top w:val="single" w:sz="4" w:space="0" w:color="auto"/>
              <w:left w:val="nil"/>
              <w:bottom w:val="single" w:sz="4" w:space="0" w:color="auto"/>
              <w:right w:val="single" w:sz="4" w:space="0" w:color="auto"/>
            </w:tcBorders>
            <w:shd w:val="clear" w:color="auto" w:fill="auto"/>
            <w:noWrap/>
            <w:vAlign w:val="bottom"/>
            <w:hideMark/>
          </w:tcPr>
          <w:p w:rsidR="00955B6D" w:rsidRPr="00955B6D" w:rsidRDefault="00955B6D" w:rsidP="00955B6D">
            <w:pPr>
              <w:spacing w:line="240" w:lineRule="auto"/>
              <w:jc w:val="center"/>
              <w:rPr>
                <w:rFonts w:cs="Arial"/>
                <w:color w:val="000000"/>
                <w:szCs w:val="19"/>
              </w:rPr>
            </w:pPr>
            <w:r w:rsidRPr="00955B6D">
              <w:rPr>
                <w:rFonts w:cs="Arial"/>
                <w:color w:val="000000"/>
                <w:szCs w:val="19"/>
              </w:rPr>
              <w:t>Aantal</w:t>
            </w:r>
          </w:p>
        </w:tc>
      </w:tr>
      <w:tr w:rsidR="003D1F2A"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P01</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Niet beschikbaar</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12</w:t>
            </w:r>
          </w:p>
        </w:tc>
      </w:tr>
      <w:tr w:rsidR="003D1F2A"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P02</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Geen / slecht / afwijkend beeld</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8</w:t>
            </w:r>
          </w:p>
        </w:tc>
      </w:tr>
      <w:tr w:rsidR="003D1F2A"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P03</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Aangereden</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6</w:t>
            </w:r>
          </w:p>
        </w:tc>
      </w:tr>
      <w:tr w:rsidR="003D1F2A"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P04</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In storing</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5</w:t>
            </w:r>
          </w:p>
        </w:tc>
      </w:tr>
      <w:tr w:rsidR="003D1F2A"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P05</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Blijft hangen</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5</w:t>
            </w:r>
          </w:p>
        </w:tc>
      </w:tr>
      <w:tr w:rsidR="003D1F2A"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P06</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Fatale fout</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2</w:t>
            </w:r>
          </w:p>
        </w:tc>
      </w:tr>
      <w:tr w:rsidR="003D1F2A"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P07</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Gewenste stand komt niet overeen (niet mogelijk)</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0</w:t>
            </w:r>
          </w:p>
        </w:tc>
      </w:tr>
      <w:tr w:rsidR="003D1F2A"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P08</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Geen communicatie (mogelijk)</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2</w:t>
            </w:r>
          </w:p>
        </w:tc>
      </w:tr>
      <w:tr w:rsidR="003D1F2A"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P09</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Oproep actief</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0</w:t>
            </w:r>
          </w:p>
        </w:tc>
      </w:tr>
      <w:tr w:rsidR="003D1F2A"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P10</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Niet bedienbaar</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4</w:t>
            </w:r>
          </w:p>
        </w:tc>
      </w:tr>
      <w:tr w:rsidR="003D1F2A"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tcPr>
          <w:p w:rsidR="003D1F2A" w:rsidRPr="00955B6D" w:rsidRDefault="003D1F2A" w:rsidP="003D1F2A">
            <w:pPr>
              <w:spacing w:line="240" w:lineRule="auto"/>
              <w:rPr>
                <w:rFonts w:cs="Arial"/>
                <w:color w:val="000000"/>
                <w:szCs w:val="19"/>
              </w:rPr>
            </w:pPr>
            <w:r w:rsidRPr="00955B6D">
              <w:rPr>
                <w:rFonts w:cs="Arial"/>
                <w:color w:val="000000"/>
                <w:szCs w:val="19"/>
              </w:rPr>
              <w:t>P11</w:t>
            </w:r>
          </w:p>
        </w:tc>
        <w:tc>
          <w:tcPr>
            <w:tcW w:w="4500" w:type="dxa"/>
            <w:tcBorders>
              <w:top w:val="nil"/>
              <w:left w:val="nil"/>
              <w:bottom w:val="single" w:sz="4" w:space="0" w:color="auto"/>
              <w:right w:val="single" w:sz="4" w:space="0" w:color="auto"/>
            </w:tcBorders>
            <w:shd w:val="clear" w:color="auto" w:fill="auto"/>
            <w:noWrap/>
            <w:vAlign w:val="bottom"/>
          </w:tcPr>
          <w:p w:rsidR="003D1F2A" w:rsidRPr="00955B6D" w:rsidRDefault="003D1F2A" w:rsidP="003D1F2A">
            <w:pPr>
              <w:spacing w:line="240" w:lineRule="auto"/>
              <w:rPr>
                <w:rFonts w:cs="Arial"/>
                <w:color w:val="000000"/>
                <w:szCs w:val="19"/>
              </w:rPr>
            </w:pPr>
            <w:r w:rsidRPr="00955B6D">
              <w:rPr>
                <w:rFonts w:cs="Arial"/>
                <w:color w:val="000000"/>
                <w:szCs w:val="19"/>
              </w:rPr>
              <w:t>Overige</w:t>
            </w:r>
          </w:p>
        </w:tc>
        <w:tc>
          <w:tcPr>
            <w:tcW w:w="679" w:type="dxa"/>
            <w:tcBorders>
              <w:top w:val="nil"/>
              <w:left w:val="nil"/>
              <w:bottom w:val="single" w:sz="4" w:space="0" w:color="auto"/>
              <w:right w:val="single" w:sz="4" w:space="0" w:color="auto"/>
            </w:tcBorders>
            <w:shd w:val="clear" w:color="auto" w:fill="auto"/>
            <w:noWrap/>
            <w:vAlign w:val="bottom"/>
          </w:tcPr>
          <w:p w:rsidR="003D1F2A" w:rsidRDefault="003D1F2A" w:rsidP="003D1F2A">
            <w:pPr>
              <w:jc w:val="center"/>
              <w:rPr>
                <w:rFonts w:cs="Arial"/>
                <w:color w:val="000000"/>
                <w:szCs w:val="19"/>
              </w:rPr>
            </w:pPr>
            <w:r>
              <w:rPr>
                <w:rFonts w:cs="Arial"/>
                <w:color w:val="000000"/>
                <w:szCs w:val="19"/>
              </w:rPr>
              <w:t>16</w:t>
            </w:r>
          </w:p>
        </w:tc>
      </w:tr>
      <w:tr w:rsidR="00F61EED"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F61EED" w:rsidRPr="00955B6D" w:rsidRDefault="00F61EED" w:rsidP="00F61EED">
            <w:pPr>
              <w:spacing w:line="240" w:lineRule="auto"/>
              <w:rPr>
                <w:rFonts w:cs="Arial"/>
                <w:color w:val="000000"/>
                <w:szCs w:val="19"/>
              </w:rPr>
            </w:pPr>
          </w:p>
        </w:tc>
        <w:tc>
          <w:tcPr>
            <w:tcW w:w="4500" w:type="dxa"/>
            <w:tcBorders>
              <w:top w:val="nil"/>
              <w:left w:val="nil"/>
              <w:bottom w:val="single" w:sz="4" w:space="0" w:color="auto"/>
              <w:right w:val="single" w:sz="4" w:space="0" w:color="auto"/>
            </w:tcBorders>
            <w:shd w:val="clear" w:color="auto" w:fill="auto"/>
            <w:noWrap/>
            <w:vAlign w:val="bottom"/>
            <w:hideMark/>
          </w:tcPr>
          <w:p w:rsidR="00F61EED" w:rsidRPr="00955B6D" w:rsidRDefault="00F61EED" w:rsidP="00F61EED">
            <w:pPr>
              <w:spacing w:line="240" w:lineRule="auto"/>
              <w:rPr>
                <w:rFonts w:cs="Arial"/>
                <w:color w:val="000000"/>
                <w:szCs w:val="19"/>
              </w:rPr>
            </w:pPr>
            <w:r>
              <w:rPr>
                <w:rFonts w:cs="Arial"/>
                <w:color w:val="000000"/>
                <w:szCs w:val="19"/>
              </w:rPr>
              <w:t>Niet ingevuld</w:t>
            </w:r>
          </w:p>
        </w:tc>
        <w:tc>
          <w:tcPr>
            <w:tcW w:w="679" w:type="dxa"/>
            <w:tcBorders>
              <w:top w:val="nil"/>
              <w:left w:val="nil"/>
              <w:bottom w:val="single" w:sz="4" w:space="0" w:color="auto"/>
              <w:right w:val="single" w:sz="4" w:space="0" w:color="auto"/>
            </w:tcBorders>
            <w:shd w:val="clear" w:color="auto" w:fill="auto"/>
            <w:noWrap/>
            <w:vAlign w:val="bottom"/>
            <w:hideMark/>
          </w:tcPr>
          <w:p w:rsidR="00F61EED" w:rsidRPr="00955B6D" w:rsidRDefault="003D1F2A" w:rsidP="00F61EED">
            <w:pPr>
              <w:spacing w:line="240" w:lineRule="auto"/>
              <w:jc w:val="center"/>
              <w:rPr>
                <w:rFonts w:cs="Arial"/>
                <w:color w:val="000000"/>
                <w:szCs w:val="19"/>
              </w:rPr>
            </w:pPr>
            <w:r>
              <w:rPr>
                <w:rFonts w:cs="Arial"/>
                <w:color w:val="000000"/>
                <w:szCs w:val="19"/>
              </w:rPr>
              <w:t>0</w:t>
            </w:r>
          </w:p>
        </w:tc>
      </w:tr>
    </w:tbl>
    <w:p w:rsidR="00955B6D" w:rsidRDefault="00955B6D" w:rsidP="00955B6D">
      <w:pPr>
        <w:pStyle w:val="Heading3"/>
      </w:pPr>
      <w:bookmarkStart w:id="96" w:name="_Toc536007316"/>
      <w:r>
        <w:t>Oorzaak</w:t>
      </w:r>
      <w:bookmarkEnd w:id="96"/>
    </w:p>
    <w:p w:rsidR="00B241E4" w:rsidRPr="00B241E4" w:rsidRDefault="00B241E4" w:rsidP="00B241E4">
      <w:r>
        <w:t>Hieronder staat het overzicht van de gekozen oorzaak van de meldingen</w:t>
      </w:r>
    </w:p>
    <w:tbl>
      <w:tblPr>
        <w:tblW w:w="6159" w:type="dxa"/>
        <w:tblCellMar>
          <w:left w:w="70" w:type="dxa"/>
          <w:right w:w="70" w:type="dxa"/>
        </w:tblCellMar>
        <w:tblLook w:val="04A0" w:firstRow="1" w:lastRow="0" w:firstColumn="1" w:lastColumn="0" w:noHBand="0" w:noVBand="1"/>
      </w:tblPr>
      <w:tblGrid>
        <w:gridCol w:w="980"/>
        <w:gridCol w:w="4500"/>
        <w:gridCol w:w="679"/>
      </w:tblGrid>
      <w:tr w:rsidR="00955B6D" w:rsidRPr="00955B6D" w:rsidTr="00F61EED">
        <w:trPr>
          <w:trHeight w:val="255"/>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B6D" w:rsidRPr="00955B6D" w:rsidRDefault="00955B6D" w:rsidP="00955B6D">
            <w:pPr>
              <w:spacing w:line="240" w:lineRule="auto"/>
              <w:rPr>
                <w:rFonts w:cs="Arial"/>
                <w:color w:val="000000"/>
                <w:szCs w:val="19"/>
              </w:rPr>
            </w:pPr>
            <w:r w:rsidRPr="00955B6D">
              <w:rPr>
                <w:rFonts w:cs="Arial"/>
                <w:color w:val="000000"/>
                <w:szCs w:val="19"/>
              </w:rPr>
              <w:t>Oorzaak</w:t>
            </w:r>
          </w:p>
        </w:tc>
        <w:tc>
          <w:tcPr>
            <w:tcW w:w="4500" w:type="dxa"/>
            <w:tcBorders>
              <w:top w:val="single" w:sz="4" w:space="0" w:color="auto"/>
              <w:left w:val="nil"/>
              <w:bottom w:val="single" w:sz="4" w:space="0" w:color="auto"/>
              <w:right w:val="single" w:sz="4" w:space="0" w:color="auto"/>
            </w:tcBorders>
            <w:shd w:val="clear" w:color="auto" w:fill="auto"/>
            <w:noWrap/>
            <w:vAlign w:val="bottom"/>
            <w:hideMark/>
          </w:tcPr>
          <w:p w:rsidR="00955B6D" w:rsidRPr="00955B6D" w:rsidRDefault="00955B6D" w:rsidP="00955B6D">
            <w:pPr>
              <w:spacing w:line="240" w:lineRule="auto"/>
              <w:rPr>
                <w:rFonts w:cs="Arial"/>
                <w:color w:val="000000"/>
                <w:szCs w:val="19"/>
              </w:rPr>
            </w:pPr>
            <w:r w:rsidRPr="00955B6D">
              <w:rPr>
                <w:rFonts w:cs="Arial"/>
                <w:color w:val="000000"/>
                <w:szCs w:val="19"/>
              </w:rPr>
              <w:t>Beschrijving</w:t>
            </w:r>
          </w:p>
        </w:tc>
        <w:tc>
          <w:tcPr>
            <w:tcW w:w="679" w:type="dxa"/>
            <w:tcBorders>
              <w:top w:val="single" w:sz="4" w:space="0" w:color="auto"/>
              <w:left w:val="nil"/>
              <w:bottom w:val="single" w:sz="4" w:space="0" w:color="auto"/>
              <w:right w:val="single" w:sz="4" w:space="0" w:color="auto"/>
            </w:tcBorders>
            <w:shd w:val="clear" w:color="auto" w:fill="auto"/>
            <w:noWrap/>
            <w:vAlign w:val="bottom"/>
            <w:hideMark/>
          </w:tcPr>
          <w:p w:rsidR="00955B6D" w:rsidRPr="00955B6D" w:rsidRDefault="00955B6D" w:rsidP="00955B6D">
            <w:pPr>
              <w:spacing w:line="240" w:lineRule="auto"/>
              <w:jc w:val="center"/>
              <w:rPr>
                <w:rFonts w:cs="Arial"/>
                <w:color w:val="000000"/>
                <w:szCs w:val="19"/>
              </w:rPr>
            </w:pPr>
            <w:r w:rsidRPr="00955B6D">
              <w:rPr>
                <w:rFonts w:cs="Arial"/>
                <w:color w:val="000000"/>
                <w:szCs w:val="19"/>
              </w:rPr>
              <w:t>Aantal</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C01</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Corrosie</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jc w:val="center"/>
              <w:rPr>
                <w:rFonts w:cs="Arial"/>
                <w:color w:val="000000"/>
                <w:szCs w:val="19"/>
              </w:rPr>
            </w:pPr>
            <w:r w:rsidRPr="003D1F2A">
              <w:rPr>
                <w:rFonts w:cs="Arial"/>
                <w:color w:val="000000"/>
                <w:szCs w:val="19"/>
              </w:rPr>
              <w:t>2</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C02</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Mechanische slijtage, - breuk, - vervorming</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jc w:val="center"/>
              <w:rPr>
                <w:rFonts w:cs="Arial"/>
                <w:color w:val="000000"/>
                <w:szCs w:val="19"/>
              </w:rPr>
            </w:pPr>
            <w:r w:rsidRPr="003D1F2A">
              <w:rPr>
                <w:rFonts w:cs="Arial"/>
                <w:color w:val="000000"/>
                <w:szCs w:val="19"/>
              </w:rPr>
              <w:t>2</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C03</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Molest / diefstal</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jc w:val="center"/>
              <w:rPr>
                <w:rFonts w:cs="Arial"/>
                <w:color w:val="000000"/>
                <w:szCs w:val="19"/>
              </w:rPr>
            </w:pPr>
            <w:r w:rsidRPr="003D1F2A">
              <w:rPr>
                <w:rFonts w:cs="Arial"/>
                <w:color w:val="000000"/>
                <w:szCs w:val="19"/>
              </w:rPr>
              <w:t>0</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C04</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Ongedierte</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jc w:val="center"/>
              <w:rPr>
                <w:rFonts w:cs="Arial"/>
                <w:color w:val="000000"/>
                <w:szCs w:val="19"/>
              </w:rPr>
            </w:pPr>
            <w:r w:rsidRPr="003D1F2A">
              <w:rPr>
                <w:rFonts w:cs="Arial"/>
                <w:color w:val="000000"/>
                <w:szCs w:val="19"/>
              </w:rPr>
              <w:t>0</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C05</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Schade</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jc w:val="center"/>
              <w:rPr>
                <w:rFonts w:cs="Arial"/>
                <w:color w:val="000000"/>
                <w:szCs w:val="19"/>
              </w:rPr>
            </w:pPr>
            <w:r w:rsidRPr="003D1F2A">
              <w:rPr>
                <w:rFonts w:cs="Arial"/>
                <w:color w:val="000000"/>
                <w:szCs w:val="19"/>
              </w:rPr>
              <w:t>2</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C06</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Random / software / applicatie fout</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jc w:val="center"/>
              <w:rPr>
                <w:rFonts w:cs="Arial"/>
                <w:color w:val="000000"/>
                <w:szCs w:val="19"/>
              </w:rPr>
            </w:pPr>
            <w:r w:rsidRPr="003D1F2A">
              <w:rPr>
                <w:rFonts w:cs="Arial"/>
                <w:color w:val="000000"/>
                <w:szCs w:val="19"/>
              </w:rPr>
              <w:t>0</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C07</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Thermische vervorming</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jc w:val="center"/>
              <w:rPr>
                <w:rFonts w:cs="Arial"/>
                <w:color w:val="000000"/>
                <w:szCs w:val="19"/>
              </w:rPr>
            </w:pPr>
            <w:r w:rsidRPr="003D1F2A">
              <w:rPr>
                <w:rFonts w:cs="Arial"/>
                <w:color w:val="000000"/>
                <w:szCs w:val="19"/>
              </w:rPr>
              <w:t>0</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C08</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Veroudering</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jc w:val="center"/>
              <w:rPr>
                <w:rFonts w:cs="Arial"/>
                <w:color w:val="000000"/>
                <w:szCs w:val="19"/>
              </w:rPr>
            </w:pPr>
            <w:r w:rsidRPr="003D1F2A">
              <w:rPr>
                <w:rFonts w:cs="Arial"/>
                <w:color w:val="000000"/>
                <w:szCs w:val="19"/>
              </w:rPr>
              <w:t>11</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C09</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Vervuiling</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jc w:val="center"/>
              <w:rPr>
                <w:rFonts w:cs="Arial"/>
                <w:color w:val="000000"/>
                <w:szCs w:val="19"/>
              </w:rPr>
            </w:pPr>
            <w:r w:rsidRPr="003D1F2A">
              <w:rPr>
                <w:rFonts w:cs="Arial"/>
                <w:color w:val="000000"/>
                <w:szCs w:val="19"/>
              </w:rPr>
              <w:t>0</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C10</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Weersomstandigheden</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jc w:val="center"/>
              <w:rPr>
                <w:rFonts w:cs="Arial"/>
                <w:color w:val="000000"/>
                <w:szCs w:val="19"/>
              </w:rPr>
            </w:pPr>
            <w:r w:rsidRPr="003D1F2A">
              <w:rPr>
                <w:rFonts w:cs="Arial"/>
                <w:color w:val="000000"/>
                <w:szCs w:val="19"/>
              </w:rPr>
              <w:t>0</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C11</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Externe oorzaak</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spacing w:line="240" w:lineRule="auto"/>
              <w:jc w:val="center"/>
              <w:rPr>
                <w:rFonts w:cs="Arial"/>
                <w:color w:val="000000"/>
                <w:szCs w:val="19"/>
              </w:rPr>
            </w:pPr>
            <w:r w:rsidRPr="003D1F2A">
              <w:rPr>
                <w:rFonts w:cs="Arial"/>
                <w:color w:val="000000"/>
                <w:szCs w:val="19"/>
              </w:rPr>
              <w:t>9</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C12</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Aanlegkwaliteit</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spacing w:line="240" w:lineRule="auto"/>
              <w:jc w:val="center"/>
              <w:rPr>
                <w:rFonts w:cs="Arial"/>
                <w:color w:val="000000"/>
                <w:szCs w:val="19"/>
              </w:rPr>
            </w:pPr>
            <w:r w:rsidRPr="003D1F2A">
              <w:rPr>
                <w:rFonts w:cs="Arial"/>
                <w:color w:val="000000"/>
                <w:szCs w:val="19"/>
              </w:rPr>
              <w:t>0</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C13</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Overige</w:t>
            </w:r>
          </w:p>
        </w:tc>
        <w:tc>
          <w:tcPr>
            <w:tcW w:w="679" w:type="dxa"/>
            <w:tcBorders>
              <w:top w:val="nil"/>
              <w:left w:val="nil"/>
              <w:bottom w:val="single" w:sz="4" w:space="0" w:color="auto"/>
              <w:right w:val="single" w:sz="4" w:space="0" w:color="auto"/>
            </w:tcBorders>
            <w:shd w:val="clear" w:color="auto" w:fill="auto"/>
            <w:noWrap/>
            <w:hideMark/>
          </w:tcPr>
          <w:p w:rsidR="003D1F2A" w:rsidRPr="003D1F2A" w:rsidRDefault="003D1F2A" w:rsidP="003D1F2A">
            <w:pPr>
              <w:spacing w:line="240" w:lineRule="auto"/>
              <w:jc w:val="center"/>
              <w:rPr>
                <w:rFonts w:cs="Arial"/>
                <w:color w:val="000000"/>
                <w:szCs w:val="19"/>
              </w:rPr>
            </w:pPr>
            <w:r w:rsidRPr="003D1F2A">
              <w:rPr>
                <w:rFonts w:cs="Arial"/>
                <w:color w:val="000000"/>
                <w:szCs w:val="19"/>
              </w:rPr>
              <w:t>32</w:t>
            </w:r>
          </w:p>
        </w:tc>
      </w:tr>
      <w:tr w:rsidR="003D1F2A" w:rsidRPr="00955B6D" w:rsidTr="0071773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tcPr>
          <w:p w:rsidR="003D1F2A" w:rsidRPr="00955B6D" w:rsidRDefault="003D1F2A" w:rsidP="003D1F2A">
            <w:pPr>
              <w:spacing w:line="240" w:lineRule="auto"/>
              <w:rPr>
                <w:rFonts w:cs="Arial"/>
                <w:color w:val="000000"/>
                <w:szCs w:val="19"/>
              </w:rPr>
            </w:pPr>
            <w:r w:rsidRPr="00955B6D">
              <w:rPr>
                <w:rFonts w:cs="Arial"/>
                <w:color w:val="000000"/>
                <w:szCs w:val="19"/>
              </w:rPr>
              <w:t>C14</w:t>
            </w:r>
          </w:p>
        </w:tc>
        <w:tc>
          <w:tcPr>
            <w:tcW w:w="4500" w:type="dxa"/>
            <w:tcBorders>
              <w:top w:val="nil"/>
              <w:left w:val="nil"/>
              <w:bottom w:val="single" w:sz="4" w:space="0" w:color="auto"/>
              <w:right w:val="single" w:sz="4" w:space="0" w:color="auto"/>
            </w:tcBorders>
            <w:shd w:val="clear" w:color="auto" w:fill="auto"/>
            <w:noWrap/>
            <w:vAlign w:val="bottom"/>
          </w:tcPr>
          <w:p w:rsidR="003D1F2A" w:rsidRPr="00955B6D" w:rsidRDefault="003D1F2A" w:rsidP="003D1F2A">
            <w:pPr>
              <w:spacing w:line="240" w:lineRule="auto"/>
              <w:rPr>
                <w:rFonts w:cs="Arial"/>
                <w:color w:val="000000"/>
                <w:szCs w:val="19"/>
              </w:rPr>
            </w:pPr>
            <w:r w:rsidRPr="00955B6D">
              <w:rPr>
                <w:rFonts w:cs="Arial"/>
                <w:color w:val="000000"/>
                <w:szCs w:val="19"/>
              </w:rPr>
              <w:t>Bedienfout</w:t>
            </w:r>
          </w:p>
        </w:tc>
        <w:tc>
          <w:tcPr>
            <w:tcW w:w="679" w:type="dxa"/>
            <w:tcBorders>
              <w:top w:val="nil"/>
              <w:left w:val="nil"/>
              <w:bottom w:val="single" w:sz="4" w:space="0" w:color="auto"/>
              <w:right w:val="single" w:sz="4" w:space="0" w:color="auto"/>
            </w:tcBorders>
            <w:shd w:val="clear" w:color="auto" w:fill="auto"/>
            <w:noWrap/>
          </w:tcPr>
          <w:p w:rsidR="003D1F2A" w:rsidRPr="003D1F2A" w:rsidRDefault="003D1F2A" w:rsidP="003D1F2A">
            <w:pPr>
              <w:spacing w:line="240" w:lineRule="auto"/>
              <w:jc w:val="center"/>
              <w:rPr>
                <w:rFonts w:cs="Arial"/>
                <w:color w:val="000000"/>
                <w:szCs w:val="19"/>
              </w:rPr>
            </w:pPr>
            <w:r w:rsidRPr="003D1F2A">
              <w:rPr>
                <w:rFonts w:cs="Arial"/>
                <w:color w:val="000000"/>
                <w:szCs w:val="19"/>
              </w:rPr>
              <w:t>2</w:t>
            </w:r>
          </w:p>
        </w:tc>
      </w:tr>
      <w:tr w:rsidR="00F61EED" w:rsidRPr="00955B6D" w:rsidTr="00F61EED">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tcPr>
          <w:p w:rsidR="00F61EED" w:rsidRPr="00955B6D" w:rsidRDefault="00F61EED" w:rsidP="00F61EED">
            <w:pPr>
              <w:spacing w:line="240" w:lineRule="auto"/>
              <w:rPr>
                <w:rFonts w:cs="Arial"/>
                <w:color w:val="000000"/>
                <w:szCs w:val="19"/>
              </w:rPr>
            </w:pPr>
          </w:p>
        </w:tc>
        <w:tc>
          <w:tcPr>
            <w:tcW w:w="4500" w:type="dxa"/>
            <w:tcBorders>
              <w:top w:val="nil"/>
              <w:left w:val="nil"/>
              <w:bottom w:val="single" w:sz="4" w:space="0" w:color="auto"/>
              <w:right w:val="single" w:sz="4" w:space="0" w:color="auto"/>
            </w:tcBorders>
            <w:shd w:val="clear" w:color="auto" w:fill="auto"/>
            <w:noWrap/>
            <w:vAlign w:val="bottom"/>
          </w:tcPr>
          <w:p w:rsidR="00F61EED" w:rsidRPr="00955B6D" w:rsidRDefault="00F61EED" w:rsidP="00F61EED">
            <w:pPr>
              <w:spacing w:line="240" w:lineRule="auto"/>
              <w:rPr>
                <w:rFonts w:cs="Arial"/>
                <w:color w:val="000000"/>
                <w:szCs w:val="19"/>
              </w:rPr>
            </w:pPr>
            <w:r>
              <w:rPr>
                <w:rFonts w:cs="Arial"/>
                <w:color w:val="000000"/>
                <w:szCs w:val="19"/>
              </w:rPr>
              <w:t>Niet ingevuld</w:t>
            </w:r>
          </w:p>
        </w:tc>
        <w:tc>
          <w:tcPr>
            <w:tcW w:w="679" w:type="dxa"/>
            <w:tcBorders>
              <w:top w:val="nil"/>
              <w:left w:val="nil"/>
              <w:bottom w:val="single" w:sz="4" w:space="0" w:color="auto"/>
              <w:right w:val="single" w:sz="4" w:space="0" w:color="auto"/>
            </w:tcBorders>
            <w:shd w:val="clear" w:color="auto" w:fill="auto"/>
            <w:noWrap/>
            <w:vAlign w:val="bottom"/>
          </w:tcPr>
          <w:p w:rsidR="00F61EED" w:rsidRPr="00955B6D" w:rsidRDefault="003D1F2A" w:rsidP="00F61EED">
            <w:pPr>
              <w:spacing w:line="240" w:lineRule="auto"/>
              <w:jc w:val="center"/>
              <w:rPr>
                <w:rFonts w:cs="Arial"/>
                <w:color w:val="000000"/>
                <w:szCs w:val="19"/>
              </w:rPr>
            </w:pPr>
            <w:r>
              <w:rPr>
                <w:rFonts w:cs="Arial"/>
                <w:color w:val="000000"/>
                <w:szCs w:val="19"/>
              </w:rPr>
              <w:t>0</w:t>
            </w:r>
          </w:p>
        </w:tc>
      </w:tr>
    </w:tbl>
    <w:p w:rsidR="00955B6D" w:rsidRDefault="00955B6D" w:rsidP="00955B6D">
      <w:pPr>
        <w:pStyle w:val="Heading3"/>
      </w:pPr>
      <w:bookmarkStart w:id="97" w:name="_Toc536007317"/>
      <w:r>
        <w:t>Oplossing</w:t>
      </w:r>
      <w:bookmarkEnd w:id="97"/>
    </w:p>
    <w:p w:rsidR="00B241E4" w:rsidRPr="00B241E4" w:rsidRDefault="00B241E4" w:rsidP="00B241E4">
      <w:r>
        <w:t>Hieronder staat het overzicht van de gekozen oplossing van de meldingen</w:t>
      </w:r>
    </w:p>
    <w:tbl>
      <w:tblPr>
        <w:tblW w:w="6164" w:type="dxa"/>
        <w:tblCellMar>
          <w:left w:w="70" w:type="dxa"/>
          <w:right w:w="70" w:type="dxa"/>
        </w:tblCellMar>
        <w:tblLook w:val="04A0" w:firstRow="1" w:lastRow="0" w:firstColumn="1" w:lastColumn="0" w:noHBand="0" w:noVBand="1"/>
      </w:tblPr>
      <w:tblGrid>
        <w:gridCol w:w="985"/>
        <w:gridCol w:w="4500"/>
        <w:gridCol w:w="679"/>
      </w:tblGrid>
      <w:tr w:rsidR="00955B6D" w:rsidRPr="00955B6D" w:rsidTr="00F61EED">
        <w:trPr>
          <w:trHeight w:val="255"/>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B6D" w:rsidRPr="00955B6D" w:rsidRDefault="00955B6D" w:rsidP="00955B6D">
            <w:pPr>
              <w:spacing w:line="240" w:lineRule="auto"/>
              <w:rPr>
                <w:rFonts w:cs="Arial"/>
                <w:color w:val="000000"/>
                <w:szCs w:val="19"/>
              </w:rPr>
            </w:pPr>
            <w:r w:rsidRPr="00955B6D">
              <w:rPr>
                <w:rFonts w:cs="Arial"/>
                <w:color w:val="000000"/>
                <w:szCs w:val="19"/>
              </w:rPr>
              <w:t>Oplossing</w:t>
            </w:r>
          </w:p>
        </w:tc>
        <w:tc>
          <w:tcPr>
            <w:tcW w:w="4500" w:type="dxa"/>
            <w:tcBorders>
              <w:top w:val="single" w:sz="4" w:space="0" w:color="auto"/>
              <w:left w:val="nil"/>
              <w:bottom w:val="single" w:sz="4" w:space="0" w:color="auto"/>
              <w:right w:val="single" w:sz="4" w:space="0" w:color="auto"/>
            </w:tcBorders>
            <w:shd w:val="clear" w:color="auto" w:fill="auto"/>
            <w:noWrap/>
            <w:vAlign w:val="bottom"/>
            <w:hideMark/>
          </w:tcPr>
          <w:p w:rsidR="00955B6D" w:rsidRPr="00955B6D" w:rsidRDefault="00955B6D" w:rsidP="00955B6D">
            <w:pPr>
              <w:spacing w:line="240" w:lineRule="auto"/>
              <w:rPr>
                <w:rFonts w:cs="Arial"/>
                <w:color w:val="000000"/>
                <w:szCs w:val="19"/>
              </w:rPr>
            </w:pPr>
            <w:r w:rsidRPr="00955B6D">
              <w:rPr>
                <w:rFonts w:cs="Arial"/>
                <w:color w:val="000000"/>
                <w:szCs w:val="19"/>
              </w:rPr>
              <w:t>Beschrijving</w:t>
            </w:r>
          </w:p>
        </w:tc>
        <w:tc>
          <w:tcPr>
            <w:tcW w:w="679" w:type="dxa"/>
            <w:tcBorders>
              <w:top w:val="single" w:sz="4" w:space="0" w:color="auto"/>
              <w:left w:val="nil"/>
              <w:bottom w:val="single" w:sz="4" w:space="0" w:color="auto"/>
              <w:right w:val="single" w:sz="4" w:space="0" w:color="auto"/>
            </w:tcBorders>
            <w:shd w:val="clear" w:color="auto" w:fill="auto"/>
            <w:noWrap/>
            <w:vAlign w:val="bottom"/>
            <w:hideMark/>
          </w:tcPr>
          <w:p w:rsidR="00955B6D" w:rsidRPr="00955B6D" w:rsidRDefault="00955B6D" w:rsidP="00955B6D">
            <w:pPr>
              <w:spacing w:line="240" w:lineRule="auto"/>
              <w:jc w:val="center"/>
              <w:rPr>
                <w:rFonts w:cs="Arial"/>
                <w:color w:val="000000"/>
                <w:szCs w:val="19"/>
              </w:rPr>
            </w:pPr>
            <w:r w:rsidRPr="00955B6D">
              <w:rPr>
                <w:rFonts w:cs="Arial"/>
                <w:color w:val="000000"/>
                <w:szCs w:val="19"/>
              </w:rPr>
              <w:t>Aantal</w:t>
            </w:r>
          </w:p>
        </w:tc>
      </w:tr>
      <w:tr w:rsidR="003D1F2A" w:rsidRPr="00955B6D" w:rsidTr="00F61EED">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S01</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Reinigen</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1</w:t>
            </w:r>
          </w:p>
        </w:tc>
      </w:tr>
      <w:tr w:rsidR="003D1F2A" w:rsidRPr="00955B6D" w:rsidTr="00F61EED">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S02</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Vervangen</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27</w:t>
            </w:r>
          </w:p>
        </w:tc>
      </w:tr>
      <w:tr w:rsidR="003D1F2A" w:rsidRPr="00955B6D" w:rsidTr="00F61EED">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S03</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Resetten</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12</w:t>
            </w:r>
          </w:p>
        </w:tc>
      </w:tr>
      <w:tr w:rsidR="003D1F2A" w:rsidRPr="00955B6D" w:rsidTr="00F61EED">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S04</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Afstellen/vastzetten</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1</w:t>
            </w:r>
          </w:p>
        </w:tc>
      </w:tr>
      <w:tr w:rsidR="003D1F2A" w:rsidRPr="00955B6D" w:rsidTr="00F61EED">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S05</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Bijvullen</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0</w:t>
            </w:r>
          </w:p>
        </w:tc>
      </w:tr>
      <w:tr w:rsidR="003D1F2A" w:rsidRPr="00955B6D" w:rsidTr="00F61EED">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S06</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Repareren</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0</w:t>
            </w:r>
          </w:p>
        </w:tc>
      </w:tr>
      <w:tr w:rsidR="003D1F2A" w:rsidRPr="00955B6D" w:rsidTr="00F61EED">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S07</w:t>
            </w:r>
          </w:p>
        </w:tc>
        <w:tc>
          <w:tcPr>
            <w:tcW w:w="4500" w:type="dxa"/>
            <w:tcBorders>
              <w:top w:val="nil"/>
              <w:left w:val="nil"/>
              <w:bottom w:val="single" w:sz="4" w:space="0" w:color="auto"/>
              <w:right w:val="single" w:sz="4" w:space="0" w:color="auto"/>
            </w:tcBorders>
            <w:shd w:val="clear" w:color="auto" w:fill="auto"/>
            <w:noWrap/>
            <w:vAlign w:val="bottom"/>
            <w:hideMark/>
          </w:tcPr>
          <w:p w:rsidR="003D1F2A" w:rsidRPr="00955B6D" w:rsidRDefault="003D1F2A" w:rsidP="003D1F2A">
            <w:pPr>
              <w:spacing w:line="240" w:lineRule="auto"/>
              <w:rPr>
                <w:rFonts w:cs="Arial"/>
                <w:color w:val="000000"/>
                <w:szCs w:val="19"/>
              </w:rPr>
            </w:pPr>
            <w:r w:rsidRPr="00955B6D">
              <w:rPr>
                <w:rFonts w:cs="Arial"/>
                <w:color w:val="000000"/>
                <w:szCs w:val="19"/>
              </w:rPr>
              <w:t>Smeren / bijvullen / bijwerken</w:t>
            </w:r>
          </w:p>
        </w:tc>
        <w:tc>
          <w:tcPr>
            <w:tcW w:w="679" w:type="dxa"/>
            <w:tcBorders>
              <w:top w:val="nil"/>
              <w:left w:val="nil"/>
              <w:bottom w:val="single" w:sz="4" w:space="0" w:color="auto"/>
              <w:right w:val="single" w:sz="4" w:space="0" w:color="auto"/>
            </w:tcBorders>
            <w:shd w:val="clear" w:color="auto" w:fill="auto"/>
            <w:noWrap/>
            <w:vAlign w:val="bottom"/>
            <w:hideMark/>
          </w:tcPr>
          <w:p w:rsidR="003D1F2A" w:rsidRDefault="003D1F2A" w:rsidP="003D1F2A">
            <w:pPr>
              <w:jc w:val="center"/>
              <w:rPr>
                <w:rFonts w:cs="Arial"/>
                <w:color w:val="000000"/>
                <w:szCs w:val="19"/>
              </w:rPr>
            </w:pPr>
            <w:r>
              <w:rPr>
                <w:rFonts w:cs="Arial"/>
                <w:color w:val="000000"/>
                <w:szCs w:val="19"/>
              </w:rPr>
              <w:t>0</w:t>
            </w:r>
          </w:p>
        </w:tc>
      </w:tr>
      <w:tr w:rsidR="003D1F2A" w:rsidRPr="00955B6D" w:rsidTr="00F61EED">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tcPr>
          <w:p w:rsidR="003D1F2A" w:rsidRPr="00955B6D" w:rsidRDefault="003D1F2A" w:rsidP="003D1F2A">
            <w:pPr>
              <w:spacing w:line="240" w:lineRule="auto"/>
              <w:rPr>
                <w:rFonts w:cs="Arial"/>
                <w:color w:val="000000"/>
                <w:szCs w:val="19"/>
              </w:rPr>
            </w:pPr>
            <w:r w:rsidRPr="00955B6D">
              <w:rPr>
                <w:rFonts w:cs="Arial"/>
                <w:color w:val="000000"/>
                <w:szCs w:val="19"/>
              </w:rPr>
              <w:t>S08</w:t>
            </w:r>
          </w:p>
        </w:tc>
        <w:tc>
          <w:tcPr>
            <w:tcW w:w="4500" w:type="dxa"/>
            <w:tcBorders>
              <w:top w:val="nil"/>
              <w:left w:val="nil"/>
              <w:bottom w:val="single" w:sz="4" w:space="0" w:color="auto"/>
              <w:right w:val="single" w:sz="4" w:space="0" w:color="auto"/>
            </w:tcBorders>
            <w:shd w:val="clear" w:color="auto" w:fill="auto"/>
            <w:noWrap/>
            <w:vAlign w:val="bottom"/>
          </w:tcPr>
          <w:p w:rsidR="003D1F2A" w:rsidRPr="00955B6D" w:rsidRDefault="003D1F2A" w:rsidP="003D1F2A">
            <w:pPr>
              <w:spacing w:line="240" w:lineRule="auto"/>
              <w:rPr>
                <w:rFonts w:cs="Arial"/>
                <w:color w:val="000000"/>
                <w:szCs w:val="19"/>
              </w:rPr>
            </w:pPr>
            <w:r w:rsidRPr="00955B6D">
              <w:rPr>
                <w:rFonts w:cs="Arial"/>
                <w:color w:val="000000"/>
                <w:szCs w:val="19"/>
              </w:rPr>
              <w:t>Overige</w:t>
            </w:r>
          </w:p>
        </w:tc>
        <w:tc>
          <w:tcPr>
            <w:tcW w:w="679" w:type="dxa"/>
            <w:tcBorders>
              <w:top w:val="nil"/>
              <w:left w:val="nil"/>
              <w:bottom w:val="single" w:sz="4" w:space="0" w:color="auto"/>
              <w:right w:val="single" w:sz="4" w:space="0" w:color="auto"/>
            </w:tcBorders>
            <w:shd w:val="clear" w:color="auto" w:fill="auto"/>
            <w:noWrap/>
            <w:vAlign w:val="bottom"/>
          </w:tcPr>
          <w:p w:rsidR="003D1F2A" w:rsidRDefault="003D1F2A" w:rsidP="003D1F2A">
            <w:pPr>
              <w:jc w:val="center"/>
              <w:rPr>
                <w:rFonts w:cs="Arial"/>
                <w:color w:val="000000"/>
                <w:szCs w:val="19"/>
              </w:rPr>
            </w:pPr>
            <w:r>
              <w:rPr>
                <w:rFonts w:cs="Arial"/>
                <w:color w:val="000000"/>
                <w:szCs w:val="19"/>
              </w:rPr>
              <w:t>19</w:t>
            </w:r>
          </w:p>
        </w:tc>
      </w:tr>
      <w:tr w:rsidR="00F61EED" w:rsidRPr="00955B6D" w:rsidTr="00F61EED">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F61EED" w:rsidRPr="00955B6D" w:rsidRDefault="00F61EED" w:rsidP="00F61EED">
            <w:pPr>
              <w:spacing w:line="240" w:lineRule="auto"/>
              <w:rPr>
                <w:rFonts w:cs="Arial"/>
                <w:color w:val="000000"/>
                <w:szCs w:val="19"/>
              </w:rPr>
            </w:pPr>
          </w:p>
        </w:tc>
        <w:tc>
          <w:tcPr>
            <w:tcW w:w="4500" w:type="dxa"/>
            <w:tcBorders>
              <w:top w:val="nil"/>
              <w:left w:val="nil"/>
              <w:bottom w:val="single" w:sz="4" w:space="0" w:color="auto"/>
              <w:right w:val="single" w:sz="4" w:space="0" w:color="auto"/>
            </w:tcBorders>
            <w:shd w:val="clear" w:color="auto" w:fill="auto"/>
            <w:noWrap/>
            <w:vAlign w:val="bottom"/>
            <w:hideMark/>
          </w:tcPr>
          <w:p w:rsidR="00F61EED" w:rsidRPr="00955B6D" w:rsidRDefault="00F61EED" w:rsidP="00F61EED">
            <w:pPr>
              <w:spacing w:line="240" w:lineRule="auto"/>
              <w:rPr>
                <w:rFonts w:cs="Arial"/>
                <w:color w:val="000000"/>
                <w:szCs w:val="19"/>
              </w:rPr>
            </w:pPr>
            <w:r>
              <w:rPr>
                <w:rFonts w:cs="Arial"/>
                <w:color w:val="000000"/>
                <w:szCs w:val="19"/>
              </w:rPr>
              <w:t>Niet ingevuld</w:t>
            </w:r>
          </w:p>
        </w:tc>
        <w:tc>
          <w:tcPr>
            <w:tcW w:w="679" w:type="dxa"/>
            <w:tcBorders>
              <w:top w:val="nil"/>
              <w:left w:val="nil"/>
              <w:bottom w:val="single" w:sz="4" w:space="0" w:color="auto"/>
              <w:right w:val="single" w:sz="4" w:space="0" w:color="auto"/>
            </w:tcBorders>
            <w:shd w:val="clear" w:color="auto" w:fill="auto"/>
            <w:noWrap/>
            <w:vAlign w:val="bottom"/>
            <w:hideMark/>
          </w:tcPr>
          <w:p w:rsidR="00F61EED" w:rsidRPr="00955B6D" w:rsidRDefault="003D1F2A" w:rsidP="00F61EED">
            <w:pPr>
              <w:spacing w:line="240" w:lineRule="auto"/>
              <w:jc w:val="center"/>
              <w:rPr>
                <w:rFonts w:cs="Arial"/>
                <w:color w:val="000000"/>
                <w:szCs w:val="19"/>
              </w:rPr>
            </w:pPr>
            <w:r>
              <w:rPr>
                <w:rFonts w:cs="Arial"/>
                <w:color w:val="000000"/>
                <w:szCs w:val="19"/>
              </w:rPr>
              <w:t>0</w:t>
            </w:r>
          </w:p>
        </w:tc>
      </w:tr>
    </w:tbl>
    <w:p w:rsidR="00955B6D" w:rsidRDefault="00955B6D" w:rsidP="007E423C"/>
    <w:p w:rsidR="007E423C" w:rsidRDefault="007E423C" w:rsidP="007E423C">
      <w:r>
        <w:t>In de volgende paragrafen zijn de deelinstallatie uitgewerkt welke de meeste meldingen / storingen hadden in het kwartaal</w:t>
      </w:r>
      <w:r w:rsidR="00B829D0">
        <w:t>.</w:t>
      </w:r>
    </w:p>
    <w:p w:rsidR="00017CFF" w:rsidRPr="0091526B" w:rsidRDefault="00017CFF" w:rsidP="00017CFF">
      <w:pPr>
        <w:pStyle w:val="Heading2"/>
        <w:numPr>
          <w:ilvl w:val="1"/>
          <w:numId w:val="1"/>
        </w:numPr>
        <w:spacing w:line="240" w:lineRule="exact"/>
        <w:rPr>
          <w:sz w:val="20"/>
        </w:rPr>
      </w:pPr>
      <w:bookmarkStart w:id="98" w:name="_Toc536007318"/>
      <w:r w:rsidRPr="0091526B">
        <w:t>CCTV</w:t>
      </w:r>
      <w:r w:rsidRPr="0091526B">
        <w:rPr>
          <w:sz w:val="20"/>
        </w:rPr>
        <w:t>-camerasysteem</w:t>
      </w:r>
      <w:bookmarkEnd w:id="98"/>
    </w:p>
    <w:p w:rsidR="00B829D0" w:rsidRDefault="00587188" w:rsidP="00587188">
      <w:r w:rsidRPr="00B260B9">
        <w:t>Hieronder is een vergelijking gemaakt van het aantal storingen van deze installatie t.o.v. andere kwartalen (hetzelfde kwartaal van vorig jaar en vorig kwartaal)</w:t>
      </w:r>
      <w:r>
        <w:t xml:space="preserve"> en t.o.v. </w:t>
      </w:r>
    </w:p>
    <w:p w:rsidR="00587188" w:rsidRDefault="00587188" w:rsidP="00587188">
      <w:r>
        <w:t>het gemiddelde vanaf Q1 2016</w:t>
      </w:r>
      <w:r w:rsidRPr="00B260B9">
        <w:t>.</w:t>
      </w:r>
    </w:p>
    <w:p w:rsidR="00B829D0" w:rsidRDefault="00B829D0" w:rsidP="00587188"/>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017CFF" w:rsidRPr="001C5E32" w:rsidTr="0071773D">
        <w:trPr>
          <w:trHeight w:val="518"/>
        </w:trPr>
        <w:tc>
          <w:tcPr>
            <w:tcW w:w="2408" w:type="dxa"/>
          </w:tcPr>
          <w:p w:rsidR="00017CFF" w:rsidRPr="001C5E32" w:rsidRDefault="00017CFF" w:rsidP="0071773D">
            <w:pPr>
              <w:jc w:val="center"/>
              <w:rPr>
                <w:b/>
              </w:rPr>
            </w:pPr>
            <w:r>
              <w:rPr>
                <w:b/>
              </w:rPr>
              <w:t>Aantal storingen t.o.v. Q4 2017</w:t>
            </w:r>
          </w:p>
          <w:p w:rsidR="00017CFF" w:rsidRPr="001C5E32" w:rsidRDefault="00017CFF" w:rsidP="0071773D">
            <w:pPr>
              <w:jc w:val="center"/>
              <w:rPr>
                <w:b/>
              </w:rPr>
            </w:pPr>
            <w:r>
              <w:rPr>
                <w:b/>
                <w:color w:val="C00000"/>
                <w:sz w:val="52"/>
              </w:rPr>
              <w:t>5</w:t>
            </w:r>
            <w:r w:rsidRPr="00B260B9">
              <w:rPr>
                <w:b/>
                <w:color w:val="92D050"/>
                <w:sz w:val="52"/>
              </w:rPr>
              <w:t xml:space="preserve"> </w:t>
            </w:r>
            <w:r w:rsidRPr="00B260B9">
              <w:rPr>
                <w:b/>
                <w:sz w:val="28"/>
                <w:szCs w:val="28"/>
              </w:rPr>
              <w:t>(</w:t>
            </w:r>
            <w:r>
              <w:rPr>
                <w:b/>
                <w:sz w:val="28"/>
                <w:szCs w:val="28"/>
              </w:rPr>
              <w:t>4</w:t>
            </w:r>
            <w:r w:rsidRPr="00B260B9">
              <w:rPr>
                <w:rFonts w:cs="Calibri"/>
                <w:b/>
                <w:color w:val="C00000"/>
                <w:sz w:val="28"/>
                <w:szCs w:val="28"/>
              </w:rPr>
              <w:t>↑</w:t>
            </w:r>
            <w:r w:rsidRPr="00B260B9">
              <w:rPr>
                <w:b/>
                <w:sz w:val="28"/>
                <w:szCs w:val="28"/>
              </w:rPr>
              <w:t>)</w:t>
            </w:r>
          </w:p>
        </w:tc>
        <w:tc>
          <w:tcPr>
            <w:tcW w:w="2408" w:type="dxa"/>
          </w:tcPr>
          <w:p w:rsidR="00017CFF" w:rsidRDefault="00017CFF" w:rsidP="0071773D">
            <w:pPr>
              <w:jc w:val="center"/>
              <w:rPr>
                <w:b/>
              </w:rPr>
            </w:pPr>
            <w:r w:rsidRPr="001C5E32">
              <w:rPr>
                <w:b/>
              </w:rPr>
              <w:t xml:space="preserve">Aantal </w:t>
            </w:r>
            <w:r>
              <w:rPr>
                <w:b/>
              </w:rPr>
              <w:t>storingen</w:t>
            </w:r>
            <w:r w:rsidRPr="001C5E32">
              <w:rPr>
                <w:b/>
              </w:rPr>
              <w:t xml:space="preserve"> t.o.v. Q</w:t>
            </w:r>
            <w:r>
              <w:rPr>
                <w:b/>
              </w:rPr>
              <w:t>3 2018</w:t>
            </w:r>
          </w:p>
          <w:p w:rsidR="00017CFF" w:rsidRPr="001C5E32" w:rsidRDefault="00017CFF" w:rsidP="0071773D">
            <w:pPr>
              <w:jc w:val="center"/>
              <w:rPr>
                <w:b/>
              </w:rPr>
            </w:pPr>
            <w:r>
              <w:rPr>
                <w:b/>
                <w:color w:val="C00000"/>
                <w:sz w:val="52"/>
              </w:rPr>
              <w:t>5</w:t>
            </w:r>
            <w:r w:rsidRPr="00B260B9">
              <w:rPr>
                <w:b/>
                <w:color w:val="92D050"/>
                <w:sz w:val="52"/>
              </w:rPr>
              <w:t xml:space="preserve"> </w:t>
            </w:r>
            <w:r w:rsidRPr="00B260B9">
              <w:rPr>
                <w:b/>
                <w:sz w:val="28"/>
                <w:szCs w:val="28"/>
              </w:rPr>
              <w:t>(</w:t>
            </w:r>
            <w:r>
              <w:rPr>
                <w:b/>
                <w:sz w:val="28"/>
                <w:szCs w:val="28"/>
              </w:rPr>
              <w:t>4</w:t>
            </w:r>
            <w:r w:rsidRPr="00B260B9">
              <w:rPr>
                <w:rFonts w:cs="Calibri"/>
                <w:b/>
                <w:color w:val="C00000"/>
                <w:sz w:val="28"/>
                <w:szCs w:val="28"/>
              </w:rPr>
              <w:t>↑</w:t>
            </w:r>
            <w:r w:rsidRPr="00B260B9">
              <w:rPr>
                <w:b/>
                <w:sz w:val="28"/>
                <w:szCs w:val="28"/>
              </w:rPr>
              <w:t>)</w:t>
            </w:r>
          </w:p>
        </w:tc>
        <w:tc>
          <w:tcPr>
            <w:tcW w:w="2409" w:type="dxa"/>
          </w:tcPr>
          <w:p w:rsidR="00017CFF" w:rsidRDefault="00247F48" w:rsidP="0071773D">
            <w:pPr>
              <w:jc w:val="center"/>
              <w:rPr>
                <w:b/>
              </w:rPr>
            </w:pPr>
            <w:r>
              <w:rPr>
                <w:b/>
              </w:rPr>
              <w:t>Aantal storingen</w:t>
            </w:r>
            <w:r w:rsidR="00017CFF" w:rsidRPr="001C5E32">
              <w:rPr>
                <w:b/>
              </w:rPr>
              <w:t xml:space="preserve"> t.o.v. </w:t>
            </w:r>
            <w:r w:rsidR="00017CFF">
              <w:rPr>
                <w:b/>
              </w:rPr>
              <w:t>het gemiddelde</w:t>
            </w:r>
          </w:p>
          <w:p w:rsidR="00017CFF" w:rsidRPr="001C5E32" w:rsidRDefault="00017CFF" w:rsidP="0071773D">
            <w:pPr>
              <w:jc w:val="center"/>
              <w:rPr>
                <w:b/>
              </w:rPr>
            </w:pPr>
            <w:r>
              <w:rPr>
                <w:b/>
                <w:color w:val="92D050"/>
                <w:sz w:val="52"/>
              </w:rPr>
              <w:t>5</w:t>
            </w:r>
            <w:r w:rsidRPr="00B260B9">
              <w:rPr>
                <w:b/>
                <w:color w:val="92D050"/>
                <w:sz w:val="52"/>
              </w:rPr>
              <w:t xml:space="preserve"> </w:t>
            </w:r>
            <w:r w:rsidRPr="00B260B9">
              <w:rPr>
                <w:b/>
                <w:sz w:val="28"/>
                <w:szCs w:val="28"/>
              </w:rPr>
              <w:t>(</w:t>
            </w:r>
            <w:r>
              <w:rPr>
                <w:b/>
                <w:sz w:val="28"/>
                <w:szCs w:val="28"/>
              </w:rPr>
              <w:t>8.7</w:t>
            </w:r>
            <w:r w:rsidRPr="00042E94">
              <w:rPr>
                <w:rFonts w:cs="Calibri"/>
                <w:b/>
                <w:color w:val="92D050"/>
                <w:sz w:val="28"/>
                <w:szCs w:val="28"/>
              </w:rPr>
              <w:t>↓</w:t>
            </w:r>
            <w:r w:rsidRPr="00B260B9">
              <w:rPr>
                <w:b/>
                <w:sz w:val="28"/>
                <w:szCs w:val="28"/>
              </w:rPr>
              <w:t>)</w:t>
            </w:r>
          </w:p>
        </w:tc>
      </w:tr>
    </w:tbl>
    <w:p w:rsidR="00017CFF" w:rsidRPr="008B0AB4" w:rsidRDefault="00017CFF" w:rsidP="00017CFF">
      <w:r>
        <w:t>Het CCTV-camera</w:t>
      </w:r>
      <w:r w:rsidRPr="008B0AB4">
        <w:t xml:space="preserve"> staat met </w:t>
      </w:r>
      <w:r>
        <w:t>1</w:t>
      </w:r>
      <w:r w:rsidR="00110DB8">
        <w:t>6</w:t>
      </w:r>
      <w:r w:rsidRPr="008B0AB4">
        <w:t xml:space="preserve"> meldingen op de </w:t>
      </w:r>
      <w:r w:rsidR="00110DB8">
        <w:t>eerste</w:t>
      </w:r>
      <w:r w:rsidRPr="008B0AB4">
        <w:t xml:space="preserve"> plaats. Het aantal meldingen w</w:t>
      </w:r>
      <w:r>
        <w:t xml:space="preserve">aar het gaat om een storing is </w:t>
      </w:r>
      <w:r w:rsidR="00110DB8">
        <w:t>5</w:t>
      </w:r>
      <w:r w:rsidRPr="008B0AB4">
        <w:t xml:space="preserve">, dit is </w:t>
      </w:r>
      <w:r w:rsidR="00110DB8">
        <w:t xml:space="preserve">ook </w:t>
      </w:r>
      <w:r>
        <w:t xml:space="preserve">de </w:t>
      </w:r>
      <w:r w:rsidR="00110DB8">
        <w:t>eerste</w:t>
      </w:r>
      <w:r w:rsidRPr="008B0AB4">
        <w:t xml:space="preserve"> plaats bij het aantal storingen, zie bijlage </w:t>
      </w:r>
      <w:r>
        <w:t>1</w:t>
      </w:r>
      <w:r w:rsidR="00110DB8">
        <w:t>1</w:t>
      </w:r>
      <w:r w:rsidRPr="008B0AB4">
        <w:t xml:space="preserve">. </w:t>
      </w:r>
    </w:p>
    <w:p w:rsidR="00017CFF" w:rsidRPr="00E13547" w:rsidRDefault="00017CFF" w:rsidP="00017CFF">
      <w:r w:rsidRPr="00C74651">
        <w:t>Een nadere</w:t>
      </w:r>
      <w:r w:rsidRPr="00E13547">
        <w:t xml:space="preserve"> analyse leert het volgende:</w:t>
      </w:r>
    </w:p>
    <w:p w:rsidR="00110DB8" w:rsidRDefault="00110DB8" w:rsidP="000A363A">
      <w:pPr>
        <w:pStyle w:val="ListParagraph"/>
        <w:numPr>
          <w:ilvl w:val="0"/>
          <w:numId w:val="15"/>
        </w:numPr>
      </w:pPr>
      <w:r>
        <w:t>4</w:t>
      </w:r>
      <w:r w:rsidRPr="00E13547">
        <w:t xml:space="preserve"> storingsmelding</w:t>
      </w:r>
      <w:r>
        <w:t>en</w:t>
      </w:r>
      <w:r w:rsidRPr="00E13547">
        <w:t xml:space="preserve"> betreffende</w:t>
      </w:r>
      <w:r>
        <w:t xml:space="preserve"> geen camera beeld, bij controle werkte alles (het probleem ligt bij de VCNWN);</w:t>
      </w:r>
    </w:p>
    <w:p w:rsidR="00110DB8" w:rsidRPr="00E13547" w:rsidRDefault="00110DB8" w:rsidP="000A363A">
      <w:pPr>
        <w:pStyle w:val="ListParagraph"/>
        <w:numPr>
          <w:ilvl w:val="0"/>
          <w:numId w:val="15"/>
        </w:numPr>
      </w:pPr>
      <w:r>
        <w:t>3</w:t>
      </w:r>
      <w:r w:rsidRPr="00E13547">
        <w:t xml:space="preserve"> storingsmelding</w:t>
      </w:r>
      <w:r>
        <w:t>en</w:t>
      </w:r>
      <w:r w:rsidRPr="00E13547">
        <w:t xml:space="preserve"> betreffende </w:t>
      </w:r>
      <w:r>
        <w:t>DBOS vol (buiten scope)</w:t>
      </w:r>
      <w:r w:rsidRPr="00E13547">
        <w:t xml:space="preserve">; </w:t>
      </w:r>
    </w:p>
    <w:p w:rsidR="00110DB8" w:rsidRDefault="00110DB8" w:rsidP="000A363A">
      <w:pPr>
        <w:pStyle w:val="ListParagraph"/>
        <w:numPr>
          <w:ilvl w:val="0"/>
          <w:numId w:val="15"/>
        </w:numPr>
      </w:pPr>
      <w:r>
        <w:t>3</w:t>
      </w:r>
      <w:r w:rsidRPr="00E13547">
        <w:t xml:space="preserve"> storingsmelding</w:t>
      </w:r>
      <w:r>
        <w:t>en</w:t>
      </w:r>
      <w:r w:rsidRPr="00E13547">
        <w:t xml:space="preserve"> betreffende</w:t>
      </w:r>
      <w:r>
        <w:t xml:space="preserve"> een dubbele melding</w:t>
      </w:r>
      <w:r w:rsidR="0071773D">
        <w:t>;</w:t>
      </w:r>
    </w:p>
    <w:p w:rsidR="00C74651" w:rsidRDefault="00C74651" w:rsidP="000A363A">
      <w:pPr>
        <w:pStyle w:val="ListParagraph"/>
        <w:numPr>
          <w:ilvl w:val="0"/>
          <w:numId w:val="15"/>
        </w:numPr>
      </w:pPr>
      <w:r>
        <w:t>2</w:t>
      </w:r>
      <w:r w:rsidRPr="00E13547">
        <w:t xml:space="preserve"> storingsmeldingen betreffende </w:t>
      </w:r>
      <w:r>
        <w:t>camera defect, c</w:t>
      </w:r>
      <w:r w:rsidRPr="00E13547">
        <w:t>amera vervangen;</w:t>
      </w:r>
    </w:p>
    <w:p w:rsidR="00C74651" w:rsidRDefault="00C74651" w:rsidP="000A363A">
      <w:pPr>
        <w:pStyle w:val="ListParagraph"/>
        <w:numPr>
          <w:ilvl w:val="0"/>
          <w:numId w:val="15"/>
        </w:numPr>
      </w:pPr>
      <w:r>
        <w:t>1</w:t>
      </w:r>
      <w:r w:rsidRPr="00E13547">
        <w:t xml:space="preserve"> storingsmelding betreffende</w:t>
      </w:r>
      <w:r>
        <w:t xml:space="preserve"> camera draait langzaam, bij controle werkte alles (het probleem ligt bij de VCNWN);</w:t>
      </w:r>
    </w:p>
    <w:p w:rsidR="00C74651" w:rsidRDefault="00C74651" w:rsidP="000A363A">
      <w:pPr>
        <w:pStyle w:val="ListParagraph"/>
        <w:numPr>
          <w:ilvl w:val="0"/>
          <w:numId w:val="15"/>
        </w:numPr>
      </w:pPr>
      <w:r>
        <w:t>1</w:t>
      </w:r>
      <w:r w:rsidRPr="00E13547">
        <w:t xml:space="preserve"> storingsmelding betreffende</w:t>
      </w:r>
      <w:r>
        <w:t xml:space="preserve"> connector geoxideerd;</w:t>
      </w:r>
    </w:p>
    <w:p w:rsidR="00C74651" w:rsidRDefault="00C74651" w:rsidP="000A363A">
      <w:pPr>
        <w:pStyle w:val="ListParagraph"/>
        <w:numPr>
          <w:ilvl w:val="0"/>
          <w:numId w:val="15"/>
        </w:numPr>
      </w:pPr>
      <w:r>
        <w:t>1</w:t>
      </w:r>
      <w:r w:rsidRPr="00E13547">
        <w:t xml:space="preserve"> storingsmelding betreffende</w:t>
      </w:r>
      <w:r>
        <w:t xml:space="preserve"> BMC connector defect, vervangen;</w:t>
      </w:r>
    </w:p>
    <w:p w:rsidR="00C74651" w:rsidRPr="00E13547" w:rsidRDefault="00C74651" w:rsidP="000A363A">
      <w:pPr>
        <w:pStyle w:val="ListParagraph"/>
        <w:numPr>
          <w:ilvl w:val="0"/>
          <w:numId w:val="15"/>
        </w:numPr>
      </w:pPr>
      <w:r>
        <w:t>1</w:t>
      </w:r>
      <w:r w:rsidRPr="00E13547">
        <w:t xml:space="preserve"> storingsmelding betreffende</w:t>
      </w:r>
      <w:r>
        <w:t xml:space="preserve"> netwerkpunt KPN niet beschikbaar.</w:t>
      </w:r>
    </w:p>
    <w:p w:rsidR="00110DB8" w:rsidRDefault="00110DB8" w:rsidP="00C74651"/>
    <w:p w:rsidR="00017CFF" w:rsidRPr="00F074FC" w:rsidRDefault="00017CFF" w:rsidP="00017CFF">
      <w:r w:rsidRPr="00F074FC">
        <w:t>In bijlage 1</w:t>
      </w:r>
      <w:r w:rsidR="00110DB8">
        <w:t>1</w:t>
      </w:r>
      <w:r w:rsidRPr="00F074FC">
        <w:t xml:space="preserve"> staan de meldingen verdeeld over de maanden. </w:t>
      </w:r>
      <w:r>
        <w:t xml:space="preserve">In de maand </w:t>
      </w:r>
      <w:r w:rsidR="00C74651">
        <w:t>oktober</w:t>
      </w:r>
      <w:r w:rsidRPr="00B260B9">
        <w:t xml:space="preserve"> zijn </w:t>
      </w:r>
      <w:r w:rsidR="00C74651">
        <w:t>13</w:t>
      </w:r>
      <w:r w:rsidRPr="00B260B9">
        <w:t xml:space="preserve"> meldingen binnengekomen en </w:t>
      </w:r>
      <w:r w:rsidR="00C74651">
        <w:t>1</w:t>
      </w:r>
      <w:r w:rsidRPr="00B260B9">
        <w:t xml:space="preserve"> in </w:t>
      </w:r>
      <w:r w:rsidR="00C74651">
        <w:t>nov</w:t>
      </w:r>
      <w:r>
        <w:t>ember</w:t>
      </w:r>
      <w:r w:rsidRPr="00B260B9">
        <w:t>.</w:t>
      </w:r>
    </w:p>
    <w:p w:rsidR="00017CFF" w:rsidRPr="003765CF" w:rsidRDefault="00017CFF" w:rsidP="00017CFF">
      <w:pPr>
        <w:pStyle w:val="Heading3"/>
        <w:numPr>
          <w:ilvl w:val="2"/>
          <w:numId w:val="1"/>
        </w:numPr>
        <w:rPr>
          <w:sz w:val="18"/>
          <w:szCs w:val="18"/>
        </w:rPr>
      </w:pPr>
      <w:bookmarkStart w:id="99" w:name="_Toc505782900"/>
      <w:bookmarkStart w:id="100" w:name="_Toc536007319"/>
      <w:r w:rsidRPr="003765CF">
        <w:rPr>
          <w:sz w:val="18"/>
          <w:szCs w:val="18"/>
        </w:rPr>
        <w:t>Aanbevelingen</w:t>
      </w:r>
      <w:bookmarkEnd w:id="99"/>
      <w:bookmarkEnd w:id="100"/>
    </w:p>
    <w:p w:rsidR="00017CFF" w:rsidRPr="003F6853" w:rsidRDefault="00017CFF" w:rsidP="000A363A">
      <w:pPr>
        <w:pStyle w:val="ListParagraph"/>
        <w:numPr>
          <w:ilvl w:val="0"/>
          <w:numId w:val="18"/>
        </w:numPr>
      </w:pPr>
      <w:r w:rsidRPr="003F6853">
        <w:t>Geen nieuwe aanbevelingen</w:t>
      </w:r>
      <w:r>
        <w:t>.</w:t>
      </w:r>
    </w:p>
    <w:p w:rsidR="008543D0" w:rsidRPr="007E423C" w:rsidRDefault="008543D0" w:rsidP="008543D0">
      <w:pPr>
        <w:pStyle w:val="Heading2"/>
        <w:numPr>
          <w:ilvl w:val="1"/>
          <w:numId w:val="1"/>
        </w:numPr>
        <w:spacing w:line="240" w:lineRule="exact"/>
        <w:rPr>
          <w:sz w:val="20"/>
        </w:rPr>
      </w:pPr>
      <w:bookmarkStart w:id="101" w:name="_Toc505782895"/>
      <w:bookmarkStart w:id="102" w:name="_Toc536007320"/>
      <w:bookmarkStart w:id="103" w:name="_Toc505782893"/>
      <w:bookmarkStart w:id="104" w:name="_Toc468258321"/>
      <w:bookmarkStart w:id="105" w:name="_Toc473645813"/>
      <w:bookmarkStart w:id="106" w:name="_Toc468258319"/>
      <w:bookmarkStart w:id="107" w:name="_Toc473645809"/>
      <w:r w:rsidRPr="007E423C">
        <w:rPr>
          <w:sz w:val="20"/>
        </w:rPr>
        <w:t>Afsluitbomen (AB)</w:t>
      </w:r>
      <w:bookmarkEnd w:id="101"/>
      <w:bookmarkEnd w:id="102"/>
    </w:p>
    <w:p w:rsidR="008543D0" w:rsidRDefault="008543D0" w:rsidP="008543D0">
      <w:r w:rsidRPr="00B260B9">
        <w:t>Hieronder is een vergelijking gemaakt van het aantal storingen van deze installatie t.o.v. andere kwartalen (hetzelfde kwartaal van vorig jaar en vorig kwartaal)</w:t>
      </w:r>
      <w:r w:rsidR="00017CFF">
        <w:t xml:space="preserve"> en t.o.v. het gemiddelde vanaf Q1 2016</w:t>
      </w:r>
      <w:r w:rsidRPr="00B260B9">
        <w:t>.</w:t>
      </w:r>
    </w:p>
    <w:p w:rsidR="00323F4A" w:rsidRDefault="00323F4A" w:rsidP="008543D0"/>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323F4A" w:rsidRPr="001C5E32" w:rsidTr="0071773D">
        <w:trPr>
          <w:trHeight w:val="518"/>
        </w:trPr>
        <w:tc>
          <w:tcPr>
            <w:tcW w:w="2408" w:type="dxa"/>
          </w:tcPr>
          <w:p w:rsidR="00323F4A" w:rsidRPr="001C5E32" w:rsidRDefault="00323F4A" w:rsidP="0071773D">
            <w:pPr>
              <w:jc w:val="center"/>
              <w:rPr>
                <w:b/>
              </w:rPr>
            </w:pPr>
            <w:r>
              <w:rPr>
                <w:b/>
              </w:rPr>
              <w:t>Aantal storingen t.o.v. Q4 2017</w:t>
            </w:r>
          </w:p>
          <w:p w:rsidR="00323F4A" w:rsidRPr="001C5E32" w:rsidRDefault="008F513D" w:rsidP="008F513D">
            <w:pPr>
              <w:jc w:val="center"/>
              <w:rPr>
                <w:b/>
              </w:rPr>
            </w:pPr>
            <w:r>
              <w:rPr>
                <w:b/>
                <w:color w:val="92D050"/>
                <w:sz w:val="52"/>
              </w:rPr>
              <w:t>3</w:t>
            </w:r>
            <w:r w:rsidRPr="00B260B9">
              <w:rPr>
                <w:b/>
                <w:color w:val="92D050"/>
                <w:sz w:val="52"/>
              </w:rPr>
              <w:t xml:space="preserve"> </w:t>
            </w:r>
            <w:r w:rsidRPr="00B260B9">
              <w:rPr>
                <w:b/>
                <w:sz w:val="28"/>
                <w:szCs w:val="28"/>
              </w:rPr>
              <w:t>(</w:t>
            </w:r>
            <w:r>
              <w:rPr>
                <w:b/>
                <w:sz w:val="28"/>
                <w:szCs w:val="28"/>
              </w:rPr>
              <w:t>5</w:t>
            </w:r>
            <w:r w:rsidRPr="00042E94">
              <w:rPr>
                <w:rFonts w:cs="Calibri"/>
                <w:b/>
                <w:color w:val="92D050"/>
                <w:sz w:val="28"/>
                <w:szCs w:val="28"/>
              </w:rPr>
              <w:t>↓</w:t>
            </w:r>
            <w:r w:rsidRPr="00B260B9">
              <w:rPr>
                <w:b/>
                <w:sz w:val="28"/>
                <w:szCs w:val="28"/>
              </w:rPr>
              <w:t>)</w:t>
            </w:r>
          </w:p>
        </w:tc>
        <w:tc>
          <w:tcPr>
            <w:tcW w:w="2408" w:type="dxa"/>
          </w:tcPr>
          <w:p w:rsidR="00323F4A" w:rsidRDefault="00323F4A" w:rsidP="0071773D">
            <w:pPr>
              <w:jc w:val="center"/>
              <w:rPr>
                <w:b/>
              </w:rPr>
            </w:pPr>
            <w:r w:rsidRPr="001C5E32">
              <w:rPr>
                <w:b/>
              </w:rPr>
              <w:t xml:space="preserve">Aantal </w:t>
            </w:r>
            <w:r>
              <w:rPr>
                <w:b/>
              </w:rPr>
              <w:t>storingen</w:t>
            </w:r>
            <w:r w:rsidRPr="001C5E32">
              <w:rPr>
                <w:b/>
              </w:rPr>
              <w:t xml:space="preserve"> t.o.v. Q</w:t>
            </w:r>
            <w:r>
              <w:rPr>
                <w:b/>
              </w:rPr>
              <w:t>3 2018</w:t>
            </w:r>
          </w:p>
          <w:p w:rsidR="00323F4A" w:rsidRPr="001C5E32" w:rsidRDefault="008F513D" w:rsidP="008F513D">
            <w:pPr>
              <w:jc w:val="center"/>
              <w:rPr>
                <w:b/>
              </w:rPr>
            </w:pPr>
            <w:r>
              <w:rPr>
                <w:b/>
                <w:color w:val="92D050"/>
                <w:sz w:val="52"/>
              </w:rPr>
              <w:t>3</w:t>
            </w:r>
            <w:r w:rsidRPr="00B260B9">
              <w:rPr>
                <w:b/>
                <w:color w:val="92D050"/>
                <w:sz w:val="52"/>
              </w:rPr>
              <w:t xml:space="preserve"> </w:t>
            </w:r>
            <w:r w:rsidRPr="00B260B9">
              <w:rPr>
                <w:b/>
                <w:sz w:val="28"/>
                <w:szCs w:val="28"/>
              </w:rPr>
              <w:t>(</w:t>
            </w:r>
            <w:r>
              <w:rPr>
                <w:b/>
                <w:sz w:val="28"/>
                <w:szCs w:val="28"/>
              </w:rPr>
              <w:t>9</w:t>
            </w:r>
            <w:r w:rsidRPr="00042E94">
              <w:rPr>
                <w:rFonts w:cs="Calibri"/>
                <w:b/>
                <w:color w:val="92D050"/>
                <w:sz w:val="28"/>
                <w:szCs w:val="28"/>
              </w:rPr>
              <w:t>↓</w:t>
            </w:r>
            <w:r w:rsidRPr="00B260B9">
              <w:rPr>
                <w:b/>
                <w:sz w:val="28"/>
                <w:szCs w:val="28"/>
              </w:rPr>
              <w:t>)</w:t>
            </w:r>
          </w:p>
        </w:tc>
        <w:tc>
          <w:tcPr>
            <w:tcW w:w="2409" w:type="dxa"/>
          </w:tcPr>
          <w:p w:rsidR="00323F4A" w:rsidRDefault="00247F48" w:rsidP="0071773D">
            <w:pPr>
              <w:jc w:val="center"/>
              <w:rPr>
                <w:b/>
              </w:rPr>
            </w:pPr>
            <w:r>
              <w:rPr>
                <w:b/>
              </w:rPr>
              <w:t>Aantal storingen</w:t>
            </w:r>
            <w:r w:rsidRPr="001C5E32">
              <w:rPr>
                <w:b/>
              </w:rPr>
              <w:t xml:space="preserve"> </w:t>
            </w:r>
            <w:r w:rsidR="00323F4A" w:rsidRPr="001C5E32">
              <w:rPr>
                <w:b/>
              </w:rPr>
              <w:t xml:space="preserve">t.o.v. </w:t>
            </w:r>
            <w:r w:rsidR="00323F4A">
              <w:rPr>
                <w:b/>
              </w:rPr>
              <w:t>het gemiddelde</w:t>
            </w:r>
          </w:p>
          <w:p w:rsidR="00323F4A" w:rsidRPr="001C5E32" w:rsidRDefault="008F513D" w:rsidP="008F513D">
            <w:pPr>
              <w:jc w:val="center"/>
              <w:rPr>
                <w:b/>
              </w:rPr>
            </w:pPr>
            <w:r>
              <w:rPr>
                <w:b/>
                <w:color w:val="92D050"/>
                <w:sz w:val="52"/>
              </w:rPr>
              <w:t>3</w:t>
            </w:r>
            <w:r w:rsidR="00323F4A" w:rsidRPr="00B260B9">
              <w:rPr>
                <w:b/>
                <w:color w:val="92D050"/>
                <w:sz w:val="52"/>
              </w:rPr>
              <w:t xml:space="preserve"> </w:t>
            </w:r>
            <w:r w:rsidR="00323F4A" w:rsidRPr="00B260B9">
              <w:rPr>
                <w:b/>
                <w:sz w:val="28"/>
                <w:szCs w:val="28"/>
              </w:rPr>
              <w:t>(</w:t>
            </w:r>
            <w:r>
              <w:rPr>
                <w:b/>
                <w:sz w:val="28"/>
                <w:szCs w:val="28"/>
              </w:rPr>
              <w:t>5</w:t>
            </w:r>
            <w:r w:rsidR="00017CFF">
              <w:rPr>
                <w:b/>
                <w:sz w:val="28"/>
                <w:szCs w:val="28"/>
              </w:rPr>
              <w:t>.</w:t>
            </w:r>
            <w:r>
              <w:rPr>
                <w:b/>
                <w:sz w:val="28"/>
                <w:szCs w:val="28"/>
              </w:rPr>
              <w:t>8</w:t>
            </w:r>
            <w:r w:rsidR="00323F4A" w:rsidRPr="00042E94">
              <w:rPr>
                <w:rFonts w:cs="Calibri"/>
                <w:b/>
                <w:color w:val="92D050"/>
                <w:sz w:val="28"/>
                <w:szCs w:val="28"/>
              </w:rPr>
              <w:t>↓</w:t>
            </w:r>
            <w:r w:rsidR="00323F4A" w:rsidRPr="00B260B9">
              <w:rPr>
                <w:b/>
                <w:sz w:val="28"/>
                <w:szCs w:val="28"/>
              </w:rPr>
              <w:t>)</w:t>
            </w:r>
          </w:p>
        </w:tc>
      </w:tr>
    </w:tbl>
    <w:p w:rsidR="008543D0" w:rsidRPr="00B260B9" w:rsidRDefault="00513189" w:rsidP="008543D0">
      <w:r>
        <w:t xml:space="preserve">De afsluitbomen (AB) </w:t>
      </w:r>
      <w:r w:rsidR="0072673E">
        <w:t xml:space="preserve">staat met </w:t>
      </w:r>
      <w:r w:rsidR="00110DB8">
        <w:t>11</w:t>
      </w:r>
      <w:r>
        <w:t xml:space="preserve"> </w:t>
      </w:r>
      <w:r w:rsidR="008543D0" w:rsidRPr="00B260B9">
        <w:t xml:space="preserve">meldingen op de </w:t>
      </w:r>
      <w:r w:rsidR="00110DB8">
        <w:t>tweede</w:t>
      </w:r>
      <w:r w:rsidR="008543D0" w:rsidRPr="00B260B9">
        <w:t xml:space="preserve"> plaats. Het aantal meldingen waar het gaat om een storing is </w:t>
      </w:r>
      <w:r w:rsidR="00110DB8">
        <w:t>3</w:t>
      </w:r>
      <w:r w:rsidR="008543D0" w:rsidRPr="00B260B9">
        <w:t xml:space="preserve">, dit is een </w:t>
      </w:r>
      <w:r w:rsidR="00110DB8">
        <w:t>vierde</w:t>
      </w:r>
      <w:r w:rsidR="008543D0" w:rsidRPr="00B260B9">
        <w:t xml:space="preserve"> plaats bij het aantal storingen, zie bijlage 1</w:t>
      </w:r>
      <w:r w:rsidR="00110DB8">
        <w:t>2</w:t>
      </w:r>
      <w:r w:rsidR="008543D0" w:rsidRPr="00B260B9">
        <w:t xml:space="preserve">. </w:t>
      </w:r>
    </w:p>
    <w:p w:rsidR="008543D0" w:rsidRPr="00B260B9" w:rsidRDefault="008543D0" w:rsidP="008543D0">
      <w:r w:rsidRPr="00122264">
        <w:t>Een</w:t>
      </w:r>
      <w:r w:rsidRPr="00016845">
        <w:t xml:space="preserve"> nadere</w:t>
      </w:r>
      <w:r w:rsidRPr="00B260B9">
        <w:t xml:space="preserve"> analyse leert het namelijk het volgende:</w:t>
      </w:r>
    </w:p>
    <w:p w:rsidR="008543D0" w:rsidRPr="00660355" w:rsidRDefault="007C2270" w:rsidP="000A363A">
      <w:pPr>
        <w:pStyle w:val="ListParagraph"/>
        <w:numPr>
          <w:ilvl w:val="0"/>
          <w:numId w:val="14"/>
        </w:numPr>
      </w:pPr>
      <w:r>
        <w:t>6</w:t>
      </w:r>
      <w:r w:rsidR="008543D0" w:rsidRPr="00660355">
        <w:t xml:space="preserve"> storingsmeldingen betreffende melding een aanrijding van een afsluitboom; </w:t>
      </w:r>
    </w:p>
    <w:p w:rsidR="007C2270" w:rsidRPr="00660355" w:rsidRDefault="007C2270" w:rsidP="000A363A">
      <w:pPr>
        <w:pStyle w:val="ListParagraph"/>
        <w:numPr>
          <w:ilvl w:val="0"/>
          <w:numId w:val="14"/>
        </w:numPr>
      </w:pPr>
      <w:r>
        <w:t>2</w:t>
      </w:r>
      <w:r w:rsidRPr="00660355">
        <w:t xml:space="preserve"> storingsmelding</w:t>
      </w:r>
      <w:r>
        <w:t>en</w:t>
      </w:r>
      <w:r w:rsidRPr="00660355">
        <w:t xml:space="preserve"> betreffende afsluitboom </w:t>
      </w:r>
      <w:r>
        <w:t>werkt niet, op locatie een controle uitgevoerd en daarbij functioneerde alles (geen storing), de melding is niet reproduceerbaar</w:t>
      </w:r>
      <w:r w:rsidRPr="00660355">
        <w:t>;</w:t>
      </w:r>
    </w:p>
    <w:p w:rsidR="00016845" w:rsidRPr="00660355" w:rsidRDefault="007C2270" w:rsidP="000A363A">
      <w:pPr>
        <w:pStyle w:val="ListParagraph"/>
        <w:numPr>
          <w:ilvl w:val="0"/>
          <w:numId w:val="14"/>
        </w:numPr>
      </w:pPr>
      <w:r>
        <w:t>1</w:t>
      </w:r>
      <w:r w:rsidR="00016845" w:rsidRPr="00660355">
        <w:t xml:space="preserve"> storingsmelding betreffende sensor</w:t>
      </w:r>
      <w:r w:rsidR="00016845">
        <w:t xml:space="preserve"> defect,</w:t>
      </w:r>
      <w:r w:rsidR="00016845" w:rsidRPr="00660355">
        <w:t xml:space="preserve"> na </w:t>
      </w:r>
      <w:r w:rsidR="00016845">
        <w:t>vervanging van de sensor functioneerde het systeem weer;</w:t>
      </w:r>
    </w:p>
    <w:p w:rsidR="00513189" w:rsidRDefault="00513189" w:rsidP="000A363A">
      <w:pPr>
        <w:pStyle w:val="ListParagraph"/>
        <w:numPr>
          <w:ilvl w:val="0"/>
          <w:numId w:val="14"/>
        </w:numPr>
      </w:pPr>
      <w:r w:rsidRPr="00660355">
        <w:t xml:space="preserve">1 storingsmelding betreffende </w:t>
      </w:r>
      <w:r w:rsidR="007C2270">
        <w:t>afsluitboom niet naar beneden, na reset functioneerde alles weer</w:t>
      </w:r>
      <w:r w:rsidR="004C6A0D" w:rsidRPr="00660355">
        <w:t>;</w:t>
      </w:r>
    </w:p>
    <w:p w:rsidR="004A3F04" w:rsidRPr="00660355" w:rsidRDefault="004A3F04" w:rsidP="000A363A">
      <w:pPr>
        <w:pStyle w:val="ListParagraph"/>
        <w:numPr>
          <w:ilvl w:val="0"/>
          <w:numId w:val="14"/>
        </w:numPr>
      </w:pPr>
      <w:r w:rsidRPr="00660355">
        <w:t xml:space="preserve">1 storingsmelding betreffende </w:t>
      </w:r>
      <w:r w:rsidR="007C2270">
        <w:t>bij het schuifhek de EMK brandweerspoel defect</w:t>
      </w:r>
      <w:r w:rsidRPr="00660355">
        <w:t>.</w:t>
      </w:r>
    </w:p>
    <w:p w:rsidR="008543D0" w:rsidRPr="0072673E" w:rsidRDefault="001852DC" w:rsidP="004A3F04">
      <w:pPr>
        <w:pStyle w:val="ListParagraph"/>
        <w:rPr>
          <w:highlight w:val="yellow"/>
        </w:rPr>
      </w:pPr>
      <w:r w:rsidRPr="0072673E">
        <w:rPr>
          <w:highlight w:val="yellow"/>
        </w:rPr>
        <w:t xml:space="preserve"> </w:t>
      </w:r>
    </w:p>
    <w:p w:rsidR="008543D0" w:rsidRPr="00B260B9" w:rsidRDefault="008543D0" w:rsidP="008543D0">
      <w:r w:rsidRPr="00B260B9">
        <w:t>In bijlage 1</w:t>
      </w:r>
      <w:r w:rsidR="00110DB8">
        <w:t>2</w:t>
      </w:r>
      <w:r w:rsidRPr="00B260B9">
        <w:t xml:space="preserve"> staan de meldingen verdeeld ove</w:t>
      </w:r>
      <w:r w:rsidR="00863E86">
        <w:t>r de maanden. In de maand</w:t>
      </w:r>
      <w:r w:rsidR="00B075A5">
        <w:t xml:space="preserve"> </w:t>
      </w:r>
      <w:r w:rsidR="007C2270">
        <w:t>okto</w:t>
      </w:r>
      <w:r w:rsidR="00B075A5">
        <w:t>ber</w:t>
      </w:r>
      <w:r w:rsidRPr="00B260B9">
        <w:t xml:space="preserve"> zijn </w:t>
      </w:r>
      <w:r w:rsidR="00B075A5">
        <w:t>9</w:t>
      </w:r>
      <w:r w:rsidRPr="00B260B9">
        <w:t xml:space="preserve"> meldingen binnengekomen en </w:t>
      </w:r>
      <w:r w:rsidR="007C2270">
        <w:t>2</w:t>
      </w:r>
      <w:r w:rsidRPr="00B260B9">
        <w:t xml:space="preserve"> in </w:t>
      </w:r>
      <w:r w:rsidR="007C2270">
        <w:t>december</w:t>
      </w:r>
      <w:r w:rsidRPr="00B260B9">
        <w:t xml:space="preserve">. </w:t>
      </w:r>
    </w:p>
    <w:p w:rsidR="008543D0" w:rsidRPr="002B4F6A" w:rsidRDefault="008543D0" w:rsidP="008543D0">
      <w:pPr>
        <w:pStyle w:val="Heading3"/>
        <w:numPr>
          <w:ilvl w:val="2"/>
          <w:numId w:val="1"/>
        </w:numPr>
        <w:rPr>
          <w:sz w:val="18"/>
          <w:szCs w:val="18"/>
        </w:rPr>
      </w:pPr>
      <w:bookmarkStart w:id="108" w:name="_Toc505782896"/>
      <w:bookmarkStart w:id="109" w:name="_Toc536007321"/>
      <w:r w:rsidRPr="002B4F6A">
        <w:rPr>
          <w:sz w:val="18"/>
          <w:szCs w:val="18"/>
        </w:rPr>
        <w:t>Aanbevelingen</w:t>
      </w:r>
      <w:bookmarkEnd w:id="108"/>
      <w:bookmarkEnd w:id="109"/>
    </w:p>
    <w:p w:rsidR="001E701F" w:rsidRDefault="00247F48" w:rsidP="000A363A">
      <w:pPr>
        <w:pStyle w:val="ListParagraph"/>
        <w:numPr>
          <w:ilvl w:val="0"/>
          <w:numId w:val="18"/>
        </w:numPr>
      </w:pPr>
      <w:r>
        <w:t>Geen</w:t>
      </w:r>
      <w:r w:rsidRPr="00247F48">
        <w:t xml:space="preserve"> </w:t>
      </w:r>
      <w:r w:rsidRPr="003F6853">
        <w:t>nieuwe aanbevelingen</w:t>
      </w:r>
      <w:r>
        <w:t>.</w:t>
      </w:r>
    </w:p>
    <w:p w:rsidR="00587188" w:rsidRPr="008B0AB4" w:rsidRDefault="00587188" w:rsidP="00587188">
      <w:pPr>
        <w:pStyle w:val="Heading2"/>
        <w:numPr>
          <w:ilvl w:val="1"/>
          <w:numId w:val="1"/>
        </w:numPr>
        <w:spacing w:line="240" w:lineRule="exact"/>
      </w:pPr>
      <w:bookmarkStart w:id="110" w:name="_Toc536007322"/>
      <w:r w:rsidRPr="008B0AB4">
        <w:t>Verkeers</w:t>
      </w:r>
      <w:r>
        <w:t>signaleringssysteem</w:t>
      </w:r>
      <w:r w:rsidRPr="008B0AB4">
        <w:t xml:space="preserve"> (</w:t>
      </w:r>
      <w:r>
        <w:t>MTM</w:t>
      </w:r>
      <w:r w:rsidRPr="008B0AB4">
        <w:t>)</w:t>
      </w:r>
      <w:bookmarkEnd w:id="110"/>
    </w:p>
    <w:p w:rsidR="00587188" w:rsidRDefault="00587188" w:rsidP="00587188">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587188" w:rsidRDefault="00587188" w:rsidP="00587188"/>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587188" w:rsidRPr="001C5E32" w:rsidTr="0071773D">
        <w:trPr>
          <w:trHeight w:val="518"/>
        </w:trPr>
        <w:tc>
          <w:tcPr>
            <w:tcW w:w="2408" w:type="dxa"/>
          </w:tcPr>
          <w:p w:rsidR="00587188" w:rsidRPr="001C5E32" w:rsidRDefault="00587188" w:rsidP="0071773D">
            <w:pPr>
              <w:jc w:val="center"/>
              <w:rPr>
                <w:b/>
              </w:rPr>
            </w:pPr>
            <w:r>
              <w:rPr>
                <w:b/>
              </w:rPr>
              <w:t>Aantal storingen t.o.v. Q4 2017</w:t>
            </w:r>
          </w:p>
          <w:p w:rsidR="00587188" w:rsidRPr="001C5E32" w:rsidRDefault="00110DB8" w:rsidP="0071773D">
            <w:pPr>
              <w:jc w:val="center"/>
              <w:rPr>
                <w:b/>
              </w:rPr>
            </w:pPr>
            <w:r>
              <w:rPr>
                <w:b/>
                <w:color w:val="C00000"/>
                <w:sz w:val="52"/>
              </w:rPr>
              <w:t>4</w:t>
            </w:r>
            <w:r w:rsidRPr="00B260B9">
              <w:rPr>
                <w:b/>
                <w:color w:val="92D050"/>
                <w:sz w:val="52"/>
              </w:rPr>
              <w:t xml:space="preserve"> </w:t>
            </w:r>
            <w:r w:rsidRPr="00B260B9">
              <w:rPr>
                <w:b/>
                <w:sz w:val="28"/>
                <w:szCs w:val="28"/>
              </w:rPr>
              <w:t>(</w:t>
            </w:r>
            <w:r>
              <w:rPr>
                <w:b/>
                <w:sz w:val="28"/>
                <w:szCs w:val="28"/>
              </w:rPr>
              <w:t>2</w:t>
            </w:r>
            <w:r w:rsidRPr="00B260B9">
              <w:rPr>
                <w:rFonts w:cs="Calibri"/>
                <w:b/>
                <w:color w:val="C00000"/>
                <w:sz w:val="28"/>
                <w:szCs w:val="28"/>
              </w:rPr>
              <w:t>↑</w:t>
            </w:r>
            <w:r w:rsidRPr="00B260B9">
              <w:rPr>
                <w:b/>
                <w:sz w:val="28"/>
                <w:szCs w:val="28"/>
              </w:rPr>
              <w:t>)</w:t>
            </w:r>
          </w:p>
        </w:tc>
        <w:tc>
          <w:tcPr>
            <w:tcW w:w="2408" w:type="dxa"/>
          </w:tcPr>
          <w:p w:rsidR="00587188" w:rsidRDefault="00587188" w:rsidP="0071773D">
            <w:pPr>
              <w:jc w:val="center"/>
              <w:rPr>
                <w:b/>
              </w:rPr>
            </w:pPr>
            <w:r w:rsidRPr="001C5E32">
              <w:rPr>
                <w:b/>
              </w:rPr>
              <w:t xml:space="preserve">Aantal </w:t>
            </w:r>
            <w:r>
              <w:rPr>
                <w:b/>
              </w:rPr>
              <w:t>storingen</w:t>
            </w:r>
            <w:r w:rsidRPr="001C5E32">
              <w:rPr>
                <w:b/>
              </w:rPr>
              <w:t xml:space="preserve"> t.o.v. Q</w:t>
            </w:r>
            <w:r>
              <w:rPr>
                <w:b/>
              </w:rPr>
              <w:t>3 2018</w:t>
            </w:r>
          </w:p>
          <w:p w:rsidR="00587188" w:rsidRPr="001C5E32" w:rsidRDefault="00110DB8" w:rsidP="0071773D">
            <w:pPr>
              <w:jc w:val="center"/>
              <w:rPr>
                <w:b/>
              </w:rPr>
            </w:pPr>
            <w:r>
              <w:rPr>
                <w:b/>
                <w:color w:val="C00000"/>
                <w:sz w:val="52"/>
              </w:rPr>
              <w:t>4</w:t>
            </w:r>
            <w:r w:rsidRPr="00B260B9">
              <w:rPr>
                <w:b/>
                <w:color w:val="92D050"/>
                <w:sz w:val="52"/>
              </w:rPr>
              <w:t xml:space="preserve"> </w:t>
            </w:r>
            <w:r w:rsidRPr="00B260B9">
              <w:rPr>
                <w:b/>
                <w:sz w:val="28"/>
                <w:szCs w:val="28"/>
              </w:rPr>
              <w:t>(</w:t>
            </w:r>
            <w:r>
              <w:rPr>
                <w:b/>
                <w:sz w:val="28"/>
                <w:szCs w:val="28"/>
              </w:rPr>
              <w:t>1</w:t>
            </w:r>
            <w:r w:rsidRPr="00B260B9">
              <w:rPr>
                <w:rFonts w:cs="Calibri"/>
                <w:b/>
                <w:color w:val="C00000"/>
                <w:sz w:val="28"/>
                <w:szCs w:val="28"/>
              </w:rPr>
              <w:t>↑</w:t>
            </w:r>
            <w:r w:rsidRPr="00B260B9">
              <w:rPr>
                <w:b/>
                <w:sz w:val="28"/>
                <w:szCs w:val="28"/>
              </w:rPr>
              <w:t>)</w:t>
            </w:r>
          </w:p>
        </w:tc>
        <w:tc>
          <w:tcPr>
            <w:tcW w:w="2409" w:type="dxa"/>
          </w:tcPr>
          <w:p w:rsidR="00587188" w:rsidRDefault="00587188" w:rsidP="0071773D">
            <w:pPr>
              <w:jc w:val="center"/>
              <w:rPr>
                <w:b/>
              </w:rPr>
            </w:pPr>
            <w:r w:rsidRPr="001C5E32">
              <w:rPr>
                <w:b/>
              </w:rPr>
              <w:t>Aantal</w:t>
            </w:r>
            <w:r w:rsidR="00247F48">
              <w:rPr>
                <w:b/>
              </w:rPr>
              <w:t xml:space="preserve"> storingen</w:t>
            </w:r>
            <w:r w:rsidR="00247F48" w:rsidRPr="001C5E32">
              <w:rPr>
                <w:b/>
              </w:rPr>
              <w:t xml:space="preserve"> </w:t>
            </w:r>
            <w:r w:rsidRPr="001C5E32">
              <w:rPr>
                <w:b/>
              </w:rPr>
              <w:t xml:space="preserve">t.o.v. </w:t>
            </w:r>
            <w:r>
              <w:rPr>
                <w:b/>
              </w:rPr>
              <w:t>het gemiddelde</w:t>
            </w:r>
          </w:p>
          <w:p w:rsidR="00587188" w:rsidRPr="001C5E32" w:rsidRDefault="00110DB8" w:rsidP="00110DB8">
            <w:pPr>
              <w:jc w:val="center"/>
              <w:rPr>
                <w:b/>
              </w:rPr>
            </w:pPr>
            <w:r>
              <w:rPr>
                <w:b/>
                <w:color w:val="92D050"/>
                <w:sz w:val="52"/>
              </w:rPr>
              <w:t>4</w:t>
            </w:r>
            <w:r w:rsidR="00587188" w:rsidRPr="00B260B9">
              <w:rPr>
                <w:b/>
                <w:color w:val="92D050"/>
                <w:sz w:val="52"/>
              </w:rPr>
              <w:t xml:space="preserve"> </w:t>
            </w:r>
            <w:r w:rsidR="00587188" w:rsidRPr="00B260B9">
              <w:rPr>
                <w:b/>
                <w:sz w:val="28"/>
                <w:szCs w:val="28"/>
              </w:rPr>
              <w:t>(</w:t>
            </w:r>
            <w:r>
              <w:rPr>
                <w:b/>
                <w:sz w:val="28"/>
                <w:szCs w:val="28"/>
              </w:rPr>
              <w:t>5.1</w:t>
            </w:r>
            <w:r w:rsidR="00587188" w:rsidRPr="00042E94">
              <w:rPr>
                <w:rFonts w:cs="Calibri"/>
                <w:b/>
                <w:color w:val="92D050"/>
                <w:sz w:val="28"/>
                <w:szCs w:val="28"/>
              </w:rPr>
              <w:t>↓</w:t>
            </w:r>
            <w:r w:rsidR="00587188" w:rsidRPr="00B260B9">
              <w:rPr>
                <w:b/>
                <w:sz w:val="28"/>
                <w:szCs w:val="28"/>
              </w:rPr>
              <w:t>)</w:t>
            </w:r>
          </w:p>
        </w:tc>
      </w:tr>
    </w:tbl>
    <w:p w:rsidR="00587188" w:rsidRPr="008B0AB4" w:rsidRDefault="00587188" w:rsidP="00587188">
      <w:r w:rsidRPr="008B0AB4">
        <w:t xml:space="preserve">Deze installatie staat met </w:t>
      </w:r>
      <w:r w:rsidR="00110DB8">
        <w:t>7</w:t>
      </w:r>
      <w:r w:rsidRPr="008B0AB4">
        <w:t xml:space="preserve"> meldingen op de</w:t>
      </w:r>
      <w:r>
        <w:t xml:space="preserve"> derde</w:t>
      </w:r>
      <w:r w:rsidRPr="008B0AB4">
        <w:t xml:space="preserve"> plaats. Het aantal meldingen waar het gaat om een storing is</w:t>
      </w:r>
      <w:r>
        <w:t xml:space="preserve"> </w:t>
      </w:r>
      <w:r w:rsidR="00110DB8">
        <w:t>4</w:t>
      </w:r>
      <w:r>
        <w:t xml:space="preserve">, dit is </w:t>
      </w:r>
      <w:r w:rsidR="00110DB8">
        <w:t>de gedeelde</w:t>
      </w:r>
      <w:r w:rsidRPr="008B0AB4">
        <w:t xml:space="preserve"> </w:t>
      </w:r>
      <w:r>
        <w:t>tweede</w:t>
      </w:r>
      <w:r w:rsidRPr="008B0AB4">
        <w:t xml:space="preserve"> plaats bij het aantal storingen, zie bijlage </w:t>
      </w:r>
      <w:r>
        <w:t>13</w:t>
      </w:r>
      <w:r w:rsidRPr="008B0AB4">
        <w:t xml:space="preserve">. </w:t>
      </w:r>
    </w:p>
    <w:p w:rsidR="00587188" w:rsidRPr="006C1426" w:rsidRDefault="00587188" w:rsidP="00587188">
      <w:r w:rsidRPr="0004389A">
        <w:t>Een</w:t>
      </w:r>
      <w:r w:rsidRPr="006C1426">
        <w:t xml:space="preserve"> nadere analyse leert het volgende:</w:t>
      </w:r>
    </w:p>
    <w:p w:rsidR="00587188" w:rsidRDefault="007C2270" w:rsidP="000A363A">
      <w:pPr>
        <w:pStyle w:val="ListParagraph"/>
        <w:numPr>
          <w:ilvl w:val="0"/>
          <w:numId w:val="15"/>
        </w:numPr>
      </w:pPr>
      <w:r>
        <w:t>2</w:t>
      </w:r>
      <w:r w:rsidR="00587188" w:rsidRPr="006C1426">
        <w:t xml:space="preserve"> storingsmeldingen betreffende </w:t>
      </w:r>
      <w:r>
        <w:t>MSG defect, vervangen</w:t>
      </w:r>
      <w:r w:rsidR="00587188" w:rsidRPr="006C1426">
        <w:t>;</w:t>
      </w:r>
    </w:p>
    <w:p w:rsidR="007C2270" w:rsidRPr="006C1426" w:rsidRDefault="007C2270" w:rsidP="000A363A">
      <w:pPr>
        <w:pStyle w:val="ListParagraph"/>
        <w:numPr>
          <w:ilvl w:val="0"/>
          <w:numId w:val="15"/>
        </w:numPr>
      </w:pPr>
      <w:r>
        <w:t>2</w:t>
      </w:r>
      <w:r w:rsidRPr="006C1426">
        <w:t xml:space="preserve"> storingsmeldingen betreffende </w:t>
      </w:r>
      <w:r>
        <w:t>dubbele melding</w:t>
      </w:r>
      <w:r w:rsidRPr="006C1426">
        <w:t>;</w:t>
      </w:r>
    </w:p>
    <w:p w:rsidR="007C2270" w:rsidRPr="006C1426" w:rsidRDefault="007C2270" w:rsidP="000A363A">
      <w:pPr>
        <w:pStyle w:val="ListParagraph"/>
        <w:numPr>
          <w:ilvl w:val="0"/>
          <w:numId w:val="15"/>
        </w:numPr>
      </w:pPr>
      <w:r>
        <w:t>1 storingsmelding</w:t>
      </w:r>
      <w:r w:rsidRPr="006C1426">
        <w:t xml:space="preserve"> betreffende </w:t>
      </w:r>
      <w:r>
        <w:t>MSG defect, reset</w:t>
      </w:r>
      <w:r w:rsidRPr="006C1426">
        <w:t>;</w:t>
      </w:r>
    </w:p>
    <w:p w:rsidR="007C2270" w:rsidRPr="006C1426" w:rsidRDefault="007C2270" w:rsidP="000A363A">
      <w:pPr>
        <w:pStyle w:val="ListParagraph"/>
        <w:numPr>
          <w:ilvl w:val="0"/>
          <w:numId w:val="15"/>
        </w:numPr>
      </w:pPr>
      <w:r>
        <w:t>1 storingsmelding</w:t>
      </w:r>
      <w:r w:rsidRPr="006C1426">
        <w:t xml:space="preserve"> betreffende </w:t>
      </w:r>
      <w:r>
        <w:t xml:space="preserve">repeater defect, </w:t>
      </w:r>
      <w:r w:rsidR="00A822E6">
        <w:t>vervangen</w:t>
      </w:r>
      <w:r w:rsidRPr="006C1426">
        <w:t>;</w:t>
      </w:r>
    </w:p>
    <w:p w:rsidR="00587188" w:rsidRDefault="007C2270" w:rsidP="000A363A">
      <w:pPr>
        <w:pStyle w:val="ListParagraph"/>
        <w:numPr>
          <w:ilvl w:val="0"/>
          <w:numId w:val="15"/>
        </w:numPr>
      </w:pPr>
      <w:r>
        <w:t>1 storingsmelding</w:t>
      </w:r>
      <w:r w:rsidRPr="006C1426">
        <w:t xml:space="preserve"> betreffende </w:t>
      </w:r>
      <w:r>
        <w:t>opvragen status</w:t>
      </w:r>
      <w:r w:rsidR="00587188">
        <w:t>.</w:t>
      </w:r>
    </w:p>
    <w:p w:rsidR="00587188" w:rsidRPr="004C29F2" w:rsidRDefault="00587188" w:rsidP="00587188">
      <w:pPr>
        <w:rPr>
          <w:highlight w:val="yellow"/>
        </w:rPr>
      </w:pPr>
    </w:p>
    <w:p w:rsidR="00587188" w:rsidRPr="005638DF" w:rsidRDefault="00587188" w:rsidP="00587188">
      <w:r w:rsidRPr="005638DF">
        <w:t>In bijlage 1</w:t>
      </w:r>
      <w:r>
        <w:t>3</w:t>
      </w:r>
      <w:r w:rsidRPr="005638DF">
        <w:t xml:space="preserve"> staan de meldingen verdeeld over de m</w:t>
      </w:r>
      <w:r w:rsidR="007C2270">
        <w:t>aanden. In de maand november zijn 4</w:t>
      </w:r>
      <w:r w:rsidRPr="005638DF">
        <w:t xml:space="preserve"> meldingen binnengekomen en </w:t>
      </w:r>
      <w:r w:rsidR="007C2270">
        <w:t>1</w:t>
      </w:r>
      <w:r w:rsidRPr="005638DF">
        <w:t xml:space="preserve"> in</w:t>
      </w:r>
      <w:r>
        <w:t xml:space="preserve"> </w:t>
      </w:r>
      <w:r w:rsidR="007C2270">
        <w:t>oktober</w:t>
      </w:r>
      <w:r w:rsidRPr="005638DF">
        <w:t xml:space="preserve">. </w:t>
      </w:r>
    </w:p>
    <w:p w:rsidR="00587188" w:rsidRPr="003F6853" w:rsidRDefault="00587188" w:rsidP="00587188">
      <w:pPr>
        <w:pStyle w:val="Heading3"/>
        <w:numPr>
          <w:ilvl w:val="2"/>
          <w:numId w:val="1"/>
        </w:numPr>
        <w:rPr>
          <w:sz w:val="18"/>
          <w:szCs w:val="18"/>
        </w:rPr>
      </w:pPr>
      <w:bookmarkStart w:id="111" w:name="_Toc536007323"/>
      <w:r w:rsidRPr="003F6853">
        <w:rPr>
          <w:sz w:val="18"/>
          <w:szCs w:val="18"/>
        </w:rPr>
        <w:t>Aanbevelingen</w:t>
      </w:r>
      <w:bookmarkEnd w:id="111"/>
    </w:p>
    <w:p w:rsidR="00587188" w:rsidRPr="003F6853" w:rsidRDefault="00587188" w:rsidP="000A363A">
      <w:pPr>
        <w:pStyle w:val="ListParagraph"/>
        <w:numPr>
          <w:ilvl w:val="0"/>
          <w:numId w:val="18"/>
        </w:numPr>
      </w:pPr>
      <w:r w:rsidRPr="003F6853">
        <w:t>Geen nieuwe aanbevelingen</w:t>
      </w:r>
      <w:r w:rsidR="00247F48">
        <w:t>.</w:t>
      </w:r>
    </w:p>
    <w:p w:rsidR="009740A0" w:rsidRPr="008B0AB4" w:rsidRDefault="009740A0" w:rsidP="009740A0">
      <w:pPr>
        <w:pStyle w:val="Heading2"/>
        <w:numPr>
          <w:ilvl w:val="1"/>
          <w:numId w:val="1"/>
        </w:numPr>
        <w:spacing w:line="240" w:lineRule="exact"/>
      </w:pPr>
      <w:bookmarkStart w:id="112" w:name="_Toc505782897"/>
      <w:bookmarkStart w:id="113" w:name="_Toc536007324"/>
      <w:r w:rsidRPr="008B0AB4">
        <w:t>Telefoon en intercomsysteem</w:t>
      </w:r>
      <w:bookmarkEnd w:id="112"/>
      <w:bookmarkEnd w:id="113"/>
    </w:p>
    <w:p w:rsidR="00587188" w:rsidRDefault="00587188" w:rsidP="00587188">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9740A0" w:rsidRDefault="009740A0" w:rsidP="009740A0"/>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323F4A" w:rsidRPr="001C5E32" w:rsidTr="0071773D">
        <w:trPr>
          <w:trHeight w:val="518"/>
        </w:trPr>
        <w:tc>
          <w:tcPr>
            <w:tcW w:w="2408" w:type="dxa"/>
          </w:tcPr>
          <w:p w:rsidR="00323F4A" w:rsidRPr="001C5E32" w:rsidRDefault="00323F4A" w:rsidP="0071773D">
            <w:pPr>
              <w:jc w:val="center"/>
              <w:rPr>
                <w:b/>
              </w:rPr>
            </w:pPr>
            <w:r>
              <w:rPr>
                <w:b/>
              </w:rPr>
              <w:t>Aantal storingen t.o.v. Q4 2017</w:t>
            </w:r>
          </w:p>
          <w:p w:rsidR="00323F4A" w:rsidRPr="001C5E32" w:rsidRDefault="00110DB8" w:rsidP="00110DB8">
            <w:pPr>
              <w:jc w:val="center"/>
              <w:rPr>
                <w:b/>
              </w:rPr>
            </w:pPr>
            <w:r>
              <w:rPr>
                <w:b/>
                <w:color w:val="92D050"/>
                <w:sz w:val="52"/>
              </w:rPr>
              <w:t>4</w:t>
            </w:r>
            <w:r w:rsidR="00323F4A" w:rsidRPr="001C5E32">
              <w:rPr>
                <w:b/>
                <w:color w:val="92D050"/>
                <w:sz w:val="52"/>
              </w:rPr>
              <w:t xml:space="preserve"> </w:t>
            </w:r>
            <w:r w:rsidR="00323F4A" w:rsidRPr="001C5E32">
              <w:rPr>
                <w:b/>
                <w:sz w:val="28"/>
                <w:szCs w:val="28"/>
              </w:rPr>
              <w:t>(</w:t>
            </w:r>
            <w:r>
              <w:rPr>
                <w:b/>
                <w:sz w:val="28"/>
                <w:szCs w:val="28"/>
              </w:rPr>
              <w:t>9</w:t>
            </w:r>
            <w:r w:rsidR="00323F4A" w:rsidRPr="00042E94">
              <w:rPr>
                <w:rFonts w:cs="Calibri"/>
                <w:b/>
                <w:color w:val="92D050"/>
                <w:sz w:val="28"/>
                <w:szCs w:val="28"/>
              </w:rPr>
              <w:t>↓</w:t>
            </w:r>
            <w:r w:rsidR="00323F4A" w:rsidRPr="001C5E32">
              <w:rPr>
                <w:b/>
                <w:sz w:val="28"/>
                <w:szCs w:val="28"/>
              </w:rPr>
              <w:t>)</w:t>
            </w:r>
          </w:p>
        </w:tc>
        <w:tc>
          <w:tcPr>
            <w:tcW w:w="2408" w:type="dxa"/>
          </w:tcPr>
          <w:p w:rsidR="00323F4A" w:rsidRDefault="00323F4A" w:rsidP="0071773D">
            <w:pPr>
              <w:jc w:val="center"/>
              <w:rPr>
                <w:b/>
              </w:rPr>
            </w:pPr>
            <w:r w:rsidRPr="001C5E32">
              <w:rPr>
                <w:b/>
              </w:rPr>
              <w:t xml:space="preserve">Aantal </w:t>
            </w:r>
            <w:r>
              <w:rPr>
                <w:b/>
              </w:rPr>
              <w:t>storingen</w:t>
            </w:r>
            <w:r w:rsidRPr="001C5E32">
              <w:rPr>
                <w:b/>
              </w:rPr>
              <w:t xml:space="preserve"> t.o.v. Q</w:t>
            </w:r>
            <w:r>
              <w:rPr>
                <w:b/>
              </w:rPr>
              <w:t>3 2018</w:t>
            </w:r>
          </w:p>
          <w:p w:rsidR="00323F4A" w:rsidRPr="001C5E32" w:rsidRDefault="00110DB8" w:rsidP="00535EE4">
            <w:pPr>
              <w:jc w:val="center"/>
              <w:rPr>
                <w:b/>
              </w:rPr>
            </w:pPr>
            <w:r>
              <w:rPr>
                <w:b/>
                <w:color w:val="C00000"/>
                <w:sz w:val="52"/>
              </w:rPr>
              <w:t>4</w:t>
            </w:r>
            <w:r w:rsidRPr="00B260B9">
              <w:rPr>
                <w:b/>
                <w:color w:val="92D050"/>
                <w:sz w:val="52"/>
              </w:rPr>
              <w:t xml:space="preserve"> </w:t>
            </w:r>
            <w:r w:rsidRPr="00B260B9">
              <w:rPr>
                <w:b/>
                <w:sz w:val="28"/>
                <w:szCs w:val="28"/>
              </w:rPr>
              <w:t>(</w:t>
            </w:r>
            <w:r w:rsidR="00535EE4">
              <w:rPr>
                <w:b/>
                <w:sz w:val="28"/>
                <w:szCs w:val="28"/>
              </w:rPr>
              <w:t>3</w:t>
            </w:r>
            <w:r w:rsidRPr="00B260B9">
              <w:rPr>
                <w:rFonts w:cs="Calibri"/>
                <w:b/>
                <w:color w:val="C00000"/>
                <w:sz w:val="28"/>
                <w:szCs w:val="28"/>
              </w:rPr>
              <w:t>↑</w:t>
            </w:r>
            <w:r w:rsidRPr="00B260B9">
              <w:rPr>
                <w:b/>
                <w:sz w:val="28"/>
                <w:szCs w:val="28"/>
              </w:rPr>
              <w:t>)</w:t>
            </w:r>
          </w:p>
        </w:tc>
        <w:tc>
          <w:tcPr>
            <w:tcW w:w="2409" w:type="dxa"/>
          </w:tcPr>
          <w:p w:rsidR="00323F4A" w:rsidRDefault="00323F4A" w:rsidP="0071773D">
            <w:pPr>
              <w:jc w:val="center"/>
              <w:rPr>
                <w:b/>
              </w:rPr>
            </w:pPr>
            <w:r w:rsidRPr="001C5E32">
              <w:rPr>
                <w:b/>
              </w:rPr>
              <w:t>Aantal</w:t>
            </w:r>
            <w:r w:rsidR="00247F48">
              <w:rPr>
                <w:b/>
              </w:rPr>
              <w:t xml:space="preserve"> storingen</w:t>
            </w:r>
            <w:r w:rsidR="00247F48" w:rsidRPr="001C5E32">
              <w:rPr>
                <w:b/>
              </w:rPr>
              <w:t xml:space="preserve"> </w:t>
            </w:r>
            <w:r w:rsidRPr="001C5E32">
              <w:rPr>
                <w:b/>
              </w:rPr>
              <w:t xml:space="preserve">t.o.v. </w:t>
            </w:r>
            <w:r>
              <w:rPr>
                <w:b/>
              </w:rPr>
              <w:t>het gemiddelde</w:t>
            </w:r>
          </w:p>
          <w:p w:rsidR="00323F4A" w:rsidRPr="001C5E32" w:rsidRDefault="00110DB8" w:rsidP="00110DB8">
            <w:pPr>
              <w:jc w:val="center"/>
              <w:rPr>
                <w:b/>
              </w:rPr>
            </w:pPr>
            <w:r>
              <w:rPr>
                <w:b/>
                <w:color w:val="92D050"/>
                <w:sz w:val="52"/>
              </w:rPr>
              <w:t>4</w:t>
            </w:r>
            <w:r w:rsidR="00323F4A" w:rsidRPr="00B260B9">
              <w:rPr>
                <w:b/>
                <w:color w:val="92D050"/>
                <w:sz w:val="52"/>
              </w:rPr>
              <w:t xml:space="preserve"> </w:t>
            </w:r>
            <w:r w:rsidR="00323F4A" w:rsidRPr="00B260B9">
              <w:rPr>
                <w:b/>
                <w:sz w:val="28"/>
                <w:szCs w:val="28"/>
              </w:rPr>
              <w:t>(</w:t>
            </w:r>
            <w:r>
              <w:rPr>
                <w:b/>
                <w:sz w:val="28"/>
                <w:szCs w:val="28"/>
              </w:rPr>
              <w:t>4.2</w:t>
            </w:r>
            <w:r w:rsidR="00323F4A" w:rsidRPr="00042E94">
              <w:rPr>
                <w:rFonts w:cs="Calibri"/>
                <w:b/>
                <w:color w:val="92D050"/>
                <w:sz w:val="28"/>
                <w:szCs w:val="28"/>
              </w:rPr>
              <w:t>↓</w:t>
            </w:r>
            <w:r w:rsidR="00323F4A" w:rsidRPr="00B260B9">
              <w:rPr>
                <w:b/>
                <w:sz w:val="28"/>
                <w:szCs w:val="28"/>
              </w:rPr>
              <w:t>)</w:t>
            </w:r>
          </w:p>
        </w:tc>
      </w:tr>
    </w:tbl>
    <w:p w:rsidR="009740A0" w:rsidRPr="008B0AB4" w:rsidRDefault="009740A0" w:rsidP="009740A0">
      <w:r w:rsidRPr="00B260B9">
        <w:t xml:space="preserve">Deze installatie staat met </w:t>
      </w:r>
      <w:r w:rsidR="00110DB8">
        <w:t>5</w:t>
      </w:r>
      <w:r w:rsidRPr="00B260B9">
        <w:t xml:space="preserve"> meldingen op de </w:t>
      </w:r>
      <w:r w:rsidR="00110DB8">
        <w:t>vier</w:t>
      </w:r>
      <w:r w:rsidRPr="00B260B9">
        <w:t xml:space="preserve">de plaats. Het aantal meldingen waar het gaat om een storing is </w:t>
      </w:r>
      <w:r w:rsidR="00110DB8">
        <w:t>4</w:t>
      </w:r>
      <w:r w:rsidRPr="00B260B9">
        <w:t xml:space="preserve">, dit is </w:t>
      </w:r>
      <w:r w:rsidR="00876545">
        <w:t>de</w:t>
      </w:r>
      <w:r w:rsidR="007E605F">
        <w:t xml:space="preserve"> gedeelde </w:t>
      </w:r>
      <w:r w:rsidR="00110DB8">
        <w:t>twee</w:t>
      </w:r>
      <w:r w:rsidR="007E423C">
        <w:t>de</w:t>
      </w:r>
      <w:r w:rsidRPr="00B260B9">
        <w:t xml:space="preserve"> plaats bij het aantal storingen, zie bijlage 1</w:t>
      </w:r>
      <w:r w:rsidR="00110DB8">
        <w:t>4</w:t>
      </w:r>
      <w:r w:rsidRPr="00B260B9">
        <w:t>.</w:t>
      </w:r>
      <w:r w:rsidRPr="008B0AB4">
        <w:t xml:space="preserve"> </w:t>
      </w:r>
    </w:p>
    <w:p w:rsidR="009740A0" w:rsidRPr="009B0B66" w:rsidRDefault="009740A0" w:rsidP="009740A0">
      <w:r w:rsidRPr="00122264">
        <w:t>Een</w:t>
      </w:r>
      <w:r w:rsidRPr="009B0B66">
        <w:t xml:space="preserve"> nadere analyse leert het volgende:</w:t>
      </w:r>
    </w:p>
    <w:p w:rsidR="00713C89" w:rsidRDefault="00122264" w:rsidP="000A363A">
      <w:pPr>
        <w:pStyle w:val="ListParagraph"/>
        <w:numPr>
          <w:ilvl w:val="0"/>
          <w:numId w:val="15"/>
        </w:numPr>
      </w:pPr>
      <w:r>
        <w:t>4</w:t>
      </w:r>
      <w:r w:rsidR="00713C89" w:rsidRPr="009B0B66">
        <w:t xml:space="preserve"> storingsmelding betreffende </w:t>
      </w:r>
      <w:r>
        <w:t xml:space="preserve">communicatie error, systeem heeft </w:t>
      </w:r>
      <w:r w:rsidR="00535EE4">
        <w:t>zich</w:t>
      </w:r>
      <w:r>
        <w:t xml:space="preserve"> zelf </w:t>
      </w:r>
      <w:r w:rsidR="00535EE4">
        <w:t>ge</w:t>
      </w:r>
      <w:r>
        <w:t xml:space="preserve">reset uitgevoerd </w:t>
      </w:r>
      <w:r w:rsidR="00535EE4">
        <w:t>hierna functioneerde alles weer</w:t>
      </w:r>
      <w:r w:rsidR="00713C89">
        <w:t>;</w:t>
      </w:r>
      <w:r w:rsidR="00713C89" w:rsidRPr="00713C89">
        <w:t xml:space="preserve"> </w:t>
      </w:r>
    </w:p>
    <w:p w:rsidR="009740A0" w:rsidRPr="009B0B66" w:rsidRDefault="00713C89" w:rsidP="000A363A">
      <w:pPr>
        <w:pStyle w:val="ListParagraph"/>
        <w:numPr>
          <w:ilvl w:val="0"/>
          <w:numId w:val="15"/>
        </w:numPr>
      </w:pPr>
      <w:r>
        <w:t>1</w:t>
      </w:r>
      <w:r w:rsidR="009740A0" w:rsidRPr="009B0B66">
        <w:t xml:space="preserve"> storingsmelding</w:t>
      </w:r>
      <w:r>
        <w:t xml:space="preserve"> </w:t>
      </w:r>
      <w:r w:rsidR="009740A0" w:rsidRPr="009B0B66">
        <w:t xml:space="preserve">betreffende </w:t>
      </w:r>
      <w:r w:rsidR="00122264">
        <w:t>een foutieve registratie</w:t>
      </w:r>
      <w:r>
        <w:t>.</w:t>
      </w:r>
    </w:p>
    <w:p w:rsidR="009740A0" w:rsidRPr="004C29F2" w:rsidRDefault="009740A0" w:rsidP="009740A0">
      <w:pPr>
        <w:rPr>
          <w:highlight w:val="yellow"/>
        </w:rPr>
      </w:pPr>
    </w:p>
    <w:p w:rsidR="009740A0" w:rsidRDefault="009740A0" w:rsidP="009740A0">
      <w:r w:rsidRPr="009F01D0">
        <w:t>In bijlage 1</w:t>
      </w:r>
      <w:r w:rsidR="00110DB8">
        <w:t>4</w:t>
      </w:r>
      <w:r w:rsidRPr="009F01D0">
        <w:t xml:space="preserve"> staan de meldingen verdeeld over de maanden. </w:t>
      </w:r>
      <w:r>
        <w:t xml:space="preserve">In de maand </w:t>
      </w:r>
      <w:r w:rsidR="00122264">
        <w:t>oktober</w:t>
      </w:r>
      <w:r w:rsidR="00876545">
        <w:t xml:space="preserve"> zijn </w:t>
      </w:r>
      <w:r w:rsidR="00122264">
        <w:t>3</w:t>
      </w:r>
      <w:r w:rsidRPr="005638DF">
        <w:t xml:space="preserve"> meldingen binnengekomen en </w:t>
      </w:r>
      <w:r w:rsidR="00122264">
        <w:t>0</w:t>
      </w:r>
      <w:r w:rsidRPr="005638DF">
        <w:t xml:space="preserve"> in </w:t>
      </w:r>
      <w:r w:rsidR="00122264">
        <w:t>december</w:t>
      </w:r>
      <w:r>
        <w:t>.</w:t>
      </w:r>
    </w:p>
    <w:p w:rsidR="009740A0" w:rsidRPr="003F6853" w:rsidRDefault="009740A0" w:rsidP="009740A0">
      <w:pPr>
        <w:pStyle w:val="Heading3"/>
        <w:numPr>
          <w:ilvl w:val="2"/>
          <w:numId w:val="1"/>
        </w:numPr>
        <w:rPr>
          <w:sz w:val="18"/>
          <w:szCs w:val="18"/>
        </w:rPr>
      </w:pPr>
      <w:bookmarkStart w:id="114" w:name="_Toc505782898"/>
      <w:bookmarkStart w:id="115" w:name="_Toc536007325"/>
      <w:r w:rsidRPr="003F6853">
        <w:rPr>
          <w:sz w:val="18"/>
          <w:szCs w:val="18"/>
        </w:rPr>
        <w:t>Aanbevelingen</w:t>
      </w:r>
      <w:bookmarkEnd w:id="114"/>
      <w:bookmarkEnd w:id="115"/>
    </w:p>
    <w:p w:rsidR="009740A0" w:rsidRPr="003F6853" w:rsidRDefault="00B829D0" w:rsidP="000A363A">
      <w:pPr>
        <w:pStyle w:val="ListParagraph"/>
        <w:numPr>
          <w:ilvl w:val="0"/>
          <w:numId w:val="18"/>
        </w:numPr>
      </w:pPr>
      <w:r>
        <w:t>De communicatie error in de gaten houden, na begin november is deze melding niet meer voo</w:t>
      </w:r>
      <w:r w:rsidR="000A363A">
        <w:t>r</w:t>
      </w:r>
      <w:r>
        <w:t>gekomen</w:t>
      </w:r>
      <w:r w:rsidR="00E228D8">
        <w:t>.</w:t>
      </w:r>
      <w:r>
        <w:t xml:space="preserve"> Komende kwartaal dit monitoren, anders moet hier eventueel een onderzoek / herstel </w:t>
      </w:r>
      <w:r w:rsidR="000A363A">
        <w:t xml:space="preserve">voor plaatsvinden (zie aanbeveling nummer 30). </w:t>
      </w:r>
    </w:p>
    <w:p w:rsidR="0004389A" w:rsidRPr="008B0AB4" w:rsidRDefault="0004389A" w:rsidP="00A822E6">
      <w:pPr>
        <w:pStyle w:val="Heading1"/>
        <w:numPr>
          <w:ilvl w:val="0"/>
          <w:numId w:val="1"/>
        </w:numPr>
        <w:tabs>
          <w:tab w:val="clear" w:pos="0"/>
        </w:tabs>
        <w:spacing w:line="240" w:lineRule="exact"/>
        <w:ind w:left="240" w:hanging="240"/>
        <w:rPr>
          <w:noProof/>
        </w:rPr>
      </w:pPr>
      <w:bookmarkStart w:id="116" w:name="_Toc536007326"/>
      <w:bookmarkStart w:id="117" w:name="_Toc473645810"/>
      <w:bookmarkStart w:id="118" w:name="_Toc377035824"/>
      <w:bookmarkStart w:id="119" w:name="_Toc378164157"/>
      <w:bookmarkStart w:id="120" w:name="_Toc393178647"/>
      <w:bookmarkStart w:id="121" w:name="_Toc230545619"/>
      <w:bookmarkStart w:id="122" w:name="OLE_LINK3"/>
      <w:bookmarkStart w:id="123" w:name="OLE_LINK4"/>
      <w:bookmarkEnd w:id="103"/>
      <w:bookmarkEnd w:id="104"/>
      <w:bookmarkEnd w:id="105"/>
      <w:bookmarkEnd w:id="106"/>
      <w:bookmarkEnd w:id="107"/>
      <w:r>
        <w:rPr>
          <w:noProof/>
        </w:rPr>
        <w:t xml:space="preserve">Assets met de meeste </w:t>
      </w:r>
      <w:r w:rsidR="0071773D">
        <w:rPr>
          <w:noProof/>
        </w:rPr>
        <w:t>melding</w:t>
      </w:r>
      <w:bookmarkEnd w:id="116"/>
    </w:p>
    <w:p w:rsidR="00A822E6" w:rsidRDefault="00A822E6" w:rsidP="00A822E6">
      <w:pPr>
        <w:pStyle w:val="Heading2"/>
      </w:pPr>
      <w:bookmarkStart w:id="124" w:name="_Toc536007327"/>
      <w:r>
        <w:t>Algemeen</w:t>
      </w:r>
      <w:bookmarkEnd w:id="124"/>
    </w:p>
    <w:p w:rsidR="0004389A" w:rsidRDefault="0004389A" w:rsidP="0004389A">
      <w:r w:rsidRPr="003C47F4">
        <w:t>De hieronder</w:t>
      </w:r>
      <w:r w:rsidRPr="002B4F6A">
        <w:t xml:space="preserve"> benoemde assets, </w:t>
      </w:r>
      <w:r>
        <w:t xml:space="preserve">zijn de </w:t>
      </w:r>
      <w:r w:rsidR="000356F9">
        <w:t xml:space="preserve">6 </w:t>
      </w:r>
      <w:r>
        <w:t xml:space="preserve">assets die 2 of meer </w:t>
      </w:r>
      <w:r w:rsidR="0071773D">
        <w:t>meldingen</w:t>
      </w:r>
      <w:r>
        <w:t xml:space="preserve"> hebben gehad in Q4 2018:</w:t>
      </w:r>
    </w:p>
    <w:tbl>
      <w:tblPr>
        <w:tblStyle w:val="TableGrid"/>
        <w:tblW w:w="7508" w:type="dxa"/>
        <w:tblLayout w:type="fixed"/>
        <w:tblLook w:val="04A0" w:firstRow="1" w:lastRow="0" w:firstColumn="1" w:lastColumn="0" w:noHBand="0" w:noVBand="1"/>
      </w:tblPr>
      <w:tblGrid>
        <w:gridCol w:w="2830"/>
        <w:gridCol w:w="3828"/>
        <w:gridCol w:w="850"/>
      </w:tblGrid>
      <w:tr w:rsidR="0044569E" w:rsidTr="00B829D0">
        <w:tc>
          <w:tcPr>
            <w:tcW w:w="2830" w:type="dxa"/>
          </w:tcPr>
          <w:p w:rsidR="0044569E" w:rsidRDefault="0044569E" w:rsidP="0071773D">
            <w:r>
              <w:t>Deelinstallatie</w:t>
            </w:r>
          </w:p>
        </w:tc>
        <w:tc>
          <w:tcPr>
            <w:tcW w:w="3828" w:type="dxa"/>
          </w:tcPr>
          <w:p w:rsidR="0044569E" w:rsidRDefault="0044569E" w:rsidP="0071773D">
            <w:r>
              <w:t>Asset</w:t>
            </w:r>
          </w:p>
        </w:tc>
        <w:tc>
          <w:tcPr>
            <w:tcW w:w="850" w:type="dxa"/>
          </w:tcPr>
          <w:p w:rsidR="0044569E" w:rsidRDefault="0044569E" w:rsidP="0071773D">
            <w:pPr>
              <w:jc w:val="center"/>
            </w:pPr>
            <w:r>
              <w:t>Aantal</w:t>
            </w:r>
          </w:p>
        </w:tc>
      </w:tr>
      <w:tr w:rsidR="0044569E" w:rsidTr="00B829D0">
        <w:tc>
          <w:tcPr>
            <w:tcW w:w="2830" w:type="dxa"/>
          </w:tcPr>
          <w:p w:rsidR="0044569E" w:rsidRDefault="0044569E" w:rsidP="0071773D">
            <w:r w:rsidRPr="0044569E">
              <w:t>Verkeerssignaleringssysteem (MTM)</w:t>
            </w:r>
          </w:p>
        </w:tc>
        <w:tc>
          <w:tcPr>
            <w:tcW w:w="3828" w:type="dxa"/>
          </w:tcPr>
          <w:p w:rsidR="0044569E" w:rsidRPr="0044569E" w:rsidRDefault="0044569E" w:rsidP="0071773D">
            <w:pPr>
              <w:rPr>
                <w:lang w:val="en-US"/>
              </w:rPr>
            </w:pPr>
            <w:r w:rsidRPr="0044569E">
              <w:rPr>
                <w:lang w:val="en-US"/>
              </w:rPr>
              <w:t>A10 MSG4 28,550HRR - Kast A10 MSG4 28,550HRR portaal 15</w:t>
            </w:r>
          </w:p>
        </w:tc>
        <w:tc>
          <w:tcPr>
            <w:tcW w:w="850" w:type="dxa"/>
          </w:tcPr>
          <w:p w:rsidR="0044569E" w:rsidRPr="000D4E56" w:rsidRDefault="0044569E" w:rsidP="0071773D">
            <w:pPr>
              <w:jc w:val="center"/>
            </w:pPr>
            <w:r w:rsidRPr="000D4E56">
              <w:t>4</w:t>
            </w:r>
          </w:p>
        </w:tc>
      </w:tr>
      <w:tr w:rsidR="0044569E" w:rsidTr="00B829D0">
        <w:tc>
          <w:tcPr>
            <w:tcW w:w="2830" w:type="dxa"/>
          </w:tcPr>
          <w:p w:rsidR="0044569E" w:rsidRDefault="0071773D" w:rsidP="0071773D">
            <w:r>
              <w:t>CCTV-camerasysteem</w:t>
            </w:r>
          </w:p>
        </w:tc>
        <w:tc>
          <w:tcPr>
            <w:tcW w:w="3828" w:type="dxa"/>
          </w:tcPr>
          <w:p w:rsidR="0044569E" w:rsidRPr="00714733" w:rsidRDefault="0044569E" w:rsidP="0071773D">
            <w:r w:rsidRPr="00714733">
              <w:t>61CM7616 - Camera CT1-W2</w:t>
            </w:r>
          </w:p>
        </w:tc>
        <w:tc>
          <w:tcPr>
            <w:tcW w:w="850" w:type="dxa"/>
          </w:tcPr>
          <w:p w:rsidR="0044569E" w:rsidRPr="000D4E56" w:rsidRDefault="0044569E" w:rsidP="0071773D">
            <w:pPr>
              <w:jc w:val="center"/>
            </w:pPr>
            <w:r w:rsidRPr="000D4E56">
              <w:t>4</w:t>
            </w:r>
          </w:p>
        </w:tc>
      </w:tr>
      <w:tr w:rsidR="0044569E" w:rsidTr="00B829D0">
        <w:tc>
          <w:tcPr>
            <w:tcW w:w="2830" w:type="dxa"/>
          </w:tcPr>
          <w:p w:rsidR="0044569E" w:rsidRDefault="0071773D" w:rsidP="0071773D">
            <w:r>
              <w:t>Afsluitbomen (AB)</w:t>
            </w:r>
          </w:p>
        </w:tc>
        <w:tc>
          <w:tcPr>
            <w:tcW w:w="3828" w:type="dxa"/>
          </w:tcPr>
          <w:p w:rsidR="0044569E" w:rsidRPr="00714733" w:rsidRDefault="0044569E" w:rsidP="0071773D">
            <w:r w:rsidRPr="00714733">
              <w:t>AB-CT2-N-01 (BK/HK) - Besturings-/hydrauliekkast</w:t>
            </w:r>
          </w:p>
        </w:tc>
        <w:tc>
          <w:tcPr>
            <w:tcW w:w="850" w:type="dxa"/>
          </w:tcPr>
          <w:p w:rsidR="0044569E" w:rsidRPr="000D4E56" w:rsidRDefault="0044569E" w:rsidP="0071773D">
            <w:pPr>
              <w:jc w:val="center"/>
            </w:pPr>
            <w:r w:rsidRPr="000D4E56">
              <w:t>3</w:t>
            </w:r>
          </w:p>
        </w:tc>
      </w:tr>
      <w:tr w:rsidR="0044569E" w:rsidTr="00B829D0">
        <w:tc>
          <w:tcPr>
            <w:tcW w:w="2830" w:type="dxa"/>
          </w:tcPr>
          <w:p w:rsidR="0044569E" w:rsidRDefault="0071773D" w:rsidP="0071773D">
            <w:r>
              <w:t>Transmissie</w:t>
            </w:r>
          </w:p>
        </w:tc>
        <w:tc>
          <w:tcPr>
            <w:tcW w:w="3828" w:type="dxa"/>
          </w:tcPr>
          <w:p w:rsidR="0044569E" w:rsidRPr="00714733" w:rsidRDefault="0044569E" w:rsidP="0071773D">
            <w:r w:rsidRPr="00714733">
              <w:t>84EB1504 - VTTI 15, switch: DVM-1</w:t>
            </w:r>
          </w:p>
        </w:tc>
        <w:tc>
          <w:tcPr>
            <w:tcW w:w="850" w:type="dxa"/>
          </w:tcPr>
          <w:p w:rsidR="0044569E" w:rsidRPr="000D4E56" w:rsidRDefault="0044569E" w:rsidP="0071773D">
            <w:pPr>
              <w:jc w:val="center"/>
            </w:pPr>
            <w:r w:rsidRPr="000D4E56">
              <w:t>2</w:t>
            </w:r>
          </w:p>
        </w:tc>
      </w:tr>
      <w:tr w:rsidR="0044569E" w:rsidTr="00B829D0">
        <w:tc>
          <w:tcPr>
            <w:tcW w:w="2830" w:type="dxa"/>
          </w:tcPr>
          <w:p w:rsidR="0044569E" w:rsidRDefault="0071773D" w:rsidP="0071773D">
            <w:r>
              <w:t>Afsluitbomen (AB)</w:t>
            </w:r>
          </w:p>
        </w:tc>
        <w:tc>
          <w:tcPr>
            <w:tcW w:w="3828" w:type="dxa"/>
          </w:tcPr>
          <w:p w:rsidR="0044569E" w:rsidRPr="00714733" w:rsidRDefault="0044569E" w:rsidP="0071773D">
            <w:r w:rsidRPr="00714733">
              <w:t>A10 AB 30.900z MB (AB) - Afsluitboom</w:t>
            </w:r>
          </w:p>
        </w:tc>
        <w:tc>
          <w:tcPr>
            <w:tcW w:w="850" w:type="dxa"/>
          </w:tcPr>
          <w:p w:rsidR="0044569E" w:rsidRDefault="0044569E" w:rsidP="0071773D">
            <w:pPr>
              <w:jc w:val="center"/>
            </w:pPr>
            <w:r w:rsidRPr="000D4E56">
              <w:t>2</w:t>
            </w:r>
          </w:p>
        </w:tc>
      </w:tr>
      <w:tr w:rsidR="0044569E" w:rsidTr="00B829D0">
        <w:tc>
          <w:tcPr>
            <w:tcW w:w="2830" w:type="dxa"/>
          </w:tcPr>
          <w:p w:rsidR="0044569E" w:rsidRDefault="0071773D" w:rsidP="0071773D">
            <w:r w:rsidRPr="0044569E">
              <w:t>Verkeerssignaleringssysteem (MTM)</w:t>
            </w:r>
          </w:p>
        </w:tc>
        <w:tc>
          <w:tcPr>
            <w:tcW w:w="3828" w:type="dxa"/>
          </w:tcPr>
          <w:p w:rsidR="0044569E" w:rsidRPr="0044569E" w:rsidRDefault="0044569E" w:rsidP="0071773D">
            <w:pPr>
              <w:rPr>
                <w:lang w:val="en-US"/>
              </w:rPr>
            </w:pPr>
            <w:r w:rsidRPr="0044569E">
              <w:rPr>
                <w:lang w:val="en-US"/>
              </w:rPr>
              <w:t>A10 TSG3 30,200HRR - Kast A10 TSG3 30,200HRR</w:t>
            </w:r>
          </w:p>
        </w:tc>
        <w:tc>
          <w:tcPr>
            <w:tcW w:w="850" w:type="dxa"/>
          </w:tcPr>
          <w:p w:rsidR="0044569E" w:rsidRPr="000D4E56" w:rsidRDefault="0071773D" w:rsidP="0071773D">
            <w:pPr>
              <w:jc w:val="center"/>
            </w:pPr>
            <w:r>
              <w:t>2</w:t>
            </w:r>
          </w:p>
        </w:tc>
      </w:tr>
    </w:tbl>
    <w:p w:rsidR="0044569E" w:rsidRDefault="0044569E" w:rsidP="00A822E6">
      <w:pPr>
        <w:pStyle w:val="Heading2"/>
      </w:pPr>
      <w:bookmarkStart w:id="125" w:name="_Toc536007328"/>
      <w:r>
        <w:t>Uitwerking</w:t>
      </w:r>
      <w:r w:rsidR="0071773D">
        <w:t xml:space="preserve"> meldingen</w:t>
      </w:r>
      <w:bookmarkEnd w:id="125"/>
    </w:p>
    <w:p w:rsidR="000356F9" w:rsidRPr="000356F9" w:rsidRDefault="000356F9" w:rsidP="000356F9">
      <w:r>
        <w:t>De 6 assets met 2 of meer meldingen zijn hieronder uitgewerkt:</w:t>
      </w:r>
    </w:p>
    <w:p w:rsidR="0044569E" w:rsidRPr="0071773D" w:rsidRDefault="0071773D" w:rsidP="000A363A">
      <w:pPr>
        <w:pStyle w:val="ListParagraph"/>
        <w:numPr>
          <w:ilvl w:val="0"/>
          <w:numId w:val="18"/>
        </w:numPr>
      </w:pPr>
      <w:r w:rsidRPr="0071773D">
        <w:t>De 4 meldingen van asset A10 MSG4 28,550HRR - Kast A10 MSG4 28,550HRR portaal 15 zijn hieronder nader uitgewerkt:</w:t>
      </w:r>
    </w:p>
    <w:p w:rsidR="0071773D" w:rsidRDefault="0071773D" w:rsidP="000A363A">
      <w:pPr>
        <w:pStyle w:val="ListParagraph"/>
        <w:numPr>
          <w:ilvl w:val="1"/>
          <w:numId w:val="15"/>
        </w:numPr>
      </w:pPr>
      <w:r>
        <w:t>1 storingsmelding</w:t>
      </w:r>
      <w:r w:rsidRPr="006C1426">
        <w:t xml:space="preserve"> betreffende </w:t>
      </w:r>
      <w:r>
        <w:t>MSG defect, vervangen</w:t>
      </w:r>
      <w:r w:rsidRPr="006C1426">
        <w:t>;</w:t>
      </w:r>
    </w:p>
    <w:p w:rsidR="0071773D" w:rsidRPr="006C1426" w:rsidRDefault="0071773D" w:rsidP="000A363A">
      <w:pPr>
        <w:pStyle w:val="ListParagraph"/>
        <w:numPr>
          <w:ilvl w:val="1"/>
          <w:numId w:val="15"/>
        </w:numPr>
      </w:pPr>
      <w:r>
        <w:t>2</w:t>
      </w:r>
      <w:r w:rsidRPr="006C1426">
        <w:t xml:space="preserve"> storingsmeldingen betreffende </w:t>
      </w:r>
      <w:r>
        <w:t>dubbele melding (storing was al reeds gemeld en stond ingepland om vervangen te worden)</w:t>
      </w:r>
      <w:r w:rsidRPr="006C1426">
        <w:t>;</w:t>
      </w:r>
    </w:p>
    <w:p w:rsidR="0071773D" w:rsidRDefault="0071773D" w:rsidP="000A363A">
      <w:pPr>
        <w:pStyle w:val="ListParagraph"/>
        <w:numPr>
          <w:ilvl w:val="1"/>
          <w:numId w:val="15"/>
        </w:numPr>
      </w:pPr>
      <w:r>
        <w:t>1 storingsmelding</w:t>
      </w:r>
      <w:r w:rsidRPr="006C1426">
        <w:t xml:space="preserve"> betreffende </w:t>
      </w:r>
      <w:r>
        <w:t>opvragen status.</w:t>
      </w:r>
    </w:p>
    <w:p w:rsidR="0071773D" w:rsidRPr="0071773D" w:rsidRDefault="0071773D" w:rsidP="000A363A">
      <w:pPr>
        <w:pStyle w:val="ListParagraph"/>
        <w:numPr>
          <w:ilvl w:val="0"/>
          <w:numId w:val="18"/>
        </w:numPr>
      </w:pPr>
      <w:r w:rsidRPr="0071773D">
        <w:t xml:space="preserve">De 4 meldingen van asset </w:t>
      </w:r>
      <w:r w:rsidRPr="00714733">
        <w:t>61CM7616 - Camera CT1-W2</w:t>
      </w:r>
      <w:r w:rsidRPr="0071773D">
        <w:t xml:space="preserve"> zijn hieronder nader uitgewerkt:</w:t>
      </w:r>
    </w:p>
    <w:p w:rsidR="0071773D" w:rsidRDefault="0071773D" w:rsidP="000A363A">
      <w:pPr>
        <w:pStyle w:val="ListParagraph"/>
        <w:numPr>
          <w:ilvl w:val="1"/>
          <w:numId w:val="15"/>
        </w:numPr>
      </w:pPr>
      <w:r>
        <w:t>1 storingsmelding</w:t>
      </w:r>
      <w:r w:rsidRPr="00E13547">
        <w:t xml:space="preserve"> betreffende </w:t>
      </w:r>
      <w:r>
        <w:t>camera defect, c</w:t>
      </w:r>
      <w:r w:rsidRPr="00E13547">
        <w:t xml:space="preserve">amera </w:t>
      </w:r>
      <w:r>
        <w:t>vervangen;</w:t>
      </w:r>
    </w:p>
    <w:p w:rsidR="0071773D" w:rsidRDefault="0071773D" w:rsidP="000A363A">
      <w:pPr>
        <w:pStyle w:val="ListParagraph"/>
        <w:numPr>
          <w:ilvl w:val="1"/>
          <w:numId w:val="15"/>
        </w:numPr>
      </w:pPr>
      <w:r>
        <w:t>3</w:t>
      </w:r>
      <w:r w:rsidRPr="00E13547">
        <w:t xml:space="preserve"> storingsmelding</w:t>
      </w:r>
      <w:r>
        <w:t>en</w:t>
      </w:r>
      <w:r w:rsidRPr="00E13547">
        <w:t xml:space="preserve"> betreffende</w:t>
      </w:r>
      <w:r>
        <w:t xml:space="preserve"> een dubbele melding (storing was al reeds gemeld en stond ingepland om vervangen te worden).</w:t>
      </w:r>
    </w:p>
    <w:p w:rsidR="0071773D" w:rsidRPr="0071773D" w:rsidRDefault="0071773D" w:rsidP="000A363A">
      <w:pPr>
        <w:pStyle w:val="ListParagraph"/>
        <w:numPr>
          <w:ilvl w:val="0"/>
          <w:numId w:val="18"/>
        </w:numPr>
      </w:pPr>
      <w:r w:rsidRPr="0071773D">
        <w:t xml:space="preserve">De </w:t>
      </w:r>
      <w:r>
        <w:t>3</w:t>
      </w:r>
      <w:r w:rsidRPr="0071773D">
        <w:t xml:space="preserve"> meldingen van asset </w:t>
      </w:r>
      <w:r w:rsidRPr="00714733">
        <w:t>AB-CT2-N-01 (BK/HK) - Besturings-/hydrauliekkast</w:t>
      </w:r>
      <w:r w:rsidRPr="0071773D">
        <w:t xml:space="preserve"> zijn hieronder nader uitgewerkt:</w:t>
      </w:r>
    </w:p>
    <w:p w:rsidR="0071773D" w:rsidRPr="00660355" w:rsidRDefault="0071773D" w:rsidP="000A363A">
      <w:pPr>
        <w:pStyle w:val="ListParagraph"/>
        <w:numPr>
          <w:ilvl w:val="1"/>
          <w:numId w:val="14"/>
        </w:numPr>
      </w:pPr>
      <w:r>
        <w:t>2</w:t>
      </w:r>
      <w:r w:rsidRPr="00660355">
        <w:t xml:space="preserve"> storingsmelding</w:t>
      </w:r>
      <w:r>
        <w:t>en</w:t>
      </w:r>
      <w:r w:rsidRPr="00660355">
        <w:t xml:space="preserve"> betreffende afsluitboom </w:t>
      </w:r>
      <w:r>
        <w:t>werkt niet, op locatie een controle uitgevoerd en daarbij functioneerde alles (geen storing), de melding is niet reproduceerbaar</w:t>
      </w:r>
      <w:r w:rsidRPr="00660355">
        <w:t>;</w:t>
      </w:r>
    </w:p>
    <w:p w:rsidR="0071773D" w:rsidRDefault="0071773D" w:rsidP="000A363A">
      <w:pPr>
        <w:pStyle w:val="ListParagraph"/>
        <w:numPr>
          <w:ilvl w:val="1"/>
          <w:numId w:val="14"/>
        </w:numPr>
      </w:pPr>
      <w:r w:rsidRPr="00660355">
        <w:t xml:space="preserve">1 storingsmelding betreffende </w:t>
      </w:r>
      <w:r>
        <w:t>afsluitboom niet naar beneden, na reset functioneerde alles weer.</w:t>
      </w:r>
    </w:p>
    <w:p w:rsidR="0071773D" w:rsidRPr="0071773D" w:rsidRDefault="0071773D" w:rsidP="000A363A">
      <w:pPr>
        <w:pStyle w:val="ListParagraph"/>
        <w:numPr>
          <w:ilvl w:val="0"/>
          <w:numId w:val="18"/>
        </w:numPr>
      </w:pPr>
      <w:r w:rsidRPr="0071773D">
        <w:t xml:space="preserve">De </w:t>
      </w:r>
      <w:r>
        <w:t>2</w:t>
      </w:r>
      <w:r w:rsidRPr="0071773D">
        <w:t xml:space="preserve"> meldingen van asset </w:t>
      </w:r>
      <w:r w:rsidRPr="00714733">
        <w:t>84EB1504 - VTTI 15, switch: DVM-1</w:t>
      </w:r>
      <w:r w:rsidRPr="0071773D">
        <w:t xml:space="preserve"> zijn hieronder nader uitgewerkt:</w:t>
      </w:r>
    </w:p>
    <w:p w:rsidR="00A822E6" w:rsidRDefault="00A822E6" w:rsidP="000A363A">
      <w:pPr>
        <w:pStyle w:val="ListParagraph"/>
        <w:numPr>
          <w:ilvl w:val="1"/>
          <w:numId w:val="14"/>
        </w:numPr>
      </w:pPr>
      <w:r w:rsidRPr="00660355">
        <w:t xml:space="preserve">1 storingsmelding betreffende </w:t>
      </w:r>
      <w:r>
        <w:t>switch defect, vervangen;</w:t>
      </w:r>
    </w:p>
    <w:p w:rsidR="0071773D" w:rsidRPr="00660355" w:rsidRDefault="00A822E6" w:rsidP="000A363A">
      <w:pPr>
        <w:pStyle w:val="ListParagraph"/>
        <w:numPr>
          <w:ilvl w:val="1"/>
          <w:numId w:val="14"/>
        </w:numPr>
      </w:pPr>
      <w:r>
        <w:t>1</w:t>
      </w:r>
      <w:r w:rsidR="0071773D" w:rsidRPr="00660355">
        <w:t xml:space="preserve"> storingsmelding betreffende afsluitboom </w:t>
      </w:r>
      <w:r w:rsidR="0071773D">
        <w:t>werkt niet, op locatie een controle uitgevoerd en daarbij functioneerde alles (geen storing), de melding is niet reproduceerbaar</w:t>
      </w:r>
      <w:r>
        <w:t>.</w:t>
      </w:r>
    </w:p>
    <w:p w:rsidR="00A822E6" w:rsidRPr="0071773D" w:rsidRDefault="00A822E6" w:rsidP="000A363A">
      <w:pPr>
        <w:pStyle w:val="ListParagraph"/>
        <w:numPr>
          <w:ilvl w:val="0"/>
          <w:numId w:val="18"/>
        </w:numPr>
      </w:pPr>
      <w:r w:rsidRPr="0071773D">
        <w:t xml:space="preserve">De </w:t>
      </w:r>
      <w:r>
        <w:t>2</w:t>
      </w:r>
      <w:r w:rsidRPr="0071773D">
        <w:t xml:space="preserve"> meldingen van asset </w:t>
      </w:r>
      <w:r w:rsidRPr="00714733">
        <w:t>A10 AB 30.900z MB (AB) - Afsluitboom</w:t>
      </w:r>
      <w:r w:rsidRPr="0071773D">
        <w:t xml:space="preserve"> zijn hieronder nader uitgewerkt:</w:t>
      </w:r>
    </w:p>
    <w:p w:rsidR="00A822E6" w:rsidRPr="00660355" w:rsidRDefault="00A822E6" w:rsidP="000A363A">
      <w:pPr>
        <w:pStyle w:val="ListParagraph"/>
        <w:numPr>
          <w:ilvl w:val="1"/>
          <w:numId w:val="14"/>
        </w:numPr>
      </w:pPr>
      <w:r>
        <w:t>2</w:t>
      </w:r>
      <w:r w:rsidRPr="00660355">
        <w:t xml:space="preserve"> storingsmeldingen betreffende melding een </w:t>
      </w:r>
      <w:r>
        <w:t>aanrijding van een afsluitboom.</w:t>
      </w:r>
    </w:p>
    <w:p w:rsidR="00A822E6" w:rsidRPr="0071773D" w:rsidRDefault="00A822E6" w:rsidP="000A363A">
      <w:pPr>
        <w:pStyle w:val="ListParagraph"/>
        <w:numPr>
          <w:ilvl w:val="0"/>
          <w:numId w:val="18"/>
        </w:numPr>
      </w:pPr>
      <w:r w:rsidRPr="0071773D">
        <w:t xml:space="preserve">De </w:t>
      </w:r>
      <w:r>
        <w:t>2</w:t>
      </w:r>
      <w:r w:rsidRPr="0071773D">
        <w:t xml:space="preserve"> meldingen van asset </w:t>
      </w:r>
      <w:r w:rsidR="000356F9" w:rsidRPr="000356F9">
        <w:t>A10 TSG3 30,200HRR - Kast A10 TSG3 30,200HRR</w:t>
      </w:r>
      <w:r w:rsidR="000356F9" w:rsidRPr="0071773D">
        <w:t xml:space="preserve"> </w:t>
      </w:r>
      <w:r w:rsidRPr="0071773D">
        <w:t>zijn hieronder nader uitgewerkt:</w:t>
      </w:r>
    </w:p>
    <w:p w:rsidR="00A822E6" w:rsidRPr="006C1426" w:rsidRDefault="00A822E6" w:rsidP="000A363A">
      <w:pPr>
        <w:pStyle w:val="ListParagraph"/>
        <w:numPr>
          <w:ilvl w:val="1"/>
          <w:numId w:val="15"/>
        </w:numPr>
      </w:pPr>
      <w:r>
        <w:t>1 storingsmelding</w:t>
      </w:r>
      <w:r w:rsidRPr="006C1426">
        <w:t xml:space="preserve"> betreffende </w:t>
      </w:r>
      <w:r>
        <w:t>MSG defect, reset</w:t>
      </w:r>
      <w:r w:rsidRPr="006C1426">
        <w:t>;</w:t>
      </w:r>
    </w:p>
    <w:p w:rsidR="00A822E6" w:rsidRDefault="00A822E6" w:rsidP="000A363A">
      <w:pPr>
        <w:pStyle w:val="ListParagraph"/>
        <w:numPr>
          <w:ilvl w:val="1"/>
          <w:numId w:val="15"/>
        </w:numPr>
      </w:pPr>
      <w:r>
        <w:t>1 storingsmelding</w:t>
      </w:r>
      <w:r w:rsidRPr="006C1426">
        <w:t xml:space="preserve"> betreffende </w:t>
      </w:r>
      <w:r>
        <w:t>repeater defect, vervangen.</w:t>
      </w:r>
    </w:p>
    <w:p w:rsidR="00A822E6" w:rsidRDefault="00A822E6" w:rsidP="00A822E6">
      <w:pPr>
        <w:pStyle w:val="Heading2"/>
      </w:pPr>
      <w:bookmarkStart w:id="126" w:name="_Toc536007329"/>
      <w:r>
        <w:t>Conclusie</w:t>
      </w:r>
      <w:bookmarkEnd w:id="126"/>
    </w:p>
    <w:p w:rsidR="00A822E6" w:rsidRDefault="000356F9" w:rsidP="00A822E6">
      <w:r>
        <w:t>Als wordt gekeken naar de oorzaken van de meldingen van de 6 assets welke meer dan 2 meldingen hebben gehad in Q</w:t>
      </w:r>
      <w:r w:rsidR="00E1634B">
        <w:t>4</w:t>
      </w:r>
      <w:r>
        <w:t xml:space="preserve"> 2018, is dit niet repeterend. Alleen bij </w:t>
      </w:r>
      <w:r w:rsidR="00E1634B">
        <w:t xml:space="preserve">het asset </w:t>
      </w:r>
      <w:r w:rsidRPr="000356F9">
        <w:t xml:space="preserve">A10 TSG3 30,200HRR - Kast A10 TSG3 30,200HRR zijn 2 storingen geweest. </w:t>
      </w:r>
      <w:r>
        <w:t>Bij de andere asset was het één storing en de andere meldingen waren dubbel of het asset functioneerde gewoon of het was een aanrijding.</w:t>
      </w:r>
    </w:p>
    <w:p w:rsidR="000356F9" w:rsidRDefault="000356F9" w:rsidP="00A822E6"/>
    <w:p w:rsidR="000356F9" w:rsidRPr="000356F9" w:rsidRDefault="000356F9" w:rsidP="00A822E6">
      <w:r>
        <w:t xml:space="preserve">Het falen van deze assets hoeft niet verder worden bekeken of worden onderzocht. </w:t>
      </w:r>
    </w:p>
    <w:p w:rsidR="00A822E6" w:rsidRPr="006C1426" w:rsidRDefault="00A822E6" w:rsidP="00A822E6"/>
    <w:p w:rsidR="00224FE7" w:rsidRDefault="00224FE7" w:rsidP="00224FE7">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27" w:name="_Toc536007330"/>
      <w:bookmarkStart w:id="128" w:name="_Toc505782907"/>
      <w:bookmarkStart w:id="129" w:name="_Toc495475789"/>
      <w:bookmarkStart w:id="130" w:name="_Toc515011441"/>
      <w:r w:rsidR="007C11B4">
        <w:rPr>
          <w:noProof/>
        </w:rPr>
        <w:t>Aanbevelingen</w:t>
      </w:r>
      <w:bookmarkEnd w:id="127"/>
      <w:bookmarkEnd w:id="128"/>
      <w:bookmarkEnd w:id="129"/>
      <w:bookmarkEnd w:id="130"/>
      <w:r w:rsidRPr="008B0AB4">
        <w:rPr>
          <w:noProof/>
        </w:rPr>
        <w:fldChar w:fldCharType="end"/>
      </w:r>
    </w:p>
    <w:p w:rsidR="00224FE7" w:rsidRDefault="00224FE7" w:rsidP="00224FE7">
      <w:r>
        <w:t>Hieronder bevinden zich een aanbevelingslijst en een lijst met de resultaten van deze aanbevelingen. Wanneer de status op gesloten staat, wordt deze de volgende rapportage niet meer getoond.</w:t>
      </w:r>
    </w:p>
    <w:p w:rsidR="00224FE7" w:rsidRPr="008B0AB4" w:rsidRDefault="00224FE7" w:rsidP="00224FE7">
      <w:pPr>
        <w:pStyle w:val="Heading2"/>
        <w:numPr>
          <w:ilvl w:val="1"/>
          <w:numId w:val="1"/>
        </w:numPr>
      </w:pPr>
      <w:bookmarkStart w:id="131" w:name="_Toc505782908"/>
      <w:bookmarkStart w:id="132" w:name="_Toc515011442"/>
      <w:bookmarkStart w:id="133" w:name="_Toc536007331"/>
      <w:r>
        <w:t>Aanbevelingen</w:t>
      </w:r>
      <w:r w:rsidRPr="008B0AB4">
        <w:t>lijst</w:t>
      </w:r>
      <w:bookmarkEnd w:id="131"/>
      <w:bookmarkEnd w:id="132"/>
      <w:bookmarkEnd w:id="133"/>
    </w:p>
    <w:p w:rsidR="00224FE7" w:rsidRPr="00DE324B" w:rsidRDefault="00224FE7" w:rsidP="00224FE7"/>
    <w:tbl>
      <w:tblPr>
        <w:tblStyle w:val="TableGrid"/>
        <w:tblW w:w="9493" w:type="dxa"/>
        <w:tblLayout w:type="fixed"/>
        <w:tblLook w:val="04A0" w:firstRow="1" w:lastRow="0" w:firstColumn="1" w:lastColumn="0" w:noHBand="0" w:noVBand="1"/>
      </w:tblPr>
      <w:tblGrid>
        <w:gridCol w:w="1413"/>
        <w:gridCol w:w="567"/>
        <w:gridCol w:w="6198"/>
        <w:gridCol w:w="1315"/>
      </w:tblGrid>
      <w:tr w:rsidR="00224FE7" w:rsidRPr="008B0AB4" w:rsidTr="00224FE7">
        <w:trPr>
          <w:trHeight w:val="247"/>
        </w:trPr>
        <w:tc>
          <w:tcPr>
            <w:tcW w:w="1413" w:type="dxa"/>
          </w:tcPr>
          <w:p w:rsidR="00224FE7" w:rsidRPr="008B0AB4" w:rsidRDefault="00224FE7" w:rsidP="00224FE7">
            <w:pPr>
              <w:rPr>
                <w:b/>
              </w:rPr>
            </w:pPr>
            <w:r w:rsidRPr="008B0AB4">
              <w:rPr>
                <w:b/>
              </w:rPr>
              <w:t>Aanbeveling nummer</w:t>
            </w:r>
          </w:p>
        </w:tc>
        <w:tc>
          <w:tcPr>
            <w:tcW w:w="567" w:type="dxa"/>
          </w:tcPr>
          <w:p w:rsidR="00224FE7" w:rsidRPr="008B0AB4" w:rsidRDefault="00224FE7" w:rsidP="00224FE7">
            <w:pPr>
              <w:rPr>
                <w:b/>
              </w:rPr>
            </w:pPr>
            <w:r w:rsidRPr="008B0AB4">
              <w:rPr>
                <w:b/>
              </w:rPr>
              <w:t>DI</w:t>
            </w:r>
          </w:p>
        </w:tc>
        <w:tc>
          <w:tcPr>
            <w:tcW w:w="6198" w:type="dxa"/>
          </w:tcPr>
          <w:p w:rsidR="00224FE7" w:rsidRPr="008B0AB4" w:rsidRDefault="00224FE7" w:rsidP="00224FE7">
            <w:pPr>
              <w:rPr>
                <w:b/>
              </w:rPr>
            </w:pPr>
            <w:r w:rsidRPr="008B0AB4">
              <w:rPr>
                <w:b/>
              </w:rPr>
              <w:t>Beschrijving aanbeveling</w:t>
            </w:r>
          </w:p>
        </w:tc>
        <w:tc>
          <w:tcPr>
            <w:tcW w:w="1315" w:type="dxa"/>
          </w:tcPr>
          <w:p w:rsidR="00224FE7" w:rsidRPr="008B0AB4" w:rsidRDefault="00224FE7" w:rsidP="00224FE7">
            <w:pPr>
              <w:rPr>
                <w:b/>
              </w:rPr>
            </w:pPr>
            <w:r w:rsidRPr="008B0AB4">
              <w:rPr>
                <w:b/>
              </w:rPr>
              <w:t>Datum aanbeveling</w:t>
            </w:r>
          </w:p>
        </w:tc>
      </w:tr>
      <w:tr w:rsidR="00224FE7" w:rsidRPr="008B0AB4" w:rsidTr="00224FE7">
        <w:trPr>
          <w:trHeight w:val="247"/>
        </w:trPr>
        <w:tc>
          <w:tcPr>
            <w:tcW w:w="1413" w:type="dxa"/>
          </w:tcPr>
          <w:p w:rsidR="00224FE7" w:rsidRDefault="00224FE7" w:rsidP="00224FE7">
            <w:r>
              <w:t>21 (2017)</w:t>
            </w:r>
          </w:p>
        </w:tc>
        <w:tc>
          <w:tcPr>
            <w:tcW w:w="567" w:type="dxa"/>
          </w:tcPr>
          <w:p w:rsidR="00224FE7" w:rsidRDefault="00224FE7" w:rsidP="00224FE7">
            <w:r>
              <w:t>23</w:t>
            </w:r>
          </w:p>
        </w:tc>
        <w:tc>
          <w:tcPr>
            <w:tcW w:w="6198" w:type="dxa"/>
          </w:tcPr>
          <w:p w:rsidR="00224FE7" w:rsidRDefault="00224FE7" w:rsidP="00224FE7">
            <w:r>
              <w:t>De lichtmasten opnemen in Maximo</w:t>
            </w:r>
          </w:p>
        </w:tc>
        <w:tc>
          <w:tcPr>
            <w:tcW w:w="1315" w:type="dxa"/>
          </w:tcPr>
          <w:p w:rsidR="00224FE7" w:rsidRDefault="00224FE7" w:rsidP="00224FE7">
            <w:r>
              <w:t>10-4-2018</w:t>
            </w:r>
          </w:p>
        </w:tc>
      </w:tr>
      <w:tr w:rsidR="00CB701E" w:rsidRPr="008B0AB4" w:rsidTr="00224FE7">
        <w:trPr>
          <w:trHeight w:val="247"/>
        </w:trPr>
        <w:tc>
          <w:tcPr>
            <w:tcW w:w="1413" w:type="dxa"/>
          </w:tcPr>
          <w:p w:rsidR="00CB701E" w:rsidRDefault="00CB701E" w:rsidP="00224FE7">
            <w:r>
              <w:t>26 (Q2 2018)</w:t>
            </w:r>
          </w:p>
        </w:tc>
        <w:tc>
          <w:tcPr>
            <w:tcW w:w="567" w:type="dxa"/>
          </w:tcPr>
          <w:p w:rsidR="00CB701E" w:rsidRDefault="00CB701E" w:rsidP="00224FE7">
            <w:r>
              <w:t>61</w:t>
            </w:r>
          </w:p>
        </w:tc>
        <w:tc>
          <w:tcPr>
            <w:tcW w:w="6198" w:type="dxa"/>
          </w:tcPr>
          <w:p w:rsidR="00CB701E" w:rsidRDefault="00CB701E" w:rsidP="00224FE7">
            <w:r w:rsidRPr="003765CF">
              <w:t>Uitzoeken wat met deze 6 camera’s is  gebeurd, 6 camera’s in 1 kwartaal is veel</w:t>
            </w:r>
          </w:p>
        </w:tc>
        <w:tc>
          <w:tcPr>
            <w:tcW w:w="1315" w:type="dxa"/>
          </w:tcPr>
          <w:p w:rsidR="00CB701E" w:rsidRDefault="00CB701E" w:rsidP="00224FE7">
            <w:r>
              <w:t>11-7-2018</w:t>
            </w:r>
          </w:p>
        </w:tc>
      </w:tr>
      <w:tr w:rsidR="00CB701E" w:rsidRPr="008B0AB4" w:rsidTr="00224FE7">
        <w:trPr>
          <w:trHeight w:val="247"/>
        </w:trPr>
        <w:tc>
          <w:tcPr>
            <w:tcW w:w="1413" w:type="dxa"/>
          </w:tcPr>
          <w:p w:rsidR="00CB701E" w:rsidRDefault="00CB701E" w:rsidP="00224FE7">
            <w:r>
              <w:t>27 (Q2 2018)</w:t>
            </w:r>
          </w:p>
        </w:tc>
        <w:tc>
          <w:tcPr>
            <w:tcW w:w="567" w:type="dxa"/>
          </w:tcPr>
          <w:p w:rsidR="00CB701E" w:rsidRDefault="00CB701E" w:rsidP="00224FE7">
            <w:r>
              <w:t>46A</w:t>
            </w:r>
          </w:p>
        </w:tc>
        <w:tc>
          <w:tcPr>
            <w:tcW w:w="6198" w:type="dxa"/>
          </w:tcPr>
          <w:p w:rsidR="00CB701E" w:rsidRDefault="00CB701E" w:rsidP="00224FE7">
            <w:r>
              <w:t>Onderzoek of de leidingen gemonitord kunnen worden en of deze preventief moeten worden vervangen</w:t>
            </w:r>
          </w:p>
        </w:tc>
        <w:tc>
          <w:tcPr>
            <w:tcW w:w="1315" w:type="dxa"/>
          </w:tcPr>
          <w:p w:rsidR="00CB701E" w:rsidRDefault="00CB701E" w:rsidP="00224FE7">
            <w:r>
              <w:t>11-7-2018</w:t>
            </w:r>
          </w:p>
        </w:tc>
      </w:tr>
      <w:tr w:rsidR="00CB701E" w:rsidRPr="008B0AB4" w:rsidTr="00224FE7">
        <w:trPr>
          <w:trHeight w:val="247"/>
        </w:trPr>
        <w:tc>
          <w:tcPr>
            <w:tcW w:w="1413" w:type="dxa"/>
          </w:tcPr>
          <w:p w:rsidR="00CB701E" w:rsidRDefault="00CB701E" w:rsidP="003F6853">
            <w:r>
              <w:t>28 (Q3 2018)</w:t>
            </w:r>
          </w:p>
        </w:tc>
        <w:tc>
          <w:tcPr>
            <w:tcW w:w="567" w:type="dxa"/>
          </w:tcPr>
          <w:p w:rsidR="00CB701E" w:rsidRDefault="00CB701E" w:rsidP="00224FE7">
            <w:r>
              <w:t>52</w:t>
            </w:r>
          </w:p>
        </w:tc>
        <w:tc>
          <w:tcPr>
            <w:tcW w:w="6198" w:type="dxa"/>
          </w:tcPr>
          <w:p w:rsidR="00CB701E" w:rsidRDefault="00CB701E" w:rsidP="00224FE7">
            <w:r>
              <w:t>Het asset “</w:t>
            </w:r>
            <w:r w:rsidRPr="006F1972">
              <w:t>52EB6402 - Zichtmeter MTK O1 midden</w:t>
            </w:r>
            <w:r>
              <w:t xml:space="preserve">” monitoren in de kwartaal analyse van Q4 </w:t>
            </w:r>
          </w:p>
        </w:tc>
        <w:tc>
          <w:tcPr>
            <w:tcW w:w="1315" w:type="dxa"/>
          </w:tcPr>
          <w:p w:rsidR="00CB701E" w:rsidRDefault="00CB701E" w:rsidP="00224FE7">
            <w:r>
              <w:t>22-11-2018</w:t>
            </w:r>
          </w:p>
        </w:tc>
      </w:tr>
      <w:tr w:rsidR="00CB701E" w:rsidRPr="008B0AB4" w:rsidTr="00224FE7">
        <w:trPr>
          <w:trHeight w:val="247"/>
        </w:trPr>
        <w:tc>
          <w:tcPr>
            <w:tcW w:w="1413" w:type="dxa"/>
          </w:tcPr>
          <w:p w:rsidR="00CB701E" w:rsidRDefault="00CB701E" w:rsidP="003F6853">
            <w:r>
              <w:t>29 (Q3 2018)</w:t>
            </w:r>
          </w:p>
        </w:tc>
        <w:tc>
          <w:tcPr>
            <w:tcW w:w="567" w:type="dxa"/>
          </w:tcPr>
          <w:p w:rsidR="00CB701E" w:rsidRDefault="00CB701E" w:rsidP="00224FE7">
            <w:r>
              <w:t>46B</w:t>
            </w:r>
          </w:p>
        </w:tc>
        <w:tc>
          <w:tcPr>
            <w:tcW w:w="6198" w:type="dxa"/>
          </w:tcPr>
          <w:p w:rsidR="00CB701E" w:rsidRDefault="00CB701E" w:rsidP="0079306D">
            <w:r>
              <w:t>Het asset “</w:t>
            </w:r>
            <w:r w:rsidRPr="00F91AD4">
              <w:t>A10 VEVAB 27,420 MBR (BK/PK) - Besturings-/pneumatiekkast</w:t>
            </w:r>
            <w:r>
              <w:t>” monitoren in de kwartaal analyse van Q4</w:t>
            </w:r>
          </w:p>
        </w:tc>
        <w:tc>
          <w:tcPr>
            <w:tcW w:w="1315" w:type="dxa"/>
          </w:tcPr>
          <w:p w:rsidR="00CB701E" w:rsidRDefault="00CB701E" w:rsidP="00224FE7">
            <w:r>
              <w:t>22-11-2018</w:t>
            </w:r>
          </w:p>
        </w:tc>
      </w:tr>
      <w:tr w:rsidR="000A363A" w:rsidRPr="008B0AB4" w:rsidTr="00224FE7">
        <w:trPr>
          <w:trHeight w:val="247"/>
        </w:trPr>
        <w:tc>
          <w:tcPr>
            <w:tcW w:w="1413" w:type="dxa"/>
          </w:tcPr>
          <w:p w:rsidR="000A363A" w:rsidRDefault="000A363A" w:rsidP="003F6853">
            <w:r>
              <w:t>30 (Q4 2018)</w:t>
            </w:r>
          </w:p>
        </w:tc>
        <w:tc>
          <w:tcPr>
            <w:tcW w:w="567" w:type="dxa"/>
          </w:tcPr>
          <w:p w:rsidR="000A363A" w:rsidRDefault="000A363A" w:rsidP="00224FE7">
            <w:r>
              <w:t>63</w:t>
            </w:r>
          </w:p>
        </w:tc>
        <w:tc>
          <w:tcPr>
            <w:tcW w:w="6198" w:type="dxa"/>
          </w:tcPr>
          <w:p w:rsidR="000A363A" w:rsidRDefault="000A363A" w:rsidP="000A363A">
            <w:r>
              <w:t>De communicatie error in de gaten houden, na begin november is deze melding niet meer voorgekomen. Komende kwartaal dit monitoren, anders moet hier eventueel een onderzoek / herstel voor plaatsvinden.</w:t>
            </w:r>
          </w:p>
        </w:tc>
        <w:tc>
          <w:tcPr>
            <w:tcW w:w="1315" w:type="dxa"/>
          </w:tcPr>
          <w:p w:rsidR="000A363A" w:rsidRDefault="000A363A" w:rsidP="00224FE7">
            <w:r>
              <w:t>10-1-2019</w:t>
            </w:r>
          </w:p>
        </w:tc>
      </w:tr>
    </w:tbl>
    <w:p w:rsidR="00224FE7" w:rsidRDefault="00224FE7" w:rsidP="00224FE7">
      <w:pPr>
        <w:pStyle w:val="Heading2"/>
        <w:numPr>
          <w:ilvl w:val="1"/>
          <w:numId w:val="1"/>
        </w:numPr>
      </w:pPr>
      <w:bookmarkStart w:id="134" w:name="_Toc505782909"/>
      <w:bookmarkStart w:id="135" w:name="_Toc515011443"/>
      <w:bookmarkStart w:id="136" w:name="_Toc536007332"/>
      <w:r>
        <w:t>Resultaten aanbevelingen</w:t>
      </w:r>
      <w:r w:rsidRPr="008B0AB4">
        <w:t>lijst</w:t>
      </w:r>
      <w:bookmarkEnd w:id="134"/>
      <w:bookmarkEnd w:id="135"/>
      <w:bookmarkEnd w:id="136"/>
    </w:p>
    <w:p w:rsidR="00224FE7" w:rsidRPr="001E28C7" w:rsidRDefault="00224FE7" w:rsidP="00224FE7"/>
    <w:tbl>
      <w:tblPr>
        <w:tblStyle w:val="TableGrid"/>
        <w:tblW w:w="9493" w:type="dxa"/>
        <w:tblLook w:val="04A0" w:firstRow="1" w:lastRow="0" w:firstColumn="1" w:lastColumn="0" w:noHBand="0" w:noVBand="1"/>
      </w:tblPr>
      <w:tblGrid>
        <w:gridCol w:w="1346"/>
        <w:gridCol w:w="7154"/>
        <w:gridCol w:w="993"/>
      </w:tblGrid>
      <w:tr w:rsidR="00224FE7" w:rsidRPr="008B0AB4" w:rsidTr="00224FE7">
        <w:trPr>
          <w:trHeight w:val="247"/>
        </w:trPr>
        <w:tc>
          <w:tcPr>
            <w:tcW w:w="1346" w:type="dxa"/>
          </w:tcPr>
          <w:p w:rsidR="00224FE7" w:rsidRPr="008B0AB4" w:rsidRDefault="00224FE7" w:rsidP="00224FE7">
            <w:pPr>
              <w:rPr>
                <w:b/>
              </w:rPr>
            </w:pPr>
            <w:r w:rsidRPr="008B0AB4">
              <w:rPr>
                <w:b/>
              </w:rPr>
              <w:t>Aanbeveling nummer</w:t>
            </w:r>
          </w:p>
        </w:tc>
        <w:tc>
          <w:tcPr>
            <w:tcW w:w="7154" w:type="dxa"/>
          </w:tcPr>
          <w:p w:rsidR="00224FE7" w:rsidRPr="008B0AB4" w:rsidRDefault="00224FE7" w:rsidP="00224FE7">
            <w:pPr>
              <w:rPr>
                <w:b/>
              </w:rPr>
            </w:pPr>
            <w:r>
              <w:rPr>
                <w:b/>
              </w:rPr>
              <w:t xml:space="preserve">Resultaat </w:t>
            </w:r>
            <w:r w:rsidRPr="008B0AB4">
              <w:rPr>
                <w:b/>
              </w:rPr>
              <w:t>aanbeveling</w:t>
            </w:r>
          </w:p>
        </w:tc>
        <w:tc>
          <w:tcPr>
            <w:tcW w:w="993" w:type="dxa"/>
          </w:tcPr>
          <w:p w:rsidR="00224FE7" w:rsidRDefault="00224FE7" w:rsidP="00224FE7">
            <w:pPr>
              <w:rPr>
                <w:b/>
              </w:rPr>
            </w:pPr>
            <w:r>
              <w:rPr>
                <w:b/>
              </w:rPr>
              <w:t>Status</w:t>
            </w:r>
          </w:p>
        </w:tc>
      </w:tr>
      <w:tr w:rsidR="00742C06" w:rsidRPr="008B0AB4" w:rsidTr="00224FE7">
        <w:trPr>
          <w:trHeight w:val="247"/>
        </w:trPr>
        <w:tc>
          <w:tcPr>
            <w:tcW w:w="1346" w:type="dxa"/>
          </w:tcPr>
          <w:p w:rsidR="00742C06" w:rsidRDefault="00742C06" w:rsidP="00742C06">
            <w:r>
              <w:t>21 (2017)</w:t>
            </w:r>
          </w:p>
        </w:tc>
        <w:tc>
          <w:tcPr>
            <w:tcW w:w="7154" w:type="dxa"/>
          </w:tcPr>
          <w:p w:rsidR="00742C06" w:rsidRDefault="00E228D8" w:rsidP="00742C06">
            <w:r>
              <w:t>Opgenomen als actiepunt 18</w:t>
            </w:r>
          </w:p>
        </w:tc>
        <w:tc>
          <w:tcPr>
            <w:tcW w:w="993" w:type="dxa"/>
          </w:tcPr>
          <w:p w:rsidR="00742C06" w:rsidRDefault="00CB701E" w:rsidP="00742C06">
            <w:r>
              <w:t>Gesloten</w:t>
            </w:r>
          </w:p>
        </w:tc>
      </w:tr>
      <w:tr w:rsidR="00CB701E" w:rsidRPr="008B0AB4" w:rsidTr="00224FE7">
        <w:trPr>
          <w:trHeight w:val="247"/>
        </w:trPr>
        <w:tc>
          <w:tcPr>
            <w:tcW w:w="1346" w:type="dxa"/>
          </w:tcPr>
          <w:p w:rsidR="00CB701E" w:rsidRDefault="00CB701E" w:rsidP="00CB701E">
            <w:r>
              <w:t>26 (Q2 2018)</w:t>
            </w:r>
          </w:p>
        </w:tc>
        <w:tc>
          <w:tcPr>
            <w:tcW w:w="7154" w:type="dxa"/>
          </w:tcPr>
          <w:p w:rsidR="00CB701E" w:rsidRDefault="00CB701E" w:rsidP="00CB701E">
            <w:r>
              <w:t>Opgenomen als actiepunt 19</w:t>
            </w:r>
          </w:p>
        </w:tc>
        <w:tc>
          <w:tcPr>
            <w:tcW w:w="993" w:type="dxa"/>
          </w:tcPr>
          <w:p w:rsidR="00CB701E" w:rsidRDefault="00CB701E" w:rsidP="00CB701E">
            <w:r w:rsidRPr="0039733F">
              <w:t>Gesloten</w:t>
            </w:r>
          </w:p>
        </w:tc>
      </w:tr>
      <w:tr w:rsidR="00CB701E" w:rsidRPr="008B0AB4" w:rsidTr="00224FE7">
        <w:trPr>
          <w:trHeight w:val="247"/>
        </w:trPr>
        <w:tc>
          <w:tcPr>
            <w:tcW w:w="1346" w:type="dxa"/>
          </w:tcPr>
          <w:p w:rsidR="00CB701E" w:rsidRDefault="00CB701E" w:rsidP="00CB701E">
            <w:r>
              <w:t>27 (Q2 2018)</w:t>
            </w:r>
          </w:p>
        </w:tc>
        <w:tc>
          <w:tcPr>
            <w:tcW w:w="7154" w:type="dxa"/>
          </w:tcPr>
          <w:p w:rsidR="00CB701E" w:rsidRDefault="00CB701E" w:rsidP="00CB701E">
            <w:r>
              <w:t>Opgenomen als actiepunt 20</w:t>
            </w:r>
          </w:p>
        </w:tc>
        <w:tc>
          <w:tcPr>
            <w:tcW w:w="993" w:type="dxa"/>
          </w:tcPr>
          <w:p w:rsidR="00CB701E" w:rsidRDefault="00CB701E" w:rsidP="00CB701E">
            <w:r w:rsidRPr="0039733F">
              <w:t>Gesloten</w:t>
            </w:r>
          </w:p>
        </w:tc>
      </w:tr>
      <w:tr w:rsidR="00CB701E" w:rsidRPr="008B0AB4" w:rsidTr="00224FE7">
        <w:trPr>
          <w:trHeight w:val="247"/>
        </w:trPr>
        <w:tc>
          <w:tcPr>
            <w:tcW w:w="1346" w:type="dxa"/>
          </w:tcPr>
          <w:p w:rsidR="00CB701E" w:rsidRDefault="00CB701E" w:rsidP="00CB701E">
            <w:r>
              <w:t>28 (Q3 2018)</w:t>
            </w:r>
          </w:p>
        </w:tc>
        <w:tc>
          <w:tcPr>
            <w:tcW w:w="7154" w:type="dxa"/>
          </w:tcPr>
          <w:p w:rsidR="00CB701E" w:rsidRDefault="00CB701E" w:rsidP="00CB701E">
            <w:r>
              <w:t>Opgenomen als actiepunt 16</w:t>
            </w:r>
          </w:p>
        </w:tc>
        <w:tc>
          <w:tcPr>
            <w:tcW w:w="993" w:type="dxa"/>
          </w:tcPr>
          <w:p w:rsidR="00CB701E" w:rsidRDefault="00CB701E" w:rsidP="00CB701E">
            <w:r w:rsidRPr="0039733F">
              <w:t>Gesloten</w:t>
            </w:r>
          </w:p>
        </w:tc>
      </w:tr>
      <w:tr w:rsidR="00CB701E" w:rsidRPr="008B0AB4" w:rsidTr="00224FE7">
        <w:trPr>
          <w:trHeight w:val="247"/>
        </w:trPr>
        <w:tc>
          <w:tcPr>
            <w:tcW w:w="1346" w:type="dxa"/>
          </w:tcPr>
          <w:p w:rsidR="00CB701E" w:rsidRDefault="00CB701E" w:rsidP="00CB701E">
            <w:r>
              <w:t>29 (Q3 2018)</w:t>
            </w:r>
          </w:p>
        </w:tc>
        <w:tc>
          <w:tcPr>
            <w:tcW w:w="7154" w:type="dxa"/>
          </w:tcPr>
          <w:p w:rsidR="00CB701E" w:rsidRDefault="00CB701E" w:rsidP="00CB701E">
            <w:r>
              <w:t>Opgenomen als actiepunt 17</w:t>
            </w:r>
          </w:p>
        </w:tc>
        <w:tc>
          <w:tcPr>
            <w:tcW w:w="993" w:type="dxa"/>
          </w:tcPr>
          <w:p w:rsidR="00CB701E" w:rsidRDefault="00CB701E" w:rsidP="00CB701E">
            <w:r w:rsidRPr="0039733F">
              <w:t>Gesloten</w:t>
            </w:r>
          </w:p>
        </w:tc>
      </w:tr>
      <w:tr w:rsidR="000A363A" w:rsidRPr="008B0AB4" w:rsidTr="00224FE7">
        <w:trPr>
          <w:trHeight w:val="247"/>
        </w:trPr>
        <w:tc>
          <w:tcPr>
            <w:tcW w:w="1346" w:type="dxa"/>
          </w:tcPr>
          <w:p w:rsidR="000A363A" w:rsidRDefault="000A363A" w:rsidP="00CB701E">
            <w:r>
              <w:t>30 (Q4 2018)</w:t>
            </w:r>
          </w:p>
        </w:tc>
        <w:tc>
          <w:tcPr>
            <w:tcW w:w="7154" w:type="dxa"/>
          </w:tcPr>
          <w:p w:rsidR="000A363A" w:rsidRDefault="000A363A" w:rsidP="00CB701E">
            <w:r>
              <w:t>Opgenomen als actiepunt 21</w:t>
            </w:r>
          </w:p>
        </w:tc>
        <w:tc>
          <w:tcPr>
            <w:tcW w:w="993" w:type="dxa"/>
          </w:tcPr>
          <w:p w:rsidR="000A363A" w:rsidRPr="0039733F" w:rsidRDefault="000A363A" w:rsidP="00CB701E">
            <w:r>
              <w:t>Open</w:t>
            </w:r>
          </w:p>
        </w:tc>
      </w:tr>
    </w:tbl>
    <w:p w:rsidR="00224FE7" w:rsidRPr="008B0AB4" w:rsidRDefault="00B50683" w:rsidP="00224FE7">
      <w:pPr>
        <w:pStyle w:val="Heading1"/>
        <w:numPr>
          <w:ilvl w:val="0"/>
          <w:numId w:val="1"/>
        </w:numPr>
        <w:tabs>
          <w:tab w:val="clear" w:pos="0"/>
        </w:tabs>
        <w:spacing w:line="240" w:lineRule="exact"/>
        <w:ind w:left="240" w:hanging="240"/>
        <w:rPr>
          <w:noProof/>
        </w:rPr>
      </w:pPr>
      <w:r>
        <w:rPr>
          <w:noProof/>
        </w:rPr>
        <w:fldChar w:fldCharType="begin">
          <w:ffData>
            <w:name w:val=""/>
            <w:enabled/>
            <w:calcOnExit w:val="0"/>
            <w:textInput>
              <w:default w:val="Besluiten"/>
            </w:textInput>
          </w:ffData>
        </w:fldChar>
      </w:r>
      <w:r>
        <w:rPr>
          <w:noProof/>
        </w:rPr>
        <w:instrText xml:space="preserve"> FORMTEXT </w:instrText>
      </w:r>
      <w:r>
        <w:rPr>
          <w:noProof/>
        </w:rPr>
      </w:r>
      <w:r>
        <w:rPr>
          <w:noProof/>
        </w:rPr>
        <w:fldChar w:fldCharType="separate"/>
      </w:r>
      <w:bookmarkStart w:id="137" w:name="_Toc536007333"/>
      <w:r>
        <w:rPr>
          <w:noProof/>
        </w:rPr>
        <w:t>Besluiten</w:t>
      </w:r>
      <w:bookmarkEnd w:id="137"/>
      <w:r>
        <w:rPr>
          <w:noProof/>
        </w:rPr>
        <w:fldChar w:fldCharType="end"/>
      </w:r>
    </w:p>
    <w:p w:rsidR="00224FE7" w:rsidRDefault="00224FE7" w:rsidP="005F434E">
      <w:pPr>
        <w:pStyle w:val="Heading2"/>
        <w:numPr>
          <w:ilvl w:val="1"/>
          <w:numId w:val="1"/>
        </w:numPr>
      </w:pPr>
      <w:bookmarkStart w:id="138" w:name="_Toc495475791"/>
      <w:bookmarkStart w:id="139" w:name="_Toc505782911"/>
      <w:bookmarkStart w:id="140" w:name="_Toc515011445"/>
      <w:bookmarkStart w:id="141" w:name="_Toc536007334"/>
      <w:r w:rsidRPr="008B0AB4">
        <w:t>Besluitenlijst</w:t>
      </w:r>
      <w:bookmarkEnd w:id="138"/>
      <w:bookmarkEnd w:id="139"/>
      <w:bookmarkEnd w:id="140"/>
      <w:bookmarkEnd w:id="141"/>
    </w:p>
    <w:p w:rsidR="00B50683" w:rsidRPr="00B50683" w:rsidRDefault="00B50683" w:rsidP="00B50683"/>
    <w:tbl>
      <w:tblPr>
        <w:tblStyle w:val="TableGrid"/>
        <w:tblW w:w="8926" w:type="dxa"/>
        <w:tblLook w:val="04A0" w:firstRow="1" w:lastRow="0" w:firstColumn="1" w:lastColumn="0" w:noHBand="0" w:noVBand="1"/>
      </w:tblPr>
      <w:tblGrid>
        <w:gridCol w:w="966"/>
        <w:gridCol w:w="6684"/>
        <w:gridCol w:w="1276"/>
      </w:tblGrid>
      <w:tr w:rsidR="00224FE7" w:rsidRPr="008B0AB4" w:rsidTr="00224FE7">
        <w:trPr>
          <w:trHeight w:val="247"/>
        </w:trPr>
        <w:tc>
          <w:tcPr>
            <w:tcW w:w="966" w:type="dxa"/>
          </w:tcPr>
          <w:p w:rsidR="00224FE7" w:rsidRPr="008B0AB4" w:rsidRDefault="00224FE7" w:rsidP="00224FE7">
            <w:pPr>
              <w:rPr>
                <w:b/>
              </w:rPr>
            </w:pPr>
            <w:r w:rsidRPr="008B0AB4">
              <w:rPr>
                <w:b/>
              </w:rPr>
              <w:t>Besluit nummer</w:t>
            </w:r>
          </w:p>
        </w:tc>
        <w:tc>
          <w:tcPr>
            <w:tcW w:w="6684" w:type="dxa"/>
          </w:tcPr>
          <w:p w:rsidR="00224FE7" w:rsidRPr="008B0AB4" w:rsidRDefault="00224FE7" w:rsidP="00224FE7">
            <w:pPr>
              <w:rPr>
                <w:b/>
              </w:rPr>
            </w:pPr>
            <w:r w:rsidRPr="008B0AB4">
              <w:rPr>
                <w:b/>
              </w:rPr>
              <w:t>Beschrijving besluit</w:t>
            </w:r>
          </w:p>
        </w:tc>
        <w:tc>
          <w:tcPr>
            <w:tcW w:w="1276" w:type="dxa"/>
          </w:tcPr>
          <w:p w:rsidR="00224FE7" w:rsidRPr="008B0AB4" w:rsidRDefault="00224FE7" w:rsidP="00224FE7">
            <w:pPr>
              <w:rPr>
                <w:b/>
              </w:rPr>
            </w:pPr>
            <w:r w:rsidRPr="008B0AB4">
              <w:rPr>
                <w:b/>
              </w:rPr>
              <w:t>Datum besluit</w:t>
            </w:r>
          </w:p>
        </w:tc>
      </w:tr>
      <w:tr w:rsidR="00224FE7" w:rsidRPr="008B0AB4" w:rsidTr="00224FE7">
        <w:trPr>
          <w:trHeight w:val="247"/>
        </w:trPr>
        <w:tc>
          <w:tcPr>
            <w:tcW w:w="966" w:type="dxa"/>
          </w:tcPr>
          <w:p w:rsidR="00224FE7" w:rsidRPr="008B0AB4" w:rsidRDefault="00224FE7" w:rsidP="00224FE7">
            <w:r w:rsidRPr="008B0AB4">
              <w:t>1 (Q3 2016)</w:t>
            </w:r>
          </w:p>
        </w:tc>
        <w:tc>
          <w:tcPr>
            <w:tcW w:w="6684" w:type="dxa"/>
          </w:tcPr>
          <w:p w:rsidR="00224FE7" w:rsidRPr="008B0AB4" w:rsidRDefault="00224FE7" w:rsidP="00224FE7">
            <w:r w:rsidRPr="008B0AB4">
              <w:t>Geen melding in het OMS maken van de signalen die verloren gaan tijdens onderhoud, dit melden in het PMS</w:t>
            </w:r>
          </w:p>
        </w:tc>
        <w:tc>
          <w:tcPr>
            <w:tcW w:w="1276" w:type="dxa"/>
          </w:tcPr>
          <w:p w:rsidR="00224FE7" w:rsidRPr="008B0AB4" w:rsidRDefault="00224FE7" w:rsidP="00224FE7">
            <w:r w:rsidRPr="008B0AB4">
              <w:t>13-12-2016</w:t>
            </w:r>
          </w:p>
        </w:tc>
      </w:tr>
      <w:tr w:rsidR="00224FE7" w:rsidRPr="008B0AB4" w:rsidTr="00224FE7">
        <w:trPr>
          <w:trHeight w:val="265"/>
        </w:trPr>
        <w:tc>
          <w:tcPr>
            <w:tcW w:w="966" w:type="dxa"/>
          </w:tcPr>
          <w:p w:rsidR="00224FE7" w:rsidRPr="008B0AB4" w:rsidRDefault="00224FE7" w:rsidP="00224FE7">
            <w:r w:rsidRPr="008B0AB4">
              <w:t>2 (Q3 2016)</w:t>
            </w:r>
          </w:p>
        </w:tc>
        <w:tc>
          <w:tcPr>
            <w:tcW w:w="6684" w:type="dxa"/>
          </w:tcPr>
          <w:p w:rsidR="00224FE7" w:rsidRPr="008B0AB4" w:rsidRDefault="00224FE7" w:rsidP="00224FE7">
            <w:r w:rsidRPr="008B0AB4">
              <w:t xml:space="preserve">Als een systeem wordt gemodificeerd, dit in het OMS melden met als type werk MOD i.p.v. COR </w:t>
            </w:r>
          </w:p>
        </w:tc>
        <w:tc>
          <w:tcPr>
            <w:tcW w:w="1276" w:type="dxa"/>
          </w:tcPr>
          <w:p w:rsidR="00224FE7" w:rsidRPr="008B0AB4" w:rsidRDefault="00224FE7" w:rsidP="00224FE7">
            <w:r w:rsidRPr="008B0AB4">
              <w:t>13-12-2016</w:t>
            </w:r>
          </w:p>
        </w:tc>
      </w:tr>
      <w:tr w:rsidR="00224FE7" w:rsidRPr="008B0AB4" w:rsidTr="00224FE7">
        <w:trPr>
          <w:trHeight w:val="247"/>
        </w:trPr>
        <w:tc>
          <w:tcPr>
            <w:tcW w:w="966" w:type="dxa"/>
          </w:tcPr>
          <w:p w:rsidR="00224FE7" w:rsidRPr="008B0AB4" w:rsidRDefault="00224FE7" w:rsidP="00224FE7">
            <w:r w:rsidRPr="008B0AB4">
              <w:t>3 (Q3 2016)</w:t>
            </w:r>
          </w:p>
        </w:tc>
        <w:tc>
          <w:tcPr>
            <w:tcW w:w="6684" w:type="dxa"/>
          </w:tcPr>
          <w:p w:rsidR="00224FE7" w:rsidRPr="008B0AB4" w:rsidRDefault="00224FE7" w:rsidP="00224FE7">
            <w:r w:rsidRPr="008B0AB4">
              <w:t>Als preventief onderhoud wordt gepleegd, dit in het OMS melden met als type werk PREV i.p.v. COR</w:t>
            </w:r>
          </w:p>
        </w:tc>
        <w:tc>
          <w:tcPr>
            <w:tcW w:w="1276" w:type="dxa"/>
          </w:tcPr>
          <w:p w:rsidR="00224FE7" w:rsidRPr="008B0AB4" w:rsidRDefault="00224FE7" w:rsidP="00224FE7">
            <w:r w:rsidRPr="008B0AB4">
              <w:t>13-12-2016</w:t>
            </w:r>
          </w:p>
        </w:tc>
      </w:tr>
      <w:tr w:rsidR="00224FE7" w:rsidRPr="008B0AB4" w:rsidTr="00224FE7">
        <w:trPr>
          <w:trHeight w:val="247"/>
        </w:trPr>
        <w:tc>
          <w:tcPr>
            <w:tcW w:w="966" w:type="dxa"/>
          </w:tcPr>
          <w:p w:rsidR="00224FE7" w:rsidRPr="008B0AB4" w:rsidRDefault="00224FE7" w:rsidP="00224FE7">
            <w:r w:rsidRPr="008B0AB4">
              <w:t>4 (Q3 2016)</w:t>
            </w:r>
          </w:p>
        </w:tc>
        <w:tc>
          <w:tcPr>
            <w:tcW w:w="6684" w:type="dxa"/>
          </w:tcPr>
          <w:p w:rsidR="00224FE7" w:rsidRPr="008B0AB4" w:rsidRDefault="00224FE7" w:rsidP="00224FE7">
            <w:r w:rsidRPr="008B0AB4">
              <w:t>Het tijdstip melding is altijd gelijk of eerder dan het tijdstip monteur ter plaatse</w:t>
            </w:r>
          </w:p>
        </w:tc>
        <w:tc>
          <w:tcPr>
            <w:tcW w:w="1276" w:type="dxa"/>
          </w:tcPr>
          <w:p w:rsidR="00224FE7" w:rsidRPr="008B0AB4" w:rsidRDefault="00224FE7" w:rsidP="00224FE7">
            <w:r w:rsidRPr="008B0AB4">
              <w:t>13-12-2016</w:t>
            </w:r>
          </w:p>
        </w:tc>
      </w:tr>
      <w:tr w:rsidR="00224FE7" w:rsidRPr="008B0AB4" w:rsidTr="00224FE7">
        <w:trPr>
          <w:trHeight w:val="324"/>
        </w:trPr>
        <w:tc>
          <w:tcPr>
            <w:tcW w:w="966" w:type="dxa"/>
          </w:tcPr>
          <w:p w:rsidR="00224FE7" w:rsidRPr="008B0AB4" w:rsidRDefault="00224FE7" w:rsidP="00224FE7">
            <w:r w:rsidRPr="008B0AB4">
              <w:t>5 (Q3 2016)</w:t>
            </w:r>
          </w:p>
        </w:tc>
        <w:tc>
          <w:tcPr>
            <w:tcW w:w="6684" w:type="dxa"/>
          </w:tcPr>
          <w:p w:rsidR="00224FE7" w:rsidRPr="008B0AB4" w:rsidRDefault="00224FE7" w:rsidP="00224FE7">
            <w:r w:rsidRPr="008B0AB4">
              <w:t>Alle meldingen moeten aan een asset / subniveau SBS van een DI worden gekoppeld.</w:t>
            </w:r>
          </w:p>
        </w:tc>
        <w:tc>
          <w:tcPr>
            <w:tcW w:w="1276" w:type="dxa"/>
          </w:tcPr>
          <w:p w:rsidR="00224FE7" w:rsidRPr="008B0AB4" w:rsidRDefault="00224FE7" w:rsidP="00224FE7">
            <w:r w:rsidRPr="008B0AB4">
              <w:t>13-12-2016</w:t>
            </w:r>
          </w:p>
        </w:tc>
      </w:tr>
      <w:tr w:rsidR="00224FE7" w:rsidRPr="008B0AB4" w:rsidTr="00224FE7">
        <w:trPr>
          <w:trHeight w:val="324"/>
        </w:trPr>
        <w:tc>
          <w:tcPr>
            <w:tcW w:w="966" w:type="dxa"/>
          </w:tcPr>
          <w:p w:rsidR="00224FE7" w:rsidRPr="008B0AB4" w:rsidRDefault="00224FE7" w:rsidP="00224FE7">
            <w:r>
              <w:t>6 (2017</w:t>
            </w:r>
            <w:r w:rsidR="00694DA4">
              <w:t>)</w:t>
            </w:r>
          </w:p>
        </w:tc>
        <w:tc>
          <w:tcPr>
            <w:tcW w:w="6684" w:type="dxa"/>
          </w:tcPr>
          <w:p w:rsidR="00224FE7" w:rsidRPr="008B0AB4" w:rsidRDefault="00224FE7" w:rsidP="00224FE7">
            <w:r>
              <w:t>De storingen van de HD toevoegen in het OMS (bijvoorbeeld als 1 van de 2 lasers falen)</w:t>
            </w:r>
          </w:p>
        </w:tc>
        <w:tc>
          <w:tcPr>
            <w:tcW w:w="1276" w:type="dxa"/>
          </w:tcPr>
          <w:p w:rsidR="00224FE7" w:rsidRPr="008B0AB4" w:rsidRDefault="00224FE7" w:rsidP="00224FE7">
            <w:r>
              <w:t>17-05-2018</w:t>
            </w:r>
          </w:p>
        </w:tc>
      </w:tr>
    </w:tbl>
    <w:bookmarkStart w:id="142" w:name="_Toc495475792"/>
    <w:bookmarkStart w:id="143" w:name="_Toc505782912"/>
    <w:bookmarkStart w:id="144" w:name="_Toc515011446"/>
    <w:p w:rsidR="00B50683" w:rsidRDefault="00B50683" w:rsidP="00B50683">
      <w:pPr>
        <w:pStyle w:val="Heading1"/>
        <w:numPr>
          <w:ilvl w:val="0"/>
          <w:numId w:val="1"/>
        </w:numPr>
        <w:tabs>
          <w:tab w:val="clear" w:pos="0"/>
        </w:tabs>
        <w:spacing w:line="240" w:lineRule="exact"/>
        <w:ind w:left="240" w:hanging="240"/>
        <w:rPr>
          <w:noProof/>
        </w:rPr>
      </w:pPr>
      <w:r>
        <w:rPr>
          <w:noProof/>
        </w:rPr>
        <w:fldChar w:fldCharType="begin">
          <w:ffData>
            <w:name w:val=""/>
            <w:enabled/>
            <w:calcOnExit w:val="0"/>
            <w:textInput>
              <w:default w:val="Acties"/>
            </w:textInput>
          </w:ffData>
        </w:fldChar>
      </w:r>
      <w:r>
        <w:rPr>
          <w:noProof/>
        </w:rPr>
        <w:instrText xml:space="preserve"> FORMTEXT </w:instrText>
      </w:r>
      <w:r>
        <w:rPr>
          <w:noProof/>
        </w:rPr>
      </w:r>
      <w:r>
        <w:rPr>
          <w:noProof/>
        </w:rPr>
        <w:fldChar w:fldCharType="separate"/>
      </w:r>
      <w:bookmarkStart w:id="145" w:name="_Toc536007335"/>
      <w:r>
        <w:rPr>
          <w:noProof/>
        </w:rPr>
        <w:t>Acties</w:t>
      </w:r>
      <w:bookmarkEnd w:id="145"/>
      <w:r>
        <w:rPr>
          <w:noProof/>
        </w:rPr>
        <w:fldChar w:fldCharType="end"/>
      </w:r>
    </w:p>
    <w:p w:rsidR="00B50683" w:rsidRDefault="00B50683" w:rsidP="00B50683">
      <w:r>
        <w:t>Hieronder staat de actielijst en de resultaten van de actielijst. Wanneer de status op gesloten staat, wordt deze in de volgende rapportage niet meer getoond.</w:t>
      </w:r>
    </w:p>
    <w:p w:rsidR="00224FE7" w:rsidRPr="008B0AB4" w:rsidRDefault="00224FE7" w:rsidP="00224FE7">
      <w:pPr>
        <w:pStyle w:val="Heading2"/>
        <w:numPr>
          <w:ilvl w:val="1"/>
          <w:numId w:val="1"/>
        </w:numPr>
      </w:pPr>
      <w:bookmarkStart w:id="146" w:name="_Toc536007336"/>
      <w:r w:rsidRPr="008B0AB4">
        <w:t>Actielijst</w:t>
      </w:r>
      <w:bookmarkEnd w:id="142"/>
      <w:bookmarkEnd w:id="143"/>
      <w:bookmarkEnd w:id="144"/>
      <w:bookmarkEnd w:id="146"/>
    </w:p>
    <w:p w:rsidR="00224FE7" w:rsidRDefault="00224FE7" w:rsidP="00224FE7"/>
    <w:tbl>
      <w:tblPr>
        <w:tblStyle w:val="TableGrid"/>
        <w:tblW w:w="8909" w:type="dxa"/>
        <w:tblLook w:val="04A0" w:firstRow="1" w:lastRow="0" w:firstColumn="1" w:lastColumn="0" w:noHBand="0" w:noVBand="1"/>
      </w:tblPr>
      <w:tblGrid>
        <w:gridCol w:w="966"/>
        <w:gridCol w:w="5077"/>
        <w:gridCol w:w="860"/>
        <w:gridCol w:w="1029"/>
        <w:gridCol w:w="977"/>
      </w:tblGrid>
      <w:tr w:rsidR="00224FE7" w:rsidRPr="008B0AB4" w:rsidTr="00224FE7">
        <w:trPr>
          <w:trHeight w:val="247"/>
        </w:trPr>
        <w:tc>
          <w:tcPr>
            <w:tcW w:w="966" w:type="dxa"/>
          </w:tcPr>
          <w:p w:rsidR="00224FE7" w:rsidRPr="008B0AB4" w:rsidRDefault="00224FE7" w:rsidP="00224FE7">
            <w:pPr>
              <w:rPr>
                <w:b/>
              </w:rPr>
            </w:pPr>
            <w:r w:rsidRPr="008B0AB4">
              <w:rPr>
                <w:b/>
              </w:rPr>
              <w:t>Actie nummer</w:t>
            </w:r>
          </w:p>
        </w:tc>
        <w:tc>
          <w:tcPr>
            <w:tcW w:w="5077" w:type="dxa"/>
          </w:tcPr>
          <w:p w:rsidR="00224FE7" w:rsidRPr="008B0AB4" w:rsidRDefault="00224FE7" w:rsidP="00224FE7">
            <w:pPr>
              <w:rPr>
                <w:b/>
              </w:rPr>
            </w:pPr>
            <w:r w:rsidRPr="008B0AB4">
              <w:rPr>
                <w:b/>
              </w:rPr>
              <w:t>Beschrijving actie</w:t>
            </w:r>
          </w:p>
        </w:tc>
        <w:tc>
          <w:tcPr>
            <w:tcW w:w="860" w:type="dxa"/>
          </w:tcPr>
          <w:p w:rsidR="00224FE7" w:rsidRPr="008B0AB4" w:rsidRDefault="00224FE7" w:rsidP="00224FE7">
            <w:pPr>
              <w:rPr>
                <w:b/>
              </w:rPr>
            </w:pPr>
            <w:r w:rsidRPr="008B0AB4">
              <w:rPr>
                <w:b/>
              </w:rPr>
              <w:t>Actie houder</w:t>
            </w:r>
          </w:p>
        </w:tc>
        <w:tc>
          <w:tcPr>
            <w:tcW w:w="1029" w:type="dxa"/>
          </w:tcPr>
          <w:p w:rsidR="00224FE7" w:rsidRPr="008B0AB4" w:rsidRDefault="00224FE7" w:rsidP="00224FE7">
            <w:pPr>
              <w:rPr>
                <w:b/>
              </w:rPr>
            </w:pPr>
            <w:r w:rsidRPr="008B0AB4">
              <w:rPr>
                <w:b/>
              </w:rPr>
              <w:t>Datum afgerond</w:t>
            </w:r>
          </w:p>
        </w:tc>
        <w:tc>
          <w:tcPr>
            <w:tcW w:w="977" w:type="dxa"/>
          </w:tcPr>
          <w:p w:rsidR="00224FE7" w:rsidRPr="008B0AB4" w:rsidRDefault="00224FE7" w:rsidP="00224FE7">
            <w:pPr>
              <w:rPr>
                <w:b/>
              </w:rPr>
            </w:pPr>
            <w:r w:rsidRPr="008B0AB4">
              <w:rPr>
                <w:b/>
              </w:rPr>
              <w:t>Status</w:t>
            </w:r>
          </w:p>
        </w:tc>
      </w:tr>
      <w:tr w:rsidR="00224FE7" w:rsidRPr="008B0AB4" w:rsidTr="00224FE7">
        <w:trPr>
          <w:trHeight w:val="247"/>
        </w:trPr>
        <w:tc>
          <w:tcPr>
            <w:tcW w:w="966" w:type="dxa"/>
          </w:tcPr>
          <w:p w:rsidR="00224FE7" w:rsidRPr="008B0AB4" w:rsidRDefault="00224FE7" w:rsidP="00224FE7">
            <w:r w:rsidRPr="008B0AB4">
              <w:t>3 (Q4 2016)</w:t>
            </w:r>
          </w:p>
        </w:tc>
        <w:tc>
          <w:tcPr>
            <w:tcW w:w="5077" w:type="dxa"/>
          </w:tcPr>
          <w:p w:rsidR="00224FE7" w:rsidRPr="008B0AB4" w:rsidRDefault="00224FE7" w:rsidP="00224FE7">
            <w:r w:rsidRPr="008B0AB4">
              <w:t>DI 24 de driver module / controller bekijken of de storingen afnemen</w:t>
            </w:r>
            <w:r>
              <w:t>, o.b.v. de aantal storingen</w:t>
            </w:r>
          </w:p>
        </w:tc>
        <w:tc>
          <w:tcPr>
            <w:tcW w:w="860" w:type="dxa"/>
          </w:tcPr>
          <w:p w:rsidR="00224FE7" w:rsidRPr="008B0AB4" w:rsidRDefault="0095241F" w:rsidP="00224FE7">
            <w:r>
              <w:t>R</w:t>
            </w:r>
            <w:r w:rsidR="00224FE7" w:rsidRPr="008B0AB4">
              <w:t>Go</w:t>
            </w:r>
          </w:p>
        </w:tc>
        <w:tc>
          <w:tcPr>
            <w:tcW w:w="1029" w:type="dxa"/>
          </w:tcPr>
          <w:p w:rsidR="00224FE7" w:rsidRPr="008B0AB4" w:rsidRDefault="0095241F" w:rsidP="00224FE7">
            <w:r>
              <w:t>2020</w:t>
            </w:r>
          </w:p>
        </w:tc>
        <w:tc>
          <w:tcPr>
            <w:tcW w:w="977" w:type="dxa"/>
          </w:tcPr>
          <w:p w:rsidR="00224FE7" w:rsidRPr="008B0AB4" w:rsidRDefault="00224FE7" w:rsidP="00224FE7">
            <w:r w:rsidRPr="008B0AB4">
              <w:t>Open</w:t>
            </w:r>
          </w:p>
        </w:tc>
      </w:tr>
      <w:tr w:rsidR="00224FE7" w:rsidRPr="008B0AB4" w:rsidTr="00224FE7">
        <w:trPr>
          <w:trHeight w:val="247"/>
        </w:trPr>
        <w:tc>
          <w:tcPr>
            <w:tcW w:w="966" w:type="dxa"/>
          </w:tcPr>
          <w:p w:rsidR="00224FE7" w:rsidRPr="008B0AB4" w:rsidRDefault="00224FE7" w:rsidP="00224FE7">
            <w:r w:rsidRPr="008B0AB4">
              <w:t>5 (2016)</w:t>
            </w:r>
          </w:p>
        </w:tc>
        <w:tc>
          <w:tcPr>
            <w:tcW w:w="5077" w:type="dxa"/>
          </w:tcPr>
          <w:p w:rsidR="00224FE7" w:rsidRPr="008B0AB4" w:rsidRDefault="00224FE7" w:rsidP="00224FE7">
            <w:r w:rsidRPr="008B0AB4">
              <w:t xml:space="preserve">De storingen van defecte lampen </w:t>
            </w:r>
            <w:r>
              <w:t xml:space="preserve">en driver controllers </w:t>
            </w:r>
            <w:r w:rsidRPr="008B0AB4">
              <w:t>de komende jaren bekijken i.v.m. een mogelijke trend</w:t>
            </w:r>
            <w:r>
              <w:t xml:space="preserve"> in maximo (DI 21)</w:t>
            </w:r>
          </w:p>
        </w:tc>
        <w:tc>
          <w:tcPr>
            <w:tcW w:w="860" w:type="dxa"/>
          </w:tcPr>
          <w:p w:rsidR="00224FE7" w:rsidRPr="008B0AB4" w:rsidRDefault="00224FE7" w:rsidP="00224FE7">
            <w:r w:rsidRPr="008B0AB4">
              <w:t>RGo</w:t>
            </w:r>
          </w:p>
        </w:tc>
        <w:tc>
          <w:tcPr>
            <w:tcW w:w="1029" w:type="dxa"/>
          </w:tcPr>
          <w:p w:rsidR="00224FE7" w:rsidRPr="008B0AB4" w:rsidRDefault="00224FE7" w:rsidP="00224FE7">
            <w:r w:rsidRPr="008B0AB4">
              <w:t>2020</w:t>
            </w:r>
          </w:p>
        </w:tc>
        <w:tc>
          <w:tcPr>
            <w:tcW w:w="977" w:type="dxa"/>
          </w:tcPr>
          <w:p w:rsidR="00224FE7" w:rsidRPr="008B0AB4" w:rsidRDefault="00224FE7" w:rsidP="00224FE7">
            <w:r w:rsidRPr="008B0AB4">
              <w:t>Open</w:t>
            </w:r>
          </w:p>
        </w:tc>
      </w:tr>
      <w:tr w:rsidR="00224FE7" w:rsidRPr="008B0AB4" w:rsidTr="00224FE7">
        <w:trPr>
          <w:trHeight w:val="265"/>
        </w:trPr>
        <w:tc>
          <w:tcPr>
            <w:tcW w:w="966" w:type="dxa"/>
          </w:tcPr>
          <w:p w:rsidR="00224FE7" w:rsidRPr="008B0AB4" w:rsidRDefault="00224FE7" w:rsidP="00224FE7">
            <w:r w:rsidRPr="008B0AB4">
              <w:t>6 (2016)</w:t>
            </w:r>
          </w:p>
        </w:tc>
        <w:tc>
          <w:tcPr>
            <w:tcW w:w="5077" w:type="dxa"/>
          </w:tcPr>
          <w:p w:rsidR="00224FE7" w:rsidRPr="008B0AB4" w:rsidRDefault="00224FE7" w:rsidP="00224FE7">
            <w:r w:rsidRPr="008B0AB4">
              <w:t>De storingen betreffende laser de komende jaren bekijken i.v.m. een mogelijke trend</w:t>
            </w:r>
            <w:r>
              <w:t xml:space="preserve"> in maximo (DI 44)</w:t>
            </w:r>
          </w:p>
        </w:tc>
        <w:tc>
          <w:tcPr>
            <w:tcW w:w="860" w:type="dxa"/>
          </w:tcPr>
          <w:p w:rsidR="00224FE7" w:rsidRPr="008B0AB4" w:rsidRDefault="00224FE7" w:rsidP="00224FE7">
            <w:r w:rsidRPr="008B0AB4">
              <w:t>RGo</w:t>
            </w:r>
          </w:p>
        </w:tc>
        <w:tc>
          <w:tcPr>
            <w:tcW w:w="1029" w:type="dxa"/>
          </w:tcPr>
          <w:p w:rsidR="00224FE7" w:rsidRPr="008B0AB4" w:rsidRDefault="00224FE7" w:rsidP="00224FE7">
            <w:r w:rsidRPr="008B0AB4">
              <w:t>2020</w:t>
            </w:r>
          </w:p>
        </w:tc>
        <w:tc>
          <w:tcPr>
            <w:tcW w:w="977" w:type="dxa"/>
          </w:tcPr>
          <w:p w:rsidR="00224FE7" w:rsidRPr="008B0AB4" w:rsidRDefault="00224FE7" w:rsidP="00224FE7">
            <w:r w:rsidRPr="008B0AB4">
              <w:t>Open</w:t>
            </w:r>
          </w:p>
        </w:tc>
      </w:tr>
      <w:tr w:rsidR="00224FE7" w:rsidRPr="008B0AB4" w:rsidTr="00224FE7">
        <w:trPr>
          <w:trHeight w:val="265"/>
        </w:trPr>
        <w:tc>
          <w:tcPr>
            <w:tcW w:w="966" w:type="dxa"/>
          </w:tcPr>
          <w:p w:rsidR="00224FE7" w:rsidRDefault="00224FE7" w:rsidP="00224FE7">
            <w:r>
              <w:t>9 (Q3 2017)</w:t>
            </w:r>
          </w:p>
        </w:tc>
        <w:tc>
          <w:tcPr>
            <w:tcW w:w="5077" w:type="dxa"/>
          </w:tcPr>
          <w:p w:rsidR="00224FE7" w:rsidRDefault="00224FE7" w:rsidP="00224FE7">
            <w:r>
              <w:t xml:space="preserve">De zichtmeters in de gaten houden. Kijken of deze moeten worden vervangen en hoe de bevuiling is van zichtmeter </w:t>
            </w:r>
            <w:r w:rsidRPr="00D41789">
              <w:t>52EB6404 - Zichtmeter MTK O2 zuid</w:t>
            </w:r>
            <w:r>
              <w:t>. Dit o.b.v. storingen (DI 52)</w:t>
            </w:r>
          </w:p>
        </w:tc>
        <w:tc>
          <w:tcPr>
            <w:tcW w:w="860" w:type="dxa"/>
          </w:tcPr>
          <w:p w:rsidR="00224FE7" w:rsidRPr="008B0AB4" w:rsidRDefault="00224FE7" w:rsidP="00224FE7">
            <w:r>
              <w:t>RGo</w:t>
            </w:r>
          </w:p>
        </w:tc>
        <w:tc>
          <w:tcPr>
            <w:tcW w:w="1029" w:type="dxa"/>
          </w:tcPr>
          <w:p w:rsidR="00224FE7" w:rsidRPr="008B0AB4" w:rsidRDefault="00224FE7" w:rsidP="00224FE7">
            <w:r>
              <w:t>2018</w:t>
            </w:r>
          </w:p>
        </w:tc>
        <w:tc>
          <w:tcPr>
            <w:tcW w:w="977" w:type="dxa"/>
          </w:tcPr>
          <w:p w:rsidR="00224FE7" w:rsidRPr="008B0AB4" w:rsidRDefault="00545F69" w:rsidP="00224FE7">
            <w:r>
              <w:t>Gesloten</w:t>
            </w:r>
          </w:p>
        </w:tc>
      </w:tr>
      <w:tr w:rsidR="00224FE7" w:rsidRPr="008B0AB4" w:rsidTr="00224FE7">
        <w:trPr>
          <w:trHeight w:val="247"/>
        </w:trPr>
        <w:tc>
          <w:tcPr>
            <w:tcW w:w="966" w:type="dxa"/>
          </w:tcPr>
          <w:p w:rsidR="00224FE7" w:rsidRDefault="00224FE7" w:rsidP="00224FE7">
            <w:r>
              <w:t>12 (2017)</w:t>
            </w:r>
          </w:p>
        </w:tc>
        <w:tc>
          <w:tcPr>
            <w:tcW w:w="5077" w:type="dxa"/>
          </w:tcPr>
          <w:p w:rsidR="00224FE7" w:rsidRDefault="00224FE7" w:rsidP="00224FE7">
            <w:r>
              <w:t>Onderzoeken of de voeding van de kantelwalsborden verplaats kan worden naar een locatie waar zonder een afsluiting bij gekomen kan worden (DI 47A)</w:t>
            </w:r>
          </w:p>
        </w:tc>
        <w:tc>
          <w:tcPr>
            <w:tcW w:w="860" w:type="dxa"/>
          </w:tcPr>
          <w:p w:rsidR="00224FE7" w:rsidRDefault="00224FE7" w:rsidP="00224FE7">
            <w:r>
              <w:t>TGo</w:t>
            </w:r>
          </w:p>
        </w:tc>
        <w:tc>
          <w:tcPr>
            <w:tcW w:w="1029" w:type="dxa"/>
          </w:tcPr>
          <w:p w:rsidR="00224FE7" w:rsidRDefault="00242179" w:rsidP="00224FE7">
            <w:r>
              <w:t>Q2 2019</w:t>
            </w:r>
          </w:p>
        </w:tc>
        <w:tc>
          <w:tcPr>
            <w:tcW w:w="977" w:type="dxa"/>
          </w:tcPr>
          <w:p w:rsidR="00224FE7" w:rsidRDefault="00224FE7" w:rsidP="00224FE7">
            <w:r>
              <w:t>Open</w:t>
            </w:r>
          </w:p>
        </w:tc>
      </w:tr>
      <w:tr w:rsidR="008E6B70" w:rsidRPr="008B0AB4" w:rsidTr="00224FE7">
        <w:trPr>
          <w:trHeight w:val="70"/>
        </w:trPr>
        <w:tc>
          <w:tcPr>
            <w:tcW w:w="966" w:type="dxa"/>
          </w:tcPr>
          <w:p w:rsidR="008E6B70" w:rsidRDefault="008E6B70" w:rsidP="008E6B70">
            <w:r>
              <w:t>13 (2017)</w:t>
            </w:r>
          </w:p>
        </w:tc>
        <w:tc>
          <w:tcPr>
            <w:tcW w:w="5077" w:type="dxa"/>
          </w:tcPr>
          <w:p w:rsidR="008E6B70" w:rsidRDefault="008E6B70" w:rsidP="008E6B70">
            <w:r>
              <w:t xml:space="preserve">De storingen van de kantelwalsborden in de gaten </w:t>
            </w:r>
            <w:r w:rsidRPr="008E6B70">
              <w:t>houden, dat dit geen trend wordt en anders hier toepasselijke maatregelen opnemen.</w:t>
            </w:r>
          </w:p>
        </w:tc>
        <w:tc>
          <w:tcPr>
            <w:tcW w:w="860" w:type="dxa"/>
          </w:tcPr>
          <w:p w:rsidR="008E6B70" w:rsidRPr="008B0AB4" w:rsidRDefault="008E6B70" w:rsidP="008E6B70">
            <w:r>
              <w:t>RGo</w:t>
            </w:r>
          </w:p>
        </w:tc>
        <w:tc>
          <w:tcPr>
            <w:tcW w:w="1029" w:type="dxa"/>
          </w:tcPr>
          <w:p w:rsidR="008E6B70" w:rsidRPr="008B0AB4" w:rsidRDefault="008E6B70" w:rsidP="008E6B70">
            <w:r>
              <w:t>2020</w:t>
            </w:r>
          </w:p>
        </w:tc>
        <w:tc>
          <w:tcPr>
            <w:tcW w:w="977" w:type="dxa"/>
          </w:tcPr>
          <w:p w:rsidR="008E6B70" w:rsidRPr="008B0AB4" w:rsidRDefault="008E6B70" w:rsidP="008E6B70">
            <w:r>
              <w:t>Open</w:t>
            </w:r>
          </w:p>
        </w:tc>
      </w:tr>
      <w:tr w:rsidR="008E6B70" w:rsidRPr="008B0AB4" w:rsidTr="00224FE7">
        <w:trPr>
          <w:trHeight w:val="70"/>
        </w:trPr>
        <w:tc>
          <w:tcPr>
            <w:tcW w:w="966" w:type="dxa"/>
          </w:tcPr>
          <w:p w:rsidR="008E6B70" w:rsidRDefault="008E6B70" w:rsidP="008E6B70">
            <w:r>
              <w:t>14 (2017)</w:t>
            </w:r>
          </w:p>
        </w:tc>
        <w:tc>
          <w:tcPr>
            <w:tcW w:w="5077" w:type="dxa"/>
          </w:tcPr>
          <w:p w:rsidR="008E6B70" w:rsidRDefault="008E6B70" w:rsidP="008E6B70">
            <w:r w:rsidRPr="001F37A5">
              <w:t>De toestand van de componenten zal moeten worden onderzocht. Daarnaast moet een gesprek worden geïnitieerd met OG over het ontstane risico en de meer kosten voor het onderhoud</w:t>
            </w:r>
            <w:r>
              <w:t xml:space="preserve"> door de vele aanrijdingen van de afsluitboom (DI45).</w:t>
            </w:r>
          </w:p>
        </w:tc>
        <w:tc>
          <w:tcPr>
            <w:tcW w:w="860" w:type="dxa"/>
          </w:tcPr>
          <w:p w:rsidR="008E6B70" w:rsidRDefault="008E6B70" w:rsidP="008E6B70">
            <w:r>
              <w:t>TJB</w:t>
            </w:r>
          </w:p>
        </w:tc>
        <w:tc>
          <w:tcPr>
            <w:tcW w:w="1029" w:type="dxa"/>
          </w:tcPr>
          <w:p w:rsidR="008E6B70" w:rsidRDefault="008E6B70" w:rsidP="008E6B70">
            <w:r>
              <w:t>201</w:t>
            </w:r>
            <w:r w:rsidR="00E228D8">
              <w:t>9</w:t>
            </w:r>
          </w:p>
        </w:tc>
        <w:tc>
          <w:tcPr>
            <w:tcW w:w="977" w:type="dxa"/>
          </w:tcPr>
          <w:p w:rsidR="008E6B70" w:rsidRDefault="008E6B70" w:rsidP="008E6B70">
            <w:r>
              <w:t>Open</w:t>
            </w:r>
          </w:p>
        </w:tc>
      </w:tr>
      <w:tr w:rsidR="008E6B70" w:rsidRPr="008B0AB4" w:rsidTr="00224FE7">
        <w:trPr>
          <w:trHeight w:val="70"/>
        </w:trPr>
        <w:tc>
          <w:tcPr>
            <w:tcW w:w="966" w:type="dxa"/>
          </w:tcPr>
          <w:p w:rsidR="008E6B70" w:rsidRDefault="008E6B70" w:rsidP="008E6B70">
            <w:r>
              <w:t>15 (2017)</w:t>
            </w:r>
          </w:p>
        </w:tc>
        <w:tc>
          <w:tcPr>
            <w:tcW w:w="5077" w:type="dxa"/>
          </w:tcPr>
          <w:p w:rsidR="008E6B70" w:rsidRDefault="008E6B70" w:rsidP="008E6B70">
            <w:r w:rsidRPr="001F37A5">
              <w:t>Er moet een gesprek worden geïnitieerd met OG over het ontstane risico en de meer kosten voor het onderhoud</w:t>
            </w:r>
            <w:r>
              <w:t xml:space="preserve"> door het vaker gebruiken van de CADO (DI46A).</w:t>
            </w:r>
          </w:p>
        </w:tc>
        <w:tc>
          <w:tcPr>
            <w:tcW w:w="860" w:type="dxa"/>
          </w:tcPr>
          <w:p w:rsidR="008E6B70" w:rsidRDefault="008E6B70" w:rsidP="008E6B70">
            <w:r>
              <w:t>TJB</w:t>
            </w:r>
          </w:p>
        </w:tc>
        <w:tc>
          <w:tcPr>
            <w:tcW w:w="1029" w:type="dxa"/>
          </w:tcPr>
          <w:p w:rsidR="008E6B70" w:rsidRDefault="008E6B70" w:rsidP="008E6B70">
            <w:r>
              <w:t>201</w:t>
            </w:r>
            <w:r w:rsidR="00E228D8">
              <w:t>9</w:t>
            </w:r>
          </w:p>
        </w:tc>
        <w:tc>
          <w:tcPr>
            <w:tcW w:w="977" w:type="dxa"/>
          </w:tcPr>
          <w:p w:rsidR="008E6B70" w:rsidRDefault="008E6B70" w:rsidP="008E6B70">
            <w:r>
              <w:t>Open</w:t>
            </w:r>
          </w:p>
        </w:tc>
      </w:tr>
      <w:tr w:rsidR="0079306D" w:rsidRPr="008B0AB4" w:rsidTr="00224FE7">
        <w:trPr>
          <w:trHeight w:val="70"/>
        </w:trPr>
        <w:tc>
          <w:tcPr>
            <w:tcW w:w="966" w:type="dxa"/>
          </w:tcPr>
          <w:p w:rsidR="0079306D" w:rsidRDefault="0079306D" w:rsidP="0079306D">
            <w:r>
              <w:t>16 (Q3 2018</w:t>
            </w:r>
            <w:r w:rsidR="000A363A">
              <w:t>)</w:t>
            </w:r>
          </w:p>
        </w:tc>
        <w:tc>
          <w:tcPr>
            <w:tcW w:w="5077" w:type="dxa"/>
          </w:tcPr>
          <w:p w:rsidR="0079306D" w:rsidRDefault="0079306D" w:rsidP="0079306D">
            <w:r>
              <w:t>Het asset “</w:t>
            </w:r>
            <w:r w:rsidRPr="006F1972">
              <w:t>52EB6402 - Zichtmeter MTK O1 midden</w:t>
            </w:r>
            <w:r>
              <w:t xml:space="preserve">” monitoren in de kwartaal analyse van Q4 </w:t>
            </w:r>
            <w:r w:rsidR="000A363A">
              <w:t>2018</w:t>
            </w:r>
          </w:p>
        </w:tc>
        <w:tc>
          <w:tcPr>
            <w:tcW w:w="860" w:type="dxa"/>
          </w:tcPr>
          <w:p w:rsidR="0079306D" w:rsidRPr="008B0AB4" w:rsidRDefault="0079306D" w:rsidP="0079306D">
            <w:r>
              <w:t>RGo</w:t>
            </w:r>
          </w:p>
        </w:tc>
        <w:tc>
          <w:tcPr>
            <w:tcW w:w="1029" w:type="dxa"/>
          </w:tcPr>
          <w:p w:rsidR="0079306D" w:rsidRPr="008B0AB4" w:rsidRDefault="0079306D" w:rsidP="0079306D">
            <w:r>
              <w:t>Na Q4 2018</w:t>
            </w:r>
          </w:p>
        </w:tc>
        <w:tc>
          <w:tcPr>
            <w:tcW w:w="977" w:type="dxa"/>
          </w:tcPr>
          <w:p w:rsidR="0079306D" w:rsidRPr="008B0AB4" w:rsidRDefault="00CB701E" w:rsidP="0079306D">
            <w:r>
              <w:t>Gesloten</w:t>
            </w:r>
          </w:p>
        </w:tc>
      </w:tr>
      <w:tr w:rsidR="0079306D" w:rsidRPr="008B0AB4" w:rsidTr="00224FE7">
        <w:trPr>
          <w:trHeight w:val="70"/>
        </w:trPr>
        <w:tc>
          <w:tcPr>
            <w:tcW w:w="966" w:type="dxa"/>
          </w:tcPr>
          <w:p w:rsidR="0079306D" w:rsidRDefault="0079306D" w:rsidP="0079306D">
            <w:r>
              <w:t>17 (Q3 2018</w:t>
            </w:r>
            <w:r w:rsidR="000A363A">
              <w:t>)</w:t>
            </w:r>
          </w:p>
        </w:tc>
        <w:tc>
          <w:tcPr>
            <w:tcW w:w="5077" w:type="dxa"/>
          </w:tcPr>
          <w:p w:rsidR="0079306D" w:rsidRDefault="0079306D" w:rsidP="0079306D">
            <w:r>
              <w:t>Het asset “</w:t>
            </w:r>
            <w:r w:rsidRPr="00F91AD4">
              <w:t>A10 VEVAB 27,420 MBR (BK/PK) - Besturings-/pneumatiekkast</w:t>
            </w:r>
            <w:r>
              <w:t>” monitoren in de kwartaal analyse van Q4</w:t>
            </w:r>
            <w:r w:rsidR="000A363A">
              <w:t xml:space="preserve"> 2018</w:t>
            </w:r>
          </w:p>
        </w:tc>
        <w:tc>
          <w:tcPr>
            <w:tcW w:w="860" w:type="dxa"/>
          </w:tcPr>
          <w:p w:rsidR="0079306D" w:rsidRPr="008B0AB4" w:rsidRDefault="0079306D" w:rsidP="0079306D">
            <w:r>
              <w:t>RGo</w:t>
            </w:r>
          </w:p>
        </w:tc>
        <w:tc>
          <w:tcPr>
            <w:tcW w:w="1029" w:type="dxa"/>
          </w:tcPr>
          <w:p w:rsidR="0079306D" w:rsidRPr="008B0AB4" w:rsidRDefault="0079306D" w:rsidP="0079306D">
            <w:r>
              <w:t>Na Q4 2018</w:t>
            </w:r>
          </w:p>
        </w:tc>
        <w:tc>
          <w:tcPr>
            <w:tcW w:w="977" w:type="dxa"/>
          </w:tcPr>
          <w:p w:rsidR="0079306D" w:rsidRPr="008B0AB4" w:rsidRDefault="00CB701E" w:rsidP="0079306D">
            <w:r>
              <w:t>Gesloten</w:t>
            </w:r>
          </w:p>
        </w:tc>
      </w:tr>
      <w:tr w:rsidR="009D6F7A" w:rsidRPr="008B0AB4" w:rsidTr="00224FE7">
        <w:trPr>
          <w:trHeight w:val="70"/>
        </w:trPr>
        <w:tc>
          <w:tcPr>
            <w:tcW w:w="966" w:type="dxa"/>
          </w:tcPr>
          <w:p w:rsidR="009D6F7A" w:rsidRDefault="009D6F7A" w:rsidP="009D6F7A">
            <w:r>
              <w:t>18 (Q3 2018</w:t>
            </w:r>
            <w:r w:rsidR="000A363A">
              <w:t>)</w:t>
            </w:r>
          </w:p>
        </w:tc>
        <w:tc>
          <w:tcPr>
            <w:tcW w:w="5077" w:type="dxa"/>
          </w:tcPr>
          <w:p w:rsidR="009D6F7A" w:rsidRDefault="009D6F7A" w:rsidP="009D6F7A">
            <w:r>
              <w:t>De lichtmasten in maximo opnemen. Frank levert de gegevens. Remko zorgt dat ze in het systeem komen te staan</w:t>
            </w:r>
          </w:p>
        </w:tc>
        <w:tc>
          <w:tcPr>
            <w:tcW w:w="860" w:type="dxa"/>
          </w:tcPr>
          <w:p w:rsidR="009D6F7A" w:rsidRPr="008B0AB4" w:rsidRDefault="009D6F7A" w:rsidP="009D6F7A">
            <w:r>
              <w:t>RGo</w:t>
            </w:r>
          </w:p>
        </w:tc>
        <w:tc>
          <w:tcPr>
            <w:tcW w:w="1029" w:type="dxa"/>
          </w:tcPr>
          <w:p w:rsidR="009D6F7A" w:rsidRPr="008B0AB4" w:rsidRDefault="009D6F7A" w:rsidP="009D6F7A">
            <w:r>
              <w:t>Na Q1 2019</w:t>
            </w:r>
          </w:p>
        </w:tc>
        <w:tc>
          <w:tcPr>
            <w:tcW w:w="977" w:type="dxa"/>
          </w:tcPr>
          <w:p w:rsidR="009D6F7A" w:rsidRDefault="00014409" w:rsidP="009D6F7A">
            <w:r w:rsidRPr="00014409">
              <w:t>Open</w:t>
            </w:r>
          </w:p>
        </w:tc>
      </w:tr>
      <w:tr w:rsidR="009D6F7A" w:rsidRPr="008B0AB4" w:rsidTr="00224FE7">
        <w:trPr>
          <w:trHeight w:val="70"/>
        </w:trPr>
        <w:tc>
          <w:tcPr>
            <w:tcW w:w="966" w:type="dxa"/>
          </w:tcPr>
          <w:p w:rsidR="009D6F7A" w:rsidRDefault="009D6F7A" w:rsidP="009D6F7A">
            <w:r>
              <w:t>19 (Q3 2018</w:t>
            </w:r>
            <w:r w:rsidR="000A363A">
              <w:t>)</w:t>
            </w:r>
          </w:p>
        </w:tc>
        <w:tc>
          <w:tcPr>
            <w:tcW w:w="5077" w:type="dxa"/>
          </w:tcPr>
          <w:p w:rsidR="009D6F7A" w:rsidRDefault="00014409" w:rsidP="00014409">
            <w:r>
              <w:t>Controle MTBF CCTV camera – bij de jaaranalyse</w:t>
            </w:r>
          </w:p>
        </w:tc>
        <w:tc>
          <w:tcPr>
            <w:tcW w:w="860" w:type="dxa"/>
          </w:tcPr>
          <w:p w:rsidR="009D6F7A" w:rsidRDefault="00014409" w:rsidP="009D6F7A">
            <w:r>
              <w:t>RGo</w:t>
            </w:r>
          </w:p>
        </w:tc>
        <w:tc>
          <w:tcPr>
            <w:tcW w:w="1029" w:type="dxa"/>
          </w:tcPr>
          <w:p w:rsidR="009D6F7A" w:rsidRDefault="00014409" w:rsidP="009D6F7A">
            <w:r>
              <w:t>Na Q1 2019</w:t>
            </w:r>
          </w:p>
        </w:tc>
        <w:tc>
          <w:tcPr>
            <w:tcW w:w="977" w:type="dxa"/>
          </w:tcPr>
          <w:p w:rsidR="009D6F7A" w:rsidRDefault="00014409" w:rsidP="009D6F7A">
            <w:r w:rsidRPr="00014409">
              <w:t>Open</w:t>
            </w:r>
          </w:p>
        </w:tc>
      </w:tr>
      <w:tr w:rsidR="009D6F7A" w:rsidRPr="008B0AB4" w:rsidTr="00224FE7">
        <w:trPr>
          <w:trHeight w:val="70"/>
        </w:trPr>
        <w:tc>
          <w:tcPr>
            <w:tcW w:w="966" w:type="dxa"/>
          </w:tcPr>
          <w:p w:rsidR="009D6F7A" w:rsidRDefault="009D6F7A" w:rsidP="009D6F7A">
            <w:r>
              <w:t>20 (Q3 2018</w:t>
            </w:r>
            <w:r w:rsidR="000A363A">
              <w:t>)</w:t>
            </w:r>
          </w:p>
        </w:tc>
        <w:tc>
          <w:tcPr>
            <w:tcW w:w="5077" w:type="dxa"/>
          </w:tcPr>
          <w:p w:rsidR="009D6F7A" w:rsidRDefault="00014409" w:rsidP="009D6F7A">
            <w:r>
              <w:t>Onderzoek naar de leidingen van DI46A (monitoring / vervangen)</w:t>
            </w:r>
          </w:p>
        </w:tc>
        <w:tc>
          <w:tcPr>
            <w:tcW w:w="860" w:type="dxa"/>
          </w:tcPr>
          <w:p w:rsidR="009D6F7A" w:rsidRDefault="00014409" w:rsidP="009D6F7A">
            <w:r>
              <w:t>RGo</w:t>
            </w:r>
          </w:p>
        </w:tc>
        <w:tc>
          <w:tcPr>
            <w:tcW w:w="1029" w:type="dxa"/>
          </w:tcPr>
          <w:p w:rsidR="009D6F7A" w:rsidRDefault="00014409" w:rsidP="009D6F7A">
            <w:r>
              <w:t>2019</w:t>
            </w:r>
          </w:p>
        </w:tc>
        <w:tc>
          <w:tcPr>
            <w:tcW w:w="977" w:type="dxa"/>
          </w:tcPr>
          <w:p w:rsidR="009D6F7A" w:rsidRDefault="00014409" w:rsidP="009D6F7A">
            <w:r w:rsidRPr="00014409">
              <w:t>Open</w:t>
            </w:r>
          </w:p>
        </w:tc>
      </w:tr>
      <w:tr w:rsidR="000A363A" w:rsidRPr="008B0AB4" w:rsidTr="00224FE7">
        <w:trPr>
          <w:trHeight w:val="70"/>
        </w:trPr>
        <w:tc>
          <w:tcPr>
            <w:tcW w:w="966" w:type="dxa"/>
          </w:tcPr>
          <w:p w:rsidR="000A363A" w:rsidRDefault="000A363A" w:rsidP="000A363A">
            <w:r>
              <w:t>21 (Q4 2018)</w:t>
            </w:r>
          </w:p>
        </w:tc>
        <w:tc>
          <w:tcPr>
            <w:tcW w:w="5077" w:type="dxa"/>
          </w:tcPr>
          <w:p w:rsidR="000A363A" w:rsidRDefault="000A363A" w:rsidP="000A363A">
            <w:r>
              <w:t>De communicatie error in de gaten houden van DI 63 monitoren in de kwartaal analyse van Q1 2019</w:t>
            </w:r>
          </w:p>
        </w:tc>
        <w:tc>
          <w:tcPr>
            <w:tcW w:w="860" w:type="dxa"/>
          </w:tcPr>
          <w:p w:rsidR="000A363A" w:rsidRDefault="000A363A" w:rsidP="000A363A">
            <w:r>
              <w:t>RGo</w:t>
            </w:r>
          </w:p>
        </w:tc>
        <w:tc>
          <w:tcPr>
            <w:tcW w:w="1029" w:type="dxa"/>
          </w:tcPr>
          <w:p w:rsidR="000A363A" w:rsidRDefault="000A363A" w:rsidP="000A363A">
            <w:r>
              <w:t>Na Q1 2019</w:t>
            </w:r>
          </w:p>
        </w:tc>
        <w:tc>
          <w:tcPr>
            <w:tcW w:w="977" w:type="dxa"/>
          </w:tcPr>
          <w:p w:rsidR="000A363A" w:rsidRPr="00014409" w:rsidRDefault="000A363A" w:rsidP="000A363A">
            <w:r w:rsidRPr="00014409">
              <w:t>Open</w:t>
            </w:r>
          </w:p>
        </w:tc>
      </w:tr>
    </w:tbl>
    <w:p w:rsidR="00224FE7" w:rsidRDefault="00224FE7" w:rsidP="00224FE7">
      <w:pPr>
        <w:pStyle w:val="Heading2"/>
        <w:numPr>
          <w:ilvl w:val="1"/>
          <w:numId w:val="1"/>
        </w:numPr>
      </w:pPr>
      <w:bookmarkStart w:id="147" w:name="_Toc505782913"/>
      <w:bookmarkStart w:id="148" w:name="_Toc515011447"/>
      <w:bookmarkStart w:id="149" w:name="_Toc536007337"/>
      <w:r>
        <w:t>Resultaat a</w:t>
      </w:r>
      <w:r w:rsidRPr="008B0AB4">
        <w:t>ctielijst</w:t>
      </w:r>
      <w:bookmarkEnd w:id="147"/>
      <w:bookmarkEnd w:id="148"/>
      <w:bookmarkEnd w:id="149"/>
    </w:p>
    <w:p w:rsidR="00B50683" w:rsidRPr="00B50683" w:rsidRDefault="00B50683" w:rsidP="00B50683"/>
    <w:tbl>
      <w:tblPr>
        <w:tblStyle w:val="TableGrid"/>
        <w:tblW w:w="8926" w:type="dxa"/>
        <w:tblLook w:val="04A0" w:firstRow="1" w:lastRow="0" w:firstColumn="1" w:lastColumn="0" w:noHBand="0" w:noVBand="1"/>
      </w:tblPr>
      <w:tblGrid>
        <w:gridCol w:w="1413"/>
        <w:gridCol w:w="7513"/>
      </w:tblGrid>
      <w:tr w:rsidR="00224FE7" w:rsidRPr="008B0AB4" w:rsidTr="008E6B70">
        <w:trPr>
          <w:trHeight w:val="247"/>
        </w:trPr>
        <w:tc>
          <w:tcPr>
            <w:tcW w:w="1413" w:type="dxa"/>
          </w:tcPr>
          <w:p w:rsidR="00224FE7" w:rsidRPr="008B0AB4" w:rsidRDefault="00224FE7" w:rsidP="00224FE7">
            <w:pPr>
              <w:rPr>
                <w:b/>
              </w:rPr>
            </w:pPr>
            <w:r w:rsidRPr="008B0AB4">
              <w:rPr>
                <w:b/>
              </w:rPr>
              <w:t>Actie nummer</w:t>
            </w:r>
          </w:p>
        </w:tc>
        <w:tc>
          <w:tcPr>
            <w:tcW w:w="7513" w:type="dxa"/>
          </w:tcPr>
          <w:p w:rsidR="00224FE7" w:rsidRPr="008B0AB4" w:rsidRDefault="00224FE7" w:rsidP="00224FE7">
            <w:pPr>
              <w:rPr>
                <w:b/>
              </w:rPr>
            </w:pPr>
            <w:r w:rsidRPr="008B0AB4">
              <w:rPr>
                <w:b/>
              </w:rPr>
              <w:t>Beschrijving actie</w:t>
            </w:r>
          </w:p>
        </w:tc>
      </w:tr>
      <w:tr w:rsidR="00224FE7" w:rsidRPr="008B0AB4" w:rsidTr="008E6B70">
        <w:trPr>
          <w:trHeight w:val="247"/>
        </w:trPr>
        <w:tc>
          <w:tcPr>
            <w:tcW w:w="1413" w:type="dxa"/>
          </w:tcPr>
          <w:p w:rsidR="00224FE7" w:rsidRPr="008B0AB4" w:rsidRDefault="00224FE7" w:rsidP="00224FE7">
            <w:r w:rsidRPr="008B0AB4">
              <w:t>3 (Q4 2016)</w:t>
            </w:r>
          </w:p>
        </w:tc>
        <w:tc>
          <w:tcPr>
            <w:tcW w:w="7513" w:type="dxa"/>
          </w:tcPr>
          <w:p w:rsidR="00224FE7" w:rsidRPr="00A46486" w:rsidRDefault="00224FE7" w:rsidP="00224FE7">
            <w:r>
              <w:t>Driver module / controllers vervangen, aantal storingen het komende jaar monitoren</w:t>
            </w:r>
            <w:r w:rsidR="001D4859">
              <w:t>.</w:t>
            </w:r>
          </w:p>
        </w:tc>
      </w:tr>
      <w:tr w:rsidR="00224FE7" w:rsidRPr="008B0AB4" w:rsidTr="008E6B70">
        <w:trPr>
          <w:trHeight w:val="247"/>
        </w:trPr>
        <w:tc>
          <w:tcPr>
            <w:tcW w:w="1413" w:type="dxa"/>
          </w:tcPr>
          <w:p w:rsidR="00224FE7" w:rsidRPr="008B0AB4" w:rsidRDefault="00224FE7" w:rsidP="00224FE7">
            <w:r w:rsidRPr="008B0AB4">
              <w:t>5 (2016)</w:t>
            </w:r>
          </w:p>
        </w:tc>
        <w:tc>
          <w:tcPr>
            <w:tcW w:w="7513" w:type="dxa"/>
          </w:tcPr>
          <w:p w:rsidR="00224FE7" w:rsidRPr="00A46486" w:rsidRDefault="00224FE7" w:rsidP="00224FE7">
            <w:r>
              <w:t>Het aantal storingen wordt is minder na de vervangingen, maar dit moet de komen jaren nog in de gaten worden gehouden</w:t>
            </w:r>
            <w:r w:rsidR="001D4859">
              <w:t>.</w:t>
            </w:r>
          </w:p>
        </w:tc>
      </w:tr>
      <w:tr w:rsidR="00224FE7" w:rsidRPr="008B0AB4" w:rsidTr="008E6B70">
        <w:trPr>
          <w:trHeight w:val="247"/>
        </w:trPr>
        <w:tc>
          <w:tcPr>
            <w:tcW w:w="1413" w:type="dxa"/>
          </w:tcPr>
          <w:p w:rsidR="00224FE7" w:rsidRPr="008B0AB4" w:rsidRDefault="00224FE7" w:rsidP="00224FE7">
            <w:r w:rsidRPr="008B0AB4">
              <w:t>6 (2016)</w:t>
            </w:r>
          </w:p>
        </w:tc>
        <w:tc>
          <w:tcPr>
            <w:tcW w:w="7513" w:type="dxa"/>
          </w:tcPr>
          <w:p w:rsidR="00224FE7" w:rsidRPr="00A46486" w:rsidRDefault="00224FE7" w:rsidP="00224FE7">
            <w:r>
              <w:t>Het aantal meldingen in 2017 was laag, in 2018 wordt dit ook bekeken</w:t>
            </w:r>
            <w:r w:rsidR="001D4859">
              <w:t>.</w:t>
            </w:r>
          </w:p>
        </w:tc>
      </w:tr>
      <w:tr w:rsidR="00224FE7" w:rsidRPr="008B0AB4" w:rsidTr="008E6B70">
        <w:trPr>
          <w:trHeight w:val="247"/>
        </w:trPr>
        <w:tc>
          <w:tcPr>
            <w:tcW w:w="1413" w:type="dxa"/>
          </w:tcPr>
          <w:p w:rsidR="00224FE7" w:rsidRDefault="00224FE7" w:rsidP="00224FE7">
            <w:r>
              <w:t>9 (Q3 2017)</w:t>
            </w:r>
          </w:p>
        </w:tc>
        <w:tc>
          <w:tcPr>
            <w:tcW w:w="7513" w:type="dxa"/>
          </w:tcPr>
          <w:p w:rsidR="00224FE7" w:rsidRPr="00A46486" w:rsidRDefault="001D4859" w:rsidP="00CB701E">
            <w:r>
              <w:t>Geen storingen in Q1</w:t>
            </w:r>
            <w:r w:rsidR="00CB701E">
              <w:t>,</w:t>
            </w:r>
            <w:r>
              <w:t xml:space="preserve"> Q2</w:t>
            </w:r>
            <w:r w:rsidR="00CB701E">
              <w:t>, Q3 en Q4</w:t>
            </w:r>
            <w:r>
              <w:t xml:space="preserve"> 2018</w:t>
            </w:r>
            <w:r w:rsidR="00CB701E">
              <w:t>, hierbij is de actie afgehandeld</w:t>
            </w:r>
            <w:r w:rsidR="00545F69">
              <w:t>.</w:t>
            </w:r>
          </w:p>
        </w:tc>
      </w:tr>
      <w:tr w:rsidR="00224FE7" w:rsidRPr="008B0AB4" w:rsidTr="008E6B70">
        <w:trPr>
          <w:trHeight w:val="247"/>
        </w:trPr>
        <w:tc>
          <w:tcPr>
            <w:tcW w:w="1413" w:type="dxa"/>
          </w:tcPr>
          <w:p w:rsidR="00224FE7" w:rsidRDefault="00224FE7" w:rsidP="00224FE7">
            <w:r>
              <w:t>12 (2017)</w:t>
            </w:r>
          </w:p>
        </w:tc>
        <w:tc>
          <w:tcPr>
            <w:tcW w:w="7513" w:type="dxa"/>
          </w:tcPr>
          <w:p w:rsidR="00224FE7" w:rsidRPr="00A46486" w:rsidRDefault="00224FE7" w:rsidP="00224FE7">
            <w:r>
              <w:t>Nog te doen</w:t>
            </w:r>
          </w:p>
        </w:tc>
      </w:tr>
      <w:tr w:rsidR="008E6B70" w:rsidRPr="008B0AB4" w:rsidTr="008E6B70">
        <w:trPr>
          <w:trHeight w:val="247"/>
        </w:trPr>
        <w:tc>
          <w:tcPr>
            <w:tcW w:w="1413" w:type="dxa"/>
          </w:tcPr>
          <w:p w:rsidR="008E6B70" w:rsidRDefault="008E6B70" w:rsidP="008E6B70">
            <w:r>
              <w:t>13 (2017)</w:t>
            </w:r>
          </w:p>
        </w:tc>
        <w:tc>
          <w:tcPr>
            <w:tcW w:w="7513" w:type="dxa"/>
          </w:tcPr>
          <w:p w:rsidR="008E6B70" w:rsidRPr="00A46486" w:rsidRDefault="001D4859" w:rsidP="008E6B70">
            <w:r>
              <w:t xml:space="preserve">In Q1 </w:t>
            </w:r>
            <w:r w:rsidR="00777FE7">
              <w:t xml:space="preserve">2018 </w:t>
            </w:r>
            <w:r>
              <w:t xml:space="preserve">1 storingen m.b.t. de communicatie en in Q2 </w:t>
            </w:r>
            <w:r w:rsidR="00777FE7">
              <w:t xml:space="preserve">2018 </w:t>
            </w:r>
            <w:r>
              <w:t>geen storing.</w:t>
            </w:r>
          </w:p>
        </w:tc>
      </w:tr>
      <w:tr w:rsidR="008E6B70" w:rsidRPr="008B0AB4" w:rsidTr="008E6B70">
        <w:trPr>
          <w:trHeight w:val="247"/>
        </w:trPr>
        <w:tc>
          <w:tcPr>
            <w:tcW w:w="1413" w:type="dxa"/>
          </w:tcPr>
          <w:p w:rsidR="008E6B70" w:rsidRDefault="008E6B70" w:rsidP="008E6B70">
            <w:r>
              <w:t>14 (2017)</w:t>
            </w:r>
          </w:p>
        </w:tc>
        <w:tc>
          <w:tcPr>
            <w:tcW w:w="7513" w:type="dxa"/>
          </w:tcPr>
          <w:p w:rsidR="008E6B70" w:rsidRPr="00A46486" w:rsidRDefault="008E6B70" w:rsidP="008E6B70">
            <w:r>
              <w:t>Nog te doen</w:t>
            </w:r>
          </w:p>
        </w:tc>
      </w:tr>
      <w:tr w:rsidR="008E6B70" w:rsidRPr="008B0AB4" w:rsidTr="008E6B70">
        <w:trPr>
          <w:trHeight w:val="247"/>
        </w:trPr>
        <w:tc>
          <w:tcPr>
            <w:tcW w:w="1413" w:type="dxa"/>
          </w:tcPr>
          <w:p w:rsidR="008E6B70" w:rsidRDefault="008E6B70" w:rsidP="008E6B70">
            <w:r>
              <w:t>15 (2017)</w:t>
            </w:r>
          </w:p>
        </w:tc>
        <w:tc>
          <w:tcPr>
            <w:tcW w:w="7513" w:type="dxa"/>
          </w:tcPr>
          <w:p w:rsidR="008E6B70" w:rsidRPr="00A46486" w:rsidRDefault="008E6B70" w:rsidP="008E6B70">
            <w:r>
              <w:t>Nog te doen</w:t>
            </w:r>
          </w:p>
        </w:tc>
      </w:tr>
      <w:tr w:rsidR="0079306D" w:rsidRPr="008B0AB4" w:rsidTr="008E6B70">
        <w:trPr>
          <w:trHeight w:val="247"/>
        </w:trPr>
        <w:tc>
          <w:tcPr>
            <w:tcW w:w="1413" w:type="dxa"/>
          </w:tcPr>
          <w:p w:rsidR="0079306D" w:rsidRDefault="0079306D" w:rsidP="0079306D">
            <w:r>
              <w:t>16 (Q3 2018</w:t>
            </w:r>
            <w:r w:rsidR="00CB701E">
              <w:t>)</w:t>
            </w:r>
          </w:p>
        </w:tc>
        <w:tc>
          <w:tcPr>
            <w:tcW w:w="7513" w:type="dxa"/>
          </w:tcPr>
          <w:p w:rsidR="0079306D" w:rsidRPr="00A46486" w:rsidRDefault="00CB701E" w:rsidP="0079306D">
            <w:r>
              <w:t>Het asset “</w:t>
            </w:r>
            <w:r w:rsidRPr="006F1972">
              <w:t>52EB6402 - Zichtmeter MTK O1 midden</w:t>
            </w:r>
            <w:r>
              <w:t>” heeft niet gefaald in Q4 2018, hierbij is de actie afgehandeld</w:t>
            </w:r>
          </w:p>
        </w:tc>
      </w:tr>
      <w:tr w:rsidR="0079306D" w:rsidRPr="008B0AB4" w:rsidTr="008E6B70">
        <w:trPr>
          <w:trHeight w:val="247"/>
        </w:trPr>
        <w:tc>
          <w:tcPr>
            <w:tcW w:w="1413" w:type="dxa"/>
          </w:tcPr>
          <w:p w:rsidR="0079306D" w:rsidRDefault="0079306D" w:rsidP="0079306D">
            <w:r>
              <w:t>17 (Q3 2018</w:t>
            </w:r>
            <w:r w:rsidR="00CB701E">
              <w:t>)</w:t>
            </w:r>
          </w:p>
        </w:tc>
        <w:tc>
          <w:tcPr>
            <w:tcW w:w="7513" w:type="dxa"/>
          </w:tcPr>
          <w:p w:rsidR="0079306D" w:rsidRPr="00A46486" w:rsidRDefault="00CB701E" w:rsidP="0079306D">
            <w:r>
              <w:t>Het asset “</w:t>
            </w:r>
            <w:r w:rsidRPr="00F91AD4">
              <w:t>A10 VEVAB 27,420 MBR (BK/PK) - Besturings-/pneumatiekkast</w:t>
            </w:r>
            <w:r>
              <w:t>” heeft niet gefaald in Q4 2018, hierbij is de actie afgehandeld</w:t>
            </w:r>
          </w:p>
        </w:tc>
      </w:tr>
      <w:tr w:rsidR="00014409" w:rsidRPr="008B0AB4" w:rsidTr="008E6B70">
        <w:trPr>
          <w:trHeight w:val="247"/>
        </w:trPr>
        <w:tc>
          <w:tcPr>
            <w:tcW w:w="1413" w:type="dxa"/>
          </w:tcPr>
          <w:p w:rsidR="00014409" w:rsidRDefault="00014409" w:rsidP="00014409">
            <w:r>
              <w:t>18 (Q3 2018</w:t>
            </w:r>
            <w:r w:rsidR="00CB701E">
              <w:t>)</w:t>
            </w:r>
          </w:p>
        </w:tc>
        <w:tc>
          <w:tcPr>
            <w:tcW w:w="7513" w:type="dxa"/>
          </w:tcPr>
          <w:p w:rsidR="00014409" w:rsidRDefault="00014409" w:rsidP="00014409">
            <w:r w:rsidRPr="00156F2E">
              <w:t>Nog te doen</w:t>
            </w:r>
          </w:p>
        </w:tc>
      </w:tr>
      <w:tr w:rsidR="00014409" w:rsidRPr="008B0AB4" w:rsidTr="008E6B70">
        <w:trPr>
          <w:trHeight w:val="247"/>
        </w:trPr>
        <w:tc>
          <w:tcPr>
            <w:tcW w:w="1413" w:type="dxa"/>
          </w:tcPr>
          <w:p w:rsidR="00014409" w:rsidRDefault="00014409" w:rsidP="00014409">
            <w:r>
              <w:t>19 (Q3 2018</w:t>
            </w:r>
            <w:r w:rsidR="00CB701E">
              <w:t>)</w:t>
            </w:r>
          </w:p>
        </w:tc>
        <w:tc>
          <w:tcPr>
            <w:tcW w:w="7513" w:type="dxa"/>
          </w:tcPr>
          <w:p w:rsidR="00014409" w:rsidRDefault="00014409" w:rsidP="00014409">
            <w:r w:rsidRPr="00156F2E">
              <w:t>Nog te doen</w:t>
            </w:r>
          </w:p>
        </w:tc>
      </w:tr>
      <w:tr w:rsidR="00014409" w:rsidRPr="008B0AB4" w:rsidTr="008E6B70">
        <w:trPr>
          <w:trHeight w:val="247"/>
        </w:trPr>
        <w:tc>
          <w:tcPr>
            <w:tcW w:w="1413" w:type="dxa"/>
          </w:tcPr>
          <w:p w:rsidR="00014409" w:rsidRDefault="00014409" w:rsidP="00014409">
            <w:r>
              <w:t>20 (Q3 2018</w:t>
            </w:r>
            <w:r w:rsidR="00CB701E">
              <w:t>)</w:t>
            </w:r>
          </w:p>
        </w:tc>
        <w:tc>
          <w:tcPr>
            <w:tcW w:w="7513" w:type="dxa"/>
          </w:tcPr>
          <w:p w:rsidR="00014409" w:rsidRDefault="00014409" w:rsidP="00014409">
            <w:r w:rsidRPr="00156F2E">
              <w:t>Nog te doen</w:t>
            </w:r>
          </w:p>
        </w:tc>
      </w:tr>
      <w:tr w:rsidR="000A363A" w:rsidRPr="008B0AB4" w:rsidTr="008E6B70">
        <w:trPr>
          <w:trHeight w:val="247"/>
        </w:trPr>
        <w:tc>
          <w:tcPr>
            <w:tcW w:w="1413" w:type="dxa"/>
          </w:tcPr>
          <w:p w:rsidR="000A363A" w:rsidRDefault="000A363A" w:rsidP="000A363A">
            <w:r>
              <w:t>21 (Q4 2018)</w:t>
            </w:r>
          </w:p>
        </w:tc>
        <w:tc>
          <w:tcPr>
            <w:tcW w:w="7513" w:type="dxa"/>
          </w:tcPr>
          <w:p w:rsidR="000A363A" w:rsidRPr="00156F2E" w:rsidRDefault="000A363A" w:rsidP="000A363A">
            <w:r w:rsidRPr="00156F2E">
              <w:t>Nog te doen</w:t>
            </w:r>
          </w:p>
        </w:tc>
      </w:tr>
    </w:tbl>
    <w:p w:rsidR="00B426C4" w:rsidRPr="00DE4D54" w:rsidRDefault="00B426C4" w:rsidP="00B426C4">
      <w:pPr>
        <w:pStyle w:val="ListParagraph"/>
      </w:pPr>
    </w:p>
    <w:bookmarkEnd w:id="117"/>
    <w:bookmarkEnd w:id="118"/>
    <w:bookmarkEnd w:id="119"/>
    <w:bookmarkEnd w:id="120"/>
    <w:bookmarkEnd w:id="121"/>
    <w:bookmarkEnd w:id="122"/>
    <w:bookmarkEnd w:id="123"/>
    <w:p w:rsidR="00B426C4" w:rsidRPr="008B0AB4" w:rsidRDefault="00B426C4" w:rsidP="00B426C4">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50" w:name="_Toc536007338"/>
      <w:bookmarkStart w:id="151" w:name="_Toc390244730"/>
      <w:bookmarkStart w:id="152" w:name="_Toc393178648"/>
      <w:bookmarkStart w:id="153" w:name="_Toc468258325"/>
      <w:bookmarkStart w:id="154" w:name="_Toc473645819"/>
      <w:bookmarkStart w:id="155" w:name="_Toc505782914"/>
      <w:r w:rsidR="007C11B4">
        <w:rPr>
          <w:noProof/>
        </w:rPr>
        <w:t>Bijlagen</w:t>
      </w:r>
      <w:bookmarkEnd w:id="150"/>
      <w:bookmarkEnd w:id="151"/>
      <w:bookmarkEnd w:id="152"/>
      <w:bookmarkEnd w:id="153"/>
      <w:bookmarkEnd w:id="154"/>
      <w:bookmarkEnd w:id="155"/>
      <w:r w:rsidRPr="008B0AB4">
        <w:fldChar w:fldCharType="end"/>
      </w:r>
    </w:p>
    <w:p w:rsidR="00B426C4" w:rsidRPr="008B0AB4" w:rsidRDefault="00B426C4" w:rsidP="00B426C4">
      <w:pPr>
        <w:pStyle w:val="Heading2"/>
        <w:numPr>
          <w:ilvl w:val="1"/>
          <w:numId w:val="1"/>
        </w:numPr>
        <w:tabs>
          <w:tab w:val="clear" w:pos="0"/>
          <w:tab w:val="clear" w:pos="360"/>
        </w:tabs>
        <w:ind w:left="567" w:hanging="567"/>
        <w:rPr>
          <w:b w:val="0"/>
        </w:rPr>
      </w:pPr>
      <w:bookmarkStart w:id="156" w:name="_Toc468258326"/>
      <w:bookmarkStart w:id="157" w:name="_Toc473645820"/>
      <w:bookmarkStart w:id="158" w:name="_Toc505782915"/>
      <w:bookmarkStart w:id="159" w:name="_Toc536007339"/>
      <w:bookmarkStart w:id="160" w:name="_Toc378164160"/>
      <w:bookmarkStart w:id="161" w:name="_Toc390244732"/>
      <w:bookmarkStart w:id="162" w:name="_Toc393178650"/>
      <w:r w:rsidRPr="008B0AB4">
        <w:rPr>
          <w:b w:val="0"/>
        </w:rPr>
        <w:t>Bijlage 1: Totaal aantal meldingen.</w:t>
      </w:r>
      <w:bookmarkEnd w:id="156"/>
      <w:bookmarkEnd w:id="157"/>
      <w:bookmarkEnd w:id="158"/>
      <w:bookmarkEnd w:id="15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63" w:name="_Toc251582529"/>
      <w:bookmarkStart w:id="164" w:name="_Toc277766990"/>
      <w:bookmarkStart w:id="165" w:name="_Toc377035827"/>
      <w:bookmarkStart w:id="166" w:name="_Toc468258327"/>
      <w:bookmarkStart w:id="167" w:name="_Toc473645821"/>
      <w:bookmarkStart w:id="168" w:name="_Toc505782916"/>
      <w:bookmarkStart w:id="169" w:name="_Toc536007340"/>
      <w:r w:rsidRPr="008B0AB4">
        <w:rPr>
          <w:b w:val="0"/>
        </w:rPr>
        <w:t>Bijlage 2: Aantal storingen.</w:t>
      </w:r>
      <w:bookmarkEnd w:id="160"/>
      <w:bookmarkEnd w:id="161"/>
      <w:bookmarkEnd w:id="162"/>
      <w:bookmarkEnd w:id="163"/>
      <w:bookmarkEnd w:id="164"/>
      <w:bookmarkEnd w:id="165"/>
      <w:bookmarkEnd w:id="166"/>
      <w:bookmarkEnd w:id="167"/>
      <w:bookmarkEnd w:id="168"/>
      <w:bookmarkEnd w:id="16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70" w:name="_Toc468258328"/>
      <w:bookmarkStart w:id="171" w:name="_Toc473645822"/>
      <w:bookmarkStart w:id="172" w:name="_Toc505782917"/>
      <w:bookmarkStart w:id="173" w:name="_Toc536007341"/>
      <w:r w:rsidRPr="008B0AB4">
        <w:rPr>
          <w:b w:val="0"/>
        </w:rPr>
        <w:t>Bijlage 3: Aantal onterechte meldingen.</w:t>
      </w:r>
      <w:bookmarkEnd w:id="170"/>
      <w:bookmarkEnd w:id="171"/>
      <w:bookmarkEnd w:id="172"/>
      <w:bookmarkEnd w:id="17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74" w:name="_Toc468258329"/>
      <w:bookmarkStart w:id="175" w:name="_Toc473645823"/>
      <w:bookmarkStart w:id="176" w:name="_Toc505782918"/>
      <w:bookmarkStart w:id="177" w:name="_Toc536007342"/>
      <w:r w:rsidRPr="008B0AB4">
        <w:rPr>
          <w:b w:val="0"/>
        </w:rPr>
        <w:t>Bijlage 4: Aantal preventief onderhoud / modificaties.</w:t>
      </w:r>
      <w:bookmarkEnd w:id="174"/>
      <w:bookmarkEnd w:id="175"/>
      <w:bookmarkEnd w:id="176"/>
      <w:bookmarkEnd w:id="17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78" w:name="_Toc468258330"/>
      <w:bookmarkStart w:id="179" w:name="_Toc473645824"/>
      <w:bookmarkStart w:id="180" w:name="_Toc505782919"/>
      <w:bookmarkStart w:id="181" w:name="_Toc536007343"/>
      <w:r w:rsidRPr="008B0AB4">
        <w:rPr>
          <w:b w:val="0"/>
        </w:rPr>
        <w:t>Bijlage 5: Aantal incidenten.</w:t>
      </w:r>
      <w:bookmarkEnd w:id="178"/>
      <w:bookmarkEnd w:id="179"/>
      <w:bookmarkEnd w:id="180"/>
      <w:bookmarkEnd w:id="18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2" w:name="_Toc468258331"/>
      <w:bookmarkStart w:id="183" w:name="_Toc473645825"/>
      <w:bookmarkStart w:id="184" w:name="_Toc505782920"/>
      <w:bookmarkStart w:id="185" w:name="_Toc536007344"/>
      <w:r w:rsidRPr="008B0AB4">
        <w:rPr>
          <w:b w:val="0"/>
        </w:rPr>
        <w:t>Bijlage 6: Totaal aantal onterechte meldingen.</w:t>
      </w:r>
      <w:bookmarkEnd w:id="182"/>
      <w:bookmarkEnd w:id="183"/>
      <w:bookmarkEnd w:id="184"/>
      <w:bookmarkEnd w:id="185"/>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6" w:name="_Toc468258332"/>
      <w:bookmarkStart w:id="187" w:name="_Toc473645826"/>
      <w:bookmarkStart w:id="188" w:name="_Toc505782921"/>
      <w:bookmarkStart w:id="189" w:name="_Toc536007345"/>
      <w:r w:rsidRPr="008B0AB4">
        <w:rPr>
          <w:b w:val="0"/>
        </w:rPr>
        <w:t>Bijlage 7:</w:t>
      </w:r>
      <w:bookmarkEnd w:id="186"/>
      <w:bookmarkEnd w:id="187"/>
      <w:r>
        <w:rPr>
          <w:b w:val="0"/>
        </w:rPr>
        <w:t xml:space="preserve"> Vergelijking aantal meldingen Q</w:t>
      </w:r>
      <w:r w:rsidR="00CB701E">
        <w:rPr>
          <w:b w:val="0"/>
        </w:rPr>
        <w:t>4</w:t>
      </w:r>
      <w:r>
        <w:rPr>
          <w:b w:val="0"/>
        </w:rPr>
        <w:t xml:space="preserve"> 201</w:t>
      </w:r>
      <w:r w:rsidR="00224FE7">
        <w:rPr>
          <w:b w:val="0"/>
        </w:rPr>
        <w:t>7</w:t>
      </w:r>
      <w:r>
        <w:rPr>
          <w:b w:val="0"/>
        </w:rPr>
        <w:t xml:space="preserve"> </w:t>
      </w:r>
      <w:r w:rsidR="0090083D">
        <w:rPr>
          <w:b w:val="0"/>
        </w:rPr>
        <w:t>–</w:t>
      </w:r>
      <w:r>
        <w:rPr>
          <w:b w:val="0"/>
        </w:rPr>
        <w:t xml:space="preserve"> Q</w:t>
      </w:r>
      <w:r w:rsidR="00CB701E">
        <w:rPr>
          <w:b w:val="0"/>
        </w:rPr>
        <w:t>4</w:t>
      </w:r>
      <w:r>
        <w:rPr>
          <w:b w:val="0"/>
        </w:rPr>
        <w:t xml:space="preserve"> 201</w:t>
      </w:r>
      <w:r w:rsidR="00224FE7">
        <w:rPr>
          <w:b w:val="0"/>
        </w:rPr>
        <w:t>8</w:t>
      </w:r>
      <w:r>
        <w:rPr>
          <w:b w:val="0"/>
        </w:rPr>
        <w:t>.</w:t>
      </w:r>
      <w:bookmarkEnd w:id="188"/>
      <w:bookmarkEnd w:id="18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0" w:name="_Toc505782922"/>
      <w:bookmarkStart w:id="191" w:name="_Toc536007346"/>
      <w:r w:rsidRPr="008B0AB4">
        <w:rPr>
          <w:b w:val="0"/>
        </w:rPr>
        <w:t>Bijlage 8:</w:t>
      </w:r>
      <w:r>
        <w:rPr>
          <w:b w:val="0"/>
        </w:rPr>
        <w:t xml:space="preserve"> Vergelijking aantal meldingen Q</w:t>
      </w:r>
      <w:r w:rsidR="00CB701E">
        <w:rPr>
          <w:b w:val="0"/>
        </w:rPr>
        <w:t>3</w:t>
      </w:r>
      <w:r>
        <w:rPr>
          <w:b w:val="0"/>
        </w:rPr>
        <w:t xml:space="preserve"> 201</w:t>
      </w:r>
      <w:r w:rsidR="00694DA4">
        <w:rPr>
          <w:b w:val="0"/>
        </w:rPr>
        <w:t>8</w:t>
      </w:r>
      <w:r>
        <w:rPr>
          <w:b w:val="0"/>
        </w:rPr>
        <w:t xml:space="preserve"> </w:t>
      </w:r>
      <w:r w:rsidR="0090083D">
        <w:rPr>
          <w:b w:val="0"/>
        </w:rPr>
        <w:t>–</w:t>
      </w:r>
      <w:r>
        <w:rPr>
          <w:b w:val="0"/>
        </w:rPr>
        <w:t xml:space="preserve"> Q</w:t>
      </w:r>
      <w:r w:rsidR="00CB701E">
        <w:rPr>
          <w:b w:val="0"/>
        </w:rPr>
        <w:t>4</w:t>
      </w:r>
      <w:r>
        <w:rPr>
          <w:b w:val="0"/>
        </w:rPr>
        <w:t xml:space="preserve"> 201</w:t>
      </w:r>
      <w:r w:rsidR="00224FE7">
        <w:rPr>
          <w:b w:val="0"/>
        </w:rPr>
        <w:t>8</w:t>
      </w:r>
      <w:r>
        <w:rPr>
          <w:b w:val="0"/>
        </w:rPr>
        <w:t>.</w:t>
      </w:r>
      <w:bookmarkEnd w:id="190"/>
      <w:bookmarkEnd w:id="19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2" w:name="_Toc505782923"/>
      <w:bookmarkStart w:id="193" w:name="_Toc536007347"/>
      <w:bookmarkStart w:id="194" w:name="_Toc468258333"/>
      <w:bookmarkStart w:id="195" w:name="_Toc473645827"/>
      <w:r w:rsidRPr="008B0AB4">
        <w:rPr>
          <w:b w:val="0"/>
        </w:rPr>
        <w:t xml:space="preserve">Bijlage 9: </w:t>
      </w:r>
      <w:r>
        <w:rPr>
          <w:b w:val="0"/>
        </w:rPr>
        <w:t xml:space="preserve">Vergelijking aantal storingen </w:t>
      </w:r>
      <w:r w:rsidR="00224FE7">
        <w:rPr>
          <w:b w:val="0"/>
        </w:rPr>
        <w:t>Q</w:t>
      </w:r>
      <w:r w:rsidR="00CB701E">
        <w:rPr>
          <w:b w:val="0"/>
        </w:rPr>
        <w:t>4</w:t>
      </w:r>
      <w:r w:rsidR="00224FE7">
        <w:rPr>
          <w:b w:val="0"/>
        </w:rPr>
        <w:t xml:space="preserve"> 2017 – Q</w:t>
      </w:r>
      <w:r w:rsidR="00CB701E">
        <w:rPr>
          <w:b w:val="0"/>
        </w:rPr>
        <w:t>4</w:t>
      </w:r>
      <w:r w:rsidR="00224FE7">
        <w:rPr>
          <w:b w:val="0"/>
        </w:rPr>
        <w:t xml:space="preserve"> 2018</w:t>
      </w:r>
      <w:r>
        <w:rPr>
          <w:b w:val="0"/>
        </w:rPr>
        <w:t>.</w:t>
      </w:r>
      <w:bookmarkEnd w:id="192"/>
      <w:bookmarkEnd w:id="193"/>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196" w:name="_Toc505782924"/>
      <w:bookmarkStart w:id="197" w:name="_Toc536007348"/>
      <w:r w:rsidRPr="000D285F">
        <w:rPr>
          <w:b w:val="0"/>
        </w:rPr>
        <w:t xml:space="preserve">Bijlage 10: Vergelijking aantal storingen </w:t>
      </w:r>
      <w:r w:rsidR="00224FE7">
        <w:rPr>
          <w:b w:val="0"/>
        </w:rPr>
        <w:t>Q</w:t>
      </w:r>
      <w:r w:rsidR="00CB701E">
        <w:rPr>
          <w:b w:val="0"/>
        </w:rPr>
        <w:t>3</w:t>
      </w:r>
      <w:r w:rsidR="00224FE7">
        <w:rPr>
          <w:b w:val="0"/>
        </w:rPr>
        <w:t xml:space="preserve"> 201</w:t>
      </w:r>
      <w:r w:rsidR="00694DA4">
        <w:rPr>
          <w:b w:val="0"/>
        </w:rPr>
        <w:t>8</w:t>
      </w:r>
      <w:r w:rsidR="00224FE7">
        <w:rPr>
          <w:b w:val="0"/>
        </w:rPr>
        <w:t xml:space="preserve"> – Q</w:t>
      </w:r>
      <w:r w:rsidR="00CB701E">
        <w:rPr>
          <w:b w:val="0"/>
        </w:rPr>
        <w:t>4</w:t>
      </w:r>
      <w:r w:rsidR="00224FE7">
        <w:rPr>
          <w:b w:val="0"/>
        </w:rPr>
        <w:t xml:space="preserve"> 2018</w:t>
      </w:r>
      <w:r w:rsidRPr="000D285F">
        <w:rPr>
          <w:b w:val="0"/>
        </w:rPr>
        <w:t>.</w:t>
      </w:r>
      <w:bookmarkStart w:id="198" w:name="_Toc468258337"/>
      <w:bookmarkStart w:id="199" w:name="_Toc473645832"/>
      <w:bookmarkEnd w:id="196"/>
      <w:bookmarkEnd w:id="197"/>
    </w:p>
    <w:p w:rsidR="00CB701E" w:rsidRPr="000F54FF" w:rsidRDefault="00CB701E" w:rsidP="00CB701E">
      <w:pPr>
        <w:pStyle w:val="Heading2"/>
        <w:numPr>
          <w:ilvl w:val="1"/>
          <w:numId w:val="1"/>
        </w:numPr>
        <w:tabs>
          <w:tab w:val="clear" w:pos="0"/>
          <w:tab w:val="clear" w:pos="360"/>
          <w:tab w:val="left" w:pos="567"/>
        </w:tabs>
        <w:ind w:left="567" w:hanging="567"/>
        <w:rPr>
          <w:b w:val="0"/>
        </w:rPr>
      </w:pPr>
      <w:bookmarkStart w:id="200" w:name="_Toc536007349"/>
      <w:bookmarkStart w:id="201" w:name="_Toc505782925"/>
      <w:r w:rsidRPr="008B0AB4">
        <w:rPr>
          <w:b w:val="0"/>
        </w:rPr>
        <w:t>Bijlage 1</w:t>
      </w:r>
      <w:r>
        <w:rPr>
          <w:b w:val="0"/>
        </w:rPr>
        <w:t>1</w:t>
      </w:r>
      <w:r w:rsidRPr="008B0AB4">
        <w:rPr>
          <w:b w:val="0"/>
        </w:rPr>
        <w:t xml:space="preserve">: Aantal meldingen </w:t>
      </w:r>
      <w:r>
        <w:rPr>
          <w:b w:val="0"/>
        </w:rPr>
        <w:t>CCTV-camerasysteem Q4 2018</w:t>
      </w:r>
      <w:r w:rsidRPr="008B0AB4">
        <w:rPr>
          <w:b w:val="0"/>
        </w:rPr>
        <w:t>.</w:t>
      </w:r>
      <w:bookmarkEnd w:id="200"/>
      <w:r w:rsidRPr="000F54FF">
        <w:rPr>
          <w:b w:val="0"/>
        </w:rPr>
        <w:t xml:space="preserve"> </w:t>
      </w:r>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02" w:name="_Toc536007350"/>
      <w:r w:rsidRPr="000D285F">
        <w:rPr>
          <w:b w:val="0"/>
        </w:rPr>
        <w:t>Bijlage 1</w:t>
      </w:r>
      <w:r w:rsidR="00CB701E">
        <w:rPr>
          <w:b w:val="0"/>
        </w:rPr>
        <w:t>2</w:t>
      </w:r>
      <w:r w:rsidRPr="000D285F">
        <w:rPr>
          <w:b w:val="0"/>
        </w:rPr>
        <w:t xml:space="preserve">: Aantal meldingen </w:t>
      </w:r>
      <w:r w:rsidR="00A12A01" w:rsidRPr="008B0AB4">
        <w:rPr>
          <w:b w:val="0"/>
        </w:rPr>
        <w:t xml:space="preserve">Afsluitbomen (AB) </w:t>
      </w:r>
      <w:bookmarkEnd w:id="198"/>
      <w:bookmarkEnd w:id="199"/>
      <w:r w:rsidR="00224FE7">
        <w:rPr>
          <w:b w:val="0"/>
        </w:rPr>
        <w:t>Q</w:t>
      </w:r>
      <w:r w:rsidR="00CB701E">
        <w:rPr>
          <w:b w:val="0"/>
        </w:rPr>
        <w:t>4</w:t>
      </w:r>
      <w:r w:rsidR="00224FE7">
        <w:rPr>
          <w:b w:val="0"/>
        </w:rPr>
        <w:t xml:space="preserve"> 2018</w:t>
      </w:r>
      <w:r w:rsidRPr="000D285F">
        <w:rPr>
          <w:b w:val="0"/>
        </w:rPr>
        <w:t>.</w:t>
      </w:r>
      <w:bookmarkEnd w:id="201"/>
      <w:bookmarkEnd w:id="202"/>
    </w:p>
    <w:p w:rsidR="00CB701E" w:rsidRPr="00CB701E" w:rsidRDefault="00CB701E" w:rsidP="00CB701E">
      <w:pPr>
        <w:pStyle w:val="Heading2"/>
        <w:numPr>
          <w:ilvl w:val="1"/>
          <w:numId w:val="1"/>
        </w:numPr>
        <w:tabs>
          <w:tab w:val="clear" w:pos="0"/>
          <w:tab w:val="clear" w:pos="360"/>
          <w:tab w:val="left" w:pos="567"/>
        </w:tabs>
        <w:ind w:left="709" w:hanging="709"/>
        <w:rPr>
          <w:b w:val="0"/>
        </w:rPr>
      </w:pPr>
      <w:bookmarkStart w:id="203" w:name="_Toc536007351"/>
      <w:bookmarkStart w:id="204" w:name="_Toc505782929"/>
      <w:bookmarkStart w:id="205" w:name="_Toc505782926"/>
      <w:r w:rsidRPr="00CB701E">
        <w:rPr>
          <w:b w:val="0"/>
        </w:rPr>
        <w:t>Bijlage 13: Aantal meldingen Verkeerssignaleringssysteem (MTM)</w:t>
      </w:r>
      <w:r>
        <w:rPr>
          <w:b w:val="0"/>
        </w:rPr>
        <w:t xml:space="preserve"> </w:t>
      </w:r>
      <w:r w:rsidRPr="00CB701E">
        <w:rPr>
          <w:b w:val="0"/>
        </w:rPr>
        <w:t>Q4 2018.</w:t>
      </w:r>
      <w:bookmarkEnd w:id="203"/>
    </w:p>
    <w:p w:rsidR="00224FE7" w:rsidRPr="00CB701E" w:rsidRDefault="00224FE7" w:rsidP="00E35C68">
      <w:pPr>
        <w:pStyle w:val="Heading2"/>
        <w:numPr>
          <w:ilvl w:val="1"/>
          <w:numId w:val="1"/>
        </w:numPr>
        <w:tabs>
          <w:tab w:val="clear" w:pos="0"/>
          <w:tab w:val="clear" w:pos="360"/>
          <w:tab w:val="left" w:pos="567"/>
        </w:tabs>
        <w:ind w:left="567" w:hanging="567"/>
        <w:rPr>
          <w:b w:val="0"/>
        </w:rPr>
      </w:pPr>
      <w:bookmarkStart w:id="206" w:name="_Toc536007352"/>
      <w:r w:rsidRPr="00CB701E">
        <w:rPr>
          <w:b w:val="0"/>
        </w:rPr>
        <w:t>Bijlage 1</w:t>
      </w:r>
      <w:r w:rsidR="00CB701E" w:rsidRPr="00CB701E">
        <w:rPr>
          <w:b w:val="0"/>
        </w:rPr>
        <w:t>4</w:t>
      </w:r>
      <w:r w:rsidRPr="00CB701E">
        <w:rPr>
          <w:b w:val="0"/>
        </w:rPr>
        <w:t xml:space="preserve">: </w:t>
      </w:r>
      <w:r w:rsidR="000F54FF" w:rsidRPr="00CB701E">
        <w:rPr>
          <w:b w:val="0"/>
        </w:rPr>
        <w:t>Aantal meldingen Telefoon en intercominstallatie Q</w:t>
      </w:r>
      <w:r w:rsidR="00CB701E" w:rsidRPr="00CB701E">
        <w:rPr>
          <w:b w:val="0"/>
        </w:rPr>
        <w:t>4</w:t>
      </w:r>
      <w:r w:rsidR="000F54FF" w:rsidRPr="00CB701E">
        <w:rPr>
          <w:b w:val="0"/>
        </w:rPr>
        <w:t xml:space="preserve"> 2018.</w:t>
      </w:r>
      <w:bookmarkEnd w:id="206"/>
      <w:r w:rsidR="000F54FF" w:rsidRPr="00CB701E">
        <w:rPr>
          <w:b w:val="0"/>
        </w:rPr>
        <w:t xml:space="preserve"> </w:t>
      </w:r>
      <w:bookmarkEnd w:id="204"/>
    </w:p>
    <w:p w:rsidR="008E6B70" w:rsidRPr="008E6B70" w:rsidRDefault="008E6B70" w:rsidP="008E6B70">
      <w:bookmarkStart w:id="207" w:name="_Toc468258335"/>
      <w:bookmarkStart w:id="208" w:name="_Toc473645831"/>
      <w:bookmarkEnd w:id="205"/>
      <w:bookmarkEnd w:id="194"/>
      <w:bookmarkEnd w:id="195"/>
    </w:p>
    <w:bookmarkEnd w:id="207"/>
    <w:bookmarkEnd w:id="208"/>
    <w:p w:rsidR="00B426C4" w:rsidRPr="00E26414" w:rsidRDefault="00B426C4" w:rsidP="00B426C4"/>
    <w:p w:rsidR="00AB5CD7" w:rsidRDefault="00AB5CD7"/>
    <w:p w:rsidR="006977BE" w:rsidRDefault="006977BE"/>
    <w:sectPr w:rsidR="006977BE" w:rsidSect="009A57CC">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73D" w:rsidRDefault="0071773D">
      <w:r>
        <w:separator/>
      </w:r>
    </w:p>
  </w:endnote>
  <w:endnote w:type="continuationSeparator" w:id="0">
    <w:p w:rsidR="0071773D" w:rsidRDefault="0071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3D" w:rsidRDefault="0071773D" w:rsidP="009E6C3F">
    <w:pPr>
      <w:pStyle w:val="Huisstijl-Voorwaarden"/>
    </w:pPr>
    <w:r>
      <w:rPr>
        <w:sz w:val="20"/>
      </w:rPr>
      <mc:AlternateContent>
        <mc:Choice Requires="wps">
          <w:drawing>
            <wp:anchor distT="0" distB="0" distL="114300" distR="114300" simplePos="0" relativeHeight="251671040"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71773D" w:rsidTr="001B560E">
                            <w:trPr>
                              <w:trHeight w:hRule="exact" w:val="4560"/>
                            </w:trPr>
                            <w:tc>
                              <w:tcPr>
                                <w:tcW w:w="2520" w:type="dxa"/>
                                <w:vAlign w:val="bottom"/>
                              </w:tcPr>
                              <w:p w:rsidR="0071773D" w:rsidRDefault="0071773D">
                                <w:pPr>
                                  <w:rPr>
                                    <w:rStyle w:val="Huisstijl-Kopje"/>
                                  </w:rPr>
                                </w:pPr>
                                <w:bookmarkStart w:id="12" w:name="bmVoettekstRechts2Even" w:colFirst="0" w:colLast="0"/>
                              </w:p>
                            </w:tc>
                          </w:tr>
                          <w:bookmarkEnd w:id="12"/>
                        </w:tbl>
                        <w:p w:rsidR="0071773D" w:rsidRDefault="0071773D"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71773D" w:rsidTr="001B560E">
                      <w:trPr>
                        <w:trHeight w:hRule="exact" w:val="4560"/>
                      </w:trPr>
                      <w:tc>
                        <w:tcPr>
                          <w:tcW w:w="2520" w:type="dxa"/>
                          <w:vAlign w:val="bottom"/>
                        </w:tcPr>
                        <w:p w:rsidR="0071773D" w:rsidRDefault="0071773D">
                          <w:pPr>
                            <w:rPr>
                              <w:rStyle w:val="Huisstijl-Kopje"/>
                            </w:rPr>
                          </w:pPr>
                          <w:bookmarkStart w:id="15" w:name="bmVoettekstRechts2Even" w:colFirst="0" w:colLast="0"/>
                        </w:p>
                      </w:tc>
                    </w:tr>
                    <w:bookmarkEnd w:id="15"/>
                  </w:tbl>
                  <w:p w:rsidR="0071773D" w:rsidRDefault="0071773D"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1773D" w:rsidTr="001B560E">
      <w:tc>
        <w:tcPr>
          <w:tcW w:w="7080" w:type="dxa"/>
        </w:tcPr>
        <w:p w:rsidR="0071773D" w:rsidRDefault="0071773D" w:rsidP="009E6C3F">
          <w:pPr>
            <w:pStyle w:val="Huisstijl-Voorwaarden"/>
          </w:pPr>
          <w:bookmarkStart w:id="13" w:name="bmVoettekstLinks2Even" w:colFirst="0" w:colLast="0"/>
        </w:p>
      </w:tc>
    </w:tr>
    <w:bookmarkEnd w:id="13"/>
  </w:tbl>
  <w:p w:rsidR="0071773D" w:rsidRDefault="007177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3D" w:rsidRDefault="0071773D" w:rsidP="009E6C3F">
    <w:pPr>
      <w:pStyle w:val="Huisstijl-Voorwaarden"/>
    </w:pPr>
    <w:r>
      <w:rPr>
        <w:sz w:val="20"/>
      </w:rPr>
      <mc:AlternateContent>
        <mc:Choice Requires="wps">
          <w:drawing>
            <wp:anchor distT="0" distB="0" distL="114300" distR="114300" simplePos="0" relativeHeight="251667968"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71773D" w:rsidTr="001B560E">
                            <w:trPr>
                              <w:trHeight w:hRule="exact" w:val="4560"/>
                            </w:trPr>
                            <w:tc>
                              <w:tcPr>
                                <w:tcW w:w="2520" w:type="dxa"/>
                                <w:vAlign w:val="bottom"/>
                              </w:tcPr>
                              <w:p w:rsidR="0071773D" w:rsidRDefault="0071773D">
                                <w:pPr>
                                  <w:rPr>
                                    <w:rStyle w:val="Huisstijl-Kopje"/>
                                  </w:rPr>
                                </w:pPr>
                                <w:bookmarkStart w:id="14" w:name="bmVoettekstRechts2" w:colFirst="0" w:colLast="0"/>
                              </w:p>
                            </w:tc>
                          </w:tr>
                          <w:bookmarkEnd w:id="14"/>
                        </w:tbl>
                        <w:p w:rsidR="0071773D" w:rsidRDefault="0071773D"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71773D" w:rsidTr="001B560E">
                      <w:trPr>
                        <w:trHeight w:hRule="exact" w:val="4560"/>
                      </w:trPr>
                      <w:tc>
                        <w:tcPr>
                          <w:tcW w:w="2520" w:type="dxa"/>
                          <w:vAlign w:val="bottom"/>
                        </w:tcPr>
                        <w:p w:rsidR="0071773D" w:rsidRDefault="0071773D">
                          <w:pPr>
                            <w:rPr>
                              <w:rStyle w:val="Huisstijl-Kopje"/>
                            </w:rPr>
                          </w:pPr>
                          <w:bookmarkStart w:id="15" w:name="bmVoettekstRechts2" w:colFirst="0" w:colLast="0"/>
                        </w:p>
                      </w:tc>
                    </w:tr>
                    <w:bookmarkEnd w:id="15"/>
                  </w:tbl>
                  <w:p w:rsidR="0071773D" w:rsidRDefault="0071773D"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1773D" w:rsidTr="001B560E">
      <w:tc>
        <w:tcPr>
          <w:tcW w:w="7080" w:type="dxa"/>
        </w:tcPr>
        <w:p w:rsidR="0071773D" w:rsidRDefault="0071773D" w:rsidP="009E6C3F">
          <w:pPr>
            <w:pStyle w:val="Huisstijl-Voorwaarden"/>
          </w:pPr>
          <w:bookmarkStart w:id="16" w:name="bmVoettekstLinks2" w:colFirst="0" w:colLast="0"/>
        </w:p>
      </w:tc>
    </w:tr>
    <w:bookmarkEnd w:id="16"/>
  </w:tbl>
  <w:p w:rsidR="0071773D" w:rsidRDefault="007177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3D" w:rsidRDefault="0071773D" w:rsidP="009E6C3F">
    <w:pPr>
      <w:pStyle w:val="Huisstijl-Voorwaarden"/>
    </w:pPr>
    <w:r>
      <mc:AlternateContent>
        <mc:Choice Requires="wps">
          <w:drawing>
            <wp:anchor distT="0" distB="0" distL="114300" distR="114300" simplePos="0" relativeHeight="251674112"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1773D" w:rsidTr="002165EE">
                            <w:trPr>
                              <w:trHeight w:hRule="exact" w:val="4560"/>
                            </w:trPr>
                            <w:tc>
                              <w:tcPr>
                                <w:tcW w:w="2520" w:type="dxa"/>
                                <w:vAlign w:val="bottom"/>
                              </w:tcPr>
                              <w:p w:rsidR="0071773D" w:rsidRPr="00034711" w:rsidRDefault="0071773D" w:rsidP="001B560E">
                                <w:pPr>
                                  <w:pStyle w:val="Huisstijl-Naw"/>
                                  <w:rPr>
                                    <w:rStyle w:val="Huisstijl-Kopje"/>
                                  </w:rPr>
                                </w:pPr>
                                <w:bookmarkStart w:id="31" w:name="bmVoettekstRechts1" w:colFirst="0" w:colLast="0"/>
                              </w:p>
                            </w:tc>
                          </w:tr>
                          <w:bookmarkEnd w:id="31"/>
                        </w:tbl>
                        <w:p w:rsidR="0071773D" w:rsidRDefault="0071773D"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1773D" w:rsidTr="002165EE">
                      <w:trPr>
                        <w:trHeight w:hRule="exact" w:val="4560"/>
                      </w:trPr>
                      <w:tc>
                        <w:tcPr>
                          <w:tcW w:w="2520" w:type="dxa"/>
                          <w:vAlign w:val="bottom"/>
                        </w:tcPr>
                        <w:p w:rsidR="0071773D" w:rsidRPr="00034711" w:rsidRDefault="0071773D" w:rsidP="001B560E">
                          <w:pPr>
                            <w:pStyle w:val="Huisstijl-Naw"/>
                            <w:rPr>
                              <w:rStyle w:val="Huisstijl-Kopje"/>
                            </w:rPr>
                          </w:pPr>
                          <w:bookmarkStart w:id="32" w:name="bmVoettekstRechts1" w:colFirst="0" w:colLast="0"/>
                        </w:p>
                      </w:tc>
                    </w:tr>
                    <w:bookmarkEnd w:id="32"/>
                  </w:tbl>
                  <w:p w:rsidR="0071773D" w:rsidRDefault="0071773D"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1773D" w:rsidTr="001B560E">
      <w:tc>
        <w:tcPr>
          <w:tcW w:w="7080" w:type="dxa"/>
        </w:tcPr>
        <w:p w:rsidR="0071773D" w:rsidRDefault="0071773D" w:rsidP="009E6C3F">
          <w:pPr>
            <w:pStyle w:val="Huisstijl-Voorwaarden"/>
          </w:pPr>
          <w:bookmarkStart w:id="33" w:name="bmVoettekstLinks1" w:colFirst="0" w:colLast="0"/>
        </w:p>
      </w:tc>
    </w:tr>
  </w:tbl>
  <w:bookmarkEnd w:id="33"/>
  <w:p w:rsidR="0071773D" w:rsidRDefault="0071773D">
    <w:pPr>
      <w:pStyle w:val="Footer"/>
    </w:pPr>
    <w:r>
      <w:rPr>
        <w:noProof/>
        <w:sz w:val="20"/>
      </w:rPr>
      <mc:AlternateContent>
        <mc:Choice Requires="wps">
          <w:drawing>
            <wp:anchor distT="0" distB="0" distL="114300" distR="114300" simplePos="0" relativeHeight="251658752"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71773D" w:rsidTr="009A57CC">
                            <w:trPr>
                              <w:cantSplit/>
                            </w:trPr>
                            <w:tc>
                              <w:tcPr>
                                <w:tcW w:w="2400" w:type="dxa"/>
                                <w:vAlign w:val="bottom"/>
                              </w:tcPr>
                              <w:p w:rsidR="0071773D" w:rsidRDefault="0071773D">
                                <w:pPr>
                                  <w:spacing w:line="160" w:lineRule="exact"/>
                                  <w:rPr>
                                    <w:rStyle w:val="Huisstijl-Kopje"/>
                                  </w:rPr>
                                </w:pPr>
                                <w:bookmarkStart w:id="34" w:name="tblAkkoord1"/>
                              </w:p>
                            </w:tc>
                          </w:tr>
                          <w:tr w:rsidR="0071773D" w:rsidTr="00021CB5">
                            <w:trPr>
                              <w:cantSplit/>
                            </w:trPr>
                            <w:tc>
                              <w:tcPr>
                                <w:tcW w:w="2400" w:type="dxa"/>
                                <w:shd w:val="clear" w:color="auto" w:fill="auto"/>
                                <w:vAlign w:val="bottom"/>
                              </w:tcPr>
                              <w:p w:rsidR="0071773D" w:rsidRDefault="0071773D">
                                <w:pPr>
                                  <w:spacing w:line="560" w:lineRule="exact"/>
                                </w:pPr>
                              </w:p>
                            </w:tc>
                          </w:tr>
                          <w:tr w:rsidR="0071773D" w:rsidTr="009A57CC">
                            <w:trPr>
                              <w:cantSplit/>
                            </w:trPr>
                            <w:tc>
                              <w:tcPr>
                                <w:tcW w:w="2400" w:type="dxa"/>
                                <w:vAlign w:val="bottom"/>
                              </w:tcPr>
                              <w:p w:rsidR="0071773D" w:rsidRDefault="0071773D">
                                <w:pPr>
                                  <w:spacing w:line="160" w:lineRule="exact"/>
                                  <w:rPr>
                                    <w:rStyle w:val="Huisstijl-Kopje"/>
                                  </w:rPr>
                                </w:pPr>
                              </w:p>
                            </w:tc>
                          </w:tr>
                          <w:tr w:rsidR="0071773D" w:rsidTr="00021CB5">
                            <w:trPr>
                              <w:cantSplit/>
                            </w:trPr>
                            <w:tc>
                              <w:tcPr>
                                <w:tcW w:w="2400" w:type="dxa"/>
                                <w:shd w:val="clear" w:color="auto" w:fill="auto"/>
                                <w:vAlign w:val="bottom"/>
                              </w:tcPr>
                              <w:p w:rsidR="0071773D" w:rsidRDefault="0071773D">
                                <w:pPr>
                                  <w:spacing w:line="560" w:lineRule="exact"/>
                                </w:pPr>
                              </w:p>
                            </w:tc>
                          </w:tr>
                          <w:bookmarkEnd w:id="34"/>
                        </w:tbl>
                        <w:p w:rsidR="0071773D" w:rsidRDefault="0071773D"/>
                        <w:p w:rsidR="0071773D" w:rsidRDefault="0071773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71773D" w:rsidTr="009A57CC">
                      <w:trPr>
                        <w:cantSplit/>
                      </w:trPr>
                      <w:tc>
                        <w:tcPr>
                          <w:tcW w:w="2400" w:type="dxa"/>
                          <w:vAlign w:val="bottom"/>
                        </w:tcPr>
                        <w:p w:rsidR="0071773D" w:rsidRDefault="0071773D">
                          <w:pPr>
                            <w:spacing w:line="160" w:lineRule="exact"/>
                            <w:rPr>
                              <w:rStyle w:val="Huisstijl-Kopje"/>
                            </w:rPr>
                          </w:pPr>
                          <w:bookmarkStart w:id="35" w:name="tblAkkoord1"/>
                        </w:p>
                      </w:tc>
                    </w:tr>
                    <w:tr w:rsidR="0071773D" w:rsidTr="00021CB5">
                      <w:trPr>
                        <w:cantSplit/>
                      </w:trPr>
                      <w:tc>
                        <w:tcPr>
                          <w:tcW w:w="2400" w:type="dxa"/>
                          <w:shd w:val="clear" w:color="auto" w:fill="auto"/>
                          <w:vAlign w:val="bottom"/>
                        </w:tcPr>
                        <w:p w:rsidR="0071773D" w:rsidRDefault="0071773D">
                          <w:pPr>
                            <w:spacing w:line="560" w:lineRule="exact"/>
                          </w:pPr>
                        </w:p>
                      </w:tc>
                    </w:tr>
                    <w:tr w:rsidR="0071773D" w:rsidTr="009A57CC">
                      <w:trPr>
                        <w:cantSplit/>
                      </w:trPr>
                      <w:tc>
                        <w:tcPr>
                          <w:tcW w:w="2400" w:type="dxa"/>
                          <w:vAlign w:val="bottom"/>
                        </w:tcPr>
                        <w:p w:rsidR="0071773D" w:rsidRDefault="0071773D">
                          <w:pPr>
                            <w:spacing w:line="160" w:lineRule="exact"/>
                            <w:rPr>
                              <w:rStyle w:val="Huisstijl-Kopje"/>
                            </w:rPr>
                          </w:pPr>
                        </w:p>
                      </w:tc>
                    </w:tr>
                    <w:tr w:rsidR="0071773D" w:rsidTr="00021CB5">
                      <w:trPr>
                        <w:cantSplit/>
                      </w:trPr>
                      <w:tc>
                        <w:tcPr>
                          <w:tcW w:w="2400" w:type="dxa"/>
                          <w:shd w:val="clear" w:color="auto" w:fill="auto"/>
                          <w:vAlign w:val="bottom"/>
                        </w:tcPr>
                        <w:p w:rsidR="0071773D" w:rsidRDefault="0071773D">
                          <w:pPr>
                            <w:spacing w:line="560" w:lineRule="exact"/>
                          </w:pPr>
                        </w:p>
                      </w:tc>
                    </w:tr>
                    <w:bookmarkEnd w:id="35"/>
                  </w:tbl>
                  <w:p w:rsidR="0071773D" w:rsidRDefault="0071773D"/>
                  <w:p w:rsidR="0071773D" w:rsidRDefault="0071773D"/>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73D" w:rsidRDefault="0071773D">
      <w:r>
        <w:separator/>
      </w:r>
    </w:p>
  </w:footnote>
  <w:footnote w:type="continuationSeparator" w:id="0">
    <w:p w:rsidR="0071773D" w:rsidRDefault="00717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3D" w:rsidRDefault="0071773D" w:rsidP="007D6F15">
    <w:r>
      <w:rPr>
        <w:noProof/>
        <w:sz w:val="20"/>
      </w:rPr>
      <mc:AlternateContent>
        <mc:Choice Requires="wps">
          <w:drawing>
            <wp:anchor distT="0" distB="0" distL="114300" distR="114300" simplePos="0" relativeHeight="251643392"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71773D" w:rsidTr="005915C8">
                            <w:tc>
                              <w:tcPr>
                                <w:tcW w:w="11984" w:type="dxa"/>
                              </w:tcPr>
                              <w:p w:rsidR="0071773D" w:rsidRDefault="0071773D">
                                <w:bookmarkStart w:id="3" w:name="bmAfwLogo2EvenPag" w:colFirst="0" w:colLast="0"/>
                              </w:p>
                            </w:tc>
                          </w:tr>
                          <w:bookmarkEnd w:id="3"/>
                        </w:tbl>
                        <w:p w:rsidR="0071773D" w:rsidRDefault="0071773D"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71773D" w:rsidTr="005915C8">
                      <w:tc>
                        <w:tcPr>
                          <w:tcW w:w="11984" w:type="dxa"/>
                        </w:tcPr>
                        <w:p w:rsidR="0071773D" w:rsidRDefault="0071773D">
                          <w:bookmarkStart w:id="3" w:name="bmAfwLogo2EvenPag" w:colFirst="0" w:colLast="0"/>
                        </w:p>
                      </w:tc>
                    </w:tr>
                    <w:bookmarkEnd w:id="3"/>
                  </w:tbl>
                  <w:p w:rsidR="0071773D" w:rsidRDefault="0071773D"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1773D">
                            <w:trPr>
                              <w:trHeight w:val="240"/>
                            </w:trPr>
                            <w:tc>
                              <w:tcPr>
                                <w:tcW w:w="1680" w:type="dxa"/>
                              </w:tcPr>
                              <w:p w:rsidR="009A57CC" w:rsidRPr="009A57CC" w:rsidRDefault="009A57CC">
                                <w:pPr>
                                  <w:rPr>
                                    <w:rStyle w:val="Huisstijl-Kopje"/>
                                  </w:rPr>
                                </w:pPr>
                                <w:bookmarkStart w:id="4" w:name="bmGegevens2EvenPag" w:colFirst="1" w:colLast="1"/>
                                <w:bookmarkStart w:id="5" w:name="bmGegevens2LinksEvenPag" w:colFirst="0" w:colLast="0"/>
                                <w:r w:rsidRPr="009A57CC">
                                  <w:rPr>
                                    <w:rStyle w:val="Huisstijl-Kopje"/>
                                  </w:rPr>
                                  <w:t>Revisie</w:t>
                                </w:r>
                              </w:p>
                              <w:p w:rsidR="009A57CC" w:rsidRDefault="009A57CC">
                                <w:pPr>
                                  <w:rPr>
                                    <w:rStyle w:val="Huisstijl-Gegeven"/>
                                  </w:rPr>
                                </w:pPr>
                                <w:r w:rsidRPr="009A57CC">
                                  <w:rPr>
                                    <w:rStyle w:val="Huisstijl-Gegeven"/>
                                  </w:rPr>
                                  <w:t>1.0</w:t>
                                </w:r>
                              </w:p>
                              <w:p w:rsidR="009A57CC" w:rsidRPr="009A57CC" w:rsidRDefault="009A57CC">
                                <w:pPr>
                                  <w:rPr>
                                    <w:rStyle w:val="Huisstijl-Kopje"/>
                                  </w:rPr>
                                </w:pPr>
                                <w:r w:rsidRPr="009A57CC">
                                  <w:rPr>
                                    <w:rStyle w:val="Huisstijl-Kopje"/>
                                  </w:rPr>
                                  <w:t>Status</w:t>
                                </w:r>
                              </w:p>
                              <w:p w:rsidR="009A57CC" w:rsidRDefault="009A57CC">
                                <w:pPr>
                                  <w:rPr>
                                    <w:rStyle w:val="Huisstijl-Gegeven"/>
                                  </w:rPr>
                                </w:pPr>
                                <w:r w:rsidRPr="009A57CC">
                                  <w:rPr>
                                    <w:rStyle w:val="Huisstijl-Gegeven"/>
                                  </w:rPr>
                                  <w:t>Definitief</w:t>
                                </w:r>
                              </w:p>
                              <w:p w:rsidR="009A57CC" w:rsidRPr="009A57CC" w:rsidRDefault="009A57CC">
                                <w:pPr>
                                  <w:rPr>
                                    <w:rStyle w:val="Huisstijl-Kopje"/>
                                  </w:rPr>
                                </w:pPr>
                                <w:r w:rsidRPr="009A57CC">
                                  <w:rPr>
                                    <w:rStyle w:val="Huisstijl-Kopje"/>
                                  </w:rPr>
                                  <w:t>Blad</w:t>
                                </w:r>
                              </w:p>
                              <w:p w:rsidR="0071773D" w:rsidRPr="009A57CC" w:rsidRDefault="009A57CC">
                                <w:pPr>
                                  <w:rPr>
                                    <w:rStyle w:val="Huisstijl-Gegeven"/>
                                  </w:rPr>
                                </w:pPr>
                                <w:r w:rsidRPr="009A57CC">
                                  <w:rPr>
                                    <w:rStyle w:val="Huisstijl-Gegeven"/>
                                  </w:rPr>
                                  <w:fldChar w:fldCharType="begin"/>
                                </w:r>
                                <w:r w:rsidRPr="009A57CC">
                                  <w:rPr>
                                    <w:rStyle w:val="Huisstijl-Gegeven"/>
                                  </w:rPr>
                                  <w:instrText xml:space="preserve"> PAGE  \* MERGEFORMAT </w:instrText>
                                </w:r>
                                <w:r w:rsidRPr="009A57CC">
                                  <w:rPr>
                                    <w:rStyle w:val="Huisstijl-Gegeven"/>
                                  </w:rPr>
                                  <w:fldChar w:fldCharType="separate"/>
                                </w:r>
                                <w:r w:rsidRPr="009A57CC">
                                  <w:rPr>
                                    <w:rStyle w:val="Huisstijl-Gegeven"/>
                                  </w:rPr>
                                  <w:t>1</w:t>
                                </w:r>
                                <w:r w:rsidRPr="009A57CC">
                                  <w:rPr>
                                    <w:rStyle w:val="Huisstijl-Gegeven"/>
                                  </w:rPr>
                                  <w:fldChar w:fldCharType="end"/>
                                </w:r>
                                <w:r w:rsidRPr="009A57CC">
                                  <w:rPr>
                                    <w:rStyle w:val="Huisstijl-Gegeven"/>
                                  </w:rPr>
                                  <w:t xml:space="preserve"> van </w:t>
                                </w:r>
                                <w:r w:rsidRPr="009A57CC">
                                  <w:rPr>
                                    <w:rStyle w:val="Huisstijl-Gegeven"/>
                                  </w:rPr>
                                  <w:fldChar w:fldCharType="begin"/>
                                </w:r>
                                <w:r w:rsidRPr="009A57CC">
                                  <w:rPr>
                                    <w:rStyle w:val="Huisstijl-Gegeven"/>
                                  </w:rPr>
                                  <w:instrText xml:space="preserve"> NUMPAGES  \* MERGEFORMAT </w:instrText>
                                </w:r>
                                <w:r w:rsidRPr="009A57CC">
                                  <w:rPr>
                                    <w:rStyle w:val="Huisstijl-Gegeven"/>
                                  </w:rPr>
                                  <w:fldChar w:fldCharType="separate"/>
                                </w:r>
                                <w:r>
                                  <w:rPr>
                                    <w:rStyle w:val="Huisstijl-Gegeven"/>
                                  </w:rPr>
                                  <w:t>19</w:t>
                                </w:r>
                                <w:r w:rsidRPr="009A57CC">
                                  <w:rPr>
                                    <w:rStyle w:val="Huisstijl-Gegeven"/>
                                  </w:rPr>
                                  <w:fldChar w:fldCharType="end"/>
                                </w:r>
                              </w:p>
                            </w:tc>
                            <w:tc>
                              <w:tcPr>
                                <w:tcW w:w="2400" w:type="dxa"/>
                              </w:tcPr>
                              <w:p w:rsidR="009A57CC" w:rsidRPr="009A57CC" w:rsidRDefault="009A57CC">
                                <w:pPr>
                                  <w:rPr>
                                    <w:rStyle w:val="Huisstijl-Kopje"/>
                                  </w:rPr>
                                </w:pPr>
                                <w:r w:rsidRPr="009A57CC">
                                  <w:rPr>
                                    <w:rStyle w:val="Huisstijl-Kopje"/>
                                  </w:rPr>
                                  <w:t>Datum opgesteld</w:t>
                                </w:r>
                              </w:p>
                              <w:p w:rsidR="009A57CC" w:rsidRDefault="009A57CC">
                                <w:pPr>
                                  <w:rPr>
                                    <w:rStyle w:val="Huisstijl-Gegeven"/>
                                  </w:rPr>
                                </w:pPr>
                                <w:r w:rsidRPr="009A57CC">
                                  <w:rPr>
                                    <w:rStyle w:val="Huisstijl-Gegeven"/>
                                  </w:rPr>
                                  <w:t>8 januari 2019</w:t>
                                </w:r>
                              </w:p>
                              <w:p w:rsidR="009A57CC" w:rsidRPr="009A57CC" w:rsidRDefault="009A57CC">
                                <w:pPr>
                                  <w:rPr>
                                    <w:rStyle w:val="Huisstijl-Kopje"/>
                                  </w:rPr>
                                </w:pPr>
                                <w:r w:rsidRPr="009A57CC">
                                  <w:rPr>
                                    <w:rStyle w:val="Huisstijl-Kopje"/>
                                  </w:rPr>
                                  <w:t>Datum gewijzigd</w:t>
                                </w:r>
                              </w:p>
                              <w:p w:rsidR="009A57CC" w:rsidRDefault="009A57CC">
                                <w:pPr>
                                  <w:rPr>
                                    <w:rStyle w:val="Huisstijl-Gegeven"/>
                                  </w:rPr>
                                </w:pPr>
                                <w:r w:rsidRPr="009A57CC">
                                  <w:rPr>
                                    <w:rStyle w:val="Huisstijl-Gegeven"/>
                                  </w:rPr>
                                  <w:t>23 januari 2019</w:t>
                                </w:r>
                              </w:p>
                              <w:p w:rsidR="009A57CC" w:rsidRPr="009A57CC" w:rsidRDefault="009A57CC">
                                <w:pPr>
                                  <w:rPr>
                                    <w:rStyle w:val="Huisstijl-Kopje"/>
                                  </w:rPr>
                                </w:pPr>
                                <w:r w:rsidRPr="009A57CC">
                                  <w:rPr>
                                    <w:rStyle w:val="Huisstijl-Kopje"/>
                                  </w:rPr>
                                  <w:t>Nummer</w:t>
                                </w:r>
                              </w:p>
                              <w:p w:rsidR="0071773D" w:rsidRPr="009A57CC" w:rsidRDefault="009A57CC">
                                <w:pPr>
                                  <w:rPr>
                                    <w:rStyle w:val="Huisstijl-Gegeven"/>
                                  </w:rPr>
                                </w:pPr>
                                <w:r w:rsidRPr="009A57CC">
                                  <w:rPr>
                                    <w:rStyle w:val="Huisstijl-Gegeven"/>
                                  </w:rPr>
                                  <w:t>1901-00362</w:t>
                                </w:r>
                              </w:p>
                            </w:tc>
                          </w:tr>
                          <w:bookmarkEnd w:id="4"/>
                          <w:bookmarkEnd w:id="5"/>
                        </w:tbl>
                        <w:p w:rsidR="0071773D" w:rsidRDefault="0071773D" w:rsidP="007D6F15"/>
                        <w:p w:rsidR="0071773D" w:rsidRDefault="0071773D"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1773D">
                      <w:trPr>
                        <w:trHeight w:val="240"/>
                      </w:trPr>
                      <w:tc>
                        <w:tcPr>
                          <w:tcW w:w="1680" w:type="dxa"/>
                        </w:tcPr>
                        <w:p w:rsidR="009A57CC" w:rsidRPr="009A57CC" w:rsidRDefault="009A57CC">
                          <w:pPr>
                            <w:rPr>
                              <w:rStyle w:val="Huisstijl-Kopje"/>
                            </w:rPr>
                          </w:pPr>
                          <w:bookmarkStart w:id="6" w:name="bmGegevens2EvenPag" w:colFirst="1" w:colLast="1"/>
                          <w:bookmarkStart w:id="7" w:name="bmGegevens2LinksEvenPag" w:colFirst="0" w:colLast="0"/>
                          <w:r w:rsidRPr="009A57CC">
                            <w:rPr>
                              <w:rStyle w:val="Huisstijl-Kopje"/>
                            </w:rPr>
                            <w:t>Revisie</w:t>
                          </w:r>
                        </w:p>
                        <w:p w:rsidR="009A57CC" w:rsidRDefault="009A57CC">
                          <w:pPr>
                            <w:rPr>
                              <w:rStyle w:val="Huisstijl-Gegeven"/>
                            </w:rPr>
                          </w:pPr>
                          <w:r w:rsidRPr="009A57CC">
                            <w:rPr>
                              <w:rStyle w:val="Huisstijl-Gegeven"/>
                            </w:rPr>
                            <w:t>1.0</w:t>
                          </w:r>
                        </w:p>
                        <w:p w:rsidR="009A57CC" w:rsidRPr="009A57CC" w:rsidRDefault="009A57CC">
                          <w:pPr>
                            <w:rPr>
                              <w:rStyle w:val="Huisstijl-Kopje"/>
                            </w:rPr>
                          </w:pPr>
                          <w:r w:rsidRPr="009A57CC">
                            <w:rPr>
                              <w:rStyle w:val="Huisstijl-Kopje"/>
                            </w:rPr>
                            <w:t>Status</w:t>
                          </w:r>
                        </w:p>
                        <w:p w:rsidR="009A57CC" w:rsidRDefault="009A57CC">
                          <w:pPr>
                            <w:rPr>
                              <w:rStyle w:val="Huisstijl-Gegeven"/>
                            </w:rPr>
                          </w:pPr>
                          <w:r w:rsidRPr="009A57CC">
                            <w:rPr>
                              <w:rStyle w:val="Huisstijl-Gegeven"/>
                            </w:rPr>
                            <w:t>Definitief</w:t>
                          </w:r>
                        </w:p>
                        <w:p w:rsidR="009A57CC" w:rsidRPr="009A57CC" w:rsidRDefault="009A57CC">
                          <w:pPr>
                            <w:rPr>
                              <w:rStyle w:val="Huisstijl-Kopje"/>
                            </w:rPr>
                          </w:pPr>
                          <w:r w:rsidRPr="009A57CC">
                            <w:rPr>
                              <w:rStyle w:val="Huisstijl-Kopje"/>
                            </w:rPr>
                            <w:t>Blad</w:t>
                          </w:r>
                        </w:p>
                        <w:p w:rsidR="0071773D" w:rsidRPr="009A57CC" w:rsidRDefault="009A57CC">
                          <w:pPr>
                            <w:rPr>
                              <w:rStyle w:val="Huisstijl-Gegeven"/>
                            </w:rPr>
                          </w:pPr>
                          <w:r w:rsidRPr="009A57CC">
                            <w:rPr>
                              <w:rStyle w:val="Huisstijl-Gegeven"/>
                            </w:rPr>
                            <w:fldChar w:fldCharType="begin"/>
                          </w:r>
                          <w:r w:rsidRPr="009A57CC">
                            <w:rPr>
                              <w:rStyle w:val="Huisstijl-Gegeven"/>
                            </w:rPr>
                            <w:instrText xml:space="preserve"> PAGE  \* MERGEFORMAT </w:instrText>
                          </w:r>
                          <w:r w:rsidRPr="009A57CC">
                            <w:rPr>
                              <w:rStyle w:val="Huisstijl-Gegeven"/>
                            </w:rPr>
                            <w:fldChar w:fldCharType="separate"/>
                          </w:r>
                          <w:r w:rsidRPr="009A57CC">
                            <w:rPr>
                              <w:rStyle w:val="Huisstijl-Gegeven"/>
                            </w:rPr>
                            <w:t>1</w:t>
                          </w:r>
                          <w:r w:rsidRPr="009A57CC">
                            <w:rPr>
                              <w:rStyle w:val="Huisstijl-Gegeven"/>
                            </w:rPr>
                            <w:fldChar w:fldCharType="end"/>
                          </w:r>
                          <w:r w:rsidRPr="009A57CC">
                            <w:rPr>
                              <w:rStyle w:val="Huisstijl-Gegeven"/>
                            </w:rPr>
                            <w:t xml:space="preserve"> van </w:t>
                          </w:r>
                          <w:r w:rsidRPr="009A57CC">
                            <w:rPr>
                              <w:rStyle w:val="Huisstijl-Gegeven"/>
                            </w:rPr>
                            <w:fldChar w:fldCharType="begin"/>
                          </w:r>
                          <w:r w:rsidRPr="009A57CC">
                            <w:rPr>
                              <w:rStyle w:val="Huisstijl-Gegeven"/>
                            </w:rPr>
                            <w:instrText xml:space="preserve"> NUMPAGES  \* MERGEFORMAT </w:instrText>
                          </w:r>
                          <w:r w:rsidRPr="009A57CC">
                            <w:rPr>
                              <w:rStyle w:val="Huisstijl-Gegeven"/>
                            </w:rPr>
                            <w:fldChar w:fldCharType="separate"/>
                          </w:r>
                          <w:r>
                            <w:rPr>
                              <w:rStyle w:val="Huisstijl-Gegeven"/>
                            </w:rPr>
                            <w:t>19</w:t>
                          </w:r>
                          <w:r w:rsidRPr="009A57CC">
                            <w:rPr>
                              <w:rStyle w:val="Huisstijl-Gegeven"/>
                            </w:rPr>
                            <w:fldChar w:fldCharType="end"/>
                          </w:r>
                        </w:p>
                      </w:tc>
                      <w:tc>
                        <w:tcPr>
                          <w:tcW w:w="2400" w:type="dxa"/>
                        </w:tcPr>
                        <w:p w:rsidR="009A57CC" w:rsidRPr="009A57CC" w:rsidRDefault="009A57CC">
                          <w:pPr>
                            <w:rPr>
                              <w:rStyle w:val="Huisstijl-Kopje"/>
                            </w:rPr>
                          </w:pPr>
                          <w:r w:rsidRPr="009A57CC">
                            <w:rPr>
                              <w:rStyle w:val="Huisstijl-Kopje"/>
                            </w:rPr>
                            <w:t>Datum opgesteld</w:t>
                          </w:r>
                        </w:p>
                        <w:p w:rsidR="009A57CC" w:rsidRDefault="009A57CC">
                          <w:pPr>
                            <w:rPr>
                              <w:rStyle w:val="Huisstijl-Gegeven"/>
                            </w:rPr>
                          </w:pPr>
                          <w:r w:rsidRPr="009A57CC">
                            <w:rPr>
                              <w:rStyle w:val="Huisstijl-Gegeven"/>
                            </w:rPr>
                            <w:t>8 januari 2019</w:t>
                          </w:r>
                        </w:p>
                        <w:p w:rsidR="009A57CC" w:rsidRPr="009A57CC" w:rsidRDefault="009A57CC">
                          <w:pPr>
                            <w:rPr>
                              <w:rStyle w:val="Huisstijl-Kopje"/>
                            </w:rPr>
                          </w:pPr>
                          <w:r w:rsidRPr="009A57CC">
                            <w:rPr>
                              <w:rStyle w:val="Huisstijl-Kopje"/>
                            </w:rPr>
                            <w:t>Datum gewijzigd</w:t>
                          </w:r>
                        </w:p>
                        <w:p w:rsidR="009A57CC" w:rsidRDefault="009A57CC">
                          <w:pPr>
                            <w:rPr>
                              <w:rStyle w:val="Huisstijl-Gegeven"/>
                            </w:rPr>
                          </w:pPr>
                          <w:r w:rsidRPr="009A57CC">
                            <w:rPr>
                              <w:rStyle w:val="Huisstijl-Gegeven"/>
                            </w:rPr>
                            <w:t>23 januari 2019</w:t>
                          </w:r>
                        </w:p>
                        <w:p w:rsidR="009A57CC" w:rsidRPr="009A57CC" w:rsidRDefault="009A57CC">
                          <w:pPr>
                            <w:rPr>
                              <w:rStyle w:val="Huisstijl-Kopje"/>
                            </w:rPr>
                          </w:pPr>
                          <w:r w:rsidRPr="009A57CC">
                            <w:rPr>
                              <w:rStyle w:val="Huisstijl-Kopje"/>
                            </w:rPr>
                            <w:t>Nummer</w:t>
                          </w:r>
                        </w:p>
                        <w:p w:rsidR="0071773D" w:rsidRPr="009A57CC" w:rsidRDefault="009A57CC">
                          <w:pPr>
                            <w:rPr>
                              <w:rStyle w:val="Huisstijl-Gegeven"/>
                            </w:rPr>
                          </w:pPr>
                          <w:r w:rsidRPr="009A57CC">
                            <w:rPr>
                              <w:rStyle w:val="Huisstijl-Gegeven"/>
                            </w:rPr>
                            <w:t>1901-00362</w:t>
                          </w:r>
                        </w:p>
                      </w:tc>
                    </w:tr>
                    <w:bookmarkEnd w:id="6"/>
                    <w:bookmarkEnd w:id="7"/>
                  </w:tbl>
                  <w:p w:rsidR="0071773D" w:rsidRDefault="0071773D" w:rsidP="007D6F15"/>
                  <w:p w:rsidR="0071773D" w:rsidRDefault="0071773D"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3D" w:rsidRDefault="0071773D">
    <w:r>
      <w:rPr>
        <w:noProof/>
        <w:sz w:val="20"/>
      </w:rPr>
      <mc:AlternateContent>
        <mc:Choice Requires="wps">
          <w:drawing>
            <wp:anchor distT="0" distB="0" distL="114300" distR="114300" simplePos="0" relativeHeight="251661824"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1773D">
                            <w:trPr>
                              <w:trHeight w:val="240"/>
                            </w:trPr>
                            <w:tc>
                              <w:tcPr>
                                <w:tcW w:w="1680" w:type="dxa"/>
                              </w:tcPr>
                              <w:p w:rsidR="009A57CC" w:rsidRPr="009A57CC" w:rsidRDefault="009A57CC">
                                <w:pPr>
                                  <w:rPr>
                                    <w:rStyle w:val="Huisstijl-Kopje"/>
                                  </w:rPr>
                                </w:pPr>
                                <w:bookmarkStart w:id="6" w:name="bmGegevens2" w:colFirst="1" w:colLast="1"/>
                                <w:bookmarkStart w:id="7" w:name="bmGegevens2Links" w:colFirst="0" w:colLast="0"/>
                                <w:r w:rsidRPr="009A57CC">
                                  <w:rPr>
                                    <w:rStyle w:val="Huisstijl-Kopje"/>
                                  </w:rPr>
                                  <w:t>Revisie</w:t>
                                </w:r>
                              </w:p>
                              <w:p w:rsidR="009A57CC" w:rsidRDefault="009A57CC">
                                <w:pPr>
                                  <w:rPr>
                                    <w:rStyle w:val="Huisstijl-Gegeven"/>
                                  </w:rPr>
                                </w:pPr>
                                <w:r w:rsidRPr="009A57CC">
                                  <w:rPr>
                                    <w:rStyle w:val="Huisstijl-Gegeven"/>
                                  </w:rPr>
                                  <w:t>1.0</w:t>
                                </w:r>
                              </w:p>
                              <w:p w:rsidR="009A57CC" w:rsidRPr="009A57CC" w:rsidRDefault="009A57CC">
                                <w:pPr>
                                  <w:rPr>
                                    <w:rStyle w:val="Huisstijl-Kopje"/>
                                  </w:rPr>
                                </w:pPr>
                                <w:r w:rsidRPr="009A57CC">
                                  <w:rPr>
                                    <w:rStyle w:val="Huisstijl-Kopje"/>
                                  </w:rPr>
                                  <w:t>Status</w:t>
                                </w:r>
                              </w:p>
                              <w:p w:rsidR="009A57CC" w:rsidRDefault="009A57CC">
                                <w:pPr>
                                  <w:rPr>
                                    <w:rStyle w:val="Huisstijl-Gegeven"/>
                                  </w:rPr>
                                </w:pPr>
                                <w:r w:rsidRPr="009A57CC">
                                  <w:rPr>
                                    <w:rStyle w:val="Huisstijl-Gegeven"/>
                                  </w:rPr>
                                  <w:t>Definitief</w:t>
                                </w:r>
                              </w:p>
                              <w:p w:rsidR="009A57CC" w:rsidRPr="009A57CC" w:rsidRDefault="009A57CC">
                                <w:pPr>
                                  <w:rPr>
                                    <w:rStyle w:val="Huisstijl-Kopje"/>
                                  </w:rPr>
                                </w:pPr>
                                <w:r w:rsidRPr="009A57CC">
                                  <w:rPr>
                                    <w:rStyle w:val="Huisstijl-Kopje"/>
                                  </w:rPr>
                                  <w:t>Blad</w:t>
                                </w:r>
                              </w:p>
                              <w:p w:rsidR="0071773D" w:rsidRPr="009A57CC" w:rsidRDefault="009A57CC">
                                <w:pPr>
                                  <w:rPr>
                                    <w:rStyle w:val="Huisstijl-Gegeven"/>
                                  </w:rPr>
                                </w:pPr>
                                <w:r w:rsidRPr="009A57CC">
                                  <w:rPr>
                                    <w:rStyle w:val="Huisstijl-Gegeven"/>
                                  </w:rPr>
                                  <w:fldChar w:fldCharType="begin"/>
                                </w:r>
                                <w:r w:rsidRPr="009A57CC">
                                  <w:rPr>
                                    <w:rStyle w:val="Huisstijl-Gegeven"/>
                                  </w:rPr>
                                  <w:instrText xml:space="preserve"> PAGE  \* MERGEFORMAT </w:instrText>
                                </w:r>
                                <w:r w:rsidRPr="009A57CC">
                                  <w:rPr>
                                    <w:rStyle w:val="Huisstijl-Gegeven"/>
                                  </w:rPr>
                                  <w:fldChar w:fldCharType="separate"/>
                                </w:r>
                                <w:r w:rsidR="004C300F">
                                  <w:rPr>
                                    <w:rStyle w:val="Huisstijl-Gegeven"/>
                                  </w:rPr>
                                  <w:t>19</w:t>
                                </w:r>
                                <w:r w:rsidRPr="009A57CC">
                                  <w:rPr>
                                    <w:rStyle w:val="Huisstijl-Gegeven"/>
                                  </w:rPr>
                                  <w:fldChar w:fldCharType="end"/>
                                </w:r>
                                <w:r w:rsidRPr="009A57CC">
                                  <w:rPr>
                                    <w:rStyle w:val="Huisstijl-Gegeven"/>
                                  </w:rPr>
                                  <w:t xml:space="preserve"> van </w:t>
                                </w:r>
                                <w:r w:rsidRPr="009A57CC">
                                  <w:rPr>
                                    <w:rStyle w:val="Huisstijl-Gegeven"/>
                                  </w:rPr>
                                  <w:fldChar w:fldCharType="begin"/>
                                </w:r>
                                <w:r w:rsidRPr="009A57CC">
                                  <w:rPr>
                                    <w:rStyle w:val="Huisstijl-Gegeven"/>
                                  </w:rPr>
                                  <w:instrText xml:space="preserve"> NUMPAGES  \* MERGEFORMAT </w:instrText>
                                </w:r>
                                <w:r w:rsidRPr="009A57CC">
                                  <w:rPr>
                                    <w:rStyle w:val="Huisstijl-Gegeven"/>
                                  </w:rPr>
                                  <w:fldChar w:fldCharType="separate"/>
                                </w:r>
                                <w:r w:rsidR="004C300F">
                                  <w:rPr>
                                    <w:rStyle w:val="Huisstijl-Gegeven"/>
                                  </w:rPr>
                                  <w:t>19</w:t>
                                </w:r>
                                <w:r w:rsidRPr="009A57CC">
                                  <w:rPr>
                                    <w:rStyle w:val="Huisstijl-Gegeven"/>
                                  </w:rPr>
                                  <w:fldChar w:fldCharType="end"/>
                                </w:r>
                              </w:p>
                            </w:tc>
                            <w:tc>
                              <w:tcPr>
                                <w:tcW w:w="2400" w:type="dxa"/>
                              </w:tcPr>
                              <w:p w:rsidR="009A57CC" w:rsidRPr="009A57CC" w:rsidRDefault="009A57CC">
                                <w:pPr>
                                  <w:rPr>
                                    <w:rStyle w:val="Huisstijl-Kopje"/>
                                  </w:rPr>
                                </w:pPr>
                                <w:r w:rsidRPr="009A57CC">
                                  <w:rPr>
                                    <w:rStyle w:val="Huisstijl-Kopje"/>
                                  </w:rPr>
                                  <w:t>Datum opgesteld</w:t>
                                </w:r>
                              </w:p>
                              <w:p w:rsidR="009A57CC" w:rsidRDefault="009A57CC">
                                <w:pPr>
                                  <w:rPr>
                                    <w:rStyle w:val="Huisstijl-Gegeven"/>
                                  </w:rPr>
                                </w:pPr>
                                <w:r w:rsidRPr="009A57CC">
                                  <w:rPr>
                                    <w:rStyle w:val="Huisstijl-Gegeven"/>
                                  </w:rPr>
                                  <w:t>8 januari 2019</w:t>
                                </w:r>
                              </w:p>
                              <w:p w:rsidR="009A57CC" w:rsidRPr="009A57CC" w:rsidRDefault="009A57CC">
                                <w:pPr>
                                  <w:rPr>
                                    <w:rStyle w:val="Huisstijl-Kopje"/>
                                  </w:rPr>
                                </w:pPr>
                                <w:r w:rsidRPr="009A57CC">
                                  <w:rPr>
                                    <w:rStyle w:val="Huisstijl-Kopje"/>
                                  </w:rPr>
                                  <w:t>Datum gewijzigd</w:t>
                                </w:r>
                              </w:p>
                              <w:p w:rsidR="009A57CC" w:rsidRDefault="009A57CC">
                                <w:pPr>
                                  <w:rPr>
                                    <w:rStyle w:val="Huisstijl-Gegeven"/>
                                  </w:rPr>
                                </w:pPr>
                                <w:r w:rsidRPr="009A57CC">
                                  <w:rPr>
                                    <w:rStyle w:val="Huisstijl-Gegeven"/>
                                  </w:rPr>
                                  <w:t>23 januari 2019</w:t>
                                </w:r>
                              </w:p>
                              <w:p w:rsidR="009A57CC" w:rsidRPr="009A57CC" w:rsidRDefault="009A57CC">
                                <w:pPr>
                                  <w:rPr>
                                    <w:rStyle w:val="Huisstijl-Kopje"/>
                                  </w:rPr>
                                </w:pPr>
                                <w:r w:rsidRPr="009A57CC">
                                  <w:rPr>
                                    <w:rStyle w:val="Huisstijl-Kopje"/>
                                  </w:rPr>
                                  <w:t>Nummer</w:t>
                                </w:r>
                              </w:p>
                              <w:p w:rsidR="0071773D" w:rsidRPr="009A57CC" w:rsidRDefault="009A57CC">
                                <w:pPr>
                                  <w:rPr>
                                    <w:rStyle w:val="Huisstijl-Gegeven"/>
                                  </w:rPr>
                                </w:pPr>
                                <w:r w:rsidRPr="009A57CC">
                                  <w:rPr>
                                    <w:rStyle w:val="Huisstijl-Gegeven"/>
                                  </w:rPr>
                                  <w:t>1901-00362</w:t>
                                </w:r>
                              </w:p>
                            </w:tc>
                          </w:tr>
                          <w:bookmarkEnd w:id="6"/>
                          <w:bookmarkEnd w:id="7"/>
                        </w:tbl>
                        <w:p w:rsidR="0071773D" w:rsidRDefault="0071773D"/>
                        <w:p w:rsidR="0071773D" w:rsidRDefault="0071773D"/>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1773D">
                      <w:trPr>
                        <w:trHeight w:val="240"/>
                      </w:trPr>
                      <w:tc>
                        <w:tcPr>
                          <w:tcW w:w="1680" w:type="dxa"/>
                        </w:tcPr>
                        <w:p w:rsidR="009A57CC" w:rsidRPr="009A57CC" w:rsidRDefault="009A57CC">
                          <w:pPr>
                            <w:rPr>
                              <w:rStyle w:val="Huisstijl-Kopje"/>
                            </w:rPr>
                          </w:pPr>
                          <w:bookmarkStart w:id="8" w:name="bmGegevens2" w:colFirst="1" w:colLast="1"/>
                          <w:bookmarkStart w:id="9" w:name="bmGegevens2Links" w:colFirst="0" w:colLast="0"/>
                          <w:r w:rsidRPr="009A57CC">
                            <w:rPr>
                              <w:rStyle w:val="Huisstijl-Kopje"/>
                            </w:rPr>
                            <w:t>Revisie</w:t>
                          </w:r>
                        </w:p>
                        <w:p w:rsidR="009A57CC" w:rsidRDefault="009A57CC">
                          <w:pPr>
                            <w:rPr>
                              <w:rStyle w:val="Huisstijl-Gegeven"/>
                            </w:rPr>
                          </w:pPr>
                          <w:r w:rsidRPr="009A57CC">
                            <w:rPr>
                              <w:rStyle w:val="Huisstijl-Gegeven"/>
                            </w:rPr>
                            <w:t>1.0</w:t>
                          </w:r>
                        </w:p>
                        <w:p w:rsidR="009A57CC" w:rsidRPr="009A57CC" w:rsidRDefault="009A57CC">
                          <w:pPr>
                            <w:rPr>
                              <w:rStyle w:val="Huisstijl-Kopje"/>
                            </w:rPr>
                          </w:pPr>
                          <w:r w:rsidRPr="009A57CC">
                            <w:rPr>
                              <w:rStyle w:val="Huisstijl-Kopje"/>
                            </w:rPr>
                            <w:t>Status</w:t>
                          </w:r>
                        </w:p>
                        <w:p w:rsidR="009A57CC" w:rsidRDefault="009A57CC">
                          <w:pPr>
                            <w:rPr>
                              <w:rStyle w:val="Huisstijl-Gegeven"/>
                            </w:rPr>
                          </w:pPr>
                          <w:r w:rsidRPr="009A57CC">
                            <w:rPr>
                              <w:rStyle w:val="Huisstijl-Gegeven"/>
                            </w:rPr>
                            <w:t>Definitief</w:t>
                          </w:r>
                        </w:p>
                        <w:p w:rsidR="009A57CC" w:rsidRPr="009A57CC" w:rsidRDefault="009A57CC">
                          <w:pPr>
                            <w:rPr>
                              <w:rStyle w:val="Huisstijl-Kopje"/>
                            </w:rPr>
                          </w:pPr>
                          <w:r w:rsidRPr="009A57CC">
                            <w:rPr>
                              <w:rStyle w:val="Huisstijl-Kopje"/>
                            </w:rPr>
                            <w:t>Blad</w:t>
                          </w:r>
                        </w:p>
                        <w:p w:rsidR="0071773D" w:rsidRPr="009A57CC" w:rsidRDefault="009A57CC">
                          <w:pPr>
                            <w:rPr>
                              <w:rStyle w:val="Huisstijl-Gegeven"/>
                            </w:rPr>
                          </w:pPr>
                          <w:r w:rsidRPr="009A57CC">
                            <w:rPr>
                              <w:rStyle w:val="Huisstijl-Gegeven"/>
                            </w:rPr>
                            <w:fldChar w:fldCharType="begin"/>
                          </w:r>
                          <w:r w:rsidRPr="009A57CC">
                            <w:rPr>
                              <w:rStyle w:val="Huisstijl-Gegeven"/>
                            </w:rPr>
                            <w:instrText xml:space="preserve"> PAGE  \* MERGEFORMAT </w:instrText>
                          </w:r>
                          <w:r w:rsidRPr="009A57CC">
                            <w:rPr>
                              <w:rStyle w:val="Huisstijl-Gegeven"/>
                            </w:rPr>
                            <w:fldChar w:fldCharType="separate"/>
                          </w:r>
                          <w:r w:rsidR="004C300F">
                            <w:rPr>
                              <w:rStyle w:val="Huisstijl-Gegeven"/>
                            </w:rPr>
                            <w:t>19</w:t>
                          </w:r>
                          <w:r w:rsidRPr="009A57CC">
                            <w:rPr>
                              <w:rStyle w:val="Huisstijl-Gegeven"/>
                            </w:rPr>
                            <w:fldChar w:fldCharType="end"/>
                          </w:r>
                          <w:r w:rsidRPr="009A57CC">
                            <w:rPr>
                              <w:rStyle w:val="Huisstijl-Gegeven"/>
                            </w:rPr>
                            <w:t xml:space="preserve"> van </w:t>
                          </w:r>
                          <w:r w:rsidRPr="009A57CC">
                            <w:rPr>
                              <w:rStyle w:val="Huisstijl-Gegeven"/>
                            </w:rPr>
                            <w:fldChar w:fldCharType="begin"/>
                          </w:r>
                          <w:r w:rsidRPr="009A57CC">
                            <w:rPr>
                              <w:rStyle w:val="Huisstijl-Gegeven"/>
                            </w:rPr>
                            <w:instrText xml:space="preserve"> NUMPAGES  \* MERGEFORMAT </w:instrText>
                          </w:r>
                          <w:r w:rsidRPr="009A57CC">
                            <w:rPr>
                              <w:rStyle w:val="Huisstijl-Gegeven"/>
                            </w:rPr>
                            <w:fldChar w:fldCharType="separate"/>
                          </w:r>
                          <w:r w:rsidR="004C300F">
                            <w:rPr>
                              <w:rStyle w:val="Huisstijl-Gegeven"/>
                            </w:rPr>
                            <w:t>19</w:t>
                          </w:r>
                          <w:r w:rsidRPr="009A57CC">
                            <w:rPr>
                              <w:rStyle w:val="Huisstijl-Gegeven"/>
                            </w:rPr>
                            <w:fldChar w:fldCharType="end"/>
                          </w:r>
                        </w:p>
                      </w:tc>
                      <w:tc>
                        <w:tcPr>
                          <w:tcW w:w="2400" w:type="dxa"/>
                        </w:tcPr>
                        <w:p w:rsidR="009A57CC" w:rsidRPr="009A57CC" w:rsidRDefault="009A57CC">
                          <w:pPr>
                            <w:rPr>
                              <w:rStyle w:val="Huisstijl-Kopje"/>
                            </w:rPr>
                          </w:pPr>
                          <w:r w:rsidRPr="009A57CC">
                            <w:rPr>
                              <w:rStyle w:val="Huisstijl-Kopje"/>
                            </w:rPr>
                            <w:t>Datum opgesteld</w:t>
                          </w:r>
                        </w:p>
                        <w:p w:rsidR="009A57CC" w:rsidRDefault="009A57CC">
                          <w:pPr>
                            <w:rPr>
                              <w:rStyle w:val="Huisstijl-Gegeven"/>
                            </w:rPr>
                          </w:pPr>
                          <w:r w:rsidRPr="009A57CC">
                            <w:rPr>
                              <w:rStyle w:val="Huisstijl-Gegeven"/>
                            </w:rPr>
                            <w:t>8 januari 2019</w:t>
                          </w:r>
                        </w:p>
                        <w:p w:rsidR="009A57CC" w:rsidRPr="009A57CC" w:rsidRDefault="009A57CC">
                          <w:pPr>
                            <w:rPr>
                              <w:rStyle w:val="Huisstijl-Kopje"/>
                            </w:rPr>
                          </w:pPr>
                          <w:r w:rsidRPr="009A57CC">
                            <w:rPr>
                              <w:rStyle w:val="Huisstijl-Kopje"/>
                            </w:rPr>
                            <w:t>Datum gewijzigd</w:t>
                          </w:r>
                        </w:p>
                        <w:p w:rsidR="009A57CC" w:rsidRDefault="009A57CC">
                          <w:pPr>
                            <w:rPr>
                              <w:rStyle w:val="Huisstijl-Gegeven"/>
                            </w:rPr>
                          </w:pPr>
                          <w:r w:rsidRPr="009A57CC">
                            <w:rPr>
                              <w:rStyle w:val="Huisstijl-Gegeven"/>
                            </w:rPr>
                            <w:t>23 januari 2019</w:t>
                          </w:r>
                        </w:p>
                        <w:p w:rsidR="009A57CC" w:rsidRPr="009A57CC" w:rsidRDefault="009A57CC">
                          <w:pPr>
                            <w:rPr>
                              <w:rStyle w:val="Huisstijl-Kopje"/>
                            </w:rPr>
                          </w:pPr>
                          <w:r w:rsidRPr="009A57CC">
                            <w:rPr>
                              <w:rStyle w:val="Huisstijl-Kopje"/>
                            </w:rPr>
                            <w:t>Nummer</w:t>
                          </w:r>
                        </w:p>
                        <w:p w:rsidR="0071773D" w:rsidRPr="009A57CC" w:rsidRDefault="009A57CC">
                          <w:pPr>
                            <w:rPr>
                              <w:rStyle w:val="Huisstijl-Gegeven"/>
                            </w:rPr>
                          </w:pPr>
                          <w:r w:rsidRPr="009A57CC">
                            <w:rPr>
                              <w:rStyle w:val="Huisstijl-Gegeven"/>
                            </w:rPr>
                            <w:t>1901-00362</w:t>
                          </w:r>
                        </w:p>
                      </w:tc>
                    </w:tr>
                    <w:bookmarkEnd w:id="8"/>
                    <w:bookmarkEnd w:id="9"/>
                  </w:tbl>
                  <w:p w:rsidR="0071773D" w:rsidRDefault="0071773D"/>
                  <w:p w:rsidR="0071773D" w:rsidRDefault="0071773D"/>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71773D">
                            <w:trPr>
                              <w:trHeight w:hRule="exact" w:val="2720"/>
                            </w:trPr>
                            <w:tc>
                              <w:tcPr>
                                <w:tcW w:w="11920" w:type="dxa"/>
                              </w:tcPr>
                              <w:p w:rsidR="0071773D" w:rsidRDefault="009A57CC" w:rsidP="009A57CC">
                                <w:bookmarkStart w:id="10"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71773D" w:rsidRDefault="0071773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71773D">
                      <w:trPr>
                        <w:trHeight w:hRule="exact" w:val="2720"/>
                      </w:trPr>
                      <w:tc>
                        <w:tcPr>
                          <w:tcW w:w="11920" w:type="dxa"/>
                        </w:tcPr>
                        <w:p w:rsidR="0071773D" w:rsidRDefault="009A57CC" w:rsidP="009A57CC">
                          <w:bookmarkStart w:id="11"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71773D" w:rsidRDefault="0071773D"/>
                </w:txbxContent>
              </v:textbox>
              <w10:wrap anchorx="page" anchory="page"/>
              <w10:anchorlock/>
            </v:shape>
          </w:pict>
        </mc:Fallback>
      </mc:AlternateContent>
    </w:r>
  </w:p>
  <w:p w:rsidR="0071773D" w:rsidRDefault="0071773D"/>
  <w:p w:rsidR="0071773D" w:rsidRDefault="0071773D"/>
  <w:p w:rsidR="0071773D" w:rsidRDefault="0071773D"/>
  <w:p w:rsidR="0071773D" w:rsidRDefault="0071773D"/>
  <w:p w:rsidR="0071773D" w:rsidRDefault="0071773D"/>
  <w:p w:rsidR="0071773D" w:rsidRDefault="0071773D"/>
  <w:p w:rsidR="0071773D" w:rsidRDefault="0071773D"/>
  <w:p w:rsidR="0071773D" w:rsidRDefault="0071773D"/>
  <w:p w:rsidR="0071773D" w:rsidRDefault="0071773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3D" w:rsidRDefault="0071773D">
    <w:r>
      <w:rPr>
        <w:noProof/>
        <w:sz w:val="20"/>
      </w:rPr>
      <mc:AlternateContent>
        <mc:Choice Requires="wps">
          <w:drawing>
            <wp:anchor distT="0" distB="0" distL="114300" distR="114300" simplePos="0" relativeHeight="251655680"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1773D" w:rsidTr="00CB1E87">
                            <w:tc>
                              <w:tcPr>
                                <w:tcW w:w="2520" w:type="dxa"/>
                              </w:tcPr>
                              <w:p w:rsidR="009A57CC" w:rsidRPr="009A57CC" w:rsidRDefault="009A57CC">
                                <w:pPr>
                                  <w:rPr>
                                    <w:rStyle w:val="Huisstijl-Kopje"/>
                                  </w:rPr>
                                </w:pPr>
                                <w:bookmarkStart w:id="17" w:name="bmGegevens1" w:colFirst="0" w:colLast="0"/>
                                <w:r w:rsidRPr="009A57CC">
                                  <w:rPr>
                                    <w:rStyle w:val="Huisstijl-Kopje"/>
                                  </w:rPr>
                                  <w:t>Datum opgesteld</w:t>
                                </w:r>
                              </w:p>
                              <w:p w:rsidR="009A57CC" w:rsidRDefault="009A57CC">
                                <w:pPr>
                                  <w:rPr>
                                    <w:rStyle w:val="Huisstijl-Gegeven"/>
                                  </w:rPr>
                                </w:pPr>
                                <w:r w:rsidRPr="009A57CC">
                                  <w:rPr>
                                    <w:rStyle w:val="Huisstijl-Gegeven"/>
                                  </w:rPr>
                                  <w:t>8 januari 2019</w:t>
                                </w:r>
                              </w:p>
                              <w:p w:rsidR="009A57CC" w:rsidRPr="009A57CC" w:rsidRDefault="009A57CC">
                                <w:pPr>
                                  <w:rPr>
                                    <w:rStyle w:val="Huisstijl-Kopje"/>
                                  </w:rPr>
                                </w:pPr>
                                <w:r w:rsidRPr="009A57CC">
                                  <w:rPr>
                                    <w:rStyle w:val="Huisstijl-Kopje"/>
                                  </w:rPr>
                                  <w:t>Datum gewijzigd</w:t>
                                </w:r>
                              </w:p>
                              <w:p w:rsidR="009A57CC" w:rsidRDefault="009A57CC">
                                <w:pPr>
                                  <w:rPr>
                                    <w:rStyle w:val="Huisstijl-Gegeven"/>
                                  </w:rPr>
                                </w:pPr>
                                <w:r w:rsidRPr="009A57CC">
                                  <w:rPr>
                                    <w:rStyle w:val="Huisstijl-Gegeven"/>
                                  </w:rPr>
                                  <w:t>23 januari 2019</w:t>
                                </w:r>
                              </w:p>
                              <w:p w:rsidR="009A57CC" w:rsidRPr="009A57CC" w:rsidRDefault="009A57CC">
                                <w:pPr>
                                  <w:rPr>
                                    <w:rStyle w:val="Huisstijl-Kopje"/>
                                  </w:rPr>
                                </w:pPr>
                                <w:r w:rsidRPr="009A57CC">
                                  <w:rPr>
                                    <w:rStyle w:val="Huisstijl-Kopje"/>
                                  </w:rPr>
                                  <w:t>Nummer</w:t>
                                </w:r>
                              </w:p>
                              <w:p w:rsidR="009A57CC" w:rsidRDefault="009A57CC">
                                <w:pPr>
                                  <w:rPr>
                                    <w:rStyle w:val="Huisstijl-Gegeven"/>
                                  </w:rPr>
                                </w:pPr>
                                <w:r w:rsidRPr="009A57CC">
                                  <w:rPr>
                                    <w:rStyle w:val="Huisstijl-Gegeven"/>
                                  </w:rPr>
                                  <w:t>1901-00362</w:t>
                                </w:r>
                              </w:p>
                              <w:p w:rsidR="009A57CC" w:rsidRPr="009A57CC" w:rsidRDefault="009A57CC">
                                <w:pPr>
                                  <w:rPr>
                                    <w:rStyle w:val="Huisstijl-Kopje"/>
                                  </w:rPr>
                                </w:pPr>
                                <w:r w:rsidRPr="009A57CC">
                                  <w:rPr>
                                    <w:rStyle w:val="Huisstijl-Kopje"/>
                                  </w:rPr>
                                  <w:t>Revisie</w:t>
                                </w:r>
                              </w:p>
                              <w:p w:rsidR="009A57CC" w:rsidRDefault="009A57CC">
                                <w:pPr>
                                  <w:rPr>
                                    <w:rStyle w:val="Huisstijl-Gegeven"/>
                                  </w:rPr>
                                </w:pPr>
                                <w:r w:rsidRPr="009A57CC">
                                  <w:rPr>
                                    <w:rStyle w:val="Huisstijl-Gegeven"/>
                                  </w:rPr>
                                  <w:t>1.0</w:t>
                                </w:r>
                              </w:p>
                              <w:p w:rsidR="009A57CC" w:rsidRPr="009A57CC" w:rsidRDefault="009A57CC">
                                <w:pPr>
                                  <w:rPr>
                                    <w:rStyle w:val="Huisstijl-Kopje"/>
                                  </w:rPr>
                                </w:pPr>
                                <w:r w:rsidRPr="009A57CC">
                                  <w:rPr>
                                    <w:rStyle w:val="Huisstijl-Kopje"/>
                                  </w:rPr>
                                  <w:t>Projectdeel</w:t>
                                </w:r>
                              </w:p>
                              <w:p w:rsidR="009A57CC" w:rsidRDefault="009A57CC">
                                <w:pPr>
                                  <w:rPr>
                                    <w:rStyle w:val="Huisstijl-Gegeven"/>
                                  </w:rPr>
                                </w:pPr>
                                <w:r w:rsidRPr="009A57CC">
                                  <w:rPr>
                                    <w:rStyle w:val="Huisstijl-Gegeven"/>
                                  </w:rPr>
                                  <w:t>00073000-00000</w:t>
                                </w:r>
                              </w:p>
                              <w:p w:rsidR="009A57CC" w:rsidRPr="009A57CC" w:rsidRDefault="009A57CC">
                                <w:pPr>
                                  <w:rPr>
                                    <w:rStyle w:val="Huisstijl-Kopje"/>
                                  </w:rPr>
                                </w:pPr>
                                <w:r w:rsidRPr="009A57CC">
                                  <w:rPr>
                                    <w:rStyle w:val="Huisstijl-Kopje"/>
                                  </w:rPr>
                                  <w:t>Status</w:t>
                                </w:r>
                              </w:p>
                              <w:p w:rsidR="009A57CC" w:rsidRDefault="009A57CC">
                                <w:pPr>
                                  <w:rPr>
                                    <w:rStyle w:val="Huisstijl-Gegeven"/>
                                  </w:rPr>
                                </w:pPr>
                                <w:r w:rsidRPr="009A57CC">
                                  <w:rPr>
                                    <w:rStyle w:val="Huisstijl-Gegeven"/>
                                  </w:rPr>
                                  <w:t>Definitief</w:t>
                                </w:r>
                              </w:p>
                              <w:p w:rsidR="009A57CC" w:rsidRPr="009A57CC" w:rsidRDefault="009A57CC">
                                <w:pPr>
                                  <w:rPr>
                                    <w:rStyle w:val="Huisstijl-Kopje"/>
                                  </w:rPr>
                                </w:pPr>
                                <w:r w:rsidRPr="009A57CC">
                                  <w:rPr>
                                    <w:rStyle w:val="Huisstijl-Kopje"/>
                                  </w:rPr>
                                  <w:t>Blad</w:t>
                                </w:r>
                              </w:p>
                              <w:p w:rsidR="0071773D" w:rsidRPr="009A57CC" w:rsidRDefault="009A57CC">
                                <w:pPr>
                                  <w:rPr>
                                    <w:rStyle w:val="Huisstijl-Gegeven"/>
                                  </w:rPr>
                                </w:pPr>
                                <w:r w:rsidRPr="009A57CC">
                                  <w:rPr>
                                    <w:rStyle w:val="Huisstijl-Gegeven"/>
                                  </w:rPr>
                                  <w:fldChar w:fldCharType="begin"/>
                                </w:r>
                                <w:r w:rsidRPr="009A57CC">
                                  <w:rPr>
                                    <w:rStyle w:val="Huisstijl-Gegeven"/>
                                  </w:rPr>
                                  <w:instrText xml:space="preserve"> PAGE  \* MERGEFORMAT </w:instrText>
                                </w:r>
                                <w:r w:rsidRPr="009A57CC">
                                  <w:rPr>
                                    <w:rStyle w:val="Huisstijl-Gegeven"/>
                                  </w:rPr>
                                  <w:fldChar w:fldCharType="separate"/>
                                </w:r>
                                <w:r w:rsidR="004C300F">
                                  <w:rPr>
                                    <w:rStyle w:val="Huisstijl-Gegeven"/>
                                  </w:rPr>
                                  <w:t>1</w:t>
                                </w:r>
                                <w:r w:rsidRPr="009A57CC">
                                  <w:rPr>
                                    <w:rStyle w:val="Huisstijl-Gegeven"/>
                                  </w:rPr>
                                  <w:fldChar w:fldCharType="end"/>
                                </w:r>
                                <w:r w:rsidRPr="009A57CC">
                                  <w:rPr>
                                    <w:rStyle w:val="Huisstijl-Gegeven"/>
                                  </w:rPr>
                                  <w:t xml:space="preserve"> van </w:t>
                                </w:r>
                                <w:r w:rsidRPr="009A57CC">
                                  <w:rPr>
                                    <w:rStyle w:val="Huisstijl-Gegeven"/>
                                  </w:rPr>
                                  <w:fldChar w:fldCharType="begin"/>
                                </w:r>
                                <w:r w:rsidRPr="009A57CC">
                                  <w:rPr>
                                    <w:rStyle w:val="Huisstijl-Gegeven"/>
                                  </w:rPr>
                                  <w:instrText xml:space="preserve"> NUMPAGES  \* MERGEFORMAT </w:instrText>
                                </w:r>
                                <w:r w:rsidRPr="009A57CC">
                                  <w:rPr>
                                    <w:rStyle w:val="Huisstijl-Gegeven"/>
                                  </w:rPr>
                                  <w:fldChar w:fldCharType="separate"/>
                                </w:r>
                                <w:r w:rsidR="004C300F">
                                  <w:rPr>
                                    <w:rStyle w:val="Huisstijl-Gegeven"/>
                                  </w:rPr>
                                  <w:t>1</w:t>
                                </w:r>
                                <w:r w:rsidRPr="009A57CC">
                                  <w:rPr>
                                    <w:rStyle w:val="Huisstijl-Gegeven"/>
                                  </w:rPr>
                                  <w:fldChar w:fldCharType="end"/>
                                </w:r>
                              </w:p>
                            </w:tc>
                          </w:tr>
                          <w:tr w:rsidR="0071773D" w:rsidTr="009A57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71773D" w:rsidRDefault="0071773D">
                                <w:pPr>
                                  <w:rPr>
                                    <w:rStyle w:val="Huisstijl-Kopje"/>
                                  </w:rPr>
                                </w:pPr>
                                <w:bookmarkStart w:id="18" w:name="bmKopieKopjeB1" w:colFirst="0" w:colLast="0"/>
                                <w:bookmarkEnd w:id="17"/>
                              </w:p>
                            </w:tc>
                          </w:tr>
                          <w:tr w:rsidR="0071773D"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71773D" w:rsidRDefault="0071773D">
                                <w:pPr>
                                  <w:spacing w:before="180"/>
                                  <w:ind w:left="120" w:right="120"/>
                                </w:pPr>
                                <w:bookmarkStart w:id="19" w:name="bmKopieB1" w:colFirst="0" w:colLast="0"/>
                                <w:bookmarkEnd w:id="18"/>
                              </w:p>
                            </w:tc>
                          </w:tr>
                          <w:bookmarkEnd w:id="19"/>
                        </w:tbl>
                        <w:p w:rsidR="0071773D" w:rsidRDefault="0071773D"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1773D" w:rsidTr="00CB1E87">
                      <w:tc>
                        <w:tcPr>
                          <w:tcW w:w="2520" w:type="dxa"/>
                        </w:tcPr>
                        <w:p w:rsidR="009A57CC" w:rsidRPr="009A57CC" w:rsidRDefault="009A57CC">
                          <w:pPr>
                            <w:rPr>
                              <w:rStyle w:val="Huisstijl-Kopje"/>
                            </w:rPr>
                          </w:pPr>
                          <w:bookmarkStart w:id="20" w:name="bmGegevens1" w:colFirst="0" w:colLast="0"/>
                          <w:r w:rsidRPr="009A57CC">
                            <w:rPr>
                              <w:rStyle w:val="Huisstijl-Kopje"/>
                            </w:rPr>
                            <w:t>Datum opgesteld</w:t>
                          </w:r>
                        </w:p>
                        <w:p w:rsidR="009A57CC" w:rsidRDefault="009A57CC">
                          <w:pPr>
                            <w:rPr>
                              <w:rStyle w:val="Huisstijl-Gegeven"/>
                            </w:rPr>
                          </w:pPr>
                          <w:r w:rsidRPr="009A57CC">
                            <w:rPr>
                              <w:rStyle w:val="Huisstijl-Gegeven"/>
                            </w:rPr>
                            <w:t>8 januari 2019</w:t>
                          </w:r>
                        </w:p>
                        <w:p w:rsidR="009A57CC" w:rsidRPr="009A57CC" w:rsidRDefault="009A57CC">
                          <w:pPr>
                            <w:rPr>
                              <w:rStyle w:val="Huisstijl-Kopje"/>
                            </w:rPr>
                          </w:pPr>
                          <w:r w:rsidRPr="009A57CC">
                            <w:rPr>
                              <w:rStyle w:val="Huisstijl-Kopje"/>
                            </w:rPr>
                            <w:t>Datum gewijzigd</w:t>
                          </w:r>
                        </w:p>
                        <w:p w:rsidR="009A57CC" w:rsidRDefault="009A57CC">
                          <w:pPr>
                            <w:rPr>
                              <w:rStyle w:val="Huisstijl-Gegeven"/>
                            </w:rPr>
                          </w:pPr>
                          <w:r w:rsidRPr="009A57CC">
                            <w:rPr>
                              <w:rStyle w:val="Huisstijl-Gegeven"/>
                            </w:rPr>
                            <w:t>23 januari 2019</w:t>
                          </w:r>
                        </w:p>
                        <w:p w:rsidR="009A57CC" w:rsidRPr="009A57CC" w:rsidRDefault="009A57CC">
                          <w:pPr>
                            <w:rPr>
                              <w:rStyle w:val="Huisstijl-Kopje"/>
                            </w:rPr>
                          </w:pPr>
                          <w:r w:rsidRPr="009A57CC">
                            <w:rPr>
                              <w:rStyle w:val="Huisstijl-Kopje"/>
                            </w:rPr>
                            <w:t>Nummer</w:t>
                          </w:r>
                        </w:p>
                        <w:p w:rsidR="009A57CC" w:rsidRDefault="009A57CC">
                          <w:pPr>
                            <w:rPr>
                              <w:rStyle w:val="Huisstijl-Gegeven"/>
                            </w:rPr>
                          </w:pPr>
                          <w:r w:rsidRPr="009A57CC">
                            <w:rPr>
                              <w:rStyle w:val="Huisstijl-Gegeven"/>
                            </w:rPr>
                            <w:t>1901-00362</w:t>
                          </w:r>
                        </w:p>
                        <w:p w:rsidR="009A57CC" w:rsidRPr="009A57CC" w:rsidRDefault="009A57CC">
                          <w:pPr>
                            <w:rPr>
                              <w:rStyle w:val="Huisstijl-Kopje"/>
                            </w:rPr>
                          </w:pPr>
                          <w:r w:rsidRPr="009A57CC">
                            <w:rPr>
                              <w:rStyle w:val="Huisstijl-Kopje"/>
                            </w:rPr>
                            <w:t>Revisie</w:t>
                          </w:r>
                        </w:p>
                        <w:p w:rsidR="009A57CC" w:rsidRDefault="009A57CC">
                          <w:pPr>
                            <w:rPr>
                              <w:rStyle w:val="Huisstijl-Gegeven"/>
                            </w:rPr>
                          </w:pPr>
                          <w:r w:rsidRPr="009A57CC">
                            <w:rPr>
                              <w:rStyle w:val="Huisstijl-Gegeven"/>
                            </w:rPr>
                            <w:t>1.0</w:t>
                          </w:r>
                        </w:p>
                        <w:p w:rsidR="009A57CC" w:rsidRPr="009A57CC" w:rsidRDefault="009A57CC">
                          <w:pPr>
                            <w:rPr>
                              <w:rStyle w:val="Huisstijl-Kopje"/>
                            </w:rPr>
                          </w:pPr>
                          <w:r w:rsidRPr="009A57CC">
                            <w:rPr>
                              <w:rStyle w:val="Huisstijl-Kopje"/>
                            </w:rPr>
                            <w:t>Projectdeel</w:t>
                          </w:r>
                        </w:p>
                        <w:p w:rsidR="009A57CC" w:rsidRDefault="009A57CC">
                          <w:pPr>
                            <w:rPr>
                              <w:rStyle w:val="Huisstijl-Gegeven"/>
                            </w:rPr>
                          </w:pPr>
                          <w:r w:rsidRPr="009A57CC">
                            <w:rPr>
                              <w:rStyle w:val="Huisstijl-Gegeven"/>
                            </w:rPr>
                            <w:t>00073000-00000</w:t>
                          </w:r>
                        </w:p>
                        <w:p w:rsidR="009A57CC" w:rsidRPr="009A57CC" w:rsidRDefault="009A57CC">
                          <w:pPr>
                            <w:rPr>
                              <w:rStyle w:val="Huisstijl-Kopje"/>
                            </w:rPr>
                          </w:pPr>
                          <w:r w:rsidRPr="009A57CC">
                            <w:rPr>
                              <w:rStyle w:val="Huisstijl-Kopje"/>
                            </w:rPr>
                            <w:t>Status</w:t>
                          </w:r>
                        </w:p>
                        <w:p w:rsidR="009A57CC" w:rsidRDefault="009A57CC">
                          <w:pPr>
                            <w:rPr>
                              <w:rStyle w:val="Huisstijl-Gegeven"/>
                            </w:rPr>
                          </w:pPr>
                          <w:r w:rsidRPr="009A57CC">
                            <w:rPr>
                              <w:rStyle w:val="Huisstijl-Gegeven"/>
                            </w:rPr>
                            <w:t>Definitief</w:t>
                          </w:r>
                        </w:p>
                        <w:p w:rsidR="009A57CC" w:rsidRPr="009A57CC" w:rsidRDefault="009A57CC">
                          <w:pPr>
                            <w:rPr>
                              <w:rStyle w:val="Huisstijl-Kopje"/>
                            </w:rPr>
                          </w:pPr>
                          <w:r w:rsidRPr="009A57CC">
                            <w:rPr>
                              <w:rStyle w:val="Huisstijl-Kopje"/>
                            </w:rPr>
                            <w:t>Blad</w:t>
                          </w:r>
                        </w:p>
                        <w:p w:rsidR="0071773D" w:rsidRPr="009A57CC" w:rsidRDefault="009A57CC">
                          <w:pPr>
                            <w:rPr>
                              <w:rStyle w:val="Huisstijl-Gegeven"/>
                            </w:rPr>
                          </w:pPr>
                          <w:r w:rsidRPr="009A57CC">
                            <w:rPr>
                              <w:rStyle w:val="Huisstijl-Gegeven"/>
                            </w:rPr>
                            <w:fldChar w:fldCharType="begin"/>
                          </w:r>
                          <w:r w:rsidRPr="009A57CC">
                            <w:rPr>
                              <w:rStyle w:val="Huisstijl-Gegeven"/>
                            </w:rPr>
                            <w:instrText xml:space="preserve"> PAGE  \* MERGEFORMAT </w:instrText>
                          </w:r>
                          <w:r w:rsidRPr="009A57CC">
                            <w:rPr>
                              <w:rStyle w:val="Huisstijl-Gegeven"/>
                            </w:rPr>
                            <w:fldChar w:fldCharType="separate"/>
                          </w:r>
                          <w:r w:rsidR="004C300F">
                            <w:rPr>
                              <w:rStyle w:val="Huisstijl-Gegeven"/>
                            </w:rPr>
                            <w:t>1</w:t>
                          </w:r>
                          <w:r w:rsidRPr="009A57CC">
                            <w:rPr>
                              <w:rStyle w:val="Huisstijl-Gegeven"/>
                            </w:rPr>
                            <w:fldChar w:fldCharType="end"/>
                          </w:r>
                          <w:r w:rsidRPr="009A57CC">
                            <w:rPr>
                              <w:rStyle w:val="Huisstijl-Gegeven"/>
                            </w:rPr>
                            <w:t xml:space="preserve"> van </w:t>
                          </w:r>
                          <w:r w:rsidRPr="009A57CC">
                            <w:rPr>
                              <w:rStyle w:val="Huisstijl-Gegeven"/>
                            </w:rPr>
                            <w:fldChar w:fldCharType="begin"/>
                          </w:r>
                          <w:r w:rsidRPr="009A57CC">
                            <w:rPr>
                              <w:rStyle w:val="Huisstijl-Gegeven"/>
                            </w:rPr>
                            <w:instrText xml:space="preserve"> NUMPAGES  \* MERGEFORMAT </w:instrText>
                          </w:r>
                          <w:r w:rsidRPr="009A57CC">
                            <w:rPr>
                              <w:rStyle w:val="Huisstijl-Gegeven"/>
                            </w:rPr>
                            <w:fldChar w:fldCharType="separate"/>
                          </w:r>
                          <w:r w:rsidR="004C300F">
                            <w:rPr>
                              <w:rStyle w:val="Huisstijl-Gegeven"/>
                            </w:rPr>
                            <w:t>1</w:t>
                          </w:r>
                          <w:r w:rsidRPr="009A57CC">
                            <w:rPr>
                              <w:rStyle w:val="Huisstijl-Gegeven"/>
                            </w:rPr>
                            <w:fldChar w:fldCharType="end"/>
                          </w:r>
                        </w:p>
                      </w:tc>
                    </w:tr>
                    <w:tr w:rsidR="0071773D" w:rsidTr="009A57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71773D" w:rsidRDefault="0071773D">
                          <w:pPr>
                            <w:rPr>
                              <w:rStyle w:val="Huisstijl-Kopje"/>
                            </w:rPr>
                          </w:pPr>
                          <w:bookmarkStart w:id="21" w:name="bmKopieKopjeB1" w:colFirst="0" w:colLast="0"/>
                          <w:bookmarkEnd w:id="20"/>
                        </w:p>
                      </w:tc>
                    </w:tr>
                    <w:tr w:rsidR="0071773D"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71773D" w:rsidRDefault="0071773D">
                          <w:pPr>
                            <w:spacing w:before="180"/>
                            <w:ind w:left="120" w:right="120"/>
                          </w:pPr>
                          <w:bookmarkStart w:id="22" w:name="bmKopieB1" w:colFirst="0" w:colLast="0"/>
                          <w:bookmarkEnd w:id="21"/>
                        </w:p>
                      </w:tc>
                    </w:tr>
                    <w:bookmarkEnd w:id="22"/>
                  </w:tbl>
                  <w:p w:rsidR="0071773D" w:rsidRDefault="0071773D"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1773D" w:rsidTr="00CB1E87">
                            <w:tc>
                              <w:tcPr>
                                <w:tcW w:w="2520" w:type="dxa"/>
                              </w:tcPr>
                              <w:p w:rsidR="009A57CC" w:rsidRPr="009A57CC" w:rsidRDefault="009A57CC">
                                <w:pPr>
                                  <w:rPr>
                                    <w:rStyle w:val="Huisstijl-Adres"/>
                                    <w:b/>
                                  </w:rPr>
                                </w:pPr>
                                <w:bookmarkStart w:id="23" w:name="bmBedrijf1" w:colFirst="0" w:colLast="0"/>
                                <w:r w:rsidRPr="009A57CC">
                                  <w:rPr>
                                    <w:rStyle w:val="Huisstijl-Adres"/>
                                    <w:b/>
                                  </w:rPr>
                                  <w:t>Croonwolter&amp;dros B.V.</w:t>
                                </w:r>
                              </w:p>
                              <w:p w:rsidR="009A57CC" w:rsidRPr="009A57CC" w:rsidRDefault="009A57CC">
                                <w:pPr>
                                  <w:rPr>
                                    <w:rStyle w:val="Huisstijl-Adres"/>
                                    <w:b/>
                                  </w:rPr>
                                </w:pPr>
                              </w:p>
                              <w:p w:rsidR="009A57CC" w:rsidRPr="009A57CC" w:rsidRDefault="009A57CC">
                                <w:pPr>
                                  <w:rPr>
                                    <w:rStyle w:val="Huisstijl-Adres"/>
                                    <w:b/>
                                  </w:rPr>
                                </w:pPr>
                                <w:r w:rsidRPr="009A57CC">
                                  <w:rPr>
                                    <w:rStyle w:val="Huisstijl-Adres"/>
                                    <w:b/>
                                  </w:rPr>
                                  <w:t>Marten Meesweg 25</w:t>
                                </w:r>
                              </w:p>
                              <w:p w:rsidR="009A57CC" w:rsidRPr="009A57CC" w:rsidRDefault="009A57CC">
                                <w:pPr>
                                  <w:rPr>
                                    <w:rStyle w:val="Huisstijl-Adres"/>
                                    <w:b/>
                                  </w:rPr>
                                </w:pPr>
                                <w:r w:rsidRPr="009A57CC">
                                  <w:rPr>
                                    <w:rStyle w:val="Huisstijl-Adres"/>
                                    <w:b/>
                                  </w:rPr>
                                  <w:t>3068 AV Rotterdam</w:t>
                                </w:r>
                              </w:p>
                              <w:p w:rsidR="009A57CC" w:rsidRPr="009A57CC" w:rsidRDefault="009A57CC">
                                <w:pPr>
                                  <w:rPr>
                                    <w:rStyle w:val="Huisstijl-Adres"/>
                                    <w:b/>
                                  </w:rPr>
                                </w:pPr>
                                <w:r w:rsidRPr="009A57CC">
                                  <w:rPr>
                                    <w:rStyle w:val="Huisstijl-Adres"/>
                                    <w:b/>
                                  </w:rPr>
                                  <w:t>Postbus 6073</w:t>
                                </w:r>
                              </w:p>
                              <w:p w:rsidR="009A57CC" w:rsidRPr="009A57CC" w:rsidRDefault="009A57CC">
                                <w:pPr>
                                  <w:rPr>
                                    <w:rStyle w:val="Huisstijl-Adres"/>
                                    <w:b/>
                                  </w:rPr>
                                </w:pPr>
                                <w:r w:rsidRPr="009A57CC">
                                  <w:rPr>
                                    <w:rStyle w:val="Huisstijl-Adres"/>
                                    <w:b/>
                                  </w:rPr>
                                  <w:t>3002 AB Rotterdam</w:t>
                                </w:r>
                              </w:p>
                              <w:p w:rsidR="009A57CC" w:rsidRPr="009A57CC" w:rsidRDefault="009A57CC">
                                <w:pPr>
                                  <w:rPr>
                                    <w:rStyle w:val="Huisstijl-Adres"/>
                                    <w:b/>
                                  </w:rPr>
                                </w:pPr>
                                <w:r w:rsidRPr="009A57CC">
                                  <w:rPr>
                                    <w:rStyle w:val="Huisstijl-Adres"/>
                                    <w:b/>
                                  </w:rPr>
                                  <w:t>Telefoon 088 - 923 33 44</w:t>
                                </w:r>
                              </w:p>
                              <w:p w:rsidR="009A57CC" w:rsidRPr="009A57CC" w:rsidRDefault="009A57CC">
                                <w:pPr>
                                  <w:rPr>
                                    <w:rStyle w:val="Huisstijl-Adres"/>
                                    <w:b/>
                                  </w:rPr>
                                </w:pPr>
                                <w:r w:rsidRPr="009A57CC">
                                  <w:rPr>
                                    <w:rStyle w:val="Huisstijl-Adres"/>
                                    <w:b/>
                                  </w:rPr>
                                  <w:t>www.croonwolterendros.nl</w:t>
                                </w:r>
                              </w:p>
                              <w:p w:rsidR="009A57CC" w:rsidRPr="009A57CC" w:rsidRDefault="009A57CC">
                                <w:pPr>
                                  <w:rPr>
                                    <w:rStyle w:val="Huisstijl-Adres"/>
                                  </w:rPr>
                                </w:pPr>
                              </w:p>
                              <w:p w:rsidR="0071773D" w:rsidRPr="009A57CC" w:rsidRDefault="0071773D">
                                <w:pPr>
                                  <w:rPr>
                                    <w:rStyle w:val="Huisstijl-Adres"/>
                                  </w:rPr>
                                </w:pPr>
                              </w:p>
                            </w:tc>
                          </w:tr>
                          <w:bookmarkEnd w:id="23"/>
                        </w:tbl>
                        <w:p w:rsidR="0071773D" w:rsidRDefault="0071773D"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71773D" w:rsidTr="009A57CC">
                            <w:trPr>
                              <w:trHeight w:hRule="exact" w:val="300"/>
                            </w:trPr>
                            <w:tc>
                              <w:tcPr>
                                <w:tcW w:w="2520" w:type="dxa"/>
                                <w:tcBorders>
                                  <w:top w:val="nil"/>
                                  <w:left w:val="nil"/>
                                  <w:bottom w:val="nil"/>
                                  <w:right w:val="nil"/>
                                </w:tcBorders>
                              </w:tcPr>
                              <w:p w:rsidR="0071773D" w:rsidRDefault="0071773D">
                                <w:pPr>
                                  <w:rPr>
                                    <w:rStyle w:val="Huisstijl-Kopje"/>
                                  </w:rPr>
                                </w:pPr>
                                <w:bookmarkStart w:id="24" w:name="bmKopieKopjeA1" w:colFirst="0" w:colLast="0"/>
                              </w:p>
                            </w:tc>
                          </w:tr>
                          <w:tr w:rsidR="0071773D" w:rsidTr="009A57CC">
                            <w:trPr>
                              <w:trHeight w:hRule="exact" w:val="600"/>
                            </w:trPr>
                            <w:tc>
                              <w:tcPr>
                                <w:tcW w:w="2520" w:type="dxa"/>
                                <w:tcBorders>
                                  <w:top w:val="nil"/>
                                  <w:left w:val="nil"/>
                                  <w:bottom w:val="nil"/>
                                  <w:right w:val="nil"/>
                                </w:tcBorders>
                                <w:shd w:val="clear" w:color="auto" w:fill="auto"/>
                              </w:tcPr>
                              <w:p w:rsidR="0071773D" w:rsidRDefault="0071773D">
                                <w:pPr>
                                  <w:spacing w:before="180"/>
                                  <w:ind w:left="120" w:right="120"/>
                                </w:pPr>
                                <w:bookmarkStart w:id="25" w:name="bmKopieA1" w:colFirst="0" w:colLast="0"/>
                                <w:bookmarkEnd w:id="24"/>
                              </w:p>
                            </w:tc>
                          </w:tr>
                          <w:bookmarkEnd w:id="25"/>
                        </w:tbl>
                        <w:p w:rsidR="0071773D" w:rsidRDefault="0071773D"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1773D" w:rsidTr="00CB1E87">
                      <w:tc>
                        <w:tcPr>
                          <w:tcW w:w="2520" w:type="dxa"/>
                        </w:tcPr>
                        <w:p w:rsidR="009A57CC" w:rsidRPr="009A57CC" w:rsidRDefault="009A57CC">
                          <w:pPr>
                            <w:rPr>
                              <w:rStyle w:val="Huisstijl-Adres"/>
                              <w:b/>
                            </w:rPr>
                          </w:pPr>
                          <w:bookmarkStart w:id="26" w:name="bmBedrijf1" w:colFirst="0" w:colLast="0"/>
                          <w:r w:rsidRPr="009A57CC">
                            <w:rPr>
                              <w:rStyle w:val="Huisstijl-Adres"/>
                              <w:b/>
                            </w:rPr>
                            <w:t>Croonwolter&amp;dros B.V.</w:t>
                          </w:r>
                        </w:p>
                        <w:p w:rsidR="009A57CC" w:rsidRPr="009A57CC" w:rsidRDefault="009A57CC">
                          <w:pPr>
                            <w:rPr>
                              <w:rStyle w:val="Huisstijl-Adres"/>
                              <w:b/>
                            </w:rPr>
                          </w:pPr>
                        </w:p>
                        <w:p w:rsidR="009A57CC" w:rsidRPr="009A57CC" w:rsidRDefault="009A57CC">
                          <w:pPr>
                            <w:rPr>
                              <w:rStyle w:val="Huisstijl-Adres"/>
                              <w:b/>
                            </w:rPr>
                          </w:pPr>
                          <w:r w:rsidRPr="009A57CC">
                            <w:rPr>
                              <w:rStyle w:val="Huisstijl-Adres"/>
                              <w:b/>
                            </w:rPr>
                            <w:t>Marten Meesweg 25</w:t>
                          </w:r>
                        </w:p>
                        <w:p w:rsidR="009A57CC" w:rsidRPr="009A57CC" w:rsidRDefault="009A57CC">
                          <w:pPr>
                            <w:rPr>
                              <w:rStyle w:val="Huisstijl-Adres"/>
                              <w:b/>
                            </w:rPr>
                          </w:pPr>
                          <w:r w:rsidRPr="009A57CC">
                            <w:rPr>
                              <w:rStyle w:val="Huisstijl-Adres"/>
                              <w:b/>
                            </w:rPr>
                            <w:t>3068 AV Rotterdam</w:t>
                          </w:r>
                        </w:p>
                        <w:p w:rsidR="009A57CC" w:rsidRPr="009A57CC" w:rsidRDefault="009A57CC">
                          <w:pPr>
                            <w:rPr>
                              <w:rStyle w:val="Huisstijl-Adres"/>
                              <w:b/>
                            </w:rPr>
                          </w:pPr>
                          <w:r w:rsidRPr="009A57CC">
                            <w:rPr>
                              <w:rStyle w:val="Huisstijl-Adres"/>
                              <w:b/>
                            </w:rPr>
                            <w:t>Postbus 6073</w:t>
                          </w:r>
                        </w:p>
                        <w:p w:rsidR="009A57CC" w:rsidRPr="009A57CC" w:rsidRDefault="009A57CC">
                          <w:pPr>
                            <w:rPr>
                              <w:rStyle w:val="Huisstijl-Adres"/>
                              <w:b/>
                            </w:rPr>
                          </w:pPr>
                          <w:r w:rsidRPr="009A57CC">
                            <w:rPr>
                              <w:rStyle w:val="Huisstijl-Adres"/>
                              <w:b/>
                            </w:rPr>
                            <w:t>3002 AB Rotterdam</w:t>
                          </w:r>
                        </w:p>
                        <w:p w:rsidR="009A57CC" w:rsidRPr="009A57CC" w:rsidRDefault="009A57CC">
                          <w:pPr>
                            <w:rPr>
                              <w:rStyle w:val="Huisstijl-Adres"/>
                              <w:b/>
                            </w:rPr>
                          </w:pPr>
                          <w:r w:rsidRPr="009A57CC">
                            <w:rPr>
                              <w:rStyle w:val="Huisstijl-Adres"/>
                              <w:b/>
                            </w:rPr>
                            <w:t>Telefoon 088 - 923 33 44</w:t>
                          </w:r>
                        </w:p>
                        <w:p w:rsidR="009A57CC" w:rsidRPr="009A57CC" w:rsidRDefault="009A57CC">
                          <w:pPr>
                            <w:rPr>
                              <w:rStyle w:val="Huisstijl-Adres"/>
                              <w:b/>
                            </w:rPr>
                          </w:pPr>
                          <w:r w:rsidRPr="009A57CC">
                            <w:rPr>
                              <w:rStyle w:val="Huisstijl-Adres"/>
                              <w:b/>
                            </w:rPr>
                            <w:t>www.croonwolterendros.nl</w:t>
                          </w:r>
                        </w:p>
                        <w:p w:rsidR="009A57CC" w:rsidRPr="009A57CC" w:rsidRDefault="009A57CC">
                          <w:pPr>
                            <w:rPr>
                              <w:rStyle w:val="Huisstijl-Adres"/>
                            </w:rPr>
                          </w:pPr>
                        </w:p>
                        <w:p w:rsidR="0071773D" w:rsidRPr="009A57CC" w:rsidRDefault="0071773D">
                          <w:pPr>
                            <w:rPr>
                              <w:rStyle w:val="Huisstijl-Adres"/>
                            </w:rPr>
                          </w:pPr>
                        </w:p>
                      </w:tc>
                    </w:tr>
                    <w:bookmarkEnd w:id="26"/>
                  </w:tbl>
                  <w:p w:rsidR="0071773D" w:rsidRDefault="0071773D"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71773D" w:rsidTr="009A57CC">
                      <w:trPr>
                        <w:trHeight w:hRule="exact" w:val="300"/>
                      </w:trPr>
                      <w:tc>
                        <w:tcPr>
                          <w:tcW w:w="2520" w:type="dxa"/>
                          <w:tcBorders>
                            <w:top w:val="nil"/>
                            <w:left w:val="nil"/>
                            <w:bottom w:val="nil"/>
                            <w:right w:val="nil"/>
                          </w:tcBorders>
                        </w:tcPr>
                        <w:p w:rsidR="0071773D" w:rsidRDefault="0071773D">
                          <w:pPr>
                            <w:rPr>
                              <w:rStyle w:val="Huisstijl-Kopje"/>
                            </w:rPr>
                          </w:pPr>
                          <w:bookmarkStart w:id="27" w:name="bmKopieKopjeA1" w:colFirst="0" w:colLast="0"/>
                        </w:p>
                      </w:tc>
                    </w:tr>
                    <w:tr w:rsidR="0071773D" w:rsidTr="009A57CC">
                      <w:trPr>
                        <w:trHeight w:hRule="exact" w:val="600"/>
                      </w:trPr>
                      <w:tc>
                        <w:tcPr>
                          <w:tcW w:w="2520" w:type="dxa"/>
                          <w:tcBorders>
                            <w:top w:val="nil"/>
                            <w:left w:val="nil"/>
                            <w:bottom w:val="nil"/>
                            <w:right w:val="nil"/>
                          </w:tcBorders>
                          <w:shd w:val="clear" w:color="auto" w:fill="auto"/>
                        </w:tcPr>
                        <w:p w:rsidR="0071773D" w:rsidRDefault="0071773D">
                          <w:pPr>
                            <w:spacing w:before="180"/>
                            <w:ind w:left="120" w:right="120"/>
                          </w:pPr>
                          <w:bookmarkStart w:id="28" w:name="bmKopieA1" w:colFirst="0" w:colLast="0"/>
                          <w:bookmarkEnd w:id="27"/>
                        </w:p>
                      </w:tc>
                    </w:tr>
                    <w:bookmarkEnd w:id="28"/>
                  </w:tbl>
                  <w:p w:rsidR="0071773D" w:rsidRDefault="0071773D"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71773D" w:rsidTr="005915C8">
                            <w:tc>
                              <w:tcPr>
                                <w:tcW w:w="11984" w:type="dxa"/>
                              </w:tcPr>
                              <w:p w:rsidR="0071773D" w:rsidRDefault="009A57CC" w:rsidP="009A57CC">
                                <w:bookmarkStart w:id="29"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71773D" w:rsidRDefault="0071773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71773D" w:rsidTr="005915C8">
                      <w:tc>
                        <w:tcPr>
                          <w:tcW w:w="11984" w:type="dxa"/>
                        </w:tcPr>
                        <w:p w:rsidR="0071773D" w:rsidRDefault="009A57CC" w:rsidP="009A57CC">
                          <w:bookmarkStart w:id="30"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71773D" w:rsidRDefault="0071773D"/>
                </w:txbxContent>
              </v:textbox>
              <w10:wrap anchorx="page" anchory="page"/>
              <w10:anchorlock/>
            </v:shape>
          </w:pict>
        </mc:Fallback>
      </mc:AlternateContent>
    </w:r>
  </w:p>
  <w:p w:rsidR="0071773D" w:rsidRDefault="007177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862"/>
        </w:tabs>
        <w:ind w:left="622"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1"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7A96A3F"/>
    <w:multiLevelType w:val="hybridMultilevel"/>
    <w:tmpl w:val="4B6E4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4"/>
  </w:num>
  <w:num w:numId="13">
    <w:abstractNumId w:val="2"/>
  </w:num>
  <w:num w:numId="14">
    <w:abstractNumId w:val="1"/>
  </w:num>
  <w:num w:numId="15">
    <w:abstractNumId w:val="6"/>
  </w:num>
  <w:num w:numId="16">
    <w:abstractNumId w:val="3"/>
  </w:num>
  <w:num w:numId="17">
    <w:abstractNumId w:val="8"/>
  </w:num>
  <w:num w:numId="18">
    <w:abstractNumId w:val="7"/>
  </w:num>
  <w:num w:numId="1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RHMJb0irJzpK+K9NZpPoy+Na1sme16N18LTrVH8VV7HI6+WOLCdyRr+9ywfuD5N2ztT0lATjnIM8F389QWTNXA==" w:salt="QRfHw2P8MO3LFDECHiFJRw=="/>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47105"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13-02-2018"/>
    <w:docVar w:name="_AanmaakGebruiker" w:val="rgorko"/>
    <w:docVar w:name="_KlantCode" w:val="TBI\Croon"/>
    <w:docVar w:name="_LicCode" w:val="TBI"/>
    <w:docVar w:name="_Versie" w:val="2016.1.9"/>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GORKOM R VAN"/>
    <w:docVar w:name="ContactpersoonID" w:val="3022"/>
    <w:docVar w:name="ContactpersoonVoluit" w:val="R. (Remko)  Gorkom"/>
    <w:docVar w:name="ContentType" w:val="DMSRapport"/>
    <w:docVar w:name="DataField_SourceDocumentPath" w:val="\\VFS01\DigiOffice\Projects\00073000\00073000-00000\Intern\2018-11-20\Draft\1811-02318.docx"/>
    <w:docVar w:name="Datum" w:val="23-01-2019"/>
    <w:docVar w:name="Datum_PrintValue" w:val="23 januari 2019"/>
    <w:docVar w:name="DatumOpgesteld" w:val="08-01-2019"/>
    <w:docVar w:name="DatumOpgesteld_PrintValue" w:val="8 januari 2019"/>
    <w:docVar w:name="DocID" w:val="ac0f23ed-d6e0-4e1f-8083-05982bd0847e"/>
    <w:docVar w:name="DocIsReadOnly" w:val="1"/>
    <w:docVar w:name="DocRootDocID" w:val="ec753492-05ca-4a06-a1f3-3a96c81e1715"/>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8 jan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3 jan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1-00362]]&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00073000-0000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8 jan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3 jan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1-00362]]&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8 jan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3 januar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1-00362]]&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4 2018]]&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4 2018]]&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ec753492-05ca-4a06-a1f3-3a96c81e1715&lt;/Value&gt;_x000d__x000a__x0009__x0009_&lt;/DataField&gt;_x000d__x000a__x0009__x0009_&lt;DataField&gt;_x000d__x000a__x0009__x0009__x0009_&lt;Name&gt;DocumentID&lt;/Name&gt;_x000d__x000a__x0009__x0009__x0009_&lt;Value&gt;ac0f23ed-d6e0-4e1f-8083-05982bd0847e&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1901-00362]]&gt;&lt;/PrintValue&gt;_x000d__x000a__x0009__x0009__x0009_&lt;RegistrationValue&gt;&lt;![CDATA[1901-00362]]&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 (P) CT2 - EMM Contract]]&gt;&lt;/PrintValue&gt;_x000d__x000a__x0009__x0009__x0009_&lt;RegistrationValue&gt;&lt;![CDATA[4360]]&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gt;&lt;/PrintValue&gt;_x000d__x000a__x0009__x0009__x0009_&lt;RegistrationValue&gt;&lt;![CDATA[4360]]&gt;&lt;/RegistrationValue&gt;_x000d__x000a__x0009__x0009__x0009_&lt;ShadowRegistrationValue&gt;&lt;![CDATA[00073000-00000 CT2 - EMM Contract]]&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4 2018]]&gt;&lt;/PrintValue&gt;_x000d__x000a__x0009__x0009__x0009_&lt;RegistrationValue&gt;&lt;![CDATA[Storingsanalyse 2e Coentunnel Q4 2018]]&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3 januari 2019]]&gt;&lt;/PrintValue&gt;_x000d__x000a__x0009__x0009__x0009_&lt;RegistrationValue&gt;&lt;![CDATA[2019-01-23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8 januari 2019]]&gt;&lt;/PrintValue&gt;_x000d__x000a__x0009__x0009__x0009_&lt;RegistrationValue&gt;&lt;![CDATA[2019-01-08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4 2018]]&gt;&lt;/PrintValue&gt;_x000d__x000a__x0009__x0009__x0009_&lt;RegistrationValue&gt;&lt;![CDATA[Storingsanalyse 2e Coentunnel Q4 2018]]&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5a6ae928-57cd-4049-b093-13b42b820003&quot;},{&quot;Checked&quot;:true,&quot;LabelID&quot;:&quot;79787dc0-653e-429b-9fc5-485306f7878e&quot;}]]]&gt;&lt;/PrintValue&gt;_x000d__x000a__x0009__x0009__x0009_&lt;RegistrationValue&gt;&lt;![CDATA[[{&quot;Checked&quot;:true,&quot;LabelID&quot;:&quot;5a6ae928-57cd-4049-b093-13b42b820003&quot;},{&quot;Checked&quot;:true,&quot;LabelID&quot;:&quot;79787dc0-653e-429b-9fc5-485306f7878e&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
    <w:docVar w:name="DocumentInfoXML_1" w:val="cesstap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5a6ae928-57cd-4049-b093-13b42b820003&quot;},{&quot;Checked&quot;:true,&quot;LabelID&quot;:&quot;79787dc0-653e-429b-9fc5-485306f7878e&quot;}]"/>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 w:val="00073000-00000"/>
    <w:docVar w:name="ProjectID" w:val="4360"/>
    <w:docVar w:name="ProjectID_PrintValue" w:val="00073000-00000 (P) CT2 - EMM Contract"/>
    <w:docVar w:name="ProjectWeergave" w:val="Project_Document"/>
    <w:docVar w:name="ProjectWeergave_PrintValue" w:val="Weergave van een project op een document"/>
    <w:docVar w:name="ProjID" w:val="4360"/>
    <w:docVar w:name="ProjNaam" w:val="CT2 - EMM Contract"/>
    <w:docVar w:name="ProjNr" w:val="00073000-00000"/>
    <w:docVar w:name="Referentie" w:val="1901-00362"/>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2e Coentunnel Q4 2018"/>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021CB5"/>
    <w:rsid w:val="00014409"/>
    <w:rsid w:val="00016845"/>
    <w:rsid w:val="00017CFF"/>
    <w:rsid w:val="00021CB5"/>
    <w:rsid w:val="000356F9"/>
    <w:rsid w:val="0004389A"/>
    <w:rsid w:val="000542A3"/>
    <w:rsid w:val="00055EE6"/>
    <w:rsid w:val="00076D11"/>
    <w:rsid w:val="00093541"/>
    <w:rsid w:val="00094371"/>
    <w:rsid w:val="000A363A"/>
    <w:rsid w:val="000C2E47"/>
    <w:rsid w:val="000C35B7"/>
    <w:rsid w:val="000D2D0C"/>
    <w:rsid w:val="000D37A2"/>
    <w:rsid w:val="000E0E3C"/>
    <w:rsid w:val="000E4C20"/>
    <w:rsid w:val="000F54FF"/>
    <w:rsid w:val="00106E5A"/>
    <w:rsid w:val="00110DB8"/>
    <w:rsid w:val="0011484A"/>
    <w:rsid w:val="00117754"/>
    <w:rsid w:val="00122264"/>
    <w:rsid w:val="00136901"/>
    <w:rsid w:val="00150012"/>
    <w:rsid w:val="00161455"/>
    <w:rsid w:val="00170AD0"/>
    <w:rsid w:val="00175807"/>
    <w:rsid w:val="001852DC"/>
    <w:rsid w:val="00190F08"/>
    <w:rsid w:val="001A17BF"/>
    <w:rsid w:val="001A1A8D"/>
    <w:rsid w:val="001A2C80"/>
    <w:rsid w:val="001A6B66"/>
    <w:rsid w:val="001B2204"/>
    <w:rsid w:val="001B52F7"/>
    <w:rsid w:val="001B560E"/>
    <w:rsid w:val="001C0634"/>
    <w:rsid w:val="001C0F22"/>
    <w:rsid w:val="001C4095"/>
    <w:rsid w:val="001C5B40"/>
    <w:rsid w:val="001D4859"/>
    <w:rsid w:val="001D4FC1"/>
    <w:rsid w:val="001E66F6"/>
    <w:rsid w:val="001E701F"/>
    <w:rsid w:val="001F37A5"/>
    <w:rsid w:val="002165EE"/>
    <w:rsid w:val="0022285D"/>
    <w:rsid w:val="00224FE7"/>
    <w:rsid w:val="002277B2"/>
    <w:rsid w:val="002304AB"/>
    <w:rsid w:val="00235FBF"/>
    <w:rsid w:val="00242179"/>
    <w:rsid w:val="00247F48"/>
    <w:rsid w:val="002543FB"/>
    <w:rsid w:val="00266A99"/>
    <w:rsid w:val="00287262"/>
    <w:rsid w:val="0029151F"/>
    <w:rsid w:val="0029589C"/>
    <w:rsid w:val="002A2BC1"/>
    <w:rsid w:val="002B22E9"/>
    <w:rsid w:val="002B4F6A"/>
    <w:rsid w:val="002C25CC"/>
    <w:rsid w:val="002D5440"/>
    <w:rsid w:val="002D7B1F"/>
    <w:rsid w:val="002F0330"/>
    <w:rsid w:val="002F7EC7"/>
    <w:rsid w:val="003105F2"/>
    <w:rsid w:val="00322453"/>
    <w:rsid w:val="00323F4A"/>
    <w:rsid w:val="0034402B"/>
    <w:rsid w:val="003525D3"/>
    <w:rsid w:val="0036016C"/>
    <w:rsid w:val="003762FA"/>
    <w:rsid w:val="003765CF"/>
    <w:rsid w:val="003775C6"/>
    <w:rsid w:val="003A7728"/>
    <w:rsid w:val="003B33FF"/>
    <w:rsid w:val="003B6BBA"/>
    <w:rsid w:val="003C3B6E"/>
    <w:rsid w:val="003C47F4"/>
    <w:rsid w:val="003D1F2A"/>
    <w:rsid w:val="003E7B85"/>
    <w:rsid w:val="003F6853"/>
    <w:rsid w:val="004024ED"/>
    <w:rsid w:val="00412B9D"/>
    <w:rsid w:val="004229E9"/>
    <w:rsid w:val="004248F1"/>
    <w:rsid w:val="0044569E"/>
    <w:rsid w:val="004460C9"/>
    <w:rsid w:val="00457C1C"/>
    <w:rsid w:val="004615ED"/>
    <w:rsid w:val="004616A8"/>
    <w:rsid w:val="004761CF"/>
    <w:rsid w:val="00477373"/>
    <w:rsid w:val="004820CE"/>
    <w:rsid w:val="00496FC1"/>
    <w:rsid w:val="004A0DC6"/>
    <w:rsid w:val="004A11E8"/>
    <w:rsid w:val="004A3F04"/>
    <w:rsid w:val="004C300F"/>
    <w:rsid w:val="004C6A0D"/>
    <w:rsid w:val="004C770D"/>
    <w:rsid w:val="004F211F"/>
    <w:rsid w:val="00513189"/>
    <w:rsid w:val="00514CF6"/>
    <w:rsid w:val="00516151"/>
    <w:rsid w:val="00517288"/>
    <w:rsid w:val="0052351F"/>
    <w:rsid w:val="005247DA"/>
    <w:rsid w:val="00533029"/>
    <w:rsid w:val="005343CD"/>
    <w:rsid w:val="00535EE4"/>
    <w:rsid w:val="00541529"/>
    <w:rsid w:val="00545F69"/>
    <w:rsid w:val="00552A93"/>
    <w:rsid w:val="005535AC"/>
    <w:rsid w:val="005617C1"/>
    <w:rsid w:val="00575CA4"/>
    <w:rsid w:val="00576936"/>
    <w:rsid w:val="0058105B"/>
    <w:rsid w:val="00587188"/>
    <w:rsid w:val="005915C8"/>
    <w:rsid w:val="00593461"/>
    <w:rsid w:val="00594265"/>
    <w:rsid w:val="00595449"/>
    <w:rsid w:val="005A2288"/>
    <w:rsid w:val="005A6CD7"/>
    <w:rsid w:val="005B613B"/>
    <w:rsid w:val="005C072C"/>
    <w:rsid w:val="005C3960"/>
    <w:rsid w:val="005F5555"/>
    <w:rsid w:val="005F5B8C"/>
    <w:rsid w:val="006175FE"/>
    <w:rsid w:val="00635738"/>
    <w:rsid w:val="006556F0"/>
    <w:rsid w:val="00660355"/>
    <w:rsid w:val="0066074A"/>
    <w:rsid w:val="00660A7A"/>
    <w:rsid w:val="00662951"/>
    <w:rsid w:val="00674B6D"/>
    <w:rsid w:val="00694DA4"/>
    <w:rsid w:val="00696DC2"/>
    <w:rsid w:val="006977BE"/>
    <w:rsid w:val="006A339C"/>
    <w:rsid w:val="006B08B7"/>
    <w:rsid w:val="006C105B"/>
    <w:rsid w:val="006C1426"/>
    <w:rsid w:val="006C65CC"/>
    <w:rsid w:val="006F1972"/>
    <w:rsid w:val="006F4622"/>
    <w:rsid w:val="007127D9"/>
    <w:rsid w:val="00713C89"/>
    <w:rsid w:val="0071773D"/>
    <w:rsid w:val="0072673E"/>
    <w:rsid w:val="00742C06"/>
    <w:rsid w:val="007435F8"/>
    <w:rsid w:val="00750DB3"/>
    <w:rsid w:val="00756D96"/>
    <w:rsid w:val="0077072D"/>
    <w:rsid w:val="007717D1"/>
    <w:rsid w:val="007732C1"/>
    <w:rsid w:val="00777FE7"/>
    <w:rsid w:val="0078093E"/>
    <w:rsid w:val="00787B27"/>
    <w:rsid w:val="00791F7C"/>
    <w:rsid w:val="0079306D"/>
    <w:rsid w:val="007B2338"/>
    <w:rsid w:val="007C11B4"/>
    <w:rsid w:val="007C2270"/>
    <w:rsid w:val="007C42D5"/>
    <w:rsid w:val="007D6F15"/>
    <w:rsid w:val="007E0E1C"/>
    <w:rsid w:val="007E1A79"/>
    <w:rsid w:val="007E423C"/>
    <w:rsid w:val="007E605F"/>
    <w:rsid w:val="007E7BF1"/>
    <w:rsid w:val="007F5E96"/>
    <w:rsid w:val="00827088"/>
    <w:rsid w:val="008272CC"/>
    <w:rsid w:val="00842661"/>
    <w:rsid w:val="00843F20"/>
    <w:rsid w:val="008500E7"/>
    <w:rsid w:val="00852B91"/>
    <w:rsid w:val="008543D0"/>
    <w:rsid w:val="00863E86"/>
    <w:rsid w:val="00874B7C"/>
    <w:rsid w:val="00876545"/>
    <w:rsid w:val="008C3A0B"/>
    <w:rsid w:val="008C3BAC"/>
    <w:rsid w:val="008E321C"/>
    <w:rsid w:val="008E6B70"/>
    <w:rsid w:val="008F513D"/>
    <w:rsid w:val="00900321"/>
    <w:rsid w:val="0090083D"/>
    <w:rsid w:val="00905427"/>
    <w:rsid w:val="0091526B"/>
    <w:rsid w:val="00915E3A"/>
    <w:rsid w:val="0095241F"/>
    <w:rsid w:val="00955B6D"/>
    <w:rsid w:val="00970EC2"/>
    <w:rsid w:val="0097189E"/>
    <w:rsid w:val="009740A0"/>
    <w:rsid w:val="00997D81"/>
    <w:rsid w:val="009A57CC"/>
    <w:rsid w:val="009B0B66"/>
    <w:rsid w:val="009C4AF7"/>
    <w:rsid w:val="009C5368"/>
    <w:rsid w:val="009C6F25"/>
    <w:rsid w:val="009D299A"/>
    <w:rsid w:val="009D47FD"/>
    <w:rsid w:val="009D6F7A"/>
    <w:rsid w:val="009E6C3F"/>
    <w:rsid w:val="009F0272"/>
    <w:rsid w:val="009F449B"/>
    <w:rsid w:val="00A064CB"/>
    <w:rsid w:val="00A12A01"/>
    <w:rsid w:val="00A24011"/>
    <w:rsid w:val="00A24FE1"/>
    <w:rsid w:val="00A33820"/>
    <w:rsid w:val="00A500EC"/>
    <w:rsid w:val="00A52A54"/>
    <w:rsid w:val="00A732C6"/>
    <w:rsid w:val="00A745E3"/>
    <w:rsid w:val="00A822E6"/>
    <w:rsid w:val="00A83B9E"/>
    <w:rsid w:val="00A92295"/>
    <w:rsid w:val="00A93C52"/>
    <w:rsid w:val="00AA47EF"/>
    <w:rsid w:val="00AB5CD7"/>
    <w:rsid w:val="00AC2EDF"/>
    <w:rsid w:val="00AD1EF7"/>
    <w:rsid w:val="00AD34B2"/>
    <w:rsid w:val="00AE2945"/>
    <w:rsid w:val="00B075A5"/>
    <w:rsid w:val="00B11685"/>
    <w:rsid w:val="00B15EF7"/>
    <w:rsid w:val="00B241E4"/>
    <w:rsid w:val="00B3043D"/>
    <w:rsid w:val="00B31109"/>
    <w:rsid w:val="00B31A7B"/>
    <w:rsid w:val="00B31AAD"/>
    <w:rsid w:val="00B3211F"/>
    <w:rsid w:val="00B32279"/>
    <w:rsid w:val="00B343A6"/>
    <w:rsid w:val="00B36AD2"/>
    <w:rsid w:val="00B426C4"/>
    <w:rsid w:val="00B50683"/>
    <w:rsid w:val="00B53F07"/>
    <w:rsid w:val="00B54B7B"/>
    <w:rsid w:val="00B65168"/>
    <w:rsid w:val="00B76924"/>
    <w:rsid w:val="00B829D0"/>
    <w:rsid w:val="00B84E79"/>
    <w:rsid w:val="00B84F38"/>
    <w:rsid w:val="00B85C52"/>
    <w:rsid w:val="00BC4F4B"/>
    <w:rsid w:val="00BD694C"/>
    <w:rsid w:val="00BE4D20"/>
    <w:rsid w:val="00BF70F8"/>
    <w:rsid w:val="00C02642"/>
    <w:rsid w:val="00C26391"/>
    <w:rsid w:val="00C3251A"/>
    <w:rsid w:val="00C44051"/>
    <w:rsid w:val="00C47B5C"/>
    <w:rsid w:val="00C500DF"/>
    <w:rsid w:val="00C53A4E"/>
    <w:rsid w:val="00C5645B"/>
    <w:rsid w:val="00C64128"/>
    <w:rsid w:val="00C66978"/>
    <w:rsid w:val="00C679A4"/>
    <w:rsid w:val="00C74651"/>
    <w:rsid w:val="00C75D7C"/>
    <w:rsid w:val="00C86181"/>
    <w:rsid w:val="00C95265"/>
    <w:rsid w:val="00CB1E87"/>
    <w:rsid w:val="00CB4E96"/>
    <w:rsid w:val="00CB701E"/>
    <w:rsid w:val="00CC4D08"/>
    <w:rsid w:val="00CE21B4"/>
    <w:rsid w:val="00CE4B89"/>
    <w:rsid w:val="00D03EBB"/>
    <w:rsid w:val="00D165BD"/>
    <w:rsid w:val="00D16F49"/>
    <w:rsid w:val="00D2351D"/>
    <w:rsid w:val="00D345FB"/>
    <w:rsid w:val="00D646B7"/>
    <w:rsid w:val="00D72FCB"/>
    <w:rsid w:val="00D85D38"/>
    <w:rsid w:val="00D96635"/>
    <w:rsid w:val="00DA44C2"/>
    <w:rsid w:val="00DA49C7"/>
    <w:rsid w:val="00DD65BE"/>
    <w:rsid w:val="00DE138E"/>
    <w:rsid w:val="00DE3A85"/>
    <w:rsid w:val="00DF2677"/>
    <w:rsid w:val="00DF4636"/>
    <w:rsid w:val="00E014CE"/>
    <w:rsid w:val="00E05D08"/>
    <w:rsid w:val="00E13547"/>
    <w:rsid w:val="00E1634B"/>
    <w:rsid w:val="00E228D8"/>
    <w:rsid w:val="00E26613"/>
    <w:rsid w:val="00E33CD7"/>
    <w:rsid w:val="00E36E37"/>
    <w:rsid w:val="00E47188"/>
    <w:rsid w:val="00E54DF4"/>
    <w:rsid w:val="00E56835"/>
    <w:rsid w:val="00E6488E"/>
    <w:rsid w:val="00E75F93"/>
    <w:rsid w:val="00E9741F"/>
    <w:rsid w:val="00EB7F9C"/>
    <w:rsid w:val="00ED17E4"/>
    <w:rsid w:val="00EF020F"/>
    <w:rsid w:val="00F02B21"/>
    <w:rsid w:val="00F0445D"/>
    <w:rsid w:val="00F3195B"/>
    <w:rsid w:val="00F53FA3"/>
    <w:rsid w:val="00F5453F"/>
    <w:rsid w:val="00F61EED"/>
    <w:rsid w:val="00F71290"/>
    <w:rsid w:val="00F77F71"/>
    <w:rsid w:val="00F817B6"/>
    <w:rsid w:val="00F91AD4"/>
    <w:rsid w:val="00F95763"/>
    <w:rsid w:val="00FA31AB"/>
    <w:rsid w:val="00FA6E42"/>
    <w:rsid w:val="00FF38B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59CB26BE-441C-4D12-A5E8-ED87D0D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2"/>
      </w:numPr>
      <w:tabs>
        <w:tab w:val="left" w:pos="240"/>
      </w:tabs>
      <w:spacing w:before="240" w:after="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240"/>
        <w:tab w:val="left" w:pos="360"/>
      </w:tabs>
      <w:spacing w:after="0"/>
      <w:outlineLvl w:val="1"/>
    </w:pPr>
    <w:rPr>
      <w:sz w:val="19"/>
    </w:rPr>
  </w:style>
  <w:style w:type="paragraph" w:styleId="Heading3">
    <w:name w:val="heading 3"/>
    <w:basedOn w:val="Heading2"/>
    <w:next w:val="Normal"/>
    <w:link w:val="Heading3Char"/>
    <w:qFormat/>
    <w:rsid w:val="000D37A2"/>
    <w:pPr>
      <w:numPr>
        <w:ilvl w:val="2"/>
        <w:numId w:val="4"/>
      </w:numPr>
      <w:tabs>
        <w:tab w:val="clear" w:pos="360"/>
        <w:tab w:val="clear" w:pos="862"/>
        <w:tab w:val="left" w:pos="480"/>
      </w:tabs>
      <w:ind w:left="480"/>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B426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426C4"/>
    <w:rPr>
      <w:rFonts w:ascii="Segoe UI" w:hAnsi="Segoe UI" w:cs="Segoe UI"/>
      <w:sz w:val="18"/>
      <w:szCs w:val="18"/>
    </w:rPr>
  </w:style>
  <w:style w:type="character" w:customStyle="1" w:styleId="Heading1Char">
    <w:name w:val="Heading 1 Char"/>
    <w:basedOn w:val="DefaultParagraphFont"/>
    <w:link w:val="Heading1"/>
    <w:locked/>
    <w:rsid w:val="00B426C4"/>
    <w:rPr>
      <w:b/>
      <w:sz w:val="24"/>
      <w:szCs w:val="20"/>
    </w:rPr>
  </w:style>
  <w:style w:type="character" w:customStyle="1" w:styleId="Heading3Char">
    <w:name w:val="Heading 3 Char"/>
    <w:basedOn w:val="DefaultParagraphFont"/>
    <w:link w:val="Heading3"/>
    <w:locked/>
    <w:rsid w:val="00B426C4"/>
    <w:rPr>
      <w:b/>
      <w:sz w:val="14"/>
      <w:szCs w:val="20"/>
    </w:rPr>
  </w:style>
  <w:style w:type="paragraph" w:styleId="ListParagraph">
    <w:name w:val="List Paragraph"/>
    <w:basedOn w:val="Normal"/>
    <w:uiPriority w:val="34"/>
    <w:qFormat/>
    <w:rsid w:val="00B426C4"/>
    <w:pPr>
      <w:ind w:left="720"/>
      <w:contextualSpacing/>
    </w:pPr>
  </w:style>
  <w:style w:type="table" w:styleId="TableGrid">
    <w:name w:val="Table Grid"/>
    <w:basedOn w:val="TableNormal"/>
    <w:rsid w:val="00B42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F9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54827">
      <w:bodyDiv w:val="1"/>
      <w:marLeft w:val="0"/>
      <w:marRight w:val="0"/>
      <w:marTop w:val="0"/>
      <w:marBottom w:val="0"/>
      <w:divBdr>
        <w:top w:val="none" w:sz="0" w:space="0" w:color="auto"/>
        <w:left w:val="none" w:sz="0" w:space="0" w:color="auto"/>
        <w:bottom w:val="none" w:sz="0" w:space="0" w:color="auto"/>
        <w:right w:val="none" w:sz="0" w:space="0" w:color="auto"/>
      </w:divBdr>
    </w:div>
    <w:div w:id="536115961">
      <w:bodyDiv w:val="1"/>
      <w:marLeft w:val="0"/>
      <w:marRight w:val="0"/>
      <w:marTop w:val="0"/>
      <w:marBottom w:val="0"/>
      <w:divBdr>
        <w:top w:val="none" w:sz="0" w:space="0" w:color="auto"/>
        <w:left w:val="none" w:sz="0" w:space="0" w:color="auto"/>
        <w:bottom w:val="none" w:sz="0" w:space="0" w:color="auto"/>
        <w:right w:val="none" w:sz="0" w:space="0" w:color="auto"/>
      </w:divBdr>
    </w:div>
    <w:div w:id="608052704">
      <w:bodyDiv w:val="1"/>
      <w:marLeft w:val="0"/>
      <w:marRight w:val="0"/>
      <w:marTop w:val="0"/>
      <w:marBottom w:val="0"/>
      <w:divBdr>
        <w:top w:val="none" w:sz="0" w:space="0" w:color="auto"/>
        <w:left w:val="none" w:sz="0" w:space="0" w:color="auto"/>
        <w:bottom w:val="none" w:sz="0" w:space="0" w:color="auto"/>
        <w:right w:val="none" w:sz="0" w:space="0" w:color="auto"/>
      </w:divBdr>
    </w:div>
    <w:div w:id="952323832">
      <w:bodyDiv w:val="1"/>
      <w:marLeft w:val="0"/>
      <w:marRight w:val="0"/>
      <w:marTop w:val="0"/>
      <w:marBottom w:val="0"/>
      <w:divBdr>
        <w:top w:val="none" w:sz="0" w:space="0" w:color="auto"/>
        <w:left w:val="none" w:sz="0" w:space="0" w:color="auto"/>
        <w:bottom w:val="none" w:sz="0" w:space="0" w:color="auto"/>
        <w:right w:val="none" w:sz="0" w:space="0" w:color="auto"/>
      </w:divBdr>
    </w:div>
    <w:div w:id="1629509032">
      <w:bodyDiv w:val="1"/>
      <w:marLeft w:val="0"/>
      <w:marRight w:val="0"/>
      <w:marTop w:val="0"/>
      <w:marBottom w:val="0"/>
      <w:divBdr>
        <w:top w:val="none" w:sz="0" w:space="0" w:color="auto"/>
        <w:left w:val="none" w:sz="0" w:space="0" w:color="auto"/>
        <w:bottom w:val="none" w:sz="0" w:space="0" w:color="auto"/>
        <w:right w:val="none" w:sz="0" w:space="0" w:color="auto"/>
      </w:divBdr>
    </w:div>
    <w:div w:id="1634479812">
      <w:bodyDiv w:val="1"/>
      <w:marLeft w:val="0"/>
      <w:marRight w:val="0"/>
      <w:marTop w:val="0"/>
      <w:marBottom w:val="0"/>
      <w:divBdr>
        <w:top w:val="none" w:sz="0" w:space="0" w:color="auto"/>
        <w:left w:val="none" w:sz="0" w:space="0" w:color="auto"/>
        <w:bottom w:val="none" w:sz="0" w:space="0" w:color="auto"/>
        <w:right w:val="none" w:sz="0" w:space="0" w:color="auto"/>
      </w:divBdr>
    </w:div>
    <w:div w:id="1853690072">
      <w:bodyDiv w:val="1"/>
      <w:marLeft w:val="0"/>
      <w:marRight w:val="0"/>
      <w:marTop w:val="0"/>
      <w:marBottom w:val="0"/>
      <w:divBdr>
        <w:top w:val="none" w:sz="0" w:space="0" w:color="auto"/>
        <w:left w:val="none" w:sz="0" w:space="0" w:color="auto"/>
        <w:bottom w:val="none" w:sz="0" w:space="0" w:color="auto"/>
        <w:right w:val="none" w:sz="0" w:space="0" w:color="auto"/>
      </w:divBdr>
    </w:div>
    <w:div w:id="210923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84F859-AB0C-415E-99D0-629A96AAC5D3}"/>
</file>

<file path=customXml/itemProps2.xml><?xml version="1.0" encoding="utf-8"?>
<ds:datastoreItem xmlns:ds="http://schemas.openxmlformats.org/officeDocument/2006/customXml" ds:itemID="{92B23D39-05D2-4CB6-B349-9756B9F9BE0A}"/>
</file>

<file path=customXml/itemProps3.xml><?xml version="1.0" encoding="utf-8"?>
<ds:datastoreItem xmlns:ds="http://schemas.openxmlformats.org/officeDocument/2006/customXml" ds:itemID="{4B7E308C-20C0-41E5-AA33-B73CAF3B4DBB}"/>
</file>

<file path=docProps/app.xml><?xml version="1.0" encoding="utf-8"?>
<Properties xmlns="http://schemas.openxmlformats.org/officeDocument/2006/extended-properties" xmlns:vt="http://schemas.openxmlformats.org/officeDocument/2006/docPropsVTypes">
  <Template>Rapport.dotx</Template>
  <TotalTime>0</TotalTime>
  <Pages>19</Pages>
  <Words>4115</Words>
  <Characters>24352</Characters>
  <Application>Microsoft Office Word</Application>
  <DocSecurity>8</DocSecurity>
  <Lines>202</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28411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1901-00362</cp:keywords>
  <dc:description>Dit document is gemaakt met WhiteOffice versie 2016.1.9</dc:description>
  <cp:lastModifiedBy>Gorkom, R. (Remko) van</cp:lastModifiedBy>
  <cp:revision>2</cp:revision>
  <cp:lastPrinted>2019-01-22T14:50:00Z</cp:lastPrinted>
  <dcterms:created xsi:type="dcterms:W3CDTF">2020-06-10T07:02:00Z</dcterms:created>
  <dcterms:modified xsi:type="dcterms:W3CDTF">2020-06-10T07:02:00Z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DMSRapport</vt:lpwstr>
  </property>
  <property fmtid="{D5CDD505-2E9C-101B-9397-08002B2CF9AE}" pid="3" name="idb_RootDocumentID">
    <vt:lpwstr>ec753492-05ca-4a06-a1f3-3a96c81e1715</vt:lpwstr>
  </property>
  <property fmtid="{D5CDD505-2E9C-101B-9397-08002B2CF9AE}" pid="4" name="idb_DocumentID">
    <vt:lpwstr>ac0f23ed-d6e0-4e1f-8083-05982bd0847e</vt:lpwstr>
  </property>
  <property fmtid="{D5CDD505-2E9C-101B-9397-08002B2CF9AE}" pid="5" name="idb_IsGeopendVanafAndereLocatie">
    <vt:lpwstr/>
  </property>
  <property fmtid="{D5CDD505-2E9C-101B-9397-08002B2CF9AE}" pid="6" name="idb_ContentType">
    <vt:lpwstr>DMSRapport</vt:lpwstr>
  </property>
  <property fmtid="{D5CDD505-2E9C-101B-9397-08002B2CF9AE}" pid="7" name="idb_Nr">
    <vt:lpwstr>1901-00362</vt:lpwstr>
  </property>
  <property fmtid="{D5CDD505-2E9C-101B-9397-08002B2CF9AE}" pid="8" name="idb_VersieNr">
    <vt:lpwstr>1.0</vt:lpwstr>
  </property>
  <property fmtid="{D5CDD505-2E9C-101B-9397-08002B2CF9AE}" pid="9" name="idb_GebrID">
    <vt:i4>3022</vt:i4>
  </property>
  <property fmtid="{D5CDD505-2E9C-101B-9397-08002B2CF9AE}" pid="10" name="idb_Gebruiker">
    <vt:lpwstr>R. (Remko) van Gorkom</vt:lpwstr>
  </property>
  <property fmtid="{D5CDD505-2E9C-101B-9397-08002B2CF9AE}" pid="11" name="idb_DocumentsoortID">
    <vt:i4>11</vt:i4>
  </property>
  <property fmtid="{D5CDD505-2E9C-101B-9397-08002B2CF9AE}" pid="12" name="idb_Documentsoort">
    <vt:lpwstr>Rapport</vt:lpwstr>
  </property>
  <property fmtid="{D5CDD505-2E9C-101B-9397-08002B2CF9AE}" pid="13" name="idb_DocTypeID">
    <vt:lpwstr>N</vt:lpwstr>
  </property>
  <property fmtid="{D5CDD505-2E9C-101B-9397-08002B2CF9AE}" pid="14" name="idb_Projfase">
    <vt:lpwstr/>
  </property>
  <property fmtid="{D5CDD505-2E9C-101B-9397-08002B2CF9AE}" pid="15" name="idb_ProjID">
    <vt:i4>4360</vt:i4>
  </property>
  <property fmtid="{D5CDD505-2E9C-101B-9397-08002B2CF9AE}" pid="16" name="idb_Project">
    <vt:lpwstr>00073000-00000 CT2 - EMM Contract</vt:lpwstr>
  </property>
  <property fmtid="{D5CDD505-2E9C-101B-9397-08002B2CF9AE}" pid="17" name="idb_BeveiligingsniveauID">
    <vt:i4>5</vt:i4>
  </property>
  <property fmtid="{D5CDD505-2E9C-101B-9397-08002B2CF9AE}" pid="18" name="idb_ExternNr">
    <vt:lpwstr/>
  </property>
  <property fmtid="{D5CDD505-2E9C-101B-9397-08002B2CF9AE}" pid="19" name="idb_ExternVersieNr">
    <vt:lpwstr/>
  </property>
  <property fmtid="{D5CDD505-2E9C-101B-9397-08002B2CF9AE}" pid="20" name="idb_Relatie">
    <vt:lpwstr/>
  </property>
  <property fmtid="{D5CDD505-2E9C-101B-9397-08002B2CF9AE}" pid="21" name="idb_Onderwerp">
    <vt:lpwstr>Storingsanalyse 2e Coentunnel Q4 2018</vt:lpwstr>
  </property>
  <property fmtid="{D5CDD505-2E9C-101B-9397-08002B2CF9AE}" pid="22" name="idb_Datum">
    <vt:filetime>2019-01-22T23:00:00Z</vt:filetime>
  </property>
  <property fmtid="{D5CDD505-2E9C-101B-9397-08002B2CF9AE}" pid="23" name="idb_IntBedrID">
    <vt:i4>1</vt:i4>
  </property>
  <property fmtid="{D5CDD505-2E9C-101B-9397-08002B2CF9AE}" pid="24" name="idb_InternBedrijf">
    <vt:lpwstr>Croonwolter&amp;dros B.V.</vt:lpwstr>
  </property>
  <property fmtid="{D5CDD505-2E9C-101B-9397-08002B2CF9AE}" pid="25" name="idb_IntAfdID">
    <vt:i4>34</vt:i4>
  </property>
  <property fmtid="{D5CDD505-2E9C-101B-9397-08002B2CF9AE}" pid="26" name="idb_InterneAfdeling">
    <vt:lpwstr>INF</vt:lpwstr>
  </property>
  <property fmtid="{D5CDD505-2E9C-101B-9397-08002B2CF9AE}" pid="27" name="idb_IntVestID">
    <vt:i4>1</vt:i4>
  </property>
  <property fmtid="{D5CDD505-2E9C-101B-9397-08002B2CF9AE}" pid="28" name="idb_InterneVestiging">
    <vt:lpwstr>(Geen)</vt:lpwstr>
  </property>
  <property fmtid="{D5CDD505-2E9C-101B-9397-08002B2CF9AE}" pid="29" name="idb_PublicatieFilter">
    <vt:lpwstr/>
  </property>
  <property fmtid="{D5CDD505-2E9C-101B-9397-08002B2CF9AE}" pid="30" name="idb_PublicatieGroepering">
    <vt:lpwstr/>
  </property>
  <property fmtid="{D5CDD505-2E9C-101B-9397-08002B2CF9AE}" pid="31" name="idb_InternFactuurNr">
    <vt:lpwstr/>
  </property>
  <property fmtid="{D5CDD505-2E9C-101B-9397-08002B2CF9AE}" pid="32" name="idb_BouwProduct">
    <vt:lpwstr/>
  </property>
  <property fmtid="{D5CDD505-2E9C-101B-9397-08002B2CF9AE}" pid="33" name="idb_DocStatusID">
    <vt:i4>18</vt:i4>
  </property>
  <property fmtid="{D5CDD505-2E9C-101B-9397-08002B2CF9AE}" pid="34" name="ContentTypeId">
    <vt:lpwstr>0x010100B5AC4DC3FA0A4847BA3AE3D10E0F9BA4</vt:lpwstr>
  </property>
</Properties>
</file>