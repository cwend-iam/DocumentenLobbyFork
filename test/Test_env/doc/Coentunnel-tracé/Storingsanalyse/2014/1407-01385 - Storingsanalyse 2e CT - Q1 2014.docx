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CF522" w14:textId="77777777" w:rsidR="00AB5CD7" w:rsidRPr="004248F1" w:rsidRDefault="00AB5CD7">
      <w:bookmarkStart w:id="0" w:name="_GoBack"/>
      <w:bookmarkEnd w:id="0"/>
    </w:p>
    <w:p w14:paraId="06550135" w14:textId="77777777" w:rsidR="00AB5CD7" w:rsidRDefault="00AB5CD7"/>
    <w:p w14:paraId="061BF84B" w14:textId="77777777" w:rsidR="00AB5CD7" w:rsidRDefault="00AB5CD7"/>
    <w:p w14:paraId="7A1104E6" w14:textId="77777777" w:rsidR="00AB5CD7" w:rsidRDefault="00AB5CD7"/>
    <w:p w14:paraId="79F5D979" w14:textId="77777777" w:rsidR="00AB5CD7" w:rsidRDefault="00AB5CD7"/>
    <w:p w14:paraId="67A4E2C7" w14:textId="77777777" w:rsidR="00AB5CD7" w:rsidRDefault="00AB5CD7"/>
    <w:p w14:paraId="3B9CD4D2" w14:textId="77777777" w:rsidR="00AB5CD7" w:rsidRDefault="00AB5CD7"/>
    <w:p w14:paraId="0A9D3EAE" w14:textId="77777777" w:rsidR="00AB5CD7" w:rsidRDefault="00AB5CD7"/>
    <w:p w14:paraId="4D7A4A23" w14:textId="77777777" w:rsidR="00AB5CD7" w:rsidRDefault="00AB5CD7"/>
    <w:p w14:paraId="677B1201" w14:textId="77777777" w:rsidR="00AB5CD7" w:rsidRDefault="00AB5CD7"/>
    <w:p w14:paraId="776EA2C7" w14:textId="77777777" w:rsidR="00AB5CD7" w:rsidRDefault="00AB5CD7"/>
    <w:p w14:paraId="6A679424" w14:textId="77777777" w:rsidR="00AB5CD7" w:rsidRDefault="00AB5CD7"/>
    <w:p w14:paraId="22AB1FD7" w14:textId="77777777"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14:paraId="1582F9FD" w14:textId="77777777">
        <w:trPr>
          <w:trHeight w:hRule="exact" w:val="2160"/>
        </w:trPr>
        <w:tc>
          <w:tcPr>
            <w:tcW w:w="7036" w:type="dxa"/>
          </w:tcPr>
          <w:p w14:paraId="3056BD61" w14:textId="35B7A1E8" w:rsidR="00560512" w:rsidRDefault="00560512">
            <w:pPr>
              <w:rPr>
                <w:rStyle w:val="Huisstijl-Sjabloonnaam"/>
              </w:rPr>
            </w:pPr>
            <w:bookmarkStart w:id="1" w:name="bmTitel1" w:colFirst="0" w:colLast="0"/>
            <w:r w:rsidRPr="00560512">
              <w:rPr>
                <w:rStyle w:val="Huisstijl-Sjabloonnaam"/>
                <w:b/>
              </w:rPr>
              <w:t>Storingsanalyse 2e coentunnel - Q1 2014</w:t>
            </w:r>
          </w:p>
          <w:p w14:paraId="05D9871F" w14:textId="77777777" w:rsidR="00560512" w:rsidRDefault="00560512">
            <w:pPr>
              <w:rPr>
                <w:rStyle w:val="Huisstijl-Sjabloonnaam"/>
              </w:rPr>
            </w:pPr>
          </w:p>
          <w:p w14:paraId="028DD076" w14:textId="266C12A2" w:rsidR="00AB5CD7" w:rsidRPr="00560512" w:rsidRDefault="00560512">
            <w:pPr>
              <w:rPr>
                <w:rStyle w:val="Huisstijl-Gegeven"/>
              </w:rPr>
            </w:pPr>
            <w:r w:rsidRPr="00560512">
              <w:rPr>
                <w:rStyle w:val="Huisstijl-Gegeven"/>
              </w:rPr>
              <w:t>Coentunnel Company B.V.</w:t>
            </w:r>
          </w:p>
        </w:tc>
      </w:tr>
      <w:tr w:rsidR="00AB5CD7" w14:paraId="055B38EF" w14:textId="77777777">
        <w:trPr>
          <w:trHeight w:val="480"/>
        </w:trPr>
        <w:tc>
          <w:tcPr>
            <w:tcW w:w="7036" w:type="dxa"/>
          </w:tcPr>
          <w:p w14:paraId="6891E050" w14:textId="77777777" w:rsidR="00560512" w:rsidRPr="00560512" w:rsidRDefault="00560512">
            <w:pPr>
              <w:rPr>
                <w:rStyle w:val="Huisstijl-Kopje"/>
              </w:rPr>
            </w:pPr>
            <w:bookmarkStart w:id="2" w:name="bmAuteur1" w:colFirst="0" w:colLast="0"/>
            <w:bookmarkEnd w:id="1"/>
            <w:r w:rsidRPr="00560512">
              <w:rPr>
                <w:rStyle w:val="Huisstijl-Kopje"/>
              </w:rPr>
              <w:t>Auteur(s)</w:t>
            </w:r>
          </w:p>
          <w:p w14:paraId="2F6308F4" w14:textId="3F575985" w:rsidR="00AB5CD7" w:rsidRPr="00560512" w:rsidRDefault="00560512">
            <w:pPr>
              <w:rPr>
                <w:rStyle w:val="Huisstijl-Gegeven"/>
              </w:rPr>
            </w:pPr>
            <w:r w:rsidRPr="00560512">
              <w:rPr>
                <w:rStyle w:val="Huisstijl-Gegeven"/>
              </w:rPr>
              <w:t>R. (Remko) van Gorkom</w:t>
            </w:r>
          </w:p>
        </w:tc>
      </w:tr>
      <w:bookmarkEnd w:id="2"/>
    </w:tbl>
    <w:p w14:paraId="17A3D675" w14:textId="77777777" w:rsidR="00175807" w:rsidRDefault="00175807"/>
    <w:p w14:paraId="036711BC" w14:textId="77777777" w:rsidR="00AB5CD7" w:rsidRDefault="00AB5CD7"/>
    <w:p w14:paraId="24201ADC" w14:textId="77777777" w:rsidR="00AB5CD7" w:rsidRDefault="00AB5CD7"/>
    <w:p w14:paraId="7EB34149" w14:textId="77777777" w:rsidR="00AB5CD7" w:rsidRDefault="00AB5CD7">
      <w:pPr>
        <w:sectPr w:rsidR="00AB5CD7" w:rsidSect="00560512">
          <w:headerReference w:type="even" r:id="rId11"/>
          <w:headerReference w:type="default" r:id="rId12"/>
          <w:footerReference w:type="even" r:id="rId13"/>
          <w:footerReference w:type="default" r:id="rId14"/>
          <w:headerReference w:type="first" r:id="rId15"/>
          <w:footerReference w:type="first" r:id="rId16"/>
          <w:pgSz w:w="11907" w:h="16839" w:code="9"/>
          <w:pgMar w:top="2720" w:right="3328" w:bottom="840" w:left="1500" w:header="240" w:footer="240" w:gutter="0"/>
          <w:cols w:space="720"/>
          <w:titlePg/>
          <w:docGrid w:linePitch="360"/>
        </w:sectPr>
      </w:pPr>
    </w:p>
    <w:p w14:paraId="3DDC85C8" w14:textId="77777777" w:rsidR="00F3799F" w:rsidRDefault="00F3799F">
      <w:r>
        <w:br w:type="page"/>
      </w:r>
    </w:p>
    <w:p w14:paraId="500511A9" w14:textId="77777777" w:rsidR="00F3799F" w:rsidRDefault="00F3799F"/>
    <w:p w14:paraId="6D836F96" w14:textId="77777777" w:rsidR="00F3799F" w:rsidRDefault="00F3799F"/>
    <w:p w14:paraId="665CBC9C" w14:textId="77777777" w:rsidR="00F3799F" w:rsidRDefault="00F3799F"/>
    <w:p w14:paraId="0EBC94E7" w14:textId="77777777" w:rsidR="00F3799F" w:rsidRDefault="00F3799F"/>
    <w:p w14:paraId="73A9086E" w14:textId="77777777" w:rsidR="00F3799F" w:rsidRDefault="00F3799F"/>
    <w:p w14:paraId="36B54BBD" w14:textId="77777777" w:rsidR="00F3799F" w:rsidRDefault="00F3799F"/>
    <w:p w14:paraId="64275B2A" w14:textId="77777777" w:rsidR="00F3799F" w:rsidRDefault="00F3799F"/>
    <w:p w14:paraId="54E13B5D" w14:textId="77777777" w:rsidR="00F3799F" w:rsidRDefault="00F3799F"/>
    <w:p w14:paraId="5FAF4835" w14:textId="77777777" w:rsidR="00F3799F" w:rsidRDefault="00F3799F"/>
    <w:p w14:paraId="627208E5" w14:textId="77777777" w:rsidR="00F3799F" w:rsidRDefault="00F3799F"/>
    <w:p w14:paraId="4BCC2BC2" w14:textId="77777777" w:rsidR="00F3799F" w:rsidRDefault="00F3799F"/>
    <w:p w14:paraId="72B780E6" w14:textId="77777777" w:rsidR="00F3799F" w:rsidRDefault="00F3799F"/>
    <w:p w14:paraId="04D8E614" w14:textId="77777777" w:rsidR="00F3799F" w:rsidRDefault="00F3799F"/>
    <w:p w14:paraId="0FFF3DBF" w14:textId="77777777" w:rsidR="00F3799F" w:rsidRDefault="00F3799F"/>
    <w:p w14:paraId="4DF08FDE" w14:textId="77777777" w:rsidR="00F3799F" w:rsidRDefault="00F3799F"/>
    <w:p w14:paraId="20CC1C6E" w14:textId="77777777" w:rsidR="00F3799F" w:rsidRDefault="00F3799F"/>
    <w:p w14:paraId="516B6733" w14:textId="77777777" w:rsidR="00F3799F" w:rsidRDefault="00F3799F"/>
    <w:p w14:paraId="2062F50F" w14:textId="77777777" w:rsidR="00F3799F" w:rsidRDefault="00F3799F"/>
    <w:p w14:paraId="0F5FF8A6" w14:textId="77777777" w:rsidR="00F3799F" w:rsidRDefault="00F3799F"/>
    <w:p w14:paraId="6FD2B49F" w14:textId="77777777" w:rsidR="00F3799F" w:rsidRDefault="00F3799F"/>
    <w:p w14:paraId="01681A12" w14:textId="77777777" w:rsidR="00F3799F" w:rsidRDefault="00F3799F"/>
    <w:p w14:paraId="11BCE402" w14:textId="77777777" w:rsidR="00F3799F" w:rsidRDefault="00F3799F"/>
    <w:p w14:paraId="1683CE70" w14:textId="77777777" w:rsidR="00F3799F" w:rsidRDefault="00F3799F"/>
    <w:p w14:paraId="59935605" w14:textId="77777777" w:rsidR="00F3799F" w:rsidRDefault="00F3799F"/>
    <w:p w14:paraId="0457F046" w14:textId="77777777" w:rsidR="00F3799F" w:rsidRDefault="00F3799F"/>
    <w:p w14:paraId="3CA95F42" w14:textId="77777777" w:rsidR="00F3799F" w:rsidRDefault="00F3799F"/>
    <w:p w14:paraId="48B838CC" w14:textId="77777777" w:rsidR="00F3799F" w:rsidRDefault="00F3799F"/>
    <w:p w14:paraId="5E67D16F" w14:textId="77777777" w:rsidR="00F3799F" w:rsidRDefault="00F3799F"/>
    <w:p w14:paraId="4FDA7BAB" w14:textId="77777777" w:rsidR="00F3799F" w:rsidRDefault="00F3799F"/>
    <w:p w14:paraId="0BC741FD" w14:textId="77777777" w:rsidR="00F3799F" w:rsidRDefault="00F3799F"/>
    <w:p w14:paraId="763B4BD7" w14:textId="77777777" w:rsidR="00F3799F" w:rsidRDefault="00F3799F"/>
    <w:p w14:paraId="5BD97B81" w14:textId="77777777" w:rsidR="00F3799F" w:rsidRDefault="00F3799F"/>
    <w:p w14:paraId="4163DC34" w14:textId="77777777" w:rsidR="00F3799F" w:rsidRDefault="00F3799F"/>
    <w:p w14:paraId="2F0396A6" w14:textId="77777777" w:rsidR="00F3799F" w:rsidRDefault="00F3799F"/>
    <w:p w14:paraId="37B73D64" w14:textId="77777777" w:rsidR="00F3799F" w:rsidRDefault="00F3799F"/>
    <w:p w14:paraId="0BBAEC10" w14:textId="77777777" w:rsidR="00F3799F" w:rsidRDefault="00F3799F"/>
    <w:p w14:paraId="1CFEE746" w14:textId="77777777" w:rsidR="00F3799F" w:rsidRDefault="00F3799F"/>
    <w:p w14:paraId="79FB2A83" w14:textId="77777777" w:rsidR="00F3799F" w:rsidRDefault="00F3799F"/>
    <w:p w14:paraId="339AEBBC" w14:textId="77777777" w:rsidR="00F3799F" w:rsidRDefault="00F3799F"/>
    <w:p w14:paraId="595266C8" w14:textId="77777777" w:rsidR="00F3799F" w:rsidRDefault="00F3799F"/>
    <w:p w14:paraId="493DFE8B" w14:textId="77777777" w:rsidR="00F3799F" w:rsidRPr="00C144C5" w:rsidRDefault="00F3799F">
      <w:pPr>
        <w:rPr>
          <w:rStyle w:val="Huisstijl-Kopje"/>
        </w:rPr>
      </w:pPr>
      <w:r w:rsidRPr="00C144C5">
        <w:rPr>
          <w:rStyle w:val="Huisstijl-Kopje"/>
        </w:rPr>
        <w:t>Intern</w:t>
      </w:r>
      <w:r>
        <w:rPr>
          <w:rStyle w:val="Huisstijl-Kopje"/>
        </w:rPr>
        <w:t>e goedkeuring</w:t>
      </w:r>
    </w:p>
    <w:p w14:paraId="6A5AE5F2" w14:textId="77777777" w:rsidR="00F3799F" w:rsidRDefault="00F3799F"/>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F3799F" w14:paraId="786C62ED" w14:textId="77777777">
        <w:tc>
          <w:tcPr>
            <w:tcW w:w="2400" w:type="dxa"/>
          </w:tcPr>
          <w:p w14:paraId="3C3471BF" w14:textId="77777777" w:rsidR="00F3799F" w:rsidRDefault="00F3799F">
            <w:pPr>
              <w:tabs>
                <w:tab w:val="right" w:pos="9842"/>
              </w:tabs>
              <w:ind w:right="-2880"/>
              <w:rPr>
                <w:rStyle w:val="Huisstijl-Kopje"/>
              </w:rPr>
            </w:pPr>
            <w:r>
              <w:rPr>
                <w:rStyle w:val="Huisstijl-Kopje"/>
              </w:rPr>
              <w:t>Naam</w:t>
            </w:r>
          </w:p>
        </w:tc>
        <w:tc>
          <w:tcPr>
            <w:tcW w:w="120" w:type="dxa"/>
          </w:tcPr>
          <w:p w14:paraId="42FC7764" w14:textId="77777777" w:rsidR="00F3799F" w:rsidRDefault="00F3799F">
            <w:pPr>
              <w:tabs>
                <w:tab w:val="right" w:pos="9842"/>
              </w:tabs>
              <w:ind w:right="-2880"/>
              <w:rPr>
                <w:rStyle w:val="Huisstijl-Kopje"/>
              </w:rPr>
            </w:pPr>
          </w:p>
        </w:tc>
        <w:tc>
          <w:tcPr>
            <w:tcW w:w="1559" w:type="dxa"/>
          </w:tcPr>
          <w:p w14:paraId="6A7D0A59" w14:textId="77777777" w:rsidR="00F3799F" w:rsidRDefault="00F3799F">
            <w:pPr>
              <w:tabs>
                <w:tab w:val="right" w:pos="9842"/>
              </w:tabs>
              <w:ind w:right="-2880"/>
              <w:rPr>
                <w:rStyle w:val="Huisstijl-Kopje"/>
              </w:rPr>
            </w:pPr>
            <w:r>
              <w:rPr>
                <w:rStyle w:val="Huisstijl-Kopje"/>
              </w:rPr>
              <w:t>Functie</w:t>
            </w:r>
          </w:p>
        </w:tc>
        <w:tc>
          <w:tcPr>
            <w:tcW w:w="120" w:type="dxa"/>
          </w:tcPr>
          <w:p w14:paraId="5A02DC0F" w14:textId="77777777" w:rsidR="00F3799F" w:rsidRDefault="00F3799F">
            <w:pPr>
              <w:tabs>
                <w:tab w:val="right" w:pos="9842"/>
              </w:tabs>
              <w:ind w:right="-2880"/>
              <w:rPr>
                <w:rStyle w:val="Huisstijl-Kopje"/>
              </w:rPr>
            </w:pPr>
          </w:p>
        </w:tc>
        <w:tc>
          <w:tcPr>
            <w:tcW w:w="1560" w:type="dxa"/>
          </w:tcPr>
          <w:p w14:paraId="3AC12296" w14:textId="77777777" w:rsidR="00F3799F" w:rsidRDefault="00F3799F">
            <w:pPr>
              <w:tabs>
                <w:tab w:val="right" w:pos="9842"/>
              </w:tabs>
              <w:ind w:right="-2880"/>
              <w:rPr>
                <w:rStyle w:val="Huisstijl-Kopje"/>
              </w:rPr>
            </w:pPr>
            <w:r>
              <w:rPr>
                <w:rStyle w:val="Huisstijl-Kopje"/>
              </w:rPr>
              <w:t>Afdeling</w:t>
            </w:r>
          </w:p>
        </w:tc>
        <w:tc>
          <w:tcPr>
            <w:tcW w:w="120" w:type="dxa"/>
          </w:tcPr>
          <w:p w14:paraId="1E58A6FE" w14:textId="77777777" w:rsidR="00F3799F" w:rsidRDefault="00F3799F">
            <w:pPr>
              <w:tabs>
                <w:tab w:val="right" w:pos="9842"/>
              </w:tabs>
              <w:ind w:right="-2880"/>
              <w:rPr>
                <w:rStyle w:val="Huisstijl-Kopje"/>
              </w:rPr>
            </w:pPr>
          </w:p>
        </w:tc>
        <w:tc>
          <w:tcPr>
            <w:tcW w:w="2398" w:type="dxa"/>
          </w:tcPr>
          <w:p w14:paraId="4A0B1139" w14:textId="77777777" w:rsidR="00F3799F" w:rsidRDefault="00F3799F">
            <w:pPr>
              <w:tabs>
                <w:tab w:val="right" w:pos="9842"/>
              </w:tabs>
              <w:ind w:right="-2880"/>
              <w:rPr>
                <w:rStyle w:val="Huisstijl-Kopje"/>
              </w:rPr>
            </w:pPr>
            <w:r>
              <w:rPr>
                <w:rStyle w:val="Huisstijl-Kopje"/>
              </w:rPr>
              <w:t>Handtekening</w:t>
            </w:r>
          </w:p>
        </w:tc>
        <w:tc>
          <w:tcPr>
            <w:tcW w:w="120" w:type="dxa"/>
          </w:tcPr>
          <w:p w14:paraId="25A0A554" w14:textId="77777777" w:rsidR="00F3799F" w:rsidRDefault="00F3799F">
            <w:pPr>
              <w:tabs>
                <w:tab w:val="right" w:pos="9842"/>
              </w:tabs>
              <w:ind w:right="-2880"/>
              <w:rPr>
                <w:rStyle w:val="Huisstijl-Kopje"/>
              </w:rPr>
            </w:pPr>
          </w:p>
        </w:tc>
        <w:tc>
          <w:tcPr>
            <w:tcW w:w="1560" w:type="dxa"/>
          </w:tcPr>
          <w:p w14:paraId="1EF35764" w14:textId="77777777" w:rsidR="00F3799F" w:rsidRDefault="00F3799F">
            <w:pPr>
              <w:tabs>
                <w:tab w:val="right" w:pos="9842"/>
              </w:tabs>
              <w:ind w:right="-2880"/>
              <w:rPr>
                <w:rStyle w:val="Huisstijl-Kopje"/>
              </w:rPr>
            </w:pPr>
            <w:r>
              <w:rPr>
                <w:rStyle w:val="Huisstijl-Kopje"/>
              </w:rPr>
              <w:t>Datum</w:t>
            </w:r>
          </w:p>
        </w:tc>
      </w:tr>
      <w:tr w:rsidR="00F3799F" w14:paraId="5205243B" w14:textId="77777777">
        <w:trPr>
          <w:trHeight w:hRule="exact" w:val="40"/>
        </w:trPr>
        <w:tc>
          <w:tcPr>
            <w:tcW w:w="2400" w:type="dxa"/>
            <w:tcBorders>
              <w:bottom w:val="single" w:sz="8" w:space="0" w:color="auto"/>
            </w:tcBorders>
          </w:tcPr>
          <w:p w14:paraId="711C28DD" w14:textId="77777777" w:rsidR="00F3799F" w:rsidRDefault="00F3799F">
            <w:pPr>
              <w:tabs>
                <w:tab w:val="right" w:pos="9842"/>
              </w:tabs>
              <w:ind w:right="-2880"/>
              <w:rPr>
                <w:noProof/>
              </w:rPr>
            </w:pPr>
          </w:p>
        </w:tc>
        <w:tc>
          <w:tcPr>
            <w:tcW w:w="120" w:type="dxa"/>
          </w:tcPr>
          <w:p w14:paraId="60588F68" w14:textId="77777777" w:rsidR="00F3799F" w:rsidRDefault="00F3799F">
            <w:pPr>
              <w:tabs>
                <w:tab w:val="right" w:pos="9842"/>
              </w:tabs>
              <w:ind w:right="-2880"/>
              <w:rPr>
                <w:noProof/>
              </w:rPr>
            </w:pPr>
          </w:p>
        </w:tc>
        <w:tc>
          <w:tcPr>
            <w:tcW w:w="1559" w:type="dxa"/>
            <w:tcBorders>
              <w:bottom w:val="single" w:sz="8" w:space="0" w:color="auto"/>
            </w:tcBorders>
          </w:tcPr>
          <w:p w14:paraId="408282FD" w14:textId="77777777" w:rsidR="00F3799F" w:rsidRDefault="00F3799F">
            <w:pPr>
              <w:tabs>
                <w:tab w:val="right" w:pos="9842"/>
              </w:tabs>
              <w:ind w:right="-2880"/>
              <w:rPr>
                <w:noProof/>
              </w:rPr>
            </w:pPr>
          </w:p>
        </w:tc>
        <w:tc>
          <w:tcPr>
            <w:tcW w:w="120" w:type="dxa"/>
          </w:tcPr>
          <w:p w14:paraId="69E80790" w14:textId="77777777" w:rsidR="00F3799F" w:rsidRDefault="00F3799F">
            <w:pPr>
              <w:tabs>
                <w:tab w:val="right" w:pos="9842"/>
              </w:tabs>
              <w:ind w:right="-2880"/>
              <w:rPr>
                <w:noProof/>
              </w:rPr>
            </w:pPr>
          </w:p>
        </w:tc>
        <w:tc>
          <w:tcPr>
            <w:tcW w:w="1560" w:type="dxa"/>
            <w:tcBorders>
              <w:bottom w:val="single" w:sz="8" w:space="0" w:color="auto"/>
            </w:tcBorders>
          </w:tcPr>
          <w:p w14:paraId="05770F7C" w14:textId="77777777" w:rsidR="00F3799F" w:rsidRDefault="00F3799F">
            <w:pPr>
              <w:tabs>
                <w:tab w:val="right" w:pos="9842"/>
              </w:tabs>
              <w:ind w:right="-2880"/>
              <w:rPr>
                <w:noProof/>
              </w:rPr>
            </w:pPr>
          </w:p>
        </w:tc>
        <w:tc>
          <w:tcPr>
            <w:tcW w:w="120" w:type="dxa"/>
          </w:tcPr>
          <w:p w14:paraId="4399B84D" w14:textId="77777777" w:rsidR="00F3799F" w:rsidRDefault="00F3799F">
            <w:pPr>
              <w:tabs>
                <w:tab w:val="right" w:pos="9842"/>
              </w:tabs>
              <w:ind w:right="-2880"/>
              <w:rPr>
                <w:noProof/>
              </w:rPr>
            </w:pPr>
          </w:p>
        </w:tc>
        <w:tc>
          <w:tcPr>
            <w:tcW w:w="2398" w:type="dxa"/>
            <w:tcBorders>
              <w:bottom w:val="single" w:sz="8" w:space="0" w:color="auto"/>
            </w:tcBorders>
          </w:tcPr>
          <w:p w14:paraId="7B403AE9" w14:textId="77777777" w:rsidR="00F3799F" w:rsidRDefault="00F3799F">
            <w:pPr>
              <w:tabs>
                <w:tab w:val="right" w:pos="9842"/>
              </w:tabs>
              <w:ind w:right="-2880"/>
              <w:rPr>
                <w:noProof/>
              </w:rPr>
            </w:pPr>
          </w:p>
        </w:tc>
        <w:tc>
          <w:tcPr>
            <w:tcW w:w="120" w:type="dxa"/>
          </w:tcPr>
          <w:p w14:paraId="6A20EDC9" w14:textId="77777777" w:rsidR="00F3799F" w:rsidRDefault="00F3799F">
            <w:pPr>
              <w:tabs>
                <w:tab w:val="right" w:pos="9842"/>
              </w:tabs>
              <w:ind w:right="-2880"/>
              <w:rPr>
                <w:noProof/>
              </w:rPr>
            </w:pPr>
          </w:p>
        </w:tc>
        <w:tc>
          <w:tcPr>
            <w:tcW w:w="1560" w:type="dxa"/>
            <w:tcBorders>
              <w:bottom w:val="single" w:sz="8" w:space="0" w:color="auto"/>
            </w:tcBorders>
          </w:tcPr>
          <w:p w14:paraId="0C4F1C80" w14:textId="77777777" w:rsidR="00F3799F" w:rsidRDefault="00F3799F">
            <w:pPr>
              <w:tabs>
                <w:tab w:val="right" w:pos="9842"/>
              </w:tabs>
              <w:ind w:right="-2880"/>
              <w:rPr>
                <w:noProof/>
              </w:rPr>
            </w:pPr>
          </w:p>
        </w:tc>
      </w:tr>
      <w:tr w:rsidR="00F3799F" w14:paraId="53E9BEC5" w14:textId="77777777">
        <w:trPr>
          <w:trHeight w:hRule="exact" w:val="120"/>
        </w:trPr>
        <w:tc>
          <w:tcPr>
            <w:tcW w:w="2400" w:type="dxa"/>
            <w:tcBorders>
              <w:top w:val="single" w:sz="8" w:space="0" w:color="auto"/>
            </w:tcBorders>
          </w:tcPr>
          <w:p w14:paraId="2A4BBB16" w14:textId="77777777" w:rsidR="00F3799F" w:rsidRDefault="00F3799F">
            <w:pPr>
              <w:tabs>
                <w:tab w:val="right" w:pos="9842"/>
              </w:tabs>
              <w:ind w:right="-2880"/>
              <w:rPr>
                <w:noProof/>
              </w:rPr>
            </w:pPr>
          </w:p>
        </w:tc>
        <w:tc>
          <w:tcPr>
            <w:tcW w:w="120" w:type="dxa"/>
          </w:tcPr>
          <w:p w14:paraId="3654F1B1" w14:textId="77777777" w:rsidR="00F3799F" w:rsidRDefault="00F3799F">
            <w:pPr>
              <w:tabs>
                <w:tab w:val="right" w:pos="9842"/>
              </w:tabs>
              <w:ind w:right="-2880"/>
              <w:rPr>
                <w:noProof/>
              </w:rPr>
            </w:pPr>
          </w:p>
        </w:tc>
        <w:tc>
          <w:tcPr>
            <w:tcW w:w="1559" w:type="dxa"/>
            <w:tcBorders>
              <w:top w:val="single" w:sz="8" w:space="0" w:color="auto"/>
            </w:tcBorders>
          </w:tcPr>
          <w:p w14:paraId="73C8DDB4" w14:textId="77777777" w:rsidR="00F3799F" w:rsidRDefault="00F3799F">
            <w:pPr>
              <w:tabs>
                <w:tab w:val="right" w:pos="9842"/>
              </w:tabs>
              <w:ind w:right="-2880"/>
              <w:rPr>
                <w:noProof/>
              </w:rPr>
            </w:pPr>
          </w:p>
        </w:tc>
        <w:tc>
          <w:tcPr>
            <w:tcW w:w="120" w:type="dxa"/>
          </w:tcPr>
          <w:p w14:paraId="7BEE2A63" w14:textId="77777777" w:rsidR="00F3799F" w:rsidRDefault="00F3799F">
            <w:pPr>
              <w:tabs>
                <w:tab w:val="right" w:pos="9842"/>
              </w:tabs>
              <w:ind w:right="-2880"/>
              <w:rPr>
                <w:noProof/>
              </w:rPr>
            </w:pPr>
          </w:p>
        </w:tc>
        <w:tc>
          <w:tcPr>
            <w:tcW w:w="1560" w:type="dxa"/>
            <w:tcBorders>
              <w:top w:val="single" w:sz="8" w:space="0" w:color="auto"/>
            </w:tcBorders>
          </w:tcPr>
          <w:p w14:paraId="7ADD1CA9" w14:textId="77777777" w:rsidR="00F3799F" w:rsidRDefault="00F3799F">
            <w:pPr>
              <w:tabs>
                <w:tab w:val="right" w:pos="9842"/>
              </w:tabs>
              <w:ind w:right="-2880"/>
              <w:rPr>
                <w:noProof/>
              </w:rPr>
            </w:pPr>
          </w:p>
        </w:tc>
        <w:tc>
          <w:tcPr>
            <w:tcW w:w="120" w:type="dxa"/>
          </w:tcPr>
          <w:p w14:paraId="0FA1739D" w14:textId="77777777" w:rsidR="00F3799F" w:rsidRDefault="00F3799F">
            <w:pPr>
              <w:tabs>
                <w:tab w:val="right" w:pos="9842"/>
              </w:tabs>
              <w:ind w:right="-2880"/>
              <w:rPr>
                <w:noProof/>
              </w:rPr>
            </w:pPr>
          </w:p>
        </w:tc>
        <w:tc>
          <w:tcPr>
            <w:tcW w:w="2398" w:type="dxa"/>
            <w:tcBorders>
              <w:top w:val="single" w:sz="8" w:space="0" w:color="auto"/>
            </w:tcBorders>
          </w:tcPr>
          <w:p w14:paraId="3FDCF705" w14:textId="77777777" w:rsidR="00F3799F" w:rsidRDefault="00F3799F">
            <w:pPr>
              <w:tabs>
                <w:tab w:val="right" w:pos="9842"/>
              </w:tabs>
              <w:ind w:right="-2880"/>
              <w:rPr>
                <w:noProof/>
              </w:rPr>
            </w:pPr>
          </w:p>
        </w:tc>
        <w:tc>
          <w:tcPr>
            <w:tcW w:w="120" w:type="dxa"/>
          </w:tcPr>
          <w:p w14:paraId="1AFD625F" w14:textId="77777777" w:rsidR="00F3799F" w:rsidRDefault="00F3799F">
            <w:pPr>
              <w:tabs>
                <w:tab w:val="right" w:pos="9842"/>
              </w:tabs>
              <w:ind w:right="-2880"/>
              <w:rPr>
                <w:noProof/>
              </w:rPr>
            </w:pPr>
          </w:p>
        </w:tc>
        <w:tc>
          <w:tcPr>
            <w:tcW w:w="1560" w:type="dxa"/>
            <w:tcBorders>
              <w:top w:val="single" w:sz="8" w:space="0" w:color="auto"/>
            </w:tcBorders>
          </w:tcPr>
          <w:p w14:paraId="05B38B0A" w14:textId="77777777" w:rsidR="00F3799F" w:rsidRDefault="00F3799F">
            <w:pPr>
              <w:tabs>
                <w:tab w:val="right" w:pos="9842"/>
              </w:tabs>
              <w:ind w:right="-2880"/>
              <w:rPr>
                <w:noProof/>
              </w:rPr>
            </w:pPr>
          </w:p>
        </w:tc>
      </w:tr>
      <w:tr w:rsidR="00F3799F" w14:paraId="3C2B4E62" w14:textId="77777777">
        <w:trPr>
          <w:trHeight w:hRule="exact" w:val="80"/>
        </w:trPr>
        <w:tc>
          <w:tcPr>
            <w:tcW w:w="2400" w:type="dxa"/>
            <w:tcBorders>
              <w:right w:val="single" w:sz="2" w:space="0" w:color="auto"/>
            </w:tcBorders>
          </w:tcPr>
          <w:p w14:paraId="494877FD" w14:textId="77777777" w:rsidR="00F3799F" w:rsidRDefault="00F3799F">
            <w:pPr>
              <w:tabs>
                <w:tab w:val="right" w:pos="9842"/>
              </w:tabs>
              <w:ind w:right="-2880"/>
              <w:rPr>
                <w:noProof/>
              </w:rPr>
            </w:pPr>
          </w:p>
        </w:tc>
        <w:tc>
          <w:tcPr>
            <w:tcW w:w="120" w:type="dxa"/>
            <w:tcBorders>
              <w:left w:val="single" w:sz="2" w:space="0" w:color="auto"/>
            </w:tcBorders>
          </w:tcPr>
          <w:p w14:paraId="7C2FF860" w14:textId="77777777" w:rsidR="00F3799F" w:rsidRDefault="00F3799F">
            <w:pPr>
              <w:tabs>
                <w:tab w:val="right" w:pos="9842"/>
              </w:tabs>
              <w:ind w:right="-2880"/>
              <w:rPr>
                <w:noProof/>
              </w:rPr>
            </w:pPr>
          </w:p>
        </w:tc>
        <w:tc>
          <w:tcPr>
            <w:tcW w:w="1559" w:type="dxa"/>
            <w:tcBorders>
              <w:right w:val="single" w:sz="2" w:space="0" w:color="auto"/>
            </w:tcBorders>
          </w:tcPr>
          <w:p w14:paraId="5758886A" w14:textId="77777777" w:rsidR="00F3799F" w:rsidRDefault="00F3799F">
            <w:pPr>
              <w:tabs>
                <w:tab w:val="right" w:pos="9842"/>
              </w:tabs>
              <w:ind w:right="-2880"/>
              <w:rPr>
                <w:noProof/>
              </w:rPr>
            </w:pPr>
          </w:p>
        </w:tc>
        <w:tc>
          <w:tcPr>
            <w:tcW w:w="120" w:type="dxa"/>
            <w:tcBorders>
              <w:left w:val="single" w:sz="2" w:space="0" w:color="auto"/>
            </w:tcBorders>
          </w:tcPr>
          <w:p w14:paraId="7A7628FD" w14:textId="77777777" w:rsidR="00F3799F" w:rsidRDefault="00F3799F">
            <w:pPr>
              <w:tabs>
                <w:tab w:val="right" w:pos="9842"/>
              </w:tabs>
              <w:ind w:right="-2880"/>
              <w:rPr>
                <w:noProof/>
              </w:rPr>
            </w:pPr>
          </w:p>
        </w:tc>
        <w:tc>
          <w:tcPr>
            <w:tcW w:w="1560" w:type="dxa"/>
            <w:tcBorders>
              <w:right w:val="single" w:sz="2" w:space="0" w:color="auto"/>
            </w:tcBorders>
          </w:tcPr>
          <w:p w14:paraId="220F73FD" w14:textId="77777777" w:rsidR="00F3799F" w:rsidRDefault="00F3799F">
            <w:pPr>
              <w:tabs>
                <w:tab w:val="right" w:pos="9842"/>
              </w:tabs>
              <w:ind w:right="-2880"/>
              <w:rPr>
                <w:noProof/>
              </w:rPr>
            </w:pPr>
          </w:p>
        </w:tc>
        <w:tc>
          <w:tcPr>
            <w:tcW w:w="120" w:type="dxa"/>
            <w:tcBorders>
              <w:left w:val="single" w:sz="2" w:space="0" w:color="auto"/>
            </w:tcBorders>
          </w:tcPr>
          <w:p w14:paraId="45E170F9" w14:textId="77777777" w:rsidR="00F3799F" w:rsidRDefault="00F3799F">
            <w:pPr>
              <w:tabs>
                <w:tab w:val="right" w:pos="9842"/>
              </w:tabs>
              <w:ind w:right="-2880"/>
              <w:rPr>
                <w:noProof/>
              </w:rPr>
            </w:pPr>
          </w:p>
        </w:tc>
        <w:tc>
          <w:tcPr>
            <w:tcW w:w="2398" w:type="dxa"/>
            <w:tcBorders>
              <w:right w:val="single" w:sz="2" w:space="0" w:color="auto"/>
            </w:tcBorders>
          </w:tcPr>
          <w:p w14:paraId="74B7E5E8" w14:textId="77777777" w:rsidR="00F3799F" w:rsidRDefault="00F3799F">
            <w:pPr>
              <w:tabs>
                <w:tab w:val="right" w:pos="9842"/>
              </w:tabs>
              <w:ind w:right="-2880"/>
              <w:rPr>
                <w:noProof/>
              </w:rPr>
            </w:pPr>
          </w:p>
        </w:tc>
        <w:tc>
          <w:tcPr>
            <w:tcW w:w="120" w:type="dxa"/>
            <w:tcBorders>
              <w:left w:val="single" w:sz="2" w:space="0" w:color="auto"/>
            </w:tcBorders>
          </w:tcPr>
          <w:p w14:paraId="4DFBF33C" w14:textId="77777777" w:rsidR="00F3799F" w:rsidRDefault="00F3799F">
            <w:pPr>
              <w:tabs>
                <w:tab w:val="right" w:pos="9842"/>
              </w:tabs>
              <w:ind w:right="-2880"/>
              <w:rPr>
                <w:noProof/>
              </w:rPr>
            </w:pPr>
          </w:p>
        </w:tc>
        <w:tc>
          <w:tcPr>
            <w:tcW w:w="1560" w:type="dxa"/>
            <w:tcBorders>
              <w:right w:val="single" w:sz="2" w:space="0" w:color="auto"/>
            </w:tcBorders>
          </w:tcPr>
          <w:p w14:paraId="55AF2BAC" w14:textId="77777777" w:rsidR="00F3799F" w:rsidRDefault="00F3799F">
            <w:pPr>
              <w:tabs>
                <w:tab w:val="right" w:pos="9842"/>
              </w:tabs>
              <w:ind w:right="-2880"/>
              <w:rPr>
                <w:noProof/>
              </w:rPr>
            </w:pPr>
          </w:p>
        </w:tc>
      </w:tr>
      <w:tr w:rsidR="00F3799F" w14:paraId="108FF241" w14:textId="77777777">
        <w:tc>
          <w:tcPr>
            <w:tcW w:w="2400" w:type="dxa"/>
            <w:tcBorders>
              <w:right w:val="single" w:sz="2" w:space="0" w:color="auto"/>
            </w:tcBorders>
          </w:tcPr>
          <w:p w14:paraId="646AEAD4" w14:textId="77777777" w:rsidR="00F3799F" w:rsidRDefault="00F3799F">
            <w:pPr>
              <w:tabs>
                <w:tab w:val="right" w:pos="9842"/>
              </w:tabs>
              <w:spacing w:line="200" w:lineRule="exact"/>
              <w:ind w:right="-2880"/>
              <w:rPr>
                <w:noProof/>
              </w:rPr>
            </w:pPr>
            <w:r>
              <w:rPr>
                <w:noProof/>
              </w:rPr>
              <w:fldChar w:fldCharType="begin">
                <w:ffData>
                  <w:name w:val="Tekstvak1"/>
                  <w:enabled/>
                  <w:calcOnExit w:val="0"/>
                  <w:textInput>
                    <w:default w:val="R. (Remko) van Gorkom"/>
                  </w:textInput>
                </w:ffData>
              </w:fldChar>
            </w:r>
            <w:bookmarkStart w:id="40" w:name="Tekstvak1"/>
            <w:r>
              <w:rPr>
                <w:noProof/>
              </w:rPr>
              <w:instrText xml:space="preserve"> FORMTEXT </w:instrText>
            </w:r>
            <w:r>
              <w:rPr>
                <w:noProof/>
              </w:rPr>
            </w:r>
            <w:r>
              <w:rPr>
                <w:noProof/>
              </w:rPr>
              <w:fldChar w:fldCharType="separate"/>
            </w:r>
            <w:r w:rsidR="00AE5557">
              <w:rPr>
                <w:noProof/>
              </w:rPr>
              <w:t>R. (Remko) van Gorkom</w:t>
            </w:r>
            <w:r>
              <w:rPr>
                <w:noProof/>
              </w:rPr>
              <w:fldChar w:fldCharType="end"/>
            </w:r>
            <w:bookmarkEnd w:id="40"/>
          </w:p>
        </w:tc>
        <w:tc>
          <w:tcPr>
            <w:tcW w:w="120" w:type="dxa"/>
            <w:tcBorders>
              <w:left w:val="single" w:sz="2" w:space="0" w:color="auto"/>
            </w:tcBorders>
          </w:tcPr>
          <w:p w14:paraId="74BFB010" w14:textId="77777777" w:rsidR="00F3799F" w:rsidRDefault="00F3799F">
            <w:pPr>
              <w:tabs>
                <w:tab w:val="right" w:pos="9842"/>
              </w:tabs>
              <w:spacing w:line="200" w:lineRule="exact"/>
              <w:ind w:right="-2880"/>
              <w:rPr>
                <w:noProof/>
              </w:rPr>
            </w:pPr>
          </w:p>
        </w:tc>
        <w:tc>
          <w:tcPr>
            <w:tcW w:w="1559" w:type="dxa"/>
            <w:tcBorders>
              <w:right w:val="single" w:sz="2" w:space="0" w:color="auto"/>
            </w:tcBorders>
          </w:tcPr>
          <w:p w14:paraId="78D248F9" w14:textId="77777777" w:rsidR="00F3799F" w:rsidRDefault="00F3799F">
            <w:pPr>
              <w:tabs>
                <w:tab w:val="right" w:pos="9842"/>
              </w:tabs>
              <w:spacing w:line="200" w:lineRule="exact"/>
              <w:ind w:right="-2880"/>
              <w:rPr>
                <w:noProof/>
              </w:rPr>
            </w:pPr>
            <w:r>
              <w:rPr>
                <w:noProof/>
              </w:rPr>
              <w:t>Auteur</w:t>
            </w:r>
          </w:p>
        </w:tc>
        <w:tc>
          <w:tcPr>
            <w:tcW w:w="120" w:type="dxa"/>
            <w:tcBorders>
              <w:left w:val="single" w:sz="2" w:space="0" w:color="auto"/>
            </w:tcBorders>
          </w:tcPr>
          <w:p w14:paraId="36467FB4" w14:textId="77777777" w:rsidR="00F3799F" w:rsidRDefault="00F3799F">
            <w:pPr>
              <w:tabs>
                <w:tab w:val="right" w:pos="9842"/>
              </w:tabs>
              <w:spacing w:line="200" w:lineRule="exact"/>
              <w:ind w:right="-2880"/>
              <w:rPr>
                <w:noProof/>
              </w:rPr>
            </w:pPr>
          </w:p>
        </w:tc>
        <w:tc>
          <w:tcPr>
            <w:tcW w:w="1560" w:type="dxa"/>
            <w:tcBorders>
              <w:right w:val="single" w:sz="2" w:space="0" w:color="auto"/>
            </w:tcBorders>
          </w:tcPr>
          <w:p w14:paraId="499DF0FC" w14:textId="77777777" w:rsidR="00F3799F" w:rsidRDefault="00F3799F">
            <w:pPr>
              <w:tabs>
                <w:tab w:val="right" w:pos="9842"/>
              </w:tabs>
              <w:spacing w:line="200" w:lineRule="exact"/>
              <w:ind w:right="-2880"/>
              <w:rPr>
                <w:noProof/>
              </w:rPr>
            </w:pPr>
            <w:r>
              <w:rPr>
                <w:noProof/>
              </w:rPr>
              <w:t>MCC</w:t>
            </w:r>
          </w:p>
        </w:tc>
        <w:tc>
          <w:tcPr>
            <w:tcW w:w="120" w:type="dxa"/>
            <w:tcBorders>
              <w:left w:val="single" w:sz="2" w:space="0" w:color="auto"/>
            </w:tcBorders>
          </w:tcPr>
          <w:p w14:paraId="4B32D028" w14:textId="77777777" w:rsidR="00F3799F" w:rsidRDefault="00F3799F">
            <w:pPr>
              <w:tabs>
                <w:tab w:val="right" w:pos="9842"/>
              </w:tabs>
              <w:spacing w:line="200" w:lineRule="exact"/>
              <w:ind w:right="-2880"/>
              <w:rPr>
                <w:noProof/>
              </w:rPr>
            </w:pPr>
          </w:p>
        </w:tc>
        <w:tc>
          <w:tcPr>
            <w:tcW w:w="2398" w:type="dxa"/>
            <w:tcBorders>
              <w:right w:val="single" w:sz="2" w:space="0" w:color="auto"/>
            </w:tcBorders>
          </w:tcPr>
          <w:p w14:paraId="77687BD9"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7E64348E" w14:textId="77777777" w:rsidR="00F3799F" w:rsidRDefault="00F3799F">
            <w:pPr>
              <w:tabs>
                <w:tab w:val="right" w:pos="9842"/>
              </w:tabs>
              <w:spacing w:line="200" w:lineRule="exact"/>
              <w:ind w:right="-2880"/>
              <w:rPr>
                <w:noProof/>
              </w:rPr>
            </w:pPr>
          </w:p>
        </w:tc>
        <w:tc>
          <w:tcPr>
            <w:tcW w:w="1560" w:type="dxa"/>
            <w:tcBorders>
              <w:right w:val="single" w:sz="2" w:space="0" w:color="auto"/>
            </w:tcBorders>
          </w:tcPr>
          <w:p w14:paraId="65412E09" w14:textId="77777777" w:rsidR="00F3799F" w:rsidRDefault="00F3799F">
            <w:pPr>
              <w:tabs>
                <w:tab w:val="right" w:pos="9842"/>
              </w:tabs>
              <w:spacing w:line="200" w:lineRule="exact"/>
              <w:ind w:right="-2880"/>
              <w:rPr>
                <w:noProof/>
              </w:rPr>
            </w:pPr>
          </w:p>
        </w:tc>
      </w:tr>
      <w:tr w:rsidR="00F3799F" w14:paraId="281792FF" w14:textId="77777777">
        <w:trPr>
          <w:trHeight w:hRule="exact" w:val="40"/>
        </w:trPr>
        <w:tc>
          <w:tcPr>
            <w:tcW w:w="2400" w:type="dxa"/>
            <w:tcBorders>
              <w:bottom w:val="single" w:sz="4" w:space="0" w:color="auto"/>
              <w:right w:val="single" w:sz="4" w:space="0" w:color="auto"/>
            </w:tcBorders>
          </w:tcPr>
          <w:p w14:paraId="7D4D5910" w14:textId="77777777" w:rsidR="00F3799F" w:rsidRDefault="00F3799F">
            <w:pPr>
              <w:tabs>
                <w:tab w:val="right" w:pos="9842"/>
              </w:tabs>
              <w:spacing w:line="240" w:lineRule="auto"/>
              <w:ind w:right="-2880"/>
              <w:rPr>
                <w:noProof/>
              </w:rPr>
            </w:pPr>
          </w:p>
        </w:tc>
        <w:tc>
          <w:tcPr>
            <w:tcW w:w="120" w:type="dxa"/>
            <w:tcBorders>
              <w:left w:val="single" w:sz="4" w:space="0" w:color="auto"/>
            </w:tcBorders>
          </w:tcPr>
          <w:p w14:paraId="1B5EB686" w14:textId="77777777" w:rsidR="00F3799F" w:rsidRDefault="00F3799F">
            <w:pPr>
              <w:tabs>
                <w:tab w:val="right" w:pos="9842"/>
              </w:tabs>
              <w:spacing w:line="200" w:lineRule="exact"/>
              <w:ind w:right="-2880"/>
              <w:rPr>
                <w:noProof/>
              </w:rPr>
            </w:pPr>
          </w:p>
        </w:tc>
        <w:tc>
          <w:tcPr>
            <w:tcW w:w="1559" w:type="dxa"/>
            <w:tcBorders>
              <w:bottom w:val="single" w:sz="4" w:space="0" w:color="auto"/>
              <w:right w:val="single" w:sz="4" w:space="0" w:color="auto"/>
            </w:tcBorders>
          </w:tcPr>
          <w:p w14:paraId="1B8CE1F6" w14:textId="77777777" w:rsidR="00F3799F" w:rsidRDefault="00F3799F">
            <w:pPr>
              <w:tabs>
                <w:tab w:val="right" w:pos="9842"/>
              </w:tabs>
              <w:spacing w:line="200" w:lineRule="exact"/>
              <w:ind w:right="-2880"/>
              <w:rPr>
                <w:noProof/>
              </w:rPr>
            </w:pPr>
          </w:p>
        </w:tc>
        <w:tc>
          <w:tcPr>
            <w:tcW w:w="120" w:type="dxa"/>
            <w:tcBorders>
              <w:left w:val="single" w:sz="4" w:space="0" w:color="auto"/>
            </w:tcBorders>
          </w:tcPr>
          <w:p w14:paraId="06C56573" w14:textId="77777777" w:rsidR="00F3799F" w:rsidRDefault="00F3799F">
            <w:pPr>
              <w:tabs>
                <w:tab w:val="right" w:pos="9842"/>
              </w:tabs>
              <w:spacing w:line="200" w:lineRule="exact"/>
              <w:ind w:right="-2880"/>
              <w:rPr>
                <w:noProof/>
              </w:rPr>
            </w:pPr>
          </w:p>
        </w:tc>
        <w:tc>
          <w:tcPr>
            <w:tcW w:w="1560" w:type="dxa"/>
            <w:tcBorders>
              <w:bottom w:val="single" w:sz="2" w:space="0" w:color="auto"/>
              <w:right w:val="single" w:sz="2" w:space="0" w:color="auto"/>
            </w:tcBorders>
          </w:tcPr>
          <w:p w14:paraId="5DD1A067"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4E036F07" w14:textId="77777777" w:rsidR="00F3799F" w:rsidRDefault="00F3799F">
            <w:pPr>
              <w:tabs>
                <w:tab w:val="right" w:pos="9842"/>
              </w:tabs>
              <w:spacing w:line="200" w:lineRule="exact"/>
              <w:ind w:right="-2880"/>
              <w:rPr>
                <w:noProof/>
              </w:rPr>
            </w:pPr>
          </w:p>
        </w:tc>
        <w:tc>
          <w:tcPr>
            <w:tcW w:w="2398" w:type="dxa"/>
            <w:tcBorders>
              <w:bottom w:val="single" w:sz="2" w:space="0" w:color="auto"/>
              <w:right w:val="single" w:sz="2" w:space="0" w:color="auto"/>
            </w:tcBorders>
          </w:tcPr>
          <w:p w14:paraId="74C730B0"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18A3C547" w14:textId="77777777" w:rsidR="00F3799F" w:rsidRDefault="00F3799F">
            <w:pPr>
              <w:tabs>
                <w:tab w:val="right" w:pos="9842"/>
              </w:tabs>
              <w:spacing w:line="200" w:lineRule="exact"/>
              <w:ind w:right="-2880"/>
              <w:rPr>
                <w:noProof/>
              </w:rPr>
            </w:pPr>
          </w:p>
        </w:tc>
        <w:tc>
          <w:tcPr>
            <w:tcW w:w="1560" w:type="dxa"/>
            <w:tcBorders>
              <w:bottom w:val="single" w:sz="2" w:space="0" w:color="auto"/>
              <w:right w:val="single" w:sz="2" w:space="0" w:color="auto"/>
            </w:tcBorders>
          </w:tcPr>
          <w:p w14:paraId="5DD3F980" w14:textId="77777777" w:rsidR="00F3799F" w:rsidRDefault="00F3799F">
            <w:pPr>
              <w:tabs>
                <w:tab w:val="right" w:pos="9842"/>
              </w:tabs>
              <w:spacing w:line="200" w:lineRule="exact"/>
              <w:ind w:right="-2880"/>
              <w:rPr>
                <w:noProof/>
              </w:rPr>
            </w:pPr>
          </w:p>
        </w:tc>
      </w:tr>
      <w:tr w:rsidR="00F3799F" w14:paraId="77DEC34B" w14:textId="77777777">
        <w:trPr>
          <w:trHeight w:hRule="exact" w:val="120"/>
        </w:trPr>
        <w:tc>
          <w:tcPr>
            <w:tcW w:w="2400" w:type="dxa"/>
            <w:tcBorders>
              <w:top w:val="single" w:sz="4" w:space="0" w:color="auto"/>
            </w:tcBorders>
          </w:tcPr>
          <w:p w14:paraId="2B6EFEE7" w14:textId="77777777" w:rsidR="00F3799F" w:rsidRDefault="00F3799F">
            <w:pPr>
              <w:tabs>
                <w:tab w:val="right" w:pos="9842"/>
              </w:tabs>
              <w:spacing w:line="200" w:lineRule="exact"/>
              <w:ind w:right="-2880"/>
              <w:rPr>
                <w:noProof/>
              </w:rPr>
            </w:pPr>
          </w:p>
        </w:tc>
        <w:tc>
          <w:tcPr>
            <w:tcW w:w="120" w:type="dxa"/>
          </w:tcPr>
          <w:p w14:paraId="5C35BB95" w14:textId="77777777" w:rsidR="00F3799F" w:rsidRDefault="00F3799F">
            <w:pPr>
              <w:tabs>
                <w:tab w:val="right" w:pos="9842"/>
              </w:tabs>
              <w:spacing w:line="200" w:lineRule="exact"/>
              <w:ind w:right="-2880"/>
              <w:rPr>
                <w:noProof/>
              </w:rPr>
            </w:pPr>
          </w:p>
        </w:tc>
        <w:tc>
          <w:tcPr>
            <w:tcW w:w="1559" w:type="dxa"/>
            <w:tcBorders>
              <w:top w:val="single" w:sz="4" w:space="0" w:color="auto"/>
            </w:tcBorders>
          </w:tcPr>
          <w:p w14:paraId="146A30E7" w14:textId="77777777" w:rsidR="00F3799F" w:rsidRDefault="00F3799F">
            <w:pPr>
              <w:tabs>
                <w:tab w:val="right" w:pos="9842"/>
              </w:tabs>
              <w:spacing w:line="200" w:lineRule="exact"/>
              <w:ind w:right="-2880"/>
              <w:rPr>
                <w:noProof/>
              </w:rPr>
            </w:pPr>
          </w:p>
        </w:tc>
        <w:tc>
          <w:tcPr>
            <w:tcW w:w="120" w:type="dxa"/>
          </w:tcPr>
          <w:p w14:paraId="48E2C55D" w14:textId="77777777" w:rsidR="00F3799F" w:rsidRDefault="00F3799F">
            <w:pPr>
              <w:tabs>
                <w:tab w:val="right" w:pos="9842"/>
              </w:tabs>
              <w:spacing w:line="200" w:lineRule="exact"/>
              <w:ind w:right="-2880"/>
              <w:rPr>
                <w:noProof/>
              </w:rPr>
            </w:pPr>
          </w:p>
        </w:tc>
        <w:tc>
          <w:tcPr>
            <w:tcW w:w="1560" w:type="dxa"/>
            <w:tcBorders>
              <w:top w:val="single" w:sz="2" w:space="0" w:color="auto"/>
            </w:tcBorders>
          </w:tcPr>
          <w:p w14:paraId="3EBA6A82" w14:textId="77777777" w:rsidR="00F3799F" w:rsidRDefault="00F3799F">
            <w:pPr>
              <w:tabs>
                <w:tab w:val="right" w:pos="9842"/>
              </w:tabs>
              <w:spacing w:line="200" w:lineRule="exact"/>
              <w:ind w:right="-2880"/>
              <w:rPr>
                <w:noProof/>
              </w:rPr>
            </w:pPr>
          </w:p>
        </w:tc>
        <w:tc>
          <w:tcPr>
            <w:tcW w:w="120" w:type="dxa"/>
          </w:tcPr>
          <w:p w14:paraId="1094E262" w14:textId="77777777" w:rsidR="00F3799F" w:rsidRDefault="00F3799F">
            <w:pPr>
              <w:tabs>
                <w:tab w:val="right" w:pos="9842"/>
              </w:tabs>
              <w:spacing w:line="200" w:lineRule="exact"/>
              <w:ind w:right="-2880"/>
              <w:rPr>
                <w:noProof/>
              </w:rPr>
            </w:pPr>
          </w:p>
        </w:tc>
        <w:tc>
          <w:tcPr>
            <w:tcW w:w="2398" w:type="dxa"/>
            <w:tcBorders>
              <w:top w:val="single" w:sz="2" w:space="0" w:color="auto"/>
            </w:tcBorders>
          </w:tcPr>
          <w:p w14:paraId="3ABD8552" w14:textId="77777777" w:rsidR="00F3799F" w:rsidRDefault="00F3799F">
            <w:pPr>
              <w:tabs>
                <w:tab w:val="right" w:pos="9842"/>
              </w:tabs>
              <w:spacing w:line="200" w:lineRule="exact"/>
              <w:ind w:right="-2880"/>
              <w:rPr>
                <w:noProof/>
              </w:rPr>
            </w:pPr>
          </w:p>
        </w:tc>
        <w:tc>
          <w:tcPr>
            <w:tcW w:w="120" w:type="dxa"/>
          </w:tcPr>
          <w:p w14:paraId="13B06BB7" w14:textId="77777777" w:rsidR="00F3799F" w:rsidRDefault="00F3799F">
            <w:pPr>
              <w:tabs>
                <w:tab w:val="right" w:pos="9842"/>
              </w:tabs>
              <w:spacing w:line="200" w:lineRule="exact"/>
              <w:ind w:right="-2880"/>
              <w:rPr>
                <w:noProof/>
              </w:rPr>
            </w:pPr>
          </w:p>
        </w:tc>
        <w:tc>
          <w:tcPr>
            <w:tcW w:w="1560" w:type="dxa"/>
            <w:tcBorders>
              <w:top w:val="single" w:sz="2" w:space="0" w:color="auto"/>
            </w:tcBorders>
          </w:tcPr>
          <w:p w14:paraId="7221058C" w14:textId="77777777" w:rsidR="00F3799F" w:rsidRDefault="00F3799F">
            <w:pPr>
              <w:tabs>
                <w:tab w:val="right" w:pos="9842"/>
              </w:tabs>
              <w:spacing w:line="200" w:lineRule="exact"/>
              <w:ind w:right="-2880"/>
              <w:rPr>
                <w:noProof/>
              </w:rPr>
            </w:pPr>
          </w:p>
        </w:tc>
      </w:tr>
      <w:tr w:rsidR="00F3799F" w14:paraId="4A1D7C79" w14:textId="77777777">
        <w:trPr>
          <w:trHeight w:hRule="exact" w:val="80"/>
        </w:trPr>
        <w:tc>
          <w:tcPr>
            <w:tcW w:w="2400" w:type="dxa"/>
            <w:tcBorders>
              <w:right w:val="single" w:sz="2" w:space="0" w:color="auto"/>
            </w:tcBorders>
          </w:tcPr>
          <w:p w14:paraId="37F7029E" w14:textId="77777777" w:rsidR="00F3799F" w:rsidRDefault="00F3799F">
            <w:pPr>
              <w:tabs>
                <w:tab w:val="right" w:pos="9842"/>
              </w:tabs>
              <w:ind w:right="-2880"/>
              <w:rPr>
                <w:noProof/>
              </w:rPr>
            </w:pPr>
          </w:p>
        </w:tc>
        <w:tc>
          <w:tcPr>
            <w:tcW w:w="120" w:type="dxa"/>
            <w:tcBorders>
              <w:left w:val="single" w:sz="2" w:space="0" w:color="auto"/>
            </w:tcBorders>
          </w:tcPr>
          <w:p w14:paraId="1A2C304E" w14:textId="77777777" w:rsidR="00F3799F" w:rsidRDefault="00F3799F">
            <w:pPr>
              <w:tabs>
                <w:tab w:val="right" w:pos="9842"/>
              </w:tabs>
              <w:ind w:right="-2880"/>
              <w:rPr>
                <w:noProof/>
              </w:rPr>
            </w:pPr>
          </w:p>
        </w:tc>
        <w:tc>
          <w:tcPr>
            <w:tcW w:w="1559" w:type="dxa"/>
            <w:tcBorders>
              <w:right w:val="single" w:sz="2" w:space="0" w:color="auto"/>
            </w:tcBorders>
          </w:tcPr>
          <w:p w14:paraId="2C45F010" w14:textId="77777777" w:rsidR="00F3799F" w:rsidRDefault="00F3799F">
            <w:pPr>
              <w:tabs>
                <w:tab w:val="right" w:pos="9842"/>
              </w:tabs>
              <w:ind w:right="-2880"/>
              <w:rPr>
                <w:noProof/>
              </w:rPr>
            </w:pPr>
          </w:p>
        </w:tc>
        <w:tc>
          <w:tcPr>
            <w:tcW w:w="120" w:type="dxa"/>
            <w:tcBorders>
              <w:left w:val="single" w:sz="2" w:space="0" w:color="auto"/>
            </w:tcBorders>
          </w:tcPr>
          <w:p w14:paraId="1217537B" w14:textId="77777777" w:rsidR="00F3799F" w:rsidRDefault="00F3799F">
            <w:pPr>
              <w:tabs>
                <w:tab w:val="right" w:pos="9842"/>
              </w:tabs>
              <w:ind w:right="-2880"/>
              <w:rPr>
                <w:noProof/>
              </w:rPr>
            </w:pPr>
          </w:p>
        </w:tc>
        <w:tc>
          <w:tcPr>
            <w:tcW w:w="1560" w:type="dxa"/>
            <w:tcBorders>
              <w:right w:val="single" w:sz="2" w:space="0" w:color="auto"/>
            </w:tcBorders>
          </w:tcPr>
          <w:p w14:paraId="23EA5BF8" w14:textId="77777777" w:rsidR="00F3799F" w:rsidRDefault="00F3799F">
            <w:pPr>
              <w:tabs>
                <w:tab w:val="right" w:pos="9842"/>
              </w:tabs>
              <w:ind w:right="-2880"/>
              <w:rPr>
                <w:noProof/>
              </w:rPr>
            </w:pPr>
          </w:p>
        </w:tc>
        <w:tc>
          <w:tcPr>
            <w:tcW w:w="120" w:type="dxa"/>
            <w:tcBorders>
              <w:left w:val="single" w:sz="2" w:space="0" w:color="auto"/>
            </w:tcBorders>
          </w:tcPr>
          <w:p w14:paraId="70D6FB1A" w14:textId="77777777" w:rsidR="00F3799F" w:rsidRDefault="00F3799F">
            <w:pPr>
              <w:tabs>
                <w:tab w:val="right" w:pos="9842"/>
              </w:tabs>
              <w:ind w:right="-2880"/>
              <w:rPr>
                <w:noProof/>
              </w:rPr>
            </w:pPr>
          </w:p>
        </w:tc>
        <w:tc>
          <w:tcPr>
            <w:tcW w:w="2398" w:type="dxa"/>
            <w:tcBorders>
              <w:right w:val="single" w:sz="2" w:space="0" w:color="auto"/>
            </w:tcBorders>
          </w:tcPr>
          <w:p w14:paraId="026C15A0" w14:textId="77777777" w:rsidR="00F3799F" w:rsidRDefault="00F3799F">
            <w:pPr>
              <w:tabs>
                <w:tab w:val="right" w:pos="9842"/>
              </w:tabs>
              <w:ind w:right="-2880"/>
              <w:rPr>
                <w:noProof/>
              </w:rPr>
            </w:pPr>
          </w:p>
        </w:tc>
        <w:tc>
          <w:tcPr>
            <w:tcW w:w="120" w:type="dxa"/>
            <w:tcBorders>
              <w:left w:val="single" w:sz="2" w:space="0" w:color="auto"/>
            </w:tcBorders>
          </w:tcPr>
          <w:p w14:paraId="0786544D" w14:textId="77777777" w:rsidR="00F3799F" w:rsidRDefault="00F3799F">
            <w:pPr>
              <w:tabs>
                <w:tab w:val="right" w:pos="9842"/>
              </w:tabs>
              <w:ind w:right="-2880"/>
              <w:rPr>
                <w:noProof/>
              </w:rPr>
            </w:pPr>
          </w:p>
        </w:tc>
        <w:tc>
          <w:tcPr>
            <w:tcW w:w="1560" w:type="dxa"/>
            <w:tcBorders>
              <w:right w:val="single" w:sz="2" w:space="0" w:color="auto"/>
            </w:tcBorders>
          </w:tcPr>
          <w:p w14:paraId="475CB1CA" w14:textId="77777777" w:rsidR="00F3799F" w:rsidRDefault="00F3799F">
            <w:pPr>
              <w:tabs>
                <w:tab w:val="right" w:pos="9842"/>
              </w:tabs>
              <w:ind w:right="-2880"/>
              <w:rPr>
                <w:noProof/>
              </w:rPr>
            </w:pPr>
          </w:p>
        </w:tc>
      </w:tr>
      <w:tr w:rsidR="00F3799F" w14:paraId="6B9C4AFC" w14:textId="77777777">
        <w:tc>
          <w:tcPr>
            <w:tcW w:w="2400" w:type="dxa"/>
            <w:tcBorders>
              <w:right w:val="single" w:sz="2" w:space="0" w:color="auto"/>
            </w:tcBorders>
          </w:tcPr>
          <w:p w14:paraId="683D004D" w14:textId="77777777" w:rsidR="00F3799F" w:rsidRDefault="00F3799F">
            <w:pPr>
              <w:tabs>
                <w:tab w:val="right" w:pos="9842"/>
              </w:tabs>
              <w:spacing w:line="200" w:lineRule="exact"/>
              <w:ind w:right="-2880"/>
              <w:rPr>
                <w:noProof/>
              </w:rPr>
            </w:pPr>
            <w:r>
              <w:rPr>
                <w:noProof/>
              </w:rPr>
              <w:fldChar w:fldCharType="begin">
                <w:ffData>
                  <w:name w:val=""/>
                  <w:enabled/>
                  <w:calcOnExit w:val="0"/>
                  <w:textInput>
                    <w:default w:val="J. (Jeffrey) van Tiel"/>
                  </w:textInput>
                </w:ffData>
              </w:fldChar>
            </w:r>
            <w:r>
              <w:rPr>
                <w:noProof/>
              </w:rPr>
              <w:instrText xml:space="preserve"> FORMTEXT </w:instrText>
            </w:r>
            <w:r>
              <w:rPr>
                <w:noProof/>
              </w:rPr>
            </w:r>
            <w:r>
              <w:rPr>
                <w:noProof/>
              </w:rPr>
              <w:fldChar w:fldCharType="separate"/>
            </w:r>
            <w:r w:rsidR="00AE5557">
              <w:rPr>
                <w:noProof/>
              </w:rPr>
              <w:t>J. (Jeffrey) van Tiel</w:t>
            </w:r>
            <w:r>
              <w:rPr>
                <w:noProof/>
              </w:rPr>
              <w:fldChar w:fldCharType="end"/>
            </w:r>
          </w:p>
        </w:tc>
        <w:tc>
          <w:tcPr>
            <w:tcW w:w="120" w:type="dxa"/>
            <w:tcBorders>
              <w:left w:val="single" w:sz="2" w:space="0" w:color="auto"/>
            </w:tcBorders>
          </w:tcPr>
          <w:p w14:paraId="07417BB8" w14:textId="77777777" w:rsidR="00F3799F" w:rsidRDefault="00F3799F">
            <w:pPr>
              <w:tabs>
                <w:tab w:val="right" w:pos="9842"/>
              </w:tabs>
              <w:spacing w:line="200" w:lineRule="exact"/>
              <w:ind w:right="-2880"/>
              <w:rPr>
                <w:noProof/>
              </w:rPr>
            </w:pPr>
          </w:p>
        </w:tc>
        <w:tc>
          <w:tcPr>
            <w:tcW w:w="1559" w:type="dxa"/>
            <w:tcBorders>
              <w:right w:val="single" w:sz="2" w:space="0" w:color="auto"/>
            </w:tcBorders>
          </w:tcPr>
          <w:p w14:paraId="7633EAFA" w14:textId="77777777" w:rsidR="00F3799F" w:rsidRDefault="00F3799F">
            <w:pPr>
              <w:tabs>
                <w:tab w:val="right" w:pos="9842"/>
              </w:tabs>
              <w:spacing w:line="200" w:lineRule="exact"/>
              <w:ind w:right="-2880"/>
              <w:rPr>
                <w:noProof/>
              </w:rPr>
            </w:pPr>
            <w:r>
              <w:rPr>
                <w:noProof/>
              </w:rPr>
              <w:t>Coörd. Maint.</w:t>
            </w:r>
          </w:p>
        </w:tc>
        <w:tc>
          <w:tcPr>
            <w:tcW w:w="120" w:type="dxa"/>
            <w:tcBorders>
              <w:left w:val="single" w:sz="2" w:space="0" w:color="auto"/>
            </w:tcBorders>
          </w:tcPr>
          <w:p w14:paraId="40CA6E4F" w14:textId="77777777" w:rsidR="00F3799F" w:rsidRDefault="00F3799F">
            <w:pPr>
              <w:tabs>
                <w:tab w:val="right" w:pos="9842"/>
              </w:tabs>
              <w:spacing w:line="200" w:lineRule="exact"/>
              <w:ind w:right="-2880"/>
              <w:rPr>
                <w:noProof/>
              </w:rPr>
            </w:pPr>
          </w:p>
        </w:tc>
        <w:tc>
          <w:tcPr>
            <w:tcW w:w="1560" w:type="dxa"/>
            <w:tcBorders>
              <w:right w:val="single" w:sz="2" w:space="0" w:color="auto"/>
            </w:tcBorders>
          </w:tcPr>
          <w:p w14:paraId="30F69F59" w14:textId="77777777" w:rsidR="00F3799F" w:rsidRDefault="00F3799F">
            <w:pPr>
              <w:tabs>
                <w:tab w:val="right" w:pos="9842"/>
              </w:tabs>
              <w:spacing w:line="200" w:lineRule="exact"/>
              <w:ind w:right="-2880"/>
              <w:rPr>
                <w:noProof/>
              </w:rPr>
            </w:pPr>
            <w:r>
              <w:rPr>
                <w:noProof/>
              </w:rPr>
              <w:t>INFRA-P</w:t>
            </w:r>
          </w:p>
        </w:tc>
        <w:tc>
          <w:tcPr>
            <w:tcW w:w="120" w:type="dxa"/>
            <w:tcBorders>
              <w:left w:val="single" w:sz="2" w:space="0" w:color="auto"/>
            </w:tcBorders>
          </w:tcPr>
          <w:p w14:paraId="004BDA39" w14:textId="77777777" w:rsidR="00F3799F" w:rsidRDefault="00F3799F">
            <w:pPr>
              <w:tabs>
                <w:tab w:val="right" w:pos="9842"/>
              </w:tabs>
              <w:spacing w:line="200" w:lineRule="exact"/>
              <w:ind w:right="-2880"/>
              <w:rPr>
                <w:noProof/>
              </w:rPr>
            </w:pPr>
          </w:p>
        </w:tc>
        <w:tc>
          <w:tcPr>
            <w:tcW w:w="2398" w:type="dxa"/>
            <w:tcBorders>
              <w:right w:val="single" w:sz="2" w:space="0" w:color="auto"/>
            </w:tcBorders>
          </w:tcPr>
          <w:p w14:paraId="78FF7BB8"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7C3A38D4" w14:textId="77777777" w:rsidR="00F3799F" w:rsidRDefault="00F3799F">
            <w:pPr>
              <w:tabs>
                <w:tab w:val="right" w:pos="9842"/>
              </w:tabs>
              <w:spacing w:line="200" w:lineRule="exact"/>
              <w:ind w:right="-2880"/>
              <w:rPr>
                <w:noProof/>
              </w:rPr>
            </w:pPr>
          </w:p>
        </w:tc>
        <w:tc>
          <w:tcPr>
            <w:tcW w:w="1560" w:type="dxa"/>
            <w:tcBorders>
              <w:right w:val="single" w:sz="2" w:space="0" w:color="auto"/>
            </w:tcBorders>
          </w:tcPr>
          <w:p w14:paraId="60A31653" w14:textId="77777777" w:rsidR="00F3799F" w:rsidRDefault="00F3799F">
            <w:pPr>
              <w:tabs>
                <w:tab w:val="right" w:pos="9842"/>
              </w:tabs>
              <w:spacing w:line="200" w:lineRule="exact"/>
              <w:ind w:right="-2880"/>
              <w:rPr>
                <w:noProof/>
              </w:rPr>
            </w:pPr>
          </w:p>
        </w:tc>
      </w:tr>
      <w:tr w:rsidR="00F3799F" w14:paraId="4C352477" w14:textId="77777777">
        <w:trPr>
          <w:trHeight w:hRule="exact" w:val="40"/>
        </w:trPr>
        <w:tc>
          <w:tcPr>
            <w:tcW w:w="2400" w:type="dxa"/>
            <w:tcBorders>
              <w:bottom w:val="single" w:sz="2" w:space="0" w:color="auto"/>
              <w:right w:val="single" w:sz="2" w:space="0" w:color="auto"/>
            </w:tcBorders>
          </w:tcPr>
          <w:p w14:paraId="65F5A7C5"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1C3224EF" w14:textId="77777777" w:rsidR="00F3799F" w:rsidRDefault="00F3799F">
            <w:pPr>
              <w:tabs>
                <w:tab w:val="right" w:pos="9842"/>
              </w:tabs>
              <w:spacing w:line="200" w:lineRule="exact"/>
              <w:ind w:right="-2880"/>
              <w:rPr>
                <w:noProof/>
              </w:rPr>
            </w:pPr>
          </w:p>
        </w:tc>
        <w:tc>
          <w:tcPr>
            <w:tcW w:w="1559" w:type="dxa"/>
            <w:tcBorders>
              <w:bottom w:val="single" w:sz="2" w:space="0" w:color="auto"/>
              <w:right w:val="single" w:sz="2" w:space="0" w:color="auto"/>
            </w:tcBorders>
          </w:tcPr>
          <w:p w14:paraId="4ABF9BAC"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33C3EDD3" w14:textId="77777777" w:rsidR="00F3799F" w:rsidRDefault="00F3799F">
            <w:pPr>
              <w:tabs>
                <w:tab w:val="right" w:pos="9842"/>
              </w:tabs>
              <w:spacing w:line="200" w:lineRule="exact"/>
              <w:ind w:right="-2880"/>
              <w:rPr>
                <w:noProof/>
              </w:rPr>
            </w:pPr>
          </w:p>
        </w:tc>
        <w:tc>
          <w:tcPr>
            <w:tcW w:w="1560" w:type="dxa"/>
            <w:tcBorders>
              <w:bottom w:val="single" w:sz="2" w:space="0" w:color="auto"/>
              <w:right w:val="single" w:sz="2" w:space="0" w:color="auto"/>
            </w:tcBorders>
          </w:tcPr>
          <w:p w14:paraId="7E879768"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32C8763B" w14:textId="77777777" w:rsidR="00F3799F" w:rsidRDefault="00F3799F">
            <w:pPr>
              <w:tabs>
                <w:tab w:val="right" w:pos="9842"/>
              </w:tabs>
              <w:spacing w:line="200" w:lineRule="exact"/>
              <w:ind w:right="-2880"/>
              <w:rPr>
                <w:noProof/>
              </w:rPr>
            </w:pPr>
          </w:p>
        </w:tc>
        <w:tc>
          <w:tcPr>
            <w:tcW w:w="2398" w:type="dxa"/>
            <w:tcBorders>
              <w:bottom w:val="single" w:sz="2" w:space="0" w:color="auto"/>
              <w:right w:val="single" w:sz="2" w:space="0" w:color="auto"/>
            </w:tcBorders>
          </w:tcPr>
          <w:p w14:paraId="4F6C7C3D"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0FE722F4" w14:textId="77777777" w:rsidR="00F3799F" w:rsidRDefault="00F3799F">
            <w:pPr>
              <w:tabs>
                <w:tab w:val="right" w:pos="9842"/>
              </w:tabs>
              <w:spacing w:line="200" w:lineRule="exact"/>
              <w:ind w:right="-2880"/>
              <w:rPr>
                <w:noProof/>
              </w:rPr>
            </w:pPr>
          </w:p>
        </w:tc>
        <w:tc>
          <w:tcPr>
            <w:tcW w:w="1560" w:type="dxa"/>
            <w:tcBorders>
              <w:bottom w:val="single" w:sz="2" w:space="0" w:color="auto"/>
              <w:right w:val="single" w:sz="2" w:space="0" w:color="auto"/>
            </w:tcBorders>
          </w:tcPr>
          <w:p w14:paraId="3134A89C" w14:textId="77777777" w:rsidR="00F3799F" w:rsidRDefault="00F3799F">
            <w:pPr>
              <w:tabs>
                <w:tab w:val="right" w:pos="9842"/>
              </w:tabs>
              <w:spacing w:line="200" w:lineRule="exact"/>
              <w:ind w:right="-2880"/>
              <w:rPr>
                <w:noProof/>
              </w:rPr>
            </w:pPr>
          </w:p>
        </w:tc>
      </w:tr>
      <w:tr w:rsidR="00F3799F" w14:paraId="630C4042" w14:textId="77777777">
        <w:trPr>
          <w:trHeight w:hRule="exact" w:val="120"/>
        </w:trPr>
        <w:tc>
          <w:tcPr>
            <w:tcW w:w="2400" w:type="dxa"/>
            <w:tcBorders>
              <w:top w:val="single" w:sz="2" w:space="0" w:color="auto"/>
            </w:tcBorders>
          </w:tcPr>
          <w:p w14:paraId="2DC4C11F" w14:textId="77777777" w:rsidR="00F3799F" w:rsidRDefault="00F3799F">
            <w:pPr>
              <w:tabs>
                <w:tab w:val="right" w:pos="9842"/>
              </w:tabs>
              <w:spacing w:line="200" w:lineRule="exact"/>
              <w:ind w:right="-2880"/>
              <w:rPr>
                <w:noProof/>
              </w:rPr>
            </w:pPr>
          </w:p>
        </w:tc>
        <w:tc>
          <w:tcPr>
            <w:tcW w:w="120" w:type="dxa"/>
          </w:tcPr>
          <w:p w14:paraId="70319E92" w14:textId="77777777" w:rsidR="00F3799F" w:rsidRDefault="00F3799F">
            <w:pPr>
              <w:tabs>
                <w:tab w:val="right" w:pos="9842"/>
              </w:tabs>
              <w:spacing w:line="200" w:lineRule="exact"/>
              <w:ind w:right="-2880"/>
              <w:rPr>
                <w:noProof/>
              </w:rPr>
            </w:pPr>
          </w:p>
        </w:tc>
        <w:tc>
          <w:tcPr>
            <w:tcW w:w="1559" w:type="dxa"/>
            <w:tcBorders>
              <w:top w:val="single" w:sz="2" w:space="0" w:color="auto"/>
            </w:tcBorders>
          </w:tcPr>
          <w:p w14:paraId="3A9D3EDA" w14:textId="77777777" w:rsidR="00F3799F" w:rsidRDefault="00F3799F">
            <w:pPr>
              <w:tabs>
                <w:tab w:val="right" w:pos="9842"/>
              </w:tabs>
              <w:spacing w:line="200" w:lineRule="exact"/>
              <w:ind w:right="-2880"/>
              <w:rPr>
                <w:noProof/>
              </w:rPr>
            </w:pPr>
          </w:p>
        </w:tc>
        <w:tc>
          <w:tcPr>
            <w:tcW w:w="120" w:type="dxa"/>
          </w:tcPr>
          <w:p w14:paraId="3D80F5C1" w14:textId="77777777" w:rsidR="00F3799F" w:rsidRDefault="00F3799F">
            <w:pPr>
              <w:tabs>
                <w:tab w:val="right" w:pos="9842"/>
              </w:tabs>
              <w:spacing w:line="200" w:lineRule="exact"/>
              <w:ind w:right="-2880"/>
              <w:rPr>
                <w:noProof/>
              </w:rPr>
            </w:pPr>
          </w:p>
        </w:tc>
        <w:tc>
          <w:tcPr>
            <w:tcW w:w="1560" w:type="dxa"/>
            <w:tcBorders>
              <w:top w:val="single" w:sz="2" w:space="0" w:color="auto"/>
            </w:tcBorders>
          </w:tcPr>
          <w:p w14:paraId="1760CEAC" w14:textId="77777777" w:rsidR="00F3799F" w:rsidRDefault="00F3799F">
            <w:pPr>
              <w:tabs>
                <w:tab w:val="right" w:pos="9842"/>
              </w:tabs>
              <w:spacing w:line="200" w:lineRule="exact"/>
              <w:ind w:right="-2880"/>
              <w:rPr>
                <w:noProof/>
              </w:rPr>
            </w:pPr>
          </w:p>
        </w:tc>
        <w:tc>
          <w:tcPr>
            <w:tcW w:w="120" w:type="dxa"/>
          </w:tcPr>
          <w:p w14:paraId="77E562FD" w14:textId="77777777" w:rsidR="00F3799F" w:rsidRDefault="00F3799F">
            <w:pPr>
              <w:tabs>
                <w:tab w:val="right" w:pos="9842"/>
              </w:tabs>
              <w:spacing w:line="200" w:lineRule="exact"/>
              <w:ind w:right="-2880"/>
              <w:rPr>
                <w:noProof/>
              </w:rPr>
            </w:pPr>
          </w:p>
        </w:tc>
        <w:tc>
          <w:tcPr>
            <w:tcW w:w="2398" w:type="dxa"/>
            <w:tcBorders>
              <w:top w:val="single" w:sz="2" w:space="0" w:color="auto"/>
            </w:tcBorders>
          </w:tcPr>
          <w:p w14:paraId="36138131" w14:textId="77777777" w:rsidR="00F3799F" w:rsidRDefault="00F3799F">
            <w:pPr>
              <w:tabs>
                <w:tab w:val="right" w:pos="9842"/>
              </w:tabs>
              <w:spacing w:line="200" w:lineRule="exact"/>
              <w:ind w:right="-2880"/>
              <w:rPr>
                <w:noProof/>
              </w:rPr>
            </w:pPr>
          </w:p>
        </w:tc>
        <w:tc>
          <w:tcPr>
            <w:tcW w:w="120" w:type="dxa"/>
          </w:tcPr>
          <w:p w14:paraId="25500341" w14:textId="77777777" w:rsidR="00F3799F" w:rsidRDefault="00F3799F">
            <w:pPr>
              <w:tabs>
                <w:tab w:val="right" w:pos="9842"/>
              </w:tabs>
              <w:spacing w:line="200" w:lineRule="exact"/>
              <w:ind w:right="-2880"/>
              <w:rPr>
                <w:noProof/>
              </w:rPr>
            </w:pPr>
          </w:p>
        </w:tc>
        <w:tc>
          <w:tcPr>
            <w:tcW w:w="1560" w:type="dxa"/>
            <w:tcBorders>
              <w:top w:val="single" w:sz="2" w:space="0" w:color="auto"/>
            </w:tcBorders>
          </w:tcPr>
          <w:p w14:paraId="09998EE9" w14:textId="77777777" w:rsidR="00F3799F" w:rsidRDefault="00F3799F">
            <w:pPr>
              <w:tabs>
                <w:tab w:val="right" w:pos="9842"/>
              </w:tabs>
              <w:spacing w:line="200" w:lineRule="exact"/>
              <w:ind w:right="-2880"/>
              <w:rPr>
                <w:noProof/>
              </w:rPr>
            </w:pPr>
          </w:p>
        </w:tc>
      </w:tr>
      <w:tr w:rsidR="00F3799F" w14:paraId="7C046B8B" w14:textId="77777777">
        <w:trPr>
          <w:trHeight w:hRule="exact" w:val="80"/>
        </w:trPr>
        <w:tc>
          <w:tcPr>
            <w:tcW w:w="2400" w:type="dxa"/>
            <w:tcBorders>
              <w:right w:val="single" w:sz="2" w:space="0" w:color="auto"/>
            </w:tcBorders>
          </w:tcPr>
          <w:p w14:paraId="680A05FB" w14:textId="77777777" w:rsidR="00F3799F" w:rsidRDefault="00F3799F">
            <w:pPr>
              <w:tabs>
                <w:tab w:val="right" w:pos="9842"/>
              </w:tabs>
              <w:ind w:right="-2880"/>
              <w:rPr>
                <w:noProof/>
              </w:rPr>
            </w:pPr>
          </w:p>
        </w:tc>
        <w:tc>
          <w:tcPr>
            <w:tcW w:w="120" w:type="dxa"/>
            <w:tcBorders>
              <w:left w:val="single" w:sz="2" w:space="0" w:color="auto"/>
            </w:tcBorders>
          </w:tcPr>
          <w:p w14:paraId="63945E80" w14:textId="77777777" w:rsidR="00F3799F" w:rsidRDefault="00F3799F">
            <w:pPr>
              <w:tabs>
                <w:tab w:val="right" w:pos="9842"/>
              </w:tabs>
              <w:ind w:right="-2880"/>
              <w:rPr>
                <w:noProof/>
              </w:rPr>
            </w:pPr>
          </w:p>
        </w:tc>
        <w:tc>
          <w:tcPr>
            <w:tcW w:w="1559" w:type="dxa"/>
            <w:tcBorders>
              <w:right w:val="single" w:sz="2" w:space="0" w:color="auto"/>
            </w:tcBorders>
          </w:tcPr>
          <w:p w14:paraId="4DFA390E" w14:textId="77777777" w:rsidR="00F3799F" w:rsidRDefault="00F3799F">
            <w:pPr>
              <w:tabs>
                <w:tab w:val="right" w:pos="9842"/>
              </w:tabs>
              <w:ind w:right="-2880"/>
              <w:rPr>
                <w:noProof/>
              </w:rPr>
            </w:pPr>
          </w:p>
        </w:tc>
        <w:tc>
          <w:tcPr>
            <w:tcW w:w="120" w:type="dxa"/>
            <w:tcBorders>
              <w:left w:val="single" w:sz="2" w:space="0" w:color="auto"/>
            </w:tcBorders>
          </w:tcPr>
          <w:p w14:paraId="136B9EC9" w14:textId="77777777" w:rsidR="00F3799F" w:rsidRDefault="00F3799F">
            <w:pPr>
              <w:tabs>
                <w:tab w:val="right" w:pos="9842"/>
              </w:tabs>
              <w:ind w:right="-2880"/>
              <w:rPr>
                <w:noProof/>
              </w:rPr>
            </w:pPr>
          </w:p>
        </w:tc>
        <w:tc>
          <w:tcPr>
            <w:tcW w:w="1560" w:type="dxa"/>
            <w:tcBorders>
              <w:right w:val="single" w:sz="2" w:space="0" w:color="auto"/>
            </w:tcBorders>
          </w:tcPr>
          <w:p w14:paraId="22B7508D" w14:textId="77777777" w:rsidR="00F3799F" w:rsidRDefault="00F3799F">
            <w:pPr>
              <w:tabs>
                <w:tab w:val="right" w:pos="9842"/>
              </w:tabs>
              <w:ind w:right="-2880"/>
              <w:rPr>
                <w:noProof/>
              </w:rPr>
            </w:pPr>
          </w:p>
        </w:tc>
        <w:tc>
          <w:tcPr>
            <w:tcW w:w="120" w:type="dxa"/>
            <w:tcBorders>
              <w:left w:val="single" w:sz="2" w:space="0" w:color="auto"/>
            </w:tcBorders>
          </w:tcPr>
          <w:p w14:paraId="6D99E84B" w14:textId="77777777" w:rsidR="00F3799F" w:rsidRDefault="00F3799F">
            <w:pPr>
              <w:tabs>
                <w:tab w:val="right" w:pos="9842"/>
              </w:tabs>
              <w:ind w:right="-2880"/>
              <w:rPr>
                <w:noProof/>
              </w:rPr>
            </w:pPr>
          </w:p>
        </w:tc>
        <w:tc>
          <w:tcPr>
            <w:tcW w:w="2398" w:type="dxa"/>
            <w:tcBorders>
              <w:right w:val="single" w:sz="2" w:space="0" w:color="auto"/>
            </w:tcBorders>
          </w:tcPr>
          <w:p w14:paraId="4471727E" w14:textId="77777777" w:rsidR="00F3799F" w:rsidRDefault="00F3799F">
            <w:pPr>
              <w:tabs>
                <w:tab w:val="right" w:pos="9842"/>
              </w:tabs>
              <w:ind w:right="-2880"/>
              <w:rPr>
                <w:noProof/>
              </w:rPr>
            </w:pPr>
          </w:p>
        </w:tc>
        <w:tc>
          <w:tcPr>
            <w:tcW w:w="120" w:type="dxa"/>
            <w:tcBorders>
              <w:left w:val="single" w:sz="2" w:space="0" w:color="auto"/>
            </w:tcBorders>
          </w:tcPr>
          <w:p w14:paraId="4F421F2B" w14:textId="77777777" w:rsidR="00F3799F" w:rsidRDefault="00F3799F">
            <w:pPr>
              <w:tabs>
                <w:tab w:val="right" w:pos="9842"/>
              </w:tabs>
              <w:ind w:right="-2880"/>
              <w:rPr>
                <w:noProof/>
              </w:rPr>
            </w:pPr>
          </w:p>
        </w:tc>
        <w:tc>
          <w:tcPr>
            <w:tcW w:w="1560" w:type="dxa"/>
            <w:tcBorders>
              <w:right w:val="single" w:sz="2" w:space="0" w:color="auto"/>
            </w:tcBorders>
          </w:tcPr>
          <w:p w14:paraId="36B294D4" w14:textId="77777777" w:rsidR="00F3799F" w:rsidRDefault="00F3799F">
            <w:pPr>
              <w:tabs>
                <w:tab w:val="right" w:pos="9842"/>
              </w:tabs>
              <w:ind w:right="-2880"/>
              <w:rPr>
                <w:noProof/>
              </w:rPr>
            </w:pPr>
          </w:p>
        </w:tc>
      </w:tr>
      <w:tr w:rsidR="00F3799F" w14:paraId="6A6891A7" w14:textId="77777777">
        <w:tc>
          <w:tcPr>
            <w:tcW w:w="2400" w:type="dxa"/>
            <w:tcBorders>
              <w:right w:val="single" w:sz="2" w:space="0" w:color="auto"/>
            </w:tcBorders>
          </w:tcPr>
          <w:p w14:paraId="509EAE3A" w14:textId="77777777" w:rsidR="00F3799F" w:rsidRDefault="00F3799F">
            <w:pPr>
              <w:tabs>
                <w:tab w:val="right" w:pos="9842"/>
              </w:tabs>
              <w:spacing w:line="200" w:lineRule="exact"/>
              <w:ind w:right="-2880"/>
              <w:rPr>
                <w:noProof/>
              </w:rPr>
            </w:pPr>
            <w:r>
              <w:rPr>
                <w:noProof/>
              </w:rPr>
              <w:fldChar w:fldCharType="begin">
                <w:ffData>
                  <w:name w:val=""/>
                  <w:enabled/>
                  <w:calcOnExit w:val="0"/>
                  <w:textInput>
                    <w:default w:val="T.F. (Tjebbe-Jan) de Bruijne"/>
                  </w:textInput>
                </w:ffData>
              </w:fldChar>
            </w:r>
            <w:r>
              <w:rPr>
                <w:noProof/>
              </w:rPr>
              <w:instrText xml:space="preserve"> FORMTEXT </w:instrText>
            </w:r>
            <w:r>
              <w:rPr>
                <w:noProof/>
              </w:rPr>
            </w:r>
            <w:r>
              <w:rPr>
                <w:noProof/>
              </w:rPr>
              <w:fldChar w:fldCharType="separate"/>
            </w:r>
            <w:r w:rsidR="00AE5557">
              <w:rPr>
                <w:noProof/>
              </w:rPr>
              <w:t>T.F. (Tjebbe-Jan) de Bruijne</w:t>
            </w:r>
            <w:r>
              <w:rPr>
                <w:noProof/>
              </w:rPr>
              <w:fldChar w:fldCharType="end"/>
            </w:r>
          </w:p>
        </w:tc>
        <w:tc>
          <w:tcPr>
            <w:tcW w:w="120" w:type="dxa"/>
            <w:tcBorders>
              <w:left w:val="single" w:sz="2" w:space="0" w:color="auto"/>
            </w:tcBorders>
          </w:tcPr>
          <w:p w14:paraId="728ED523" w14:textId="77777777" w:rsidR="00F3799F" w:rsidRDefault="00F3799F">
            <w:pPr>
              <w:tabs>
                <w:tab w:val="right" w:pos="9842"/>
              </w:tabs>
              <w:spacing w:line="200" w:lineRule="exact"/>
              <w:ind w:right="-2880"/>
              <w:rPr>
                <w:noProof/>
              </w:rPr>
            </w:pPr>
          </w:p>
        </w:tc>
        <w:tc>
          <w:tcPr>
            <w:tcW w:w="1559" w:type="dxa"/>
            <w:tcBorders>
              <w:right w:val="single" w:sz="2" w:space="0" w:color="auto"/>
            </w:tcBorders>
          </w:tcPr>
          <w:p w14:paraId="6C939965" w14:textId="77777777" w:rsidR="00F3799F" w:rsidRDefault="00F3799F">
            <w:pPr>
              <w:tabs>
                <w:tab w:val="right" w:pos="9842"/>
              </w:tabs>
              <w:spacing w:line="200" w:lineRule="exact"/>
              <w:ind w:right="-2880"/>
              <w:rPr>
                <w:noProof/>
              </w:rPr>
            </w:pPr>
            <w:r>
              <w:rPr>
                <w:noProof/>
              </w:rPr>
              <w:t>Project manager</w:t>
            </w:r>
          </w:p>
        </w:tc>
        <w:tc>
          <w:tcPr>
            <w:tcW w:w="120" w:type="dxa"/>
            <w:tcBorders>
              <w:left w:val="single" w:sz="2" w:space="0" w:color="auto"/>
            </w:tcBorders>
          </w:tcPr>
          <w:p w14:paraId="7570B74B" w14:textId="77777777" w:rsidR="00F3799F" w:rsidRDefault="00F3799F">
            <w:pPr>
              <w:tabs>
                <w:tab w:val="right" w:pos="9842"/>
              </w:tabs>
              <w:spacing w:line="200" w:lineRule="exact"/>
              <w:ind w:right="-2880"/>
              <w:rPr>
                <w:noProof/>
              </w:rPr>
            </w:pPr>
          </w:p>
        </w:tc>
        <w:tc>
          <w:tcPr>
            <w:tcW w:w="1560" w:type="dxa"/>
            <w:tcBorders>
              <w:right w:val="single" w:sz="2" w:space="0" w:color="auto"/>
            </w:tcBorders>
          </w:tcPr>
          <w:p w14:paraId="00349EFA" w14:textId="77777777" w:rsidR="00F3799F" w:rsidRDefault="00F3799F">
            <w:pPr>
              <w:tabs>
                <w:tab w:val="right" w:pos="9842"/>
              </w:tabs>
              <w:spacing w:line="200" w:lineRule="exact"/>
              <w:ind w:right="-2880"/>
              <w:rPr>
                <w:noProof/>
              </w:rPr>
            </w:pPr>
            <w:r>
              <w:rPr>
                <w:noProof/>
              </w:rPr>
              <w:t>INFRA-P</w:t>
            </w:r>
          </w:p>
        </w:tc>
        <w:tc>
          <w:tcPr>
            <w:tcW w:w="120" w:type="dxa"/>
            <w:tcBorders>
              <w:left w:val="single" w:sz="2" w:space="0" w:color="auto"/>
            </w:tcBorders>
          </w:tcPr>
          <w:p w14:paraId="7DC3917E" w14:textId="77777777" w:rsidR="00F3799F" w:rsidRDefault="00F3799F">
            <w:pPr>
              <w:tabs>
                <w:tab w:val="right" w:pos="9842"/>
              </w:tabs>
              <w:spacing w:line="200" w:lineRule="exact"/>
              <w:ind w:right="-2880"/>
              <w:rPr>
                <w:noProof/>
              </w:rPr>
            </w:pPr>
          </w:p>
        </w:tc>
        <w:tc>
          <w:tcPr>
            <w:tcW w:w="2398" w:type="dxa"/>
            <w:tcBorders>
              <w:right w:val="single" w:sz="2" w:space="0" w:color="auto"/>
            </w:tcBorders>
          </w:tcPr>
          <w:p w14:paraId="52B18336"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7F03A12E" w14:textId="77777777" w:rsidR="00F3799F" w:rsidRDefault="00F3799F">
            <w:pPr>
              <w:tabs>
                <w:tab w:val="right" w:pos="9842"/>
              </w:tabs>
              <w:spacing w:line="200" w:lineRule="exact"/>
              <w:ind w:right="-2880"/>
              <w:rPr>
                <w:noProof/>
              </w:rPr>
            </w:pPr>
          </w:p>
        </w:tc>
        <w:tc>
          <w:tcPr>
            <w:tcW w:w="1560" w:type="dxa"/>
            <w:tcBorders>
              <w:right w:val="single" w:sz="2" w:space="0" w:color="auto"/>
            </w:tcBorders>
          </w:tcPr>
          <w:p w14:paraId="494B577F" w14:textId="77777777" w:rsidR="00F3799F" w:rsidRDefault="00F3799F">
            <w:pPr>
              <w:tabs>
                <w:tab w:val="right" w:pos="9842"/>
              </w:tabs>
              <w:spacing w:line="200" w:lineRule="exact"/>
              <w:ind w:right="-2880"/>
              <w:rPr>
                <w:noProof/>
              </w:rPr>
            </w:pPr>
          </w:p>
        </w:tc>
      </w:tr>
      <w:tr w:rsidR="00F3799F" w14:paraId="5DEBD112" w14:textId="77777777">
        <w:trPr>
          <w:trHeight w:hRule="exact" w:val="40"/>
        </w:trPr>
        <w:tc>
          <w:tcPr>
            <w:tcW w:w="2400" w:type="dxa"/>
            <w:tcBorders>
              <w:bottom w:val="single" w:sz="2" w:space="0" w:color="auto"/>
              <w:right w:val="single" w:sz="2" w:space="0" w:color="auto"/>
            </w:tcBorders>
          </w:tcPr>
          <w:p w14:paraId="48A8B0CC"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0A9368FD" w14:textId="77777777" w:rsidR="00F3799F" w:rsidRDefault="00F3799F">
            <w:pPr>
              <w:tabs>
                <w:tab w:val="right" w:pos="9842"/>
              </w:tabs>
              <w:spacing w:line="200" w:lineRule="exact"/>
              <w:ind w:right="-2880"/>
              <w:rPr>
                <w:noProof/>
              </w:rPr>
            </w:pPr>
          </w:p>
        </w:tc>
        <w:tc>
          <w:tcPr>
            <w:tcW w:w="1559" w:type="dxa"/>
            <w:tcBorders>
              <w:bottom w:val="single" w:sz="2" w:space="0" w:color="auto"/>
              <w:right w:val="single" w:sz="2" w:space="0" w:color="auto"/>
            </w:tcBorders>
          </w:tcPr>
          <w:p w14:paraId="542F7472"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3B931EA5" w14:textId="77777777" w:rsidR="00F3799F" w:rsidRDefault="00F3799F">
            <w:pPr>
              <w:tabs>
                <w:tab w:val="right" w:pos="9842"/>
              </w:tabs>
              <w:spacing w:line="200" w:lineRule="exact"/>
              <w:ind w:right="-2880"/>
              <w:rPr>
                <w:noProof/>
              </w:rPr>
            </w:pPr>
          </w:p>
        </w:tc>
        <w:tc>
          <w:tcPr>
            <w:tcW w:w="1560" w:type="dxa"/>
            <w:tcBorders>
              <w:bottom w:val="single" w:sz="2" w:space="0" w:color="auto"/>
              <w:right w:val="single" w:sz="2" w:space="0" w:color="auto"/>
            </w:tcBorders>
          </w:tcPr>
          <w:p w14:paraId="160B62A1"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4DD3874A" w14:textId="77777777" w:rsidR="00F3799F" w:rsidRDefault="00F3799F">
            <w:pPr>
              <w:tabs>
                <w:tab w:val="right" w:pos="9842"/>
              </w:tabs>
              <w:spacing w:line="200" w:lineRule="exact"/>
              <w:ind w:right="-2880"/>
              <w:rPr>
                <w:noProof/>
              </w:rPr>
            </w:pPr>
          </w:p>
        </w:tc>
        <w:tc>
          <w:tcPr>
            <w:tcW w:w="2398" w:type="dxa"/>
            <w:tcBorders>
              <w:bottom w:val="single" w:sz="2" w:space="0" w:color="auto"/>
              <w:right w:val="single" w:sz="2" w:space="0" w:color="auto"/>
            </w:tcBorders>
          </w:tcPr>
          <w:p w14:paraId="46FA02B1" w14:textId="77777777" w:rsidR="00F3799F" w:rsidRDefault="00F3799F">
            <w:pPr>
              <w:tabs>
                <w:tab w:val="right" w:pos="9842"/>
              </w:tabs>
              <w:spacing w:line="200" w:lineRule="exact"/>
              <w:ind w:right="-2880"/>
              <w:rPr>
                <w:noProof/>
              </w:rPr>
            </w:pPr>
          </w:p>
        </w:tc>
        <w:tc>
          <w:tcPr>
            <w:tcW w:w="120" w:type="dxa"/>
            <w:tcBorders>
              <w:left w:val="single" w:sz="2" w:space="0" w:color="auto"/>
            </w:tcBorders>
          </w:tcPr>
          <w:p w14:paraId="00460DDB" w14:textId="77777777" w:rsidR="00F3799F" w:rsidRDefault="00F3799F">
            <w:pPr>
              <w:tabs>
                <w:tab w:val="right" w:pos="9842"/>
              </w:tabs>
              <w:spacing w:line="200" w:lineRule="exact"/>
              <w:ind w:right="-2880"/>
              <w:rPr>
                <w:noProof/>
              </w:rPr>
            </w:pPr>
          </w:p>
        </w:tc>
        <w:tc>
          <w:tcPr>
            <w:tcW w:w="1560" w:type="dxa"/>
            <w:tcBorders>
              <w:bottom w:val="single" w:sz="2" w:space="0" w:color="auto"/>
              <w:right w:val="single" w:sz="2" w:space="0" w:color="auto"/>
            </w:tcBorders>
          </w:tcPr>
          <w:p w14:paraId="1A8E3DF6" w14:textId="77777777" w:rsidR="00F3799F" w:rsidRDefault="00F3799F">
            <w:pPr>
              <w:tabs>
                <w:tab w:val="right" w:pos="9842"/>
              </w:tabs>
              <w:spacing w:line="200" w:lineRule="exact"/>
              <w:ind w:right="-2880"/>
              <w:rPr>
                <w:noProof/>
              </w:rPr>
            </w:pPr>
          </w:p>
        </w:tc>
      </w:tr>
    </w:tbl>
    <w:p w14:paraId="3AC08B6B" w14:textId="77777777" w:rsidR="00F3799F" w:rsidRDefault="00F3799F">
      <w:pPr>
        <w:tabs>
          <w:tab w:val="right" w:pos="9842"/>
        </w:tabs>
        <w:ind w:right="-2880"/>
        <w:rPr>
          <w:noProof/>
        </w:rPr>
      </w:pPr>
    </w:p>
    <w:p w14:paraId="07B158CC" w14:textId="77777777" w:rsidR="00AB5CD7" w:rsidRDefault="00AB5CD7"/>
    <w:p w14:paraId="39A8442E" w14:textId="77777777" w:rsidR="00F3799F" w:rsidRPr="002E2F2D" w:rsidRDefault="00F3799F" w:rsidP="002E2F2D">
      <w:bookmarkStart w:id="41" w:name="bmBegin"/>
      <w:bookmarkEnd w:id="41"/>
      <w:r w:rsidRPr="002E2F2D">
        <w:br w:type="page"/>
      </w:r>
    </w:p>
    <w:tbl>
      <w:tblPr>
        <w:tblW w:w="0" w:type="auto"/>
        <w:tblCellMar>
          <w:left w:w="0" w:type="dxa"/>
          <w:right w:w="0" w:type="dxa"/>
        </w:tblCellMar>
        <w:tblLook w:val="0000" w:firstRow="0" w:lastRow="0" w:firstColumn="0" w:lastColumn="0" w:noHBand="0" w:noVBand="0"/>
      </w:tblPr>
      <w:tblGrid>
        <w:gridCol w:w="7079"/>
      </w:tblGrid>
      <w:tr w:rsidR="00F3799F" w14:paraId="19830C07" w14:textId="77777777">
        <w:tc>
          <w:tcPr>
            <w:tcW w:w="7219" w:type="dxa"/>
          </w:tcPr>
          <w:p w14:paraId="074C69CA" w14:textId="77777777" w:rsidR="00F3799F" w:rsidRDefault="00F3799F">
            <w:pPr>
              <w:keepNext/>
              <w:rPr>
                <w:rStyle w:val="Huisstijl-Sjabloonnaam"/>
              </w:rPr>
            </w:pPr>
            <w:r w:rsidRPr="007F5A39">
              <w:rPr>
                <w:rStyle w:val="Huisstijl-Sjabloonnaam"/>
              </w:rPr>
              <w:lastRenderedPageBreak/>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560512">
              <w:rPr>
                <w:rStyle w:val="Huisstijl-Sjabloonnaam"/>
              </w:rPr>
              <w:instrText>NL</w:instrText>
            </w:r>
            <w:r w:rsidRPr="007F5A39">
              <w:rPr>
                <w:rStyle w:val="Huisstijl-Sjabloonnaam"/>
              </w:rPr>
              <w:fldChar w:fldCharType="end"/>
            </w:r>
            <w:r w:rsidRPr="007F5A39">
              <w:rPr>
                <w:rStyle w:val="Huisstijl-Sjabloonnaam"/>
              </w:rPr>
              <w:instrText xml:space="preserve"> = "EN" "Contents"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560512">
              <w:rPr>
                <w:rStyle w:val="Huisstijl-Sjabloonnaam"/>
              </w:rPr>
              <w:instrText>NL</w:instrText>
            </w:r>
            <w:r w:rsidRPr="007F5A39">
              <w:rPr>
                <w:rStyle w:val="Huisstijl-Sjabloonnaam"/>
              </w:rPr>
              <w:fldChar w:fldCharType="end"/>
            </w:r>
            <w:r w:rsidRPr="007F5A39">
              <w:rPr>
                <w:rStyle w:val="Huisstijl-Sjabloonnaam"/>
              </w:rPr>
              <w:instrText xml:space="preserve"> = "DE" "Inhalts"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560512">
              <w:rPr>
                <w:rStyle w:val="Huisstijl-Sjabloonnaam"/>
              </w:rPr>
              <w:instrText>NL</w:instrText>
            </w:r>
            <w:r w:rsidRPr="007F5A39">
              <w:rPr>
                <w:rStyle w:val="Huisstijl-Sjabloonnaam"/>
              </w:rPr>
              <w:fldChar w:fldCharType="end"/>
            </w:r>
            <w:r w:rsidRPr="007F5A39">
              <w:rPr>
                <w:rStyle w:val="Huisstijl-Sjabloonnaam"/>
              </w:rPr>
              <w:instrText xml:space="preserve"> = "FR" "Résumé" "Inhoud" </w:instrText>
            </w:r>
            <w:r w:rsidRPr="007F5A39">
              <w:rPr>
                <w:rStyle w:val="Huisstijl-Sjabloonnaam"/>
              </w:rPr>
              <w:fldChar w:fldCharType="separate"/>
            </w:r>
            <w:r w:rsidR="00560512"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560512"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560512" w:rsidRPr="007F5A39">
              <w:rPr>
                <w:rStyle w:val="Huisstijl-Sjabloonnaam"/>
              </w:rPr>
              <w:t>Inhoud</w:t>
            </w:r>
            <w:r w:rsidRPr="007F5A39">
              <w:rPr>
                <w:rStyle w:val="Huisstijl-Sjabloonnaam"/>
              </w:rPr>
              <w:fldChar w:fldCharType="end"/>
            </w:r>
          </w:p>
        </w:tc>
      </w:tr>
    </w:tbl>
    <w:p w14:paraId="5371315F" w14:textId="77777777" w:rsidR="00F3799F" w:rsidRDefault="00F3799F">
      <w:pPr>
        <w:keepNext/>
      </w:pPr>
    </w:p>
    <w:p w14:paraId="74013369" w14:textId="77777777" w:rsidR="00560512" w:rsidRDefault="00F3799F">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560512">
        <w:t>1</w:t>
      </w:r>
      <w:r w:rsidR="00560512">
        <w:tab/>
        <w:t>Inleiding</w:t>
      </w:r>
      <w:r w:rsidR="00560512">
        <w:rPr>
          <w:webHidden/>
        </w:rPr>
        <w:tab/>
      </w:r>
      <w:r w:rsidR="00560512">
        <w:rPr>
          <w:webHidden/>
        </w:rPr>
        <w:fldChar w:fldCharType="begin"/>
      </w:r>
      <w:r w:rsidR="00560512">
        <w:rPr>
          <w:webHidden/>
        </w:rPr>
        <w:instrText xml:space="preserve"> PAGEREF _Toc393178638 \h </w:instrText>
      </w:r>
      <w:r w:rsidR="00560512">
        <w:rPr>
          <w:webHidden/>
        </w:rPr>
      </w:r>
      <w:r w:rsidR="00560512">
        <w:rPr>
          <w:webHidden/>
        </w:rPr>
        <w:fldChar w:fldCharType="separate"/>
      </w:r>
      <w:r w:rsidR="00560512">
        <w:rPr>
          <w:webHidden/>
        </w:rPr>
        <w:t>4</w:t>
      </w:r>
      <w:r w:rsidR="00560512">
        <w:rPr>
          <w:webHidden/>
        </w:rPr>
        <w:fldChar w:fldCharType="end"/>
      </w:r>
    </w:p>
    <w:p w14:paraId="6D1E43A5" w14:textId="77777777" w:rsidR="00560512" w:rsidRDefault="00560512">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_Toc393178639 \h </w:instrText>
      </w:r>
      <w:r>
        <w:rPr>
          <w:webHidden/>
        </w:rPr>
      </w:r>
      <w:r>
        <w:rPr>
          <w:webHidden/>
        </w:rPr>
        <w:fldChar w:fldCharType="separate"/>
      </w:r>
      <w:r>
        <w:rPr>
          <w:webHidden/>
        </w:rPr>
        <w:t>5</w:t>
      </w:r>
      <w:r>
        <w:rPr>
          <w:webHidden/>
        </w:rPr>
        <w:fldChar w:fldCharType="end"/>
      </w:r>
    </w:p>
    <w:p w14:paraId="3D15FE90" w14:textId="77777777" w:rsidR="00560512" w:rsidRDefault="00560512">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_Toc393178640 \h </w:instrText>
      </w:r>
      <w:r>
        <w:rPr>
          <w:webHidden/>
        </w:rPr>
      </w:r>
      <w:r>
        <w:rPr>
          <w:webHidden/>
        </w:rPr>
        <w:fldChar w:fldCharType="separate"/>
      </w:r>
      <w:r>
        <w:rPr>
          <w:webHidden/>
        </w:rPr>
        <w:t>6</w:t>
      </w:r>
      <w:r>
        <w:rPr>
          <w:webHidden/>
        </w:rPr>
        <w:fldChar w:fldCharType="end"/>
      </w:r>
    </w:p>
    <w:p w14:paraId="0FD3AA44" w14:textId="77777777" w:rsidR="00560512" w:rsidRDefault="00560512">
      <w:pPr>
        <w:pStyle w:val="TOC2"/>
        <w:rPr>
          <w:rFonts w:asciiTheme="minorHAnsi" w:eastAsiaTheme="minorEastAsia" w:hAnsiTheme="minorHAnsi" w:cstheme="minorBidi"/>
          <w:sz w:val="22"/>
          <w:szCs w:val="22"/>
        </w:rPr>
      </w:pPr>
      <w:r>
        <w:t>3.1</w:t>
      </w:r>
      <w:r>
        <w:tab/>
        <w:t>Aantallen storingen</w:t>
      </w:r>
      <w:r>
        <w:rPr>
          <w:webHidden/>
        </w:rPr>
        <w:tab/>
      </w:r>
      <w:r>
        <w:rPr>
          <w:webHidden/>
        </w:rPr>
        <w:fldChar w:fldCharType="begin"/>
      </w:r>
      <w:r>
        <w:rPr>
          <w:webHidden/>
        </w:rPr>
        <w:instrText xml:space="preserve"> PAGEREF _Toc393178641 \h </w:instrText>
      </w:r>
      <w:r>
        <w:rPr>
          <w:webHidden/>
        </w:rPr>
      </w:r>
      <w:r>
        <w:rPr>
          <w:webHidden/>
        </w:rPr>
        <w:fldChar w:fldCharType="separate"/>
      </w:r>
      <w:r>
        <w:rPr>
          <w:webHidden/>
        </w:rPr>
        <w:t>6</w:t>
      </w:r>
      <w:r>
        <w:rPr>
          <w:webHidden/>
        </w:rPr>
        <w:fldChar w:fldCharType="end"/>
      </w:r>
    </w:p>
    <w:p w14:paraId="46379EE9" w14:textId="77777777" w:rsidR="00560512" w:rsidRDefault="00560512">
      <w:pPr>
        <w:pStyle w:val="TOC3"/>
        <w:rPr>
          <w:rFonts w:asciiTheme="minorHAnsi" w:eastAsiaTheme="minorEastAsia" w:hAnsiTheme="minorHAnsi" w:cstheme="minorBidi"/>
          <w:sz w:val="22"/>
          <w:szCs w:val="22"/>
        </w:rPr>
      </w:pPr>
      <w:r>
        <w:t>3.1.1</w:t>
      </w:r>
      <w:r>
        <w:tab/>
        <w:t>Aantal storingen per maand</w:t>
      </w:r>
      <w:r>
        <w:rPr>
          <w:webHidden/>
        </w:rPr>
        <w:tab/>
      </w:r>
      <w:r>
        <w:rPr>
          <w:webHidden/>
        </w:rPr>
        <w:fldChar w:fldCharType="begin"/>
      </w:r>
      <w:r>
        <w:rPr>
          <w:webHidden/>
        </w:rPr>
        <w:instrText xml:space="preserve"> PAGEREF _Toc393178642 \h </w:instrText>
      </w:r>
      <w:r>
        <w:rPr>
          <w:webHidden/>
        </w:rPr>
      </w:r>
      <w:r>
        <w:rPr>
          <w:webHidden/>
        </w:rPr>
        <w:fldChar w:fldCharType="separate"/>
      </w:r>
      <w:r>
        <w:rPr>
          <w:webHidden/>
        </w:rPr>
        <w:t>6</w:t>
      </w:r>
      <w:r>
        <w:rPr>
          <w:webHidden/>
        </w:rPr>
        <w:fldChar w:fldCharType="end"/>
      </w:r>
    </w:p>
    <w:p w14:paraId="5ED830ED" w14:textId="77777777" w:rsidR="00560512" w:rsidRDefault="00560512">
      <w:pPr>
        <w:pStyle w:val="TOC3"/>
        <w:rPr>
          <w:rFonts w:asciiTheme="minorHAnsi" w:eastAsiaTheme="minorEastAsia" w:hAnsiTheme="minorHAnsi" w:cstheme="minorBidi"/>
          <w:sz w:val="22"/>
          <w:szCs w:val="22"/>
        </w:rPr>
      </w:pPr>
      <w:r>
        <w:t>3.1.2</w:t>
      </w:r>
      <w:r>
        <w:tab/>
        <w:t>Aantal storingen per subsysteem</w:t>
      </w:r>
      <w:r>
        <w:rPr>
          <w:webHidden/>
        </w:rPr>
        <w:tab/>
      </w:r>
      <w:r>
        <w:rPr>
          <w:webHidden/>
        </w:rPr>
        <w:fldChar w:fldCharType="begin"/>
      </w:r>
      <w:r>
        <w:rPr>
          <w:webHidden/>
        </w:rPr>
        <w:instrText xml:space="preserve"> PAGEREF _Toc393178643 \h </w:instrText>
      </w:r>
      <w:r>
        <w:rPr>
          <w:webHidden/>
        </w:rPr>
      </w:r>
      <w:r>
        <w:rPr>
          <w:webHidden/>
        </w:rPr>
        <w:fldChar w:fldCharType="separate"/>
      </w:r>
      <w:r>
        <w:rPr>
          <w:webHidden/>
        </w:rPr>
        <w:t>6</w:t>
      </w:r>
      <w:r>
        <w:rPr>
          <w:webHidden/>
        </w:rPr>
        <w:fldChar w:fldCharType="end"/>
      </w:r>
    </w:p>
    <w:p w14:paraId="26D9DD99" w14:textId="77777777" w:rsidR="00560512" w:rsidRDefault="00560512">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_Toc393178644 \h </w:instrText>
      </w:r>
      <w:r>
        <w:rPr>
          <w:webHidden/>
        </w:rPr>
      </w:r>
      <w:r>
        <w:rPr>
          <w:webHidden/>
        </w:rPr>
        <w:fldChar w:fldCharType="separate"/>
      </w:r>
      <w:r>
        <w:rPr>
          <w:webHidden/>
        </w:rPr>
        <w:t>7</w:t>
      </w:r>
      <w:r>
        <w:rPr>
          <w:webHidden/>
        </w:rPr>
        <w:fldChar w:fldCharType="end"/>
      </w:r>
    </w:p>
    <w:p w14:paraId="0F1706D5" w14:textId="77777777" w:rsidR="00560512" w:rsidRDefault="00560512">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_Toc393178645 \h </w:instrText>
      </w:r>
      <w:r>
        <w:rPr>
          <w:webHidden/>
        </w:rPr>
      </w:r>
      <w:r>
        <w:rPr>
          <w:webHidden/>
        </w:rPr>
        <w:fldChar w:fldCharType="separate"/>
      </w:r>
      <w:r>
        <w:rPr>
          <w:webHidden/>
        </w:rPr>
        <w:t>7</w:t>
      </w:r>
      <w:r>
        <w:rPr>
          <w:webHidden/>
        </w:rPr>
        <w:fldChar w:fldCharType="end"/>
      </w:r>
    </w:p>
    <w:p w14:paraId="016DE177" w14:textId="77777777" w:rsidR="00560512" w:rsidRDefault="00560512">
      <w:pPr>
        <w:pStyle w:val="TOC2"/>
        <w:rPr>
          <w:rFonts w:asciiTheme="minorHAnsi" w:eastAsiaTheme="minorEastAsia" w:hAnsiTheme="minorHAnsi" w:cstheme="minorBidi"/>
          <w:sz w:val="22"/>
          <w:szCs w:val="22"/>
        </w:rPr>
      </w:pPr>
      <w:r>
        <w:t>4.2</w:t>
      </w:r>
      <w:r>
        <w:tab/>
        <w:t>CCTV-camerasysteem</w:t>
      </w:r>
      <w:r>
        <w:rPr>
          <w:webHidden/>
        </w:rPr>
        <w:tab/>
      </w:r>
      <w:r>
        <w:rPr>
          <w:webHidden/>
        </w:rPr>
        <w:fldChar w:fldCharType="begin"/>
      </w:r>
      <w:r>
        <w:rPr>
          <w:webHidden/>
        </w:rPr>
        <w:instrText xml:space="preserve"> PAGEREF _Toc393178646 \h </w:instrText>
      </w:r>
      <w:r>
        <w:rPr>
          <w:webHidden/>
        </w:rPr>
      </w:r>
      <w:r>
        <w:rPr>
          <w:webHidden/>
        </w:rPr>
        <w:fldChar w:fldCharType="separate"/>
      </w:r>
      <w:r>
        <w:rPr>
          <w:webHidden/>
        </w:rPr>
        <w:t>7</w:t>
      </w:r>
      <w:r>
        <w:rPr>
          <w:webHidden/>
        </w:rPr>
        <w:fldChar w:fldCharType="end"/>
      </w:r>
    </w:p>
    <w:p w14:paraId="6F6F3BAA" w14:textId="77777777" w:rsidR="00560512" w:rsidRDefault="00560512">
      <w:pPr>
        <w:pStyle w:val="TOC2"/>
        <w:rPr>
          <w:rFonts w:asciiTheme="minorHAnsi" w:eastAsiaTheme="minorEastAsia" w:hAnsiTheme="minorHAnsi" w:cstheme="minorBidi"/>
          <w:sz w:val="22"/>
          <w:szCs w:val="22"/>
        </w:rPr>
      </w:pPr>
      <w:r>
        <w:t>4.3</w:t>
      </w:r>
      <w:r w:rsidRPr="00746018">
        <w:rPr>
          <w:lang w:val="nl"/>
        </w:rPr>
        <w:tab/>
        <w:t>Brandblusinstallatie tunnel en hulpposten</w:t>
      </w:r>
      <w:r>
        <w:rPr>
          <w:webHidden/>
        </w:rPr>
        <w:tab/>
      </w:r>
      <w:r>
        <w:rPr>
          <w:webHidden/>
        </w:rPr>
        <w:fldChar w:fldCharType="begin"/>
      </w:r>
      <w:r>
        <w:rPr>
          <w:webHidden/>
        </w:rPr>
        <w:instrText xml:space="preserve"> PAGEREF _Toc393178647 \h </w:instrText>
      </w:r>
      <w:r>
        <w:rPr>
          <w:webHidden/>
        </w:rPr>
      </w:r>
      <w:r>
        <w:rPr>
          <w:webHidden/>
        </w:rPr>
        <w:fldChar w:fldCharType="separate"/>
      </w:r>
      <w:r>
        <w:rPr>
          <w:webHidden/>
        </w:rPr>
        <w:t>7</w:t>
      </w:r>
      <w:r>
        <w:rPr>
          <w:webHidden/>
        </w:rPr>
        <w:fldChar w:fldCharType="end"/>
      </w:r>
    </w:p>
    <w:p w14:paraId="1950D3C2" w14:textId="77777777" w:rsidR="00560512" w:rsidRDefault="00560512">
      <w:pPr>
        <w:pStyle w:val="TOC1"/>
        <w:rPr>
          <w:rFonts w:asciiTheme="minorHAnsi" w:eastAsiaTheme="minorEastAsia" w:hAnsiTheme="minorHAnsi" w:cstheme="minorBidi"/>
          <w:sz w:val="22"/>
          <w:szCs w:val="22"/>
        </w:rPr>
      </w:pPr>
      <w:r>
        <w:t>5</w:t>
      </w:r>
      <w:r>
        <w:tab/>
        <w:t>Bijlagen</w:t>
      </w:r>
      <w:r>
        <w:rPr>
          <w:webHidden/>
        </w:rPr>
        <w:tab/>
      </w:r>
      <w:r>
        <w:rPr>
          <w:webHidden/>
        </w:rPr>
        <w:fldChar w:fldCharType="begin"/>
      </w:r>
      <w:r>
        <w:rPr>
          <w:webHidden/>
        </w:rPr>
        <w:instrText xml:space="preserve"> PAGEREF _Toc393178648 \h </w:instrText>
      </w:r>
      <w:r>
        <w:rPr>
          <w:webHidden/>
        </w:rPr>
      </w:r>
      <w:r>
        <w:rPr>
          <w:webHidden/>
        </w:rPr>
        <w:fldChar w:fldCharType="separate"/>
      </w:r>
      <w:r>
        <w:rPr>
          <w:webHidden/>
        </w:rPr>
        <w:t>8</w:t>
      </w:r>
      <w:r>
        <w:rPr>
          <w:webHidden/>
        </w:rPr>
        <w:fldChar w:fldCharType="end"/>
      </w:r>
    </w:p>
    <w:p w14:paraId="4CD8872D" w14:textId="77777777" w:rsidR="00560512" w:rsidRDefault="00560512">
      <w:pPr>
        <w:pStyle w:val="TOC2"/>
        <w:rPr>
          <w:rFonts w:asciiTheme="minorHAnsi" w:eastAsiaTheme="minorEastAsia" w:hAnsiTheme="minorHAnsi" w:cstheme="minorBidi"/>
          <w:sz w:val="22"/>
          <w:szCs w:val="22"/>
        </w:rPr>
      </w:pPr>
      <w:r w:rsidRPr="00746018">
        <w:t>5.1</w:t>
      </w:r>
      <w:r w:rsidRPr="00746018">
        <w:tab/>
        <w:t>Bijlage 1: Totaal aantal storingen.</w:t>
      </w:r>
      <w:r>
        <w:rPr>
          <w:webHidden/>
        </w:rPr>
        <w:tab/>
      </w:r>
      <w:r>
        <w:rPr>
          <w:webHidden/>
        </w:rPr>
        <w:fldChar w:fldCharType="begin"/>
      </w:r>
      <w:r>
        <w:rPr>
          <w:webHidden/>
        </w:rPr>
        <w:instrText xml:space="preserve"> PAGEREF _Toc393178649 \h </w:instrText>
      </w:r>
      <w:r>
        <w:rPr>
          <w:webHidden/>
        </w:rPr>
      </w:r>
      <w:r>
        <w:rPr>
          <w:webHidden/>
        </w:rPr>
        <w:fldChar w:fldCharType="separate"/>
      </w:r>
      <w:r>
        <w:rPr>
          <w:webHidden/>
        </w:rPr>
        <w:t>8</w:t>
      </w:r>
      <w:r>
        <w:rPr>
          <w:webHidden/>
        </w:rPr>
        <w:fldChar w:fldCharType="end"/>
      </w:r>
    </w:p>
    <w:p w14:paraId="29C6B10D" w14:textId="77777777" w:rsidR="00560512" w:rsidRDefault="00560512">
      <w:pPr>
        <w:pStyle w:val="TOC2"/>
        <w:rPr>
          <w:rFonts w:asciiTheme="minorHAnsi" w:eastAsiaTheme="minorEastAsia" w:hAnsiTheme="minorHAnsi" w:cstheme="minorBidi"/>
          <w:sz w:val="22"/>
          <w:szCs w:val="22"/>
        </w:rPr>
      </w:pPr>
      <w:r w:rsidRPr="00746018">
        <w:t>5.2</w:t>
      </w:r>
      <w:r w:rsidRPr="00746018">
        <w:tab/>
        <w:t>Bijlage 2: Aantal storingen.</w:t>
      </w:r>
      <w:r>
        <w:rPr>
          <w:webHidden/>
        </w:rPr>
        <w:tab/>
      </w:r>
      <w:r>
        <w:rPr>
          <w:webHidden/>
        </w:rPr>
        <w:fldChar w:fldCharType="begin"/>
      </w:r>
      <w:r>
        <w:rPr>
          <w:webHidden/>
        </w:rPr>
        <w:instrText xml:space="preserve"> PAGEREF _Toc393178650 \h </w:instrText>
      </w:r>
      <w:r>
        <w:rPr>
          <w:webHidden/>
        </w:rPr>
      </w:r>
      <w:r>
        <w:rPr>
          <w:webHidden/>
        </w:rPr>
        <w:fldChar w:fldCharType="separate"/>
      </w:r>
      <w:r>
        <w:rPr>
          <w:webHidden/>
        </w:rPr>
        <w:t>8</w:t>
      </w:r>
      <w:r>
        <w:rPr>
          <w:webHidden/>
        </w:rPr>
        <w:fldChar w:fldCharType="end"/>
      </w:r>
    </w:p>
    <w:p w14:paraId="4683022F" w14:textId="77777777" w:rsidR="00560512" w:rsidRDefault="00560512">
      <w:pPr>
        <w:pStyle w:val="TOC2"/>
        <w:rPr>
          <w:rFonts w:asciiTheme="minorHAnsi" w:eastAsiaTheme="minorEastAsia" w:hAnsiTheme="minorHAnsi" w:cstheme="minorBidi"/>
          <w:sz w:val="22"/>
          <w:szCs w:val="22"/>
        </w:rPr>
      </w:pPr>
      <w:r w:rsidRPr="00746018">
        <w:t>5.3</w:t>
      </w:r>
      <w:r w:rsidRPr="00746018">
        <w:tab/>
        <w:t>Bijlage 3: Aantal storingen door realisatie.</w:t>
      </w:r>
      <w:r>
        <w:rPr>
          <w:webHidden/>
        </w:rPr>
        <w:tab/>
      </w:r>
      <w:r>
        <w:rPr>
          <w:webHidden/>
        </w:rPr>
        <w:fldChar w:fldCharType="begin"/>
      </w:r>
      <w:r>
        <w:rPr>
          <w:webHidden/>
        </w:rPr>
        <w:instrText xml:space="preserve"> PAGEREF _Toc393178651 \h </w:instrText>
      </w:r>
      <w:r>
        <w:rPr>
          <w:webHidden/>
        </w:rPr>
      </w:r>
      <w:r>
        <w:rPr>
          <w:webHidden/>
        </w:rPr>
        <w:fldChar w:fldCharType="separate"/>
      </w:r>
      <w:r>
        <w:rPr>
          <w:webHidden/>
        </w:rPr>
        <w:t>8</w:t>
      </w:r>
      <w:r>
        <w:rPr>
          <w:webHidden/>
        </w:rPr>
        <w:fldChar w:fldCharType="end"/>
      </w:r>
    </w:p>
    <w:p w14:paraId="2AF7A356" w14:textId="77777777" w:rsidR="00560512" w:rsidRDefault="00560512">
      <w:pPr>
        <w:pStyle w:val="TOC2"/>
        <w:rPr>
          <w:rFonts w:asciiTheme="minorHAnsi" w:eastAsiaTheme="minorEastAsia" w:hAnsiTheme="minorHAnsi" w:cstheme="minorBidi"/>
          <w:sz w:val="22"/>
          <w:szCs w:val="22"/>
        </w:rPr>
      </w:pPr>
      <w:r w:rsidRPr="00746018">
        <w:t>5.4</w:t>
      </w:r>
      <w:r w:rsidRPr="00746018">
        <w:tab/>
        <w:t>Bijlage 4: Aantal storingen CCTV installatie.</w:t>
      </w:r>
      <w:r>
        <w:rPr>
          <w:webHidden/>
        </w:rPr>
        <w:tab/>
      </w:r>
      <w:r>
        <w:rPr>
          <w:webHidden/>
        </w:rPr>
        <w:fldChar w:fldCharType="begin"/>
      </w:r>
      <w:r>
        <w:rPr>
          <w:webHidden/>
        </w:rPr>
        <w:instrText xml:space="preserve"> PAGEREF _Toc393178652 \h </w:instrText>
      </w:r>
      <w:r>
        <w:rPr>
          <w:webHidden/>
        </w:rPr>
      </w:r>
      <w:r>
        <w:rPr>
          <w:webHidden/>
        </w:rPr>
        <w:fldChar w:fldCharType="separate"/>
      </w:r>
      <w:r>
        <w:rPr>
          <w:webHidden/>
        </w:rPr>
        <w:t>8</w:t>
      </w:r>
      <w:r>
        <w:rPr>
          <w:webHidden/>
        </w:rPr>
        <w:fldChar w:fldCharType="end"/>
      </w:r>
    </w:p>
    <w:p w14:paraId="7941E10C" w14:textId="77777777" w:rsidR="00560512" w:rsidRDefault="00560512">
      <w:pPr>
        <w:pStyle w:val="TOC2"/>
        <w:rPr>
          <w:rFonts w:asciiTheme="minorHAnsi" w:eastAsiaTheme="minorEastAsia" w:hAnsiTheme="minorHAnsi" w:cstheme="minorBidi"/>
          <w:sz w:val="22"/>
          <w:szCs w:val="22"/>
        </w:rPr>
      </w:pPr>
      <w:r w:rsidRPr="00746018">
        <w:t>5.5</w:t>
      </w:r>
      <w:r w:rsidRPr="00746018">
        <w:tab/>
        <w:t xml:space="preserve">Bijlage 5: Aantal storingen </w:t>
      </w:r>
      <w:r w:rsidRPr="00746018">
        <w:rPr>
          <w:lang w:val="nl"/>
        </w:rPr>
        <w:t>brandblusinstallatie tunnel en hulpposten.</w:t>
      </w:r>
      <w:r>
        <w:rPr>
          <w:webHidden/>
        </w:rPr>
        <w:tab/>
      </w:r>
      <w:r>
        <w:rPr>
          <w:webHidden/>
        </w:rPr>
        <w:fldChar w:fldCharType="begin"/>
      </w:r>
      <w:r>
        <w:rPr>
          <w:webHidden/>
        </w:rPr>
        <w:instrText xml:space="preserve"> PAGEREF _Toc393178653 \h </w:instrText>
      </w:r>
      <w:r>
        <w:rPr>
          <w:webHidden/>
        </w:rPr>
      </w:r>
      <w:r>
        <w:rPr>
          <w:webHidden/>
        </w:rPr>
        <w:fldChar w:fldCharType="separate"/>
      </w:r>
      <w:r>
        <w:rPr>
          <w:webHidden/>
        </w:rPr>
        <w:t>8</w:t>
      </w:r>
      <w:r>
        <w:rPr>
          <w:webHidden/>
        </w:rPr>
        <w:fldChar w:fldCharType="end"/>
      </w:r>
    </w:p>
    <w:p w14:paraId="3267E213" w14:textId="77777777" w:rsidR="00F3799F" w:rsidRDefault="00F3799F">
      <w:r>
        <w:rPr>
          <w:noProof/>
          <w:szCs w:val="20"/>
        </w:rPr>
        <w:fldChar w:fldCharType="end"/>
      </w:r>
    </w:p>
    <w:p w14:paraId="5658CDDD" w14:textId="77777777" w:rsidR="00F3799F" w:rsidRDefault="00F3799F" w:rsidP="00F3799F">
      <w:pPr>
        <w:pStyle w:val="Heading1"/>
        <w:spacing w:line="240" w:lineRule="exact"/>
      </w:pPr>
      <w:r>
        <w:lastRenderedPageBreak/>
        <w:fldChar w:fldCharType="begin">
          <w:ffData>
            <w:name w:val=""/>
            <w:enabled/>
            <w:calcOnExit w:val="0"/>
            <w:textInput>
              <w:default w:val="Inleiding"/>
            </w:textInput>
          </w:ffData>
        </w:fldChar>
      </w:r>
      <w:r>
        <w:instrText xml:space="preserve"> FORMTEXT </w:instrText>
      </w:r>
      <w:r>
        <w:fldChar w:fldCharType="separate"/>
      </w:r>
      <w:bookmarkStart w:id="42" w:name="_Toc393178638"/>
      <w:bookmarkStart w:id="43" w:name="_Toc392576524"/>
      <w:bookmarkStart w:id="44" w:name="_Toc390244721"/>
      <w:r w:rsidR="00AE5557">
        <w:rPr>
          <w:noProof/>
        </w:rPr>
        <w:t>Inleiding</w:t>
      </w:r>
      <w:bookmarkEnd w:id="42"/>
      <w:bookmarkEnd w:id="43"/>
      <w:bookmarkEnd w:id="44"/>
      <w:r>
        <w:fldChar w:fldCharType="end"/>
      </w:r>
    </w:p>
    <w:p w14:paraId="27DE84C2" w14:textId="77777777" w:rsidR="00F3799F" w:rsidRDefault="00F3799F" w:rsidP="00F3799F">
      <w:r>
        <w:t>Dit document beschrijft de storingsanalyse van de VTTI systemen aan de nieuwe Coentunnel over het eerste kwartaal van 2014 (januari t/m maart).</w:t>
      </w:r>
    </w:p>
    <w:p w14:paraId="1E97C86A" w14:textId="77777777" w:rsidR="00F3799F" w:rsidRDefault="00F3799F" w:rsidP="00F3799F">
      <w:r>
        <w:t>De storingsanalyse dient als vertrekpunt voor het opstarten van eventuele verbeter acties.</w:t>
      </w:r>
    </w:p>
    <w:p w14:paraId="3FF05E5A" w14:textId="77777777" w:rsidR="00F3799F" w:rsidRDefault="00F3799F" w:rsidP="00F3799F"/>
    <w:p w14:paraId="0360865B" w14:textId="77777777" w:rsidR="00F3799F" w:rsidRDefault="00F3799F" w:rsidP="00F3799F">
      <w:r>
        <w:t>Het onderhoud wordt uitgevoerd in het projectverband van de Coentunnel Company. Het doel van deze evaluatie is om op tactisch- en op operationeel niveau het onderhoud te kunnen verbeteren.</w:t>
      </w:r>
    </w:p>
    <w:p w14:paraId="290EF480" w14:textId="77777777" w:rsidR="00F3799F" w:rsidRDefault="00F3799F" w:rsidP="00F3799F"/>
    <w:p w14:paraId="3DC6A91E" w14:textId="77777777" w:rsidR="00F3799F" w:rsidRDefault="00F3799F" w:rsidP="00F3799F">
      <w:r>
        <w:t>Het huidige preventieve onderhoudsplan is gebaseerd op een FMEA (Failure Mode &amp; Effect Analyse) met daaraan per faalmode een onderhoudstrategie gekoppeld.</w:t>
      </w:r>
    </w:p>
    <w:p w14:paraId="0952BCD8" w14:textId="77777777" w:rsidR="00F3799F" w:rsidRDefault="00F3799F" w:rsidP="00F3799F">
      <w:r>
        <w:t>De preventieve werkzaamheden worden uitgevoerd op basis van geclusterde werkinstructies.</w:t>
      </w:r>
    </w:p>
    <w:p w14:paraId="46234EE2" w14:textId="77777777" w:rsidR="00F3799F" w:rsidRDefault="00F3799F" w:rsidP="00F3799F"/>
    <w:p w14:paraId="53961894" w14:textId="77777777" w:rsidR="00F3799F" w:rsidRDefault="00F3799F" w:rsidP="00F3799F">
      <w:r>
        <w:t xml:space="preserve">Storingen en calamiteiten worden in een storingsdatabase bijgehouden. </w:t>
      </w:r>
    </w:p>
    <w:p w14:paraId="4039D5DC" w14:textId="77777777" w:rsidR="00F3799F" w:rsidRDefault="00F3799F" w:rsidP="00F3799F">
      <w:r>
        <w:t>De storingsdatabase en aanvullende gesprekken met operationele medewerkers en de projectmanager, dienen als uitgangspunt bij het bepalen van eventuele verbeteracties.</w:t>
      </w:r>
    </w:p>
    <w:p w14:paraId="05CE2893" w14:textId="77777777" w:rsidR="00F3799F" w:rsidRDefault="00F3799F" w:rsidP="00F3799F"/>
    <w:p w14:paraId="50F74619" w14:textId="77777777" w:rsidR="00F3799F" w:rsidRDefault="00F3799F" w:rsidP="00F3799F">
      <w:pPr>
        <w:pStyle w:val="Heading1"/>
        <w:spacing w:line="240" w:lineRule="exact"/>
      </w:pPr>
      <w:r>
        <w:lastRenderedPageBreak/>
        <w:fldChar w:fldCharType="begin">
          <w:ffData>
            <w:name w:val=""/>
            <w:enabled/>
            <w:calcOnExit w:val="0"/>
            <w:textInput>
              <w:default w:val="Aandachtsgebieden"/>
            </w:textInput>
          </w:ffData>
        </w:fldChar>
      </w:r>
      <w:r>
        <w:instrText xml:space="preserve"> FORMTEXT </w:instrText>
      </w:r>
      <w:r>
        <w:fldChar w:fldCharType="separate"/>
      </w:r>
      <w:bookmarkStart w:id="45" w:name="_Toc393178639"/>
      <w:bookmarkStart w:id="46" w:name="_Toc390244722"/>
      <w:r w:rsidR="00AE5557">
        <w:rPr>
          <w:noProof/>
        </w:rPr>
        <w:t>Aandachtsgebieden</w:t>
      </w:r>
      <w:bookmarkEnd w:id="45"/>
      <w:bookmarkEnd w:id="46"/>
      <w:r>
        <w:fldChar w:fldCharType="end"/>
      </w:r>
    </w:p>
    <w:p w14:paraId="39491DDA" w14:textId="77777777" w:rsidR="00F3799F" w:rsidRDefault="00F3799F" w:rsidP="00F3799F">
      <w:pPr>
        <w:tabs>
          <w:tab w:val="left" w:pos="851"/>
        </w:tabs>
        <w:rPr>
          <w:lang w:val="nl"/>
        </w:rPr>
      </w:pPr>
      <w:r>
        <w:rPr>
          <w:lang w:val="nl"/>
        </w:rPr>
        <w:t>In de database (OMS) worden bij storingen /schades/ calamiteiten de volgende gegevens geregistreerd:</w:t>
      </w:r>
    </w:p>
    <w:p w14:paraId="450AF5D5" w14:textId="77777777" w:rsidR="00F3799F" w:rsidRDefault="00F3799F" w:rsidP="00F3799F">
      <w:pPr>
        <w:tabs>
          <w:tab w:val="left" w:pos="851"/>
        </w:tabs>
        <w:rPr>
          <w:lang w:val="nl"/>
        </w:rPr>
      </w:pPr>
    </w:p>
    <w:p w14:paraId="5085CAB7" w14:textId="77777777" w:rsidR="00F3799F" w:rsidRDefault="00F3799F" w:rsidP="00F3799F">
      <w:pPr>
        <w:pStyle w:val="ListBullet"/>
        <w:spacing w:line="240" w:lineRule="exact"/>
        <w:rPr>
          <w:lang w:val="nl"/>
        </w:rPr>
      </w:pPr>
      <w:r>
        <w:rPr>
          <w:lang w:val="nl"/>
        </w:rPr>
        <w:t>Datum en tijd van melding van de storing;</w:t>
      </w:r>
    </w:p>
    <w:p w14:paraId="37BE9C42" w14:textId="77777777" w:rsidR="00F3799F" w:rsidRDefault="00F3799F" w:rsidP="00F3799F">
      <w:pPr>
        <w:pStyle w:val="ListBullet"/>
        <w:spacing w:line="240" w:lineRule="exact"/>
        <w:rPr>
          <w:lang w:val="nl"/>
        </w:rPr>
      </w:pPr>
      <w:r>
        <w:rPr>
          <w:lang w:val="nl"/>
        </w:rPr>
        <w:t>Datum en tijdstip van melding van de medewerker ter plaatse en datum/tijd waarop de storing is verholpen;</w:t>
      </w:r>
    </w:p>
    <w:p w14:paraId="267D5849" w14:textId="77777777" w:rsidR="00F3799F" w:rsidRDefault="00F3799F" w:rsidP="00F3799F">
      <w:pPr>
        <w:pStyle w:val="ListBullet"/>
        <w:spacing w:line="240" w:lineRule="exact"/>
        <w:rPr>
          <w:lang w:val="nl"/>
        </w:rPr>
      </w:pPr>
      <w:r>
        <w:rPr>
          <w:lang w:val="nl"/>
        </w:rPr>
        <w:t>Het systeem, subsysteem en component waarop de melding betrekking heeft;</w:t>
      </w:r>
    </w:p>
    <w:p w14:paraId="31B0A6DC" w14:textId="77777777" w:rsidR="00F3799F" w:rsidRDefault="00F3799F" w:rsidP="00F3799F">
      <w:pPr>
        <w:pStyle w:val="ListBullet"/>
        <w:spacing w:line="240" w:lineRule="exact"/>
        <w:rPr>
          <w:lang w:val="nl"/>
        </w:rPr>
      </w:pPr>
      <w:r>
        <w:rPr>
          <w:lang w:val="nl"/>
        </w:rPr>
        <w:t>Omschrijving van storing en het effect op de doorstroming;</w:t>
      </w:r>
    </w:p>
    <w:p w14:paraId="60FE248E" w14:textId="77777777" w:rsidR="00F3799F" w:rsidRDefault="00F3799F" w:rsidP="00F3799F">
      <w:pPr>
        <w:pStyle w:val="ListBullet"/>
        <w:spacing w:line="240" w:lineRule="exact"/>
        <w:rPr>
          <w:lang w:val="nl"/>
        </w:rPr>
      </w:pPr>
      <w:r>
        <w:rPr>
          <w:lang w:val="nl"/>
        </w:rPr>
        <w:t>Omschrijving uitgevoerde werk met effect daarbij op de doorstroming;</w:t>
      </w:r>
    </w:p>
    <w:p w14:paraId="10CD453D" w14:textId="77777777" w:rsidR="00F3799F" w:rsidRDefault="00F3799F" w:rsidP="00F3799F">
      <w:pPr>
        <w:pStyle w:val="ListBullet"/>
        <w:spacing w:line="240" w:lineRule="exact"/>
        <w:rPr>
          <w:lang w:val="nl"/>
        </w:rPr>
      </w:pPr>
      <w:r>
        <w:rPr>
          <w:lang w:val="nl"/>
        </w:rPr>
        <w:t>Mogelijke oorzaak van de storing;</w:t>
      </w:r>
    </w:p>
    <w:p w14:paraId="2DE5ECFC" w14:textId="77777777" w:rsidR="00F3799F" w:rsidRDefault="00F3799F" w:rsidP="00F3799F">
      <w:pPr>
        <w:pStyle w:val="ListBullet"/>
        <w:spacing w:line="240" w:lineRule="exact"/>
        <w:rPr>
          <w:lang w:val="nl"/>
        </w:rPr>
      </w:pPr>
      <w:r>
        <w:rPr>
          <w:lang w:val="nl"/>
        </w:rPr>
        <w:t>Totale reparatie kosten.</w:t>
      </w:r>
    </w:p>
    <w:p w14:paraId="68C13F62" w14:textId="77777777" w:rsidR="00F3799F" w:rsidRDefault="00F3799F" w:rsidP="00F3799F">
      <w:pPr>
        <w:tabs>
          <w:tab w:val="left" w:pos="851"/>
        </w:tabs>
        <w:rPr>
          <w:lang w:val="nl"/>
        </w:rPr>
      </w:pPr>
    </w:p>
    <w:p w14:paraId="58A98983" w14:textId="77777777" w:rsidR="00F3799F" w:rsidRDefault="00F3799F" w:rsidP="00F3799F">
      <w:pPr>
        <w:tabs>
          <w:tab w:val="left" w:pos="851"/>
        </w:tabs>
        <w:rPr>
          <w:lang w:val="nl"/>
        </w:rPr>
      </w:pPr>
      <w:r>
        <w:rPr>
          <w:lang w:val="nl"/>
        </w:rPr>
        <w:t>Door middel van Pareto analyses op de bovenstaande gegevens wordt bepaald:</w:t>
      </w:r>
    </w:p>
    <w:p w14:paraId="7B0D4A8A" w14:textId="77777777" w:rsidR="00F3799F" w:rsidRDefault="00F3799F" w:rsidP="00F3799F">
      <w:pPr>
        <w:pStyle w:val="ListBullet"/>
        <w:spacing w:line="240" w:lineRule="exact"/>
        <w:rPr>
          <w:lang w:val="nl"/>
        </w:rPr>
      </w:pPr>
      <w:r>
        <w:rPr>
          <w:lang w:val="nl"/>
        </w:rPr>
        <w:t>Op welk (sub)systeem de meeste storingen voorkomen;</w:t>
      </w:r>
    </w:p>
    <w:p w14:paraId="47F19C2C" w14:textId="77777777" w:rsidR="00F3799F" w:rsidRDefault="00F3799F" w:rsidP="00F3799F">
      <w:pPr>
        <w:pStyle w:val="ListBullet"/>
        <w:spacing w:line="240" w:lineRule="exact"/>
        <w:rPr>
          <w:lang w:val="nl"/>
        </w:rPr>
      </w:pPr>
      <w:r>
        <w:rPr>
          <w:lang w:val="nl"/>
        </w:rPr>
        <w:t>Welk (sub)systeem verantwoordelijk is voor de hoogste reparatie kosten;</w:t>
      </w:r>
    </w:p>
    <w:p w14:paraId="1B01308F" w14:textId="77777777" w:rsidR="00F3799F" w:rsidRDefault="00F3799F" w:rsidP="00F3799F">
      <w:pPr>
        <w:pStyle w:val="ListBullet"/>
        <w:spacing w:line="240" w:lineRule="exact"/>
        <w:rPr>
          <w:lang w:val="nl"/>
        </w:rPr>
      </w:pPr>
      <w:r>
        <w:rPr>
          <w:lang w:val="nl"/>
        </w:rPr>
        <w:t>Wat de trend in het aantal storingen is.</w:t>
      </w:r>
    </w:p>
    <w:p w14:paraId="17B098FF" w14:textId="77777777" w:rsidR="00F3799F" w:rsidRDefault="00F3799F" w:rsidP="00F3799F">
      <w:pPr>
        <w:pStyle w:val="ListBullet"/>
        <w:spacing w:line="240" w:lineRule="exact"/>
        <w:rPr>
          <w:lang w:val="nl"/>
        </w:rPr>
      </w:pPr>
      <w:r>
        <w:rPr>
          <w:lang w:val="nl"/>
        </w:rPr>
        <w:t>Wat de trend in de storingskosten is.</w:t>
      </w:r>
    </w:p>
    <w:p w14:paraId="6CEA2735" w14:textId="77777777" w:rsidR="00F3799F" w:rsidRDefault="00F3799F" w:rsidP="00F3799F">
      <w:pPr>
        <w:pStyle w:val="ListBullet"/>
        <w:spacing w:line="240" w:lineRule="exact"/>
        <w:rPr>
          <w:lang w:val="nl"/>
        </w:rPr>
      </w:pPr>
      <w:r>
        <w:rPr>
          <w:lang w:val="nl"/>
        </w:rPr>
        <w:t>Wat de trend in de opkomsttijden is.</w:t>
      </w:r>
    </w:p>
    <w:p w14:paraId="6DEEFB69" w14:textId="77777777" w:rsidR="00F3799F" w:rsidRDefault="00F3799F" w:rsidP="00F3799F">
      <w:pPr>
        <w:pStyle w:val="ListBullet"/>
        <w:spacing w:line="240" w:lineRule="exact"/>
        <w:rPr>
          <w:lang w:val="nl"/>
        </w:rPr>
      </w:pPr>
      <w:r>
        <w:rPr>
          <w:lang w:val="nl"/>
        </w:rPr>
        <w:t>Wat de trend in de reparatietijden is.</w:t>
      </w:r>
    </w:p>
    <w:p w14:paraId="042FDF36" w14:textId="77777777" w:rsidR="00F3799F" w:rsidRDefault="00F3799F" w:rsidP="00F3799F">
      <w:pPr>
        <w:pStyle w:val="ListBullet"/>
        <w:numPr>
          <w:ilvl w:val="0"/>
          <w:numId w:val="0"/>
        </w:numPr>
        <w:ind w:left="240" w:hanging="240"/>
        <w:rPr>
          <w:lang w:val="nl"/>
        </w:rPr>
      </w:pPr>
    </w:p>
    <w:p w14:paraId="3B92DC08" w14:textId="77777777" w:rsidR="00F3799F" w:rsidRDefault="00F3799F" w:rsidP="00F3799F">
      <w:pPr>
        <w:rPr>
          <w:lang w:val="nl"/>
        </w:rPr>
      </w:pPr>
      <w:bookmarkStart w:id="47" w:name="OLE_LINK1"/>
      <w:bookmarkStart w:id="48" w:name="OLE_LINK2"/>
      <w:r>
        <w:rPr>
          <w:lang w:val="nl"/>
        </w:rPr>
        <w:t>Vervolgens zal worden ingezoomd op die subsystemen met het grootste aandeel in de storingen en/of reparatiekosten.</w:t>
      </w:r>
    </w:p>
    <w:p w14:paraId="0C0FE857" w14:textId="77777777" w:rsidR="00F3799F" w:rsidRDefault="00F3799F" w:rsidP="00F3799F">
      <w:pPr>
        <w:rPr>
          <w:lang w:val="nl"/>
        </w:rPr>
      </w:pPr>
    </w:p>
    <w:p w14:paraId="59510561" w14:textId="77777777" w:rsidR="00F3799F" w:rsidRDefault="00F3799F" w:rsidP="00F3799F">
      <w:pPr>
        <w:rPr>
          <w:lang w:val="nl"/>
        </w:rPr>
      </w:pPr>
      <w:r>
        <w:rPr>
          <w:lang w:val="nl"/>
        </w:rPr>
        <w:t>Naast het correctieve onderhoud zal er op basis van het uitgevoerde preventieve onderhoud ook worden gekeken naar verbeteringen op het gebied van het preventieve onderhoud o.a.:</w:t>
      </w:r>
    </w:p>
    <w:p w14:paraId="144847C9" w14:textId="77777777" w:rsidR="00F3799F" w:rsidRDefault="00F3799F" w:rsidP="00F3799F">
      <w:pPr>
        <w:pStyle w:val="ListBullet"/>
        <w:spacing w:line="240" w:lineRule="exact"/>
        <w:rPr>
          <w:lang w:val="nl"/>
        </w:rPr>
      </w:pPr>
      <w:r>
        <w:rPr>
          <w:lang w:val="nl"/>
        </w:rPr>
        <w:t>Verbeteringen in frequenties</w:t>
      </w:r>
    </w:p>
    <w:p w14:paraId="33F6B2ED" w14:textId="77777777" w:rsidR="00F3799F" w:rsidRDefault="00F3799F" w:rsidP="00F3799F">
      <w:pPr>
        <w:pStyle w:val="ListBullet"/>
        <w:spacing w:line="240" w:lineRule="exact"/>
        <w:rPr>
          <w:lang w:val="nl"/>
        </w:rPr>
      </w:pPr>
      <w:r>
        <w:rPr>
          <w:lang w:val="nl"/>
        </w:rPr>
        <w:t>Verbeteringen in uitvoering.</w:t>
      </w:r>
    </w:p>
    <w:p w14:paraId="1A3AFDD3" w14:textId="77777777" w:rsidR="00F3799F" w:rsidRDefault="00F3799F" w:rsidP="00F3799F">
      <w:pPr>
        <w:pStyle w:val="ListBullet"/>
        <w:spacing w:line="240" w:lineRule="exact"/>
        <w:rPr>
          <w:lang w:val="nl"/>
        </w:rPr>
      </w:pPr>
      <w:r>
        <w:rPr>
          <w:lang w:val="nl"/>
        </w:rPr>
        <w:t>Verbeteringen in effectiviteit en efficiency.</w:t>
      </w:r>
    </w:p>
    <w:p w14:paraId="64284551" w14:textId="77777777" w:rsidR="00F3799F" w:rsidRDefault="00F3799F" w:rsidP="00F3799F">
      <w:pPr>
        <w:pStyle w:val="ListBullet"/>
        <w:spacing w:line="240" w:lineRule="exact"/>
        <w:rPr>
          <w:lang w:val="nl"/>
        </w:rPr>
      </w:pPr>
      <w:r>
        <w:rPr>
          <w:lang w:val="nl"/>
        </w:rPr>
        <w:t>Verbeteringen in werkomschrijvingen/procedures.</w:t>
      </w:r>
    </w:p>
    <w:p w14:paraId="77F82112" w14:textId="77777777" w:rsidR="00F3799F" w:rsidRDefault="00F3799F" w:rsidP="00F3799F">
      <w:pPr>
        <w:pStyle w:val="ListBullet"/>
        <w:numPr>
          <w:ilvl w:val="0"/>
          <w:numId w:val="0"/>
        </w:numPr>
        <w:ind w:left="240" w:hanging="240"/>
        <w:rPr>
          <w:lang w:val="nl"/>
        </w:rPr>
      </w:pPr>
    </w:p>
    <w:bookmarkEnd w:id="47"/>
    <w:bookmarkEnd w:id="48"/>
    <w:p w14:paraId="051997EB" w14:textId="77777777" w:rsidR="00F3799F" w:rsidRDefault="00F3799F" w:rsidP="00F3799F">
      <w:pPr>
        <w:pStyle w:val="ListBullet"/>
        <w:numPr>
          <w:ilvl w:val="0"/>
          <w:numId w:val="0"/>
        </w:numPr>
        <w:rPr>
          <w:lang w:val="nl"/>
        </w:rPr>
      </w:pPr>
      <w:r>
        <w:rPr>
          <w:lang w:val="nl"/>
        </w:rPr>
        <w:t>Verbeteracties zullen worden geïnitieerd via z.g.n. “Small Group Activities” .</w:t>
      </w:r>
    </w:p>
    <w:p w14:paraId="41E5C6E5" w14:textId="77777777" w:rsidR="00F3799F" w:rsidRDefault="00F3799F" w:rsidP="00F3799F">
      <w:pPr>
        <w:pStyle w:val="ListBullet"/>
        <w:numPr>
          <w:ilvl w:val="0"/>
          <w:numId w:val="0"/>
        </w:numPr>
        <w:rPr>
          <w:lang w:val="nl"/>
        </w:rPr>
      </w:pPr>
      <w:r>
        <w:rPr>
          <w:lang w:val="nl"/>
        </w:rPr>
        <w:t>Dit betekent dat verbeteringen door een kleine groep mensen zullen worden doorgevoerd.</w:t>
      </w:r>
    </w:p>
    <w:p w14:paraId="270C25B2" w14:textId="77777777" w:rsidR="00F3799F" w:rsidRDefault="00F3799F" w:rsidP="00F3799F">
      <w:pPr>
        <w:pStyle w:val="ListBullet"/>
        <w:numPr>
          <w:ilvl w:val="0"/>
          <w:numId w:val="0"/>
        </w:numPr>
        <w:rPr>
          <w:lang w:val="nl"/>
        </w:rPr>
      </w:pPr>
      <w:r>
        <w:rPr>
          <w:lang w:val="nl"/>
        </w:rPr>
        <w:t>Naast het uitvoerende personeel en een maintenance engineer kan er ook eventueel tijdelijk een leverancier of engineer bij het team worden betrokken om een verbetering te kunnen doorvoeren of een probleem te kunnen oplossen.</w:t>
      </w:r>
    </w:p>
    <w:p w14:paraId="180EE3BA" w14:textId="77777777" w:rsidR="00F3799F" w:rsidRDefault="00F3799F" w:rsidP="00F3799F">
      <w:pPr>
        <w:pStyle w:val="Heading1"/>
        <w:spacing w:line="240" w:lineRule="exact"/>
      </w:pPr>
      <w:r>
        <w:fldChar w:fldCharType="begin">
          <w:ffData>
            <w:name w:val=""/>
            <w:enabled/>
            <w:calcOnExit w:val="0"/>
            <w:textInput>
              <w:default w:val="Analyse"/>
            </w:textInput>
          </w:ffData>
        </w:fldChar>
      </w:r>
      <w:r>
        <w:instrText xml:space="preserve"> FORMTEXT </w:instrText>
      </w:r>
      <w:r>
        <w:fldChar w:fldCharType="separate"/>
      </w:r>
      <w:bookmarkStart w:id="49" w:name="_Toc393178640"/>
      <w:bookmarkStart w:id="50" w:name="_Toc390244723"/>
      <w:r w:rsidR="00AE5557">
        <w:rPr>
          <w:noProof/>
        </w:rPr>
        <w:t>Analyse</w:t>
      </w:r>
      <w:bookmarkEnd w:id="49"/>
      <w:bookmarkEnd w:id="50"/>
      <w:r>
        <w:fldChar w:fldCharType="end"/>
      </w:r>
    </w:p>
    <w:p w14:paraId="0E4303AE" w14:textId="77777777" w:rsidR="00F3799F" w:rsidRDefault="00F3799F" w:rsidP="00F3799F">
      <w:pPr>
        <w:pStyle w:val="Heading2"/>
        <w:tabs>
          <w:tab w:val="num" w:pos="480"/>
        </w:tabs>
        <w:spacing w:line="240" w:lineRule="exact"/>
      </w:pPr>
      <w:r>
        <w:fldChar w:fldCharType="begin">
          <w:ffData>
            <w:name w:val=""/>
            <w:enabled/>
            <w:calcOnExit w:val="0"/>
            <w:textInput>
              <w:default w:val="Aantallen storingen"/>
            </w:textInput>
          </w:ffData>
        </w:fldChar>
      </w:r>
      <w:r>
        <w:instrText xml:space="preserve"> FORMTEXT </w:instrText>
      </w:r>
      <w:r>
        <w:fldChar w:fldCharType="separate"/>
      </w:r>
      <w:bookmarkStart w:id="51" w:name="_Toc393178641"/>
      <w:bookmarkStart w:id="52" w:name="_Toc390244724"/>
      <w:r w:rsidR="00AE5557">
        <w:rPr>
          <w:noProof/>
        </w:rPr>
        <w:t>Aantallen storingen</w:t>
      </w:r>
      <w:bookmarkEnd w:id="51"/>
      <w:bookmarkEnd w:id="52"/>
      <w:r>
        <w:fldChar w:fldCharType="end"/>
      </w:r>
    </w:p>
    <w:p w14:paraId="3BF0EB06" w14:textId="77777777" w:rsidR="00F3799F" w:rsidRDefault="00F3799F" w:rsidP="00F3799F">
      <w:pPr>
        <w:pStyle w:val="Heading3"/>
        <w:spacing w:line="240" w:lineRule="exact"/>
      </w:pPr>
      <w:r>
        <w:fldChar w:fldCharType="begin">
          <w:ffData>
            <w:name w:val=""/>
            <w:enabled/>
            <w:calcOnExit w:val="0"/>
            <w:textInput>
              <w:default w:val="Aantal storingen per maand"/>
            </w:textInput>
          </w:ffData>
        </w:fldChar>
      </w:r>
      <w:r>
        <w:instrText xml:space="preserve"> FORMTEXT </w:instrText>
      </w:r>
      <w:r>
        <w:fldChar w:fldCharType="separate"/>
      </w:r>
      <w:bookmarkStart w:id="53" w:name="_Toc393178642"/>
      <w:bookmarkStart w:id="54" w:name="_Toc390244725"/>
      <w:r w:rsidR="00AE5557">
        <w:rPr>
          <w:noProof/>
        </w:rPr>
        <w:t>Aantal storingen per maand</w:t>
      </w:r>
      <w:bookmarkEnd w:id="53"/>
      <w:bookmarkEnd w:id="54"/>
      <w:r>
        <w:fldChar w:fldCharType="end"/>
      </w:r>
    </w:p>
    <w:p w14:paraId="24752397" w14:textId="77777777" w:rsidR="00F3799F" w:rsidRDefault="00F3799F" w:rsidP="00F3799F">
      <w:pPr>
        <w:rPr>
          <w:lang w:val="nl"/>
        </w:rPr>
      </w:pPr>
      <w:r>
        <w:rPr>
          <w:lang w:val="nl"/>
        </w:rPr>
        <w:t xml:space="preserve">Om te kunnen bepalen of er een trend waarneembaar is in het aantal storingen per maand, wordt als onderdeel van de kwartaalrapportage een grafiek toegevoegd. Zie bijlage 1: “Aantal storingen per maand”. </w:t>
      </w:r>
    </w:p>
    <w:p w14:paraId="3CE32C9A" w14:textId="77777777" w:rsidR="00F3799F" w:rsidRDefault="00F3799F" w:rsidP="00F3799F">
      <w:pPr>
        <w:rPr>
          <w:lang w:val="nl"/>
        </w:rPr>
      </w:pPr>
    </w:p>
    <w:p w14:paraId="7232D421" w14:textId="77777777" w:rsidR="00F3799F" w:rsidRDefault="00F3799F" w:rsidP="00F3799F">
      <w:pPr>
        <w:rPr>
          <w:lang w:val="nl"/>
        </w:rPr>
      </w:pPr>
      <w:r>
        <w:rPr>
          <w:lang w:val="nl"/>
        </w:rPr>
        <w:t>Uit de grafiek valt het volgende te constateren:</w:t>
      </w:r>
    </w:p>
    <w:p w14:paraId="2300DB12" w14:textId="77777777" w:rsidR="00F3799F" w:rsidRDefault="00F3799F" w:rsidP="00F3799F">
      <w:pPr>
        <w:pStyle w:val="ListBullet"/>
        <w:spacing w:line="240" w:lineRule="exact"/>
        <w:rPr>
          <w:lang w:val="nl"/>
        </w:rPr>
      </w:pPr>
      <w:r>
        <w:rPr>
          <w:lang w:val="nl"/>
        </w:rPr>
        <w:t>Het gemiddelde aantal storingen per maand</w:t>
      </w:r>
      <w:r>
        <w:rPr>
          <w:lang w:val="nl"/>
        </w:rPr>
        <w:tab/>
      </w:r>
      <w:r>
        <w:rPr>
          <w:lang w:val="nl"/>
        </w:rPr>
        <w:tab/>
        <w:t>:</w:t>
      </w:r>
      <w:r>
        <w:rPr>
          <w:lang w:val="nl"/>
        </w:rPr>
        <w:tab/>
        <w:t xml:space="preserve">28 </w:t>
      </w:r>
    </w:p>
    <w:p w14:paraId="72E0F65C" w14:textId="77777777" w:rsidR="00F3799F" w:rsidRDefault="00F3799F" w:rsidP="00F3799F">
      <w:pPr>
        <w:pStyle w:val="ListBullet"/>
        <w:spacing w:line="240" w:lineRule="exact"/>
        <w:rPr>
          <w:lang w:val="nl"/>
        </w:rPr>
      </w:pPr>
      <w:r>
        <w:rPr>
          <w:lang w:val="nl"/>
        </w:rPr>
        <w:t>Hoogste aantal storingen in de maand maart 2014</w:t>
      </w:r>
      <w:r>
        <w:rPr>
          <w:lang w:val="nl"/>
        </w:rPr>
        <w:tab/>
        <w:t>:</w:t>
      </w:r>
      <w:r>
        <w:rPr>
          <w:lang w:val="nl"/>
        </w:rPr>
        <w:tab/>
        <w:t>34</w:t>
      </w:r>
    </w:p>
    <w:p w14:paraId="3B5829CC" w14:textId="77777777" w:rsidR="00F3799F" w:rsidRDefault="00F3799F" w:rsidP="00F3799F">
      <w:pPr>
        <w:pStyle w:val="ListBullet"/>
        <w:spacing w:line="240" w:lineRule="exact"/>
        <w:rPr>
          <w:lang w:val="nl"/>
        </w:rPr>
      </w:pPr>
      <w:r>
        <w:rPr>
          <w:lang w:val="nl"/>
        </w:rPr>
        <w:t>Laagste aantal storingen in de maand januari 2014</w:t>
      </w:r>
      <w:r>
        <w:rPr>
          <w:lang w:val="nl"/>
        </w:rPr>
        <w:tab/>
        <w:t>:</w:t>
      </w:r>
      <w:r>
        <w:rPr>
          <w:lang w:val="nl"/>
        </w:rPr>
        <w:tab/>
        <w:t>16</w:t>
      </w:r>
    </w:p>
    <w:p w14:paraId="4048530C" w14:textId="77777777" w:rsidR="00F3799F" w:rsidRDefault="00F3799F" w:rsidP="00F3799F">
      <w:pPr>
        <w:rPr>
          <w:lang w:val="nl"/>
        </w:rPr>
      </w:pPr>
    </w:p>
    <w:p w14:paraId="31A6C854" w14:textId="77777777" w:rsidR="00F3799F" w:rsidRDefault="00F3799F" w:rsidP="00F3799F">
      <w:pPr>
        <w:rPr>
          <w:lang w:val="nl"/>
        </w:rPr>
      </w:pPr>
      <w:r>
        <w:rPr>
          <w:lang w:val="nl"/>
        </w:rPr>
        <w:t>Het aantal storingen als gevolg van de nieuwbouw werkzaamheden bedraagt dit kwartaal 7 van de totaal 81 storingen (9%). Daarnaast zijn er nog een aantal onterechte storingen gemeld (14 stuks), deze zijn buiten beschouwing gelaten.</w:t>
      </w:r>
    </w:p>
    <w:p w14:paraId="6660179A" w14:textId="77777777" w:rsidR="00F3799F" w:rsidRPr="00D65B1D" w:rsidRDefault="00F3799F" w:rsidP="00F3799F">
      <w:pPr>
        <w:rPr>
          <w:lang w:val="nl"/>
        </w:rPr>
      </w:pPr>
      <w:r w:rsidRPr="00D65B1D">
        <w:rPr>
          <w:lang w:val="nl"/>
        </w:rPr>
        <w:t>Opvallend is dat door (nieuwbouw) werkzaamheden welke onvoldoende gecommuniseerd zijn tussen de verschillende partijen er 3 storingsmeldingen zijn binnen gekomen, bijlage 3.</w:t>
      </w:r>
    </w:p>
    <w:p w14:paraId="0F766E07" w14:textId="77777777" w:rsidR="00F3799F" w:rsidRDefault="00F3799F" w:rsidP="00F3799F">
      <w:pPr>
        <w:pStyle w:val="Heading3"/>
        <w:spacing w:line="240" w:lineRule="exact"/>
      </w:pPr>
      <w:r>
        <w:fldChar w:fldCharType="begin">
          <w:ffData>
            <w:name w:val=""/>
            <w:enabled/>
            <w:calcOnExit w:val="0"/>
            <w:textInput>
              <w:default w:val="Aantal storingen per subsysteem"/>
            </w:textInput>
          </w:ffData>
        </w:fldChar>
      </w:r>
      <w:r>
        <w:instrText xml:space="preserve"> FORMTEXT </w:instrText>
      </w:r>
      <w:r>
        <w:fldChar w:fldCharType="separate"/>
      </w:r>
      <w:bookmarkStart w:id="55" w:name="_Toc393178643"/>
      <w:bookmarkStart w:id="56" w:name="_Toc390244726"/>
      <w:r w:rsidR="00AE5557">
        <w:rPr>
          <w:noProof/>
        </w:rPr>
        <w:t>Aantal storingen per subsysteem</w:t>
      </w:r>
      <w:bookmarkEnd w:id="55"/>
      <w:bookmarkEnd w:id="56"/>
      <w:r>
        <w:fldChar w:fldCharType="end"/>
      </w:r>
    </w:p>
    <w:p w14:paraId="4D67B86A" w14:textId="77777777" w:rsidR="00F3799F" w:rsidRPr="00046826" w:rsidRDefault="00F3799F" w:rsidP="00F3799F">
      <w:pPr>
        <w:rPr>
          <w:lang w:val="nl"/>
        </w:rPr>
      </w:pPr>
      <w:r w:rsidRPr="00046826">
        <w:rPr>
          <w:lang w:val="nl"/>
        </w:rPr>
        <w:t>Er wordt en Pareto analyse gemaakt van het totaal aantal storingen per subsysteem.</w:t>
      </w:r>
    </w:p>
    <w:p w14:paraId="1F1AAB5A" w14:textId="77777777" w:rsidR="00F3799F" w:rsidRPr="00046826" w:rsidRDefault="00F3799F" w:rsidP="00F3799F">
      <w:pPr>
        <w:rPr>
          <w:lang w:val="nl"/>
        </w:rPr>
      </w:pPr>
      <w:r w:rsidRPr="00046826">
        <w:rPr>
          <w:lang w:val="nl"/>
        </w:rPr>
        <w:t>Deze is toegevoegd als bijlage 2.</w:t>
      </w:r>
    </w:p>
    <w:p w14:paraId="5D2C644D" w14:textId="77777777" w:rsidR="00F3799F" w:rsidRPr="00046826" w:rsidRDefault="00F3799F" w:rsidP="00F3799F">
      <w:pPr>
        <w:rPr>
          <w:lang w:val="nl"/>
        </w:rPr>
      </w:pPr>
    </w:p>
    <w:p w14:paraId="0B10B831" w14:textId="77777777" w:rsidR="00F3799F" w:rsidRPr="00046826" w:rsidRDefault="00F3799F" w:rsidP="00F3799F">
      <w:pPr>
        <w:rPr>
          <w:lang w:val="nl"/>
        </w:rPr>
      </w:pPr>
      <w:r w:rsidRPr="00046826">
        <w:rPr>
          <w:lang w:val="nl"/>
        </w:rPr>
        <w:t xml:space="preserve">Uit de pareto blijkt dat de CCTV-camerasysteem met totaal </w:t>
      </w:r>
      <w:r>
        <w:rPr>
          <w:lang w:val="nl"/>
        </w:rPr>
        <w:t>19</w:t>
      </w:r>
      <w:r w:rsidRPr="00046826">
        <w:rPr>
          <w:lang w:val="nl"/>
        </w:rPr>
        <w:t xml:space="preserve"> storingen (</w:t>
      </w:r>
      <w:r>
        <w:rPr>
          <w:lang w:val="nl"/>
        </w:rPr>
        <w:t>24</w:t>
      </w:r>
      <w:r w:rsidRPr="00046826">
        <w:rPr>
          <w:lang w:val="nl"/>
        </w:rPr>
        <w:t xml:space="preserve">% van het aantal storingen) op de eerste plaats staat. Deze wordt gevolgd door </w:t>
      </w:r>
      <w:r>
        <w:rPr>
          <w:lang w:val="nl"/>
        </w:rPr>
        <w:t>de</w:t>
      </w:r>
      <w:r w:rsidRPr="00046826">
        <w:rPr>
          <w:lang w:val="nl"/>
        </w:rPr>
        <w:t xml:space="preserve"> </w:t>
      </w:r>
      <w:r>
        <w:rPr>
          <w:lang w:val="nl"/>
        </w:rPr>
        <w:t>b</w:t>
      </w:r>
      <w:r w:rsidRPr="00585B2F">
        <w:rPr>
          <w:lang w:val="nl"/>
        </w:rPr>
        <w:t xml:space="preserve">randblusinstallatie tunnel en hulpposten </w:t>
      </w:r>
      <w:r w:rsidRPr="00046826">
        <w:rPr>
          <w:lang w:val="nl"/>
        </w:rPr>
        <w:t xml:space="preserve">met totaal </w:t>
      </w:r>
      <w:r>
        <w:rPr>
          <w:lang w:val="nl"/>
        </w:rPr>
        <w:t>11</w:t>
      </w:r>
      <w:r w:rsidRPr="00046826">
        <w:rPr>
          <w:lang w:val="nl"/>
        </w:rPr>
        <w:t xml:space="preserve"> storingen (1</w:t>
      </w:r>
      <w:r>
        <w:rPr>
          <w:lang w:val="nl"/>
        </w:rPr>
        <w:t>4</w:t>
      </w:r>
      <w:r w:rsidRPr="00046826">
        <w:rPr>
          <w:lang w:val="nl"/>
        </w:rPr>
        <w:t xml:space="preserve">% van het aantal storingen). De derde plaats wordt dit kwartaal ingenomen door de </w:t>
      </w:r>
      <w:r w:rsidRPr="00585B2F">
        <w:rPr>
          <w:lang w:val="nl"/>
        </w:rPr>
        <w:t>Hoogtedetectiesysteem (HD)</w:t>
      </w:r>
      <w:r w:rsidRPr="00046826">
        <w:rPr>
          <w:lang w:val="nl"/>
        </w:rPr>
        <w:t xml:space="preserve"> met </w:t>
      </w:r>
      <w:r>
        <w:rPr>
          <w:lang w:val="nl"/>
        </w:rPr>
        <w:t>9</w:t>
      </w:r>
      <w:r w:rsidRPr="00046826">
        <w:rPr>
          <w:lang w:val="nl"/>
        </w:rPr>
        <w:t xml:space="preserve"> storingen (1</w:t>
      </w:r>
      <w:r>
        <w:rPr>
          <w:lang w:val="nl"/>
        </w:rPr>
        <w:t>2</w:t>
      </w:r>
      <w:r w:rsidRPr="00046826">
        <w:rPr>
          <w:lang w:val="nl"/>
        </w:rPr>
        <w:t>% van het totaal aantalstoringen).</w:t>
      </w:r>
    </w:p>
    <w:p w14:paraId="1B76D797" w14:textId="77777777" w:rsidR="00F3799F" w:rsidRPr="00585B2F" w:rsidRDefault="00F3799F" w:rsidP="00F3799F">
      <w:pPr>
        <w:rPr>
          <w:lang w:val="nl"/>
        </w:rPr>
      </w:pPr>
    </w:p>
    <w:p w14:paraId="393980A4" w14:textId="77777777" w:rsidR="00F3799F" w:rsidRDefault="00F3799F" w:rsidP="00F3799F">
      <w:pPr>
        <w:pStyle w:val="Heading1"/>
        <w:spacing w:line="240" w:lineRule="exact"/>
      </w:pPr>
      <w:r>
        <w:fldChar w:fldCharType="begin">
          <w:ffData>
            <w:name w:val=""/>
            <w:enabled/>
            <w:calcOnExit w:val="0"/>
            <w:textInput>
              <w:default w:val="Conclusies / aanbevelingen "/>
            </w:textInput>
          </w:ffData>
        </w:fldChar>
      </w:r>
      <w:r>
        <w:instrText xml:space="preserve"> FORMTEXT </w:instrText>
      </w:r>
      <w:r>
        <w:fldChar w:fldCharType="separate"/>
      </w:r>
      <w:bookmarkStart w:id="57" w:name="_Toc393178644"/>
      <w:bookmarkStart w:id="58" w:name="_Toc390244727"/>
      <w:r w:rsidR="00AE5557">
        <w:rPr>
          <w:noProof/>
        </w:rPr>
        <w:t>Conclusies / aanbevelingen</w:t>
      </w:r>
      <w:bookmarkEnd w:id="57"/>
      <w:r w:rsidR="00AE5557">
        <w:rPr>
          <w:noProof/>
        </w:rPr>
        <w:t xml:space="preserve"> </w:t>
      </w:r>
      <w:bookmarkEnd w:id="58"/>
      <w:r>
        <w:fldChar w:fldCharType="end"/>
      </w:r>
    </w:p>
    <w:p w14:paraId="6E08E3AD" w14:textId="77777777" w:rsidR="00F3799F" w:rsidRDefault="00F3799F" w:rsidP="00F3799F">
      <w:pPr>
        <w:pStyle w:val="Heading2"/>
        <w:tabs>
          <w:tab w:val="num" w:pos="480"/>
        </w:tabs>
        <w:spacing w:line="240" w:lineRule="exact"/>
      </w:pPr>
      <w:r>
        <w:fldChar w:fldCharType="begin">
          <w:ffData>
            <w:name w:val=""/>
            <w:enabled/>
            <w:calcOnExit w:val="0"/>
            <w:textInput>
              <w:default w:val="Algemeen"/>
            </w:textInput>
          </w:ffData>
        </w:fldChar>
      </w:r>
      <w:r>
        <w:instrText xml:space="preserve"> FORMTEXT </w:instrText>
      </w:r>
      <w:r>
        <w:fldChar w:fldCharType="separate"/>
      </w:r>
      <w:bookmarkStart w:id="59" w:name="_Toc393178645"/>
      <w:bookmarkStart w:id="60" w:name="_Toc390244728"/>
      <w:r w:rsidR="00AE5557">
        <w:rPr>
          <w:noProof/>
        </w:rPr>
        <w:t>Algemeen</w:t>
      </w:r>
      <w:bookmarkEnd w:id="59"/>
      <w:bookmarkEnd w:id="60"/>
      <w:r>
        <w:fldChar w:fldCharType="end"/>
      </w:r>
    </w:p>
    <w:p w14:paraId="6613445A" w14:textId="77777777" w:rsidR="00F3799F" w:rsidRDefault="00F3799F" w:rsidP="00F3799F">
      <w:pPr>
        <w:rPr>
          <w:lang w:val="nl"/>
        </w:rPr>
      </w:pPr>
      <w:r w:rsidRPr="00830825">
        <w:rPr>
          <w:lang w:val="nl"/>
        </w:rPr>
        <w:t>Er heeft een analyse van de storingen plaatsgevonden. Uit deze analyse is niet naar voren gekomen dat er verbeteren aan het onderhoudsplan en/of procedures en/of hardware noodzakelijk zijn om het faalgedrag te verbeteren.</w:t>
      </w:r>
    </w:p>
    <w:p w14:paraId="0C322F1A" w14:textId="77777777" w:rsidR="00F3799F" w:rsidRDefault="00F3799F" w:rsidP="00F3799F">
      <w:pPr>
        <w:rPr>
          <w:lang w:val="nl"/>
        </w:rPr>
      </w:pPr>
    </w:p>
    <w:p w14:paraId="7C45BC54" w14:textId="77777777" w:rsidR="00F3799F" w:rsidRDefault="00F3799F" w:rsidP="00F3799F">
      <w:pPr>
        <w:rPr>
          <w:lang w:val="nl"/>
        </w:rPr>
      </w:pPr>
      <w:r>
        <w:rPr>
          <w:lang w:val="nl"/>
        </w:rPr>
        <w:t>Voornaamste conclusie dat de eerste maand veel meer storingen waren dan de overige maanden.</w:t>
      </w:r>
    </w:p>
    <w:p w14:paraId="1A56D216" w14:textId="77777777" w:rsidR="00F3799F" w:rsidRDefault="00F3799F" w:rsidP="00F3799F">
      <w:pPr>
        <w:rPr>
          <w:lang w:val="nl"/>
        </w:rPr>
      </w:pPr>
      <w:r>
        <w:rPr>
          <w:lang w:val="nl"/>
        </w:rPr>
        <w:t>Dit had te maken met kinderziektes en verkeerde instellingen.</w:t>
      </w:r>
    </w:p>
    <w:p w14:paraId="0FC65B4E" w14:textId="77777777" w:rsidR="00F3799F" w:rsidRPr="00830825" w:rsidRDefault="00F3799F" w:rsidP="00F3799F">
      <w:pPr>
        <w:rPr>
          <w:lang w:val="nl"/>
        </w:rPr>
      </w:pPr>
      <w:r w:rsidRPr="00830825">
        <w:rPr>
          <w:lang w:val="nl"/>
        </w:rPr>
        <w:t>Hieronder wordt specifiek nog ingegaan op een aantal systemen het grootste aantal storingen veroorzaakten en/of de hoogste reparatiekosten.</w:t>
      </w:r>
    </w:p>
    <w:p w14:paraId="47A9737C" w14:textId="77777777" w:rsidR="00F3799F" w:rsidRPr="0009108C" w:rsidRDefault="00F3799F" w:rsidP="00F3799F">
      <w:pPr>
        <w:pStyle w:val="Heading2"/>
        <w:spacing w:line="240" w:lineRule="exact"/>
        <w:rPr>
          <w:sz w:val="20"/>
        </w:rPr>
      </w:pPr>
      <w:bookmarkStart w:id="61" w:name="_Toc377035823"/>
      <w:bookmarkStart w:id="62" w:name="_Toc378164156"/>
      <w:bookmarkStart w:id="63" w:name="_Toc390244729"/>
      <w:bookmarkStart w:id="64" w:name="_Toc393178646"/>
      <w:r>
        <w:rPr>
          <w:sz w:val="20"/>
        </w:rPr>
        <w:t>CCTV-camerasysteem</w:t>
      </w:r>
      <w:bookmarkEnd w:id="61"/>
      <w:bookmarkEnd w:id="62"/>
      <w:bookmarkEnd w:id="63"/>
      <w:bookmarkEnd w:id="64"/>
      <w:r w:rsidRPr="0009108C">
        <w:rPr>
          <w:sz w:val="20"/>
        </w:rPr>
        <w:t xml:space="preserve"> </w:t>
      </w:r>
    </w:p>
    <w:p w14:paraId="4AC04612" w14:textId="77777777" w:rsidR="00F3799F" w:rsidRDefault="00F3799F" w:rsidP="00F3799F">
      <w:pPr>
        <w:rPr>
          <w:lang w:val="nl"/>
        </w:rPr>
      </w:pPr>
      <w:r w:rsidRPr="0009108C">
        <w:rPr>
          <w:lang w:val="nl"/>
        </w:rPr>
        <w:t xml:space="preserve">Opvallend is dat deze installatie met </w:t>
      </w:r>
      <w:r>
        <w:rPr>
          <w:lang w:val="nl"/>
        </w:rPr>
        <w:t>19</w:t>
      </w:r>
      <w:r w:rsidRPr="0009108C">
        <w:rPr>
          <w:lang w:val="nl"/>
        </w:rPr>
        <w:t xml:space="preserve"> storingen o</w:t>
      </w:r>
      <w:r>
        <w:rPr>
          <w:lang w:val="nl"/>
        </w:rPr>
        <w:t xml:space="preserve">p de eerste plaats staat, zie bijlage 4. Daarnaast zijn er nog 2 storingen geweest als gevolg van de </w:t>
      </w:r>
      <w:r w:rsidRPr="0096039F">
        <w:rPr>
          <w:lang w:val="nl"/>
        </w:rPr>
        <w:t>nieuwbouwwerkzaamheden</w:t>
      </w:r>
      <w:r>
        <w:rPr>
          <w:lang w:val="nl"/>
        </w:rPr>
        <w:t xml:space="preserve"> of het nog niet ingebruik zijn van de assets.</w:t>
      </w:r>
    </w:p>
    <w:p w14:paraId="4D4CFB34" w14:textId="77777777" w:rsidR="00F3799F" w:rsidRPr="0009108C" w:rsidRDefault="00F3799F" w:rsidP="00F3799F">
      <w:pPr>
        <w:rPr>
          <w:lang w:val="nl"/>
        </w:rPr>
      </w:pPr>
      <w:r w:rsidRPr="0009108C">
        <w:rPr>
          <w:lang w:val="nl"/>
        </w:rPr>
        <w:t>Een nadere analyse leert het volgende:</w:t>
      </w:r>
    </w:p>
    <w:p w14:paraId="1D4DCB7D" w14:textId="77777777" w:rsidR="00F3799F" w:rsidRPr="009D3CEE" w:rsidRDefault="00F3799F" w:rsidP="00F3799F">
      <w:pPr>
        <w:pStyle w:val="ListParagraph"/>
        <w:numPr>
          <w:ilvl w:val="0"/>
          <w:numId w:val="32"/>
        </w:numPr>
        <w:rPr>
          <w:lang w:val="nl"/>
        </w:rPr>
      </w:pPr>
      <w:r w:rsidRPr="009D3CEE">
        <w:rPr>
          <w:lang w:val="nl"/>
        </w:rPr>
        <w:t>5 storingsmelding betreffende een dubbele melding (melding één defect, melding twee vervangen) Voorstel om het op één werkorder te melden of een onderliggende werkorder aan te maken.</w:t>
      </w:r>
    </w:p>
    <w:p w14:paraId="4C844CD5" w14:textId="77777777" w:rsidR="00F3799F" w:rsidRDefault="00F3799F" w:rsidP="00F3799F">
      <w:pPr>
        <w:pStyle w:val="ListParagraph"/>
        <w:numPr>
          <w:ilvl w:val="0"/>
          <w:numId w:val="32"/>
        </w:numPr>
        <w:rPr>
          <w:lang w:val="nl"/>
        </w:rPr>
      </w:pPr>
      <w:r>
        <w:rPr>
          <w:lang w:val="nl"/>
        </w:rPr>
        <w:t>5</w:t>
      </w:r>
      <w:r w:rsidRPr="009D3CEE">
        <w:rPr>
          <w:lang w:val="nl"/>
        </w:rPr>
        <w:t xml:space="preserve"> storingsmelding betreffende geen goed beeld, bij controle geen fout te vinden bij verificatie functioneerde het systeem reeds naar behoren.</w:t>
      </w:r>
    </w:p>
    <w:p w14:paraId="0A8459BB" w14:textId="77777777" w:rsidR="00F3799F" w:rsidRPr="009D3CEE" w:rsidRDefault="00F3799F" w:rsidP="00F3799F">
      <w:pPr>
        <w:pStyle w:val="ListParagraph"/>
        <w:numPr>
          <w:ilvl w:val="0"/>
          <w:numId w:val="32"/>
        </w:numPr>
        <w:rPr>
          <w:lang w:val="nl"/>
        </w:rPr>
      </w:pPr>
      <w:r w:rsidRPr="009D3CEE">
        <w:rPr>
          <w:lang w:val="nl"/>
        </w:rPr>
        <w:t>3 storingsmelding betreffende een defect aan een camera.</w:t>
      </w:r>
    </w:p>
    <w:p w14:paraId="1272FFF4" w14:textId="77777777" w:rsidR="00F3799F" w:rsidRPr="009D3CEE" w:rsidRDefault="00F3799F" w:rsidP="00F3799F">
      <w:pPr>
        <w:pStyle w:val="ListParagraph"/>
        <w:numPr>
          <w:ilvl w:val="0"/>
          <w:numId w:val="32"/>
        </w:numPr>
        <w:rPr>
          <w:lang w:val="nl"/>
        </w:rPr>
      </w:pPr>
      <w:r w:rsidRPr="009D3CEE">
        <w:rPr>
          <w:lang w:val="nl"/>
        </w:rPr>
        <w:t>1 storingsmelding betreffende het vollopen van de buffer van het DBOS systeem. De opslag capaciteit zit in beheer bij RWS en daardoor heeft Croon geen invloed op.</w:t>
      </w:r>
    </w:p>
    <w:p w14:paraId="60D1DCC6" w14:textId="77777777" w:rsidR="00F3799F" w:rsidRPr="009D3CEE" w:rsidRDefault="00F3799F" w:rsidP="00F3799F">
      <w:pPr>
        <w:pStyle w:val="ListParagraph"/>
        <w:numPr>
          <w:ilvl w:val="0"/>
          <w:numId w:val="32"/>
        </w:numPr>
        <w:rPr>
          <w:lang w:val="nl"/>
        </w:rPr>
      </w:pPr>
      <w:r w:rsidRPr="009D3CEE">
        <w:rPr>
          <w:lang w:val="nl"/>
        </w:rPr>
        <w:t xml:space="preserve">1 storingsmelding betreffende een foute preset / preset stand. </w:t>
      </w:r>
    </w:p>
    <w:p w14:paraId="6E0F8D6A" w14:textId="77777777" w:rsidR="00F3799F" w:rsidRDefault="00F3799F" w:rsidP="00F3799F">
      <w:pPr>
        <w:pStyle w:val="ListParagraph"/>
        <w:numPr>
          <w:ilvl w:val="0"/>
          <w:numId w:val="32"/>
        </w:numPr>
        <w:rPr>
          <w:lang w:val="nl"/>
        </w:rPr>
      </w:pPr>
      <w:r w:rsidRPr="009D3CEE">
        <w:rPr>
          <w:lang w:val="nl"/>
        </w:rPr>
        <w:t>1 storingsmelding betreffende een verkeerd IP adres.</w:t>
      </w:r>
    </w:p>
    <w:p w14:paraId="65B11484" w14:textId="77777777" w:rsidR="00F3799F" w:rsidRDefault="00F3799F" w:rsidP="00F3799F">
      <w:pPr>
        <w:pStyle w:val="ListParagraph"/>
        <w:numPr>
          <w:ilvl w:val="0"/>
          <w:numId w:val="32"/>
        </w:numPr>
        <w:rPr>
          <w:lang w:val="nl"/>
        </w:rPr>
      </w:pPr>
      <w:r w:rsidRPr="009D3CEE">
        <w:rPr>
          <w:lang w:val="nl"/>
        </w:rPr>
        <w:t xml:space="preserve">1 storingsmelding betreffende een </w:t>
      </w:r>
      <w:r>
        <w:rPr>
          <w:lang w:val="nl"/>
        </w:rPr>
        <w:t>glasvezelbreuk</w:t>
      </w:r>
      <w:r w:rsidRPr="009D3CEE">
        <w:rPr>
          <w:lang w:val="nl"/>
        </w:rPr>
        <w:t>.</w:t>
      </w:r>
    </w:p>
    <w:p w14:paraId="556CF347" w14:textId="77777777" w:rsidR="00F3799F" w:rsidRDefault="00F3799F" w:rsidP="00F3799F">
      <w:pPr>
        <w:pStyle w:val="ListParagraph"/>
        <w:numPr>
          <w:ilvl w:val="0"/>
          <w:numId w:val="32"/>
        </w:numPr>
        <w:rPr>
          <w:lang w:val="nl"/>
        </w:rPr>
      </w:pPr>
      <w:r w:rsidRPr="009D3CEE">
        <w:rPr>
          <w:lang w:val="nl"/>
        </w:rPr>
        <w:t xml:space="preserve">1 storingsmelding betreffende een </w:t>
      </w:r>
      <w:r>
        <w:rPr>
          <w:lang w:val="nl"/>
        </w:rPr>
        <w:t xml:space="preserve">harde schijf defect </w:t>
      </w:r>
      <w:r w:rsidRPr="009D3CEE">
        <w:rPr>
          <w:lang w:val="nl"/>
        </w:rPr>
        <w:t>.</w:t>
      </w:r>
    </w:p>
    <w:p w14:paraId="4FBDD723" w14:textId="77777777" w:rsidR="00F3799F" w:rsidRDefault="00F3799F" w:rsidP="00F3799F">
      <w:pPr>
        <w:pStyle w:val="ListParagraph"/>
        <w:numPr>
          <w:ilvl w:val="0"/>
          <w:numId w:val="32"/>
        </w:numPr>
        <w:rPr>
          <w:lang w:val="nl"/>
        </w:rPr>
      </w:pPr>
      <w:r w:rsidRPr="009D3CEE">
        <w:rPr>
          <w:lang w:val="nl"/>
        </w:rPr>
        <w:t xml:space="preserve">1 storingsmelding betreffende een </w:t>
      </w:r>
      <w:r>
        <w:rPr>
          <w:lang w:val="nl"/>
        </w:rPr>
        <w:t>blauwbeeld</w:t>
      </w:r>
      <w:r w:rsidRPr="009D3CEE">
        <w:rPr>
          <w:lang w:val="nl"/>
        </w:rPr>
        <w:t>.</w:t>
      </w:r>
    </w:p>
    <w:p w14:paraId="40F34C95" w14:textId="77777777" w:rsidR="00F3799F" w:rsidRPr="0096039F" w:rsidRDefault="00F3799F" w:rsidP="00F3799F">
      <w:pPr>
        <w:pStyle w:val="Heading2"/>
        <w:spacing w:line="240" w:lineRule="exact"/>
        <w:rPr>
          <w:sz w:val="20"/>
        </w:rPr>
      </w:pPr>
      <w:bookmarkStart w:id="65" w:name="_Toc377035824"/>
      <w:bookmarkStart w:id="66" w:name="_Toc378164157"/>
      <w:bookmarkStart w:id="67" w:name="_Toc393178647"/>
      <w:bookmarkStart w:id="68" w:name="_Toc230545619"/>
      <w:bookmarkStart w:id="69" w:name="OLE_LINK3"/>
      <w:bookmarkStart w:id="70" w:name="OLE_LINK4"/>
      <w:r>
        <w:rPr>
          <w:lang w:val="nl"/>
        </w:rPr>
        <w:t>B</w:t>
      </w:r>
      <w:r w:rsidRPr="00585B2F">
        <w:rPr>
          <w:lang w:val="nl"/>
        </w:rPr>
        <w:t>randblusinstallatie tunnel en hulpposten</w:t>
      </w:r>
      <w:bookmarkEnd w:id="65"/>
      <w:bookmarkEnd w:id="66"/>
      <w:bookmarkEnd w:id="67"/>
      <w:r w:rsidRPr="0096039F">
        <w:rPr>
          <w:sz w:val="20"/>
        </w:rPr>
        <w:t xml:space="preserve"> </w:t>
      </w:r>
      <w:bookmarkEnd w:id="68"/>
    </w:p>
    <w:bookmarkEnd w:id="69"/>
    <w:bookmarkEnd w:id="70"/>
    <w:p w14:paraId="50CDB510" w14:textId="77777777" w:rsidR="00F3799F" w:rsidRPr="0096039F" w:rsidRDefault="00F3799F" w:rsidP="00F3799F">
      <w:pPr>
        <w:rPr>
          <w:lang w:val="nl"/>
        </w:rPr>
      </w:pPr>
    </w:p>
    <w:p w14:paraId="7EA804D8" w14:textId="77777777" w:rsidR="00F3799F" w:rsidRDefault="00F3799F" w:rsidP="00F3799F">
      <w:pPr>
        <w:rPr>
          <w:lang w:val="nl"/>
        </w:rPr>
      </w:pPr>
      <w:r>
        <w:rPr>
          <w:lang w:val="nl"/>
        </w:rPr>
        <w:t>Het de b</w:t>
      </w:r>
      <w:r w:rsidRPr="00585B2F">
        <w:rPr>
          <w:lang w:val="nl"/>
        </w:rPr>
        <w:t>randblusinstallatie tunnel en hulpposten</w:t>
      </w:r>
      <w:r>
        <w:rPr>
          <w:lang w:val="nl"/>
        </w:rPr>
        <w:t xml:space="preserve"> staat nummer 2 op het gebied van aantal storigen, zie bijlage 5.</w:t>
      </w:r>
    </w:p>
    <w:p w14:paraId="0ECED11A" w14:textId="77777777" w:rsidR="00F3799F" w:rsidRDefault="00F3799F" w:rsidP="00F3799F">
      <w:pPr>
        <w:rPr>
          <w:lang w:val="nl"/>
        </w:rPr>
      </w:pPr>
      <w:r w:rsidRPr="0096039F">
        <w:rPr>
          <w:lang w:val="nl"/>
        </w:rPr>
        <w:t xml:space="preserve">Het aantal storingen aan </w:t>
      </w:r>
      <w:r>
        <w:rPr>
          <w:lang w:val="nl"/>
        </w:rPr>
        <w:t>de b</w:t>
      </w:r>
      <w:r w:rsidRPr="00585B2F">
        <w:rPr>
          <w:lang w:val="nl"/>
        </w:rPr>
        <w:t>randblusinstallatie tunnel en hulpposten</w:t>
      </w:r>
      <w:r w:rsidRPr="0096039F">
        <w:rPr>
          <w:lang w:val="nl"/>
        </w:rPr>
        <w:t xml:space="preserve"> bedraagt </w:t>
      </w:r>
      <w:r>
        <w:rPr>
          <w:lang w:val="nl"/>
        </w:rPr>
        <w:t>11</w:t>
      </w:r>
      <w:r>
        <w:rPr>
          <w:color w:val="FF0000"/>
          <w:lang w:val="nl"/>
        </w:rPr>
        <w:t xml:space="preserve">. </w:t>
      </w:r>
    </w:p>
    <w:p w14:paraId="2F3884E0" w14:textId="77777777" w:rsidR="00F3799F" w:rsidRPr="0009108C" w:rsidRDefault="00F3799F" w:rsidP="00F3799F">
      <w:pPr>
        <w:rPr>
          <w:lang w:val="nl"/>
        </w:rPr>
      </w:pPr>
      <w:r w:rsidRPr="0009108C">
        <w:rPr>
          <w:lang w:val="nl"/>
        </w:rPr>
        <w:t>Een nadere analyse leert het volgende:</w:t>
      </w:r>
    </w:p>
    <w:p w14:paraId="264E4238" w14:textId="77777777" w:rsidR="00F3799F" w:rsidRDefault="00F3799F" w:rsidP="00F3799F">
      <w:pPr>
        <w:pStyle w:val="ListParagraph"/>
        <w:numPr>
          <w:ilvl w:val="0"/>
          <w:numId w:val="33"/>
        </w:numPr>
        <w:rPr>
          <w:lang w:val="nl"/>
        </w:rPr>
      </w:pPr>
      <w:r w:rsidRPr="007A41FE">
        <w:rPr>
          <w:lang w:val="nl"/>
        </w:rPr>
        <w:t xml:space="preserve">10 storingsmelding betreffende een </w:t>
      </w:r>
      <w:r>
        <w:rPr>
          <w:lang w:val="nl"/>
        </w:rPr>
        <w:t>te hoge druk van de brandblus</w:t>
      </w:r>
      <w:r w:rsidRPr="007A41FE">
        <w:rPr>
          <w:lang w:val="nl"/>
        </w:rPr>
        <w:t>leiding (druk tussen de 10 en de 12 bar). Het verzoek ingediend om het aantal maximale druk van de brandblusleiding te verhogen naar 12 bar i.p.v. de huidige 10 bar. Dit zal resulteren in een afname van de storingsmelding voor deze installatie.</w:t>
      </w:r>
    </w:p>
    <w:p w14:paraId="234F24B4" w14:textId="77777777" w:rsidR="00F3799F" w:rsidRPr="007A41FE" w:rsidRDefault="00F3799F" w:rsidP="00F3799F">
      <w:pPr>
        <w:pStyle w:val="ListParagraph"/>
        <w:numPr>
          <w:ilvl w:val="0"/>
          <w:numId w:val="33"/>
        </w:numPr>
        <w:rPr>
          <w:lang w:val="nl"/>
        </w:rPr>
      </w:pPr>
      <w:r>
        <w:rPr>
          <w:lang w:val="nl"/>
        </w:rPr>
        <w:t>1</w:t>
      </w:r>
      <w:r w:rsidRPr="007A41FE">
        <w:rPr>
          <w:lang w:val="nl"/>
        </w:rPr>
        <w:t xml:space="preserve"> storingsmelding betreffende een </w:t>
      </w:r>
      <w:r>
        <w:rPr>
          <w:lang w:val="nl"/>
        </w:rPr>
        <w:t xml:space="preserve">groot lek </w:t>
      </w:r>
      <w:r w:rsidRPr="007A41FE">
        <w:rPr>
          <w:lang w:val="nl"/>
        </w:rPr>
        <w:t>in de brandblus installatie</w:t>
      </w:r>
      <w:r>
        <w:rPr>
          <w:lang w:val="nl"/>
        </w:rPr>
        <w:t>. Dit kwam door een storing van het expansie vat.</w:t>
      </w:r>
    </w:p>
    <w:p w14:paraId="2E3FD65F" w14:textId="77777777" w:rsidR="00F3799F" w:rsidRPr="00B26C38" w:rsidRDefault="00F3799F" w:rsidP="00F3799F">
      <w:pPr>
        <w:rPr>
          <w:lang w:val="nl"/>
        </w:rPr>
      </w:pPr>
    </w:p>
    <w:p w14:paraId="620FD134" w14:textId="77777777" w:rsidR="00F3799F" w:rsidRDefault="00F3799F" w:rsidP="00F3799F">
      <w:pPr>
        <w:pStyle w:val="Heading1"/>
        <w:spacing w:line="240" w:lineRule="exact"/>
      </w:pPr>
      <w:r>
        <w:fldChar w:fldCharType="begin">
          <w:ffData>
            <w:name w:val=""/>
            <w:enabled/>
            <w:calcOnExit w:val="0"/>
            <w:textInput>
              <w:default w:val="Bijlagen"/>
            </w:textInput>
          </w:ffData>
        </w:fldChar>
      </w:r>
      <w:r>
        <w:instrText xml:space="preserve"> FORMTEXT </w:instrText>
      </w:r>
      <w:r>
        <w:fldChar w:fldCharType="separate"/>
      </w:r>
      <w:bookmarkStart w:id="71" w:name="_Toc393178648"/>
      <w:bookmarkStart w:id="72" w:name="_Toc390244730"/>
      <w:r w:rsidR="00AE5557">
        <w:rPr>
          <w:noProof/>
        </w:rPr>
        <w:t>Bijlagen</w:t>
      </w:r>
      <w:bookmarkEnd w:id="71"/>
      <w:bookmarkEnd w:id="72"/>
      <w:r>
        <w:fldChar w:fldCharType="end"/>
      </w:r>
    </w:p>
    <w:p w14:paraId="13D997CD" w14:textId="77777777" w:rsidR="00F3799F" w:rsidRPr="00C30340" w:rsidRDefault="00F3799F" w:rsidP="00F3799F">
      <w:pPr>
        <w:pStyle w:val="Heading2"/>
        <w:spacing w:line="240" w:lineRule="exact"/>
        <w:rPr>
          <w:b w:val="0"/>
          <w:sz w:val="20"/>
        </w:rPr>
      </w:pPr>
      <w:bookmarkStart w:id="73" w:name="_Toc251582528"/>
      <w:bookmarkStart w:id="74" w:name="_Toc390244731"/>
      <w:bookmarkStart w:id="75" w:name="_Toc393178649"/>
      <w:r>
        <w:rPr>
          <w:b w:val="0"/>
          <w:sz w:val="20"/>
        </w:rPr>
        <w:tab/>
      </w:r>
      <w:bookmarkStart w:id="76" w:name="_Toc277766989"/>
      <w:bookmarkStart w:id="77" w:name="_Toc377035826"/>
      <w:bookmarkStart w:id="78" w:name="_Toc378164159"/>
      <w:r w:rsidRPr="00C30340">
        <w:rPr>
          <w:b w:val="0"/>
          <w:sz w:val="20"/>
        </w:rPr>
        <w:t>Bijlage 1:</w:t>
      </w:r>
      <w:r>
        <w:rPr>
          <w:b w:val="0"/>
          <w:sz w:val="20"/>
        </w:rPr>
        <w:t xml:space="preserve"> Totaal a</w:t>
      </w:r>
      <w:r w:rsidRPr="00C30340">
        <w:rPr>
          <w:b w:val="0"/>
          <w:sz w:val="20"/>
        </w:rPr>
        <w:t>antal storingen.</w:t>
      </w:r>
      <w:bookmarkEnd w:id="73"/>
      <w:bookmarkEnd w:id="74"/>
      <w:bookmarkEnd w:id="76"/>
      <w:bookmarkEnd w:id="77"/>
      <w:bookmarkEnd w:id="78"/>
      <w:bookmarkEnd w:id="75"/>
    </w:p>
    <w:p w14:paraId="1DA15A22" w14:textId="77777777" w:rsidR="00F3799F" w:rsidRPr="00C30340" w:rsidRDefault="00F3799F" w:rsidP="00F3799F">
      <w:pPr>
        <w:pStyle w:val="Heading2"/>
        <w:spacing w:line="240" w:lineRule="exact"/>
        <w:rPr>
          <w:b w:val="0"/>
          <w:sz w:val="20"/>
        </w:rPr>
      </w:pPr>
      <w:bookmarkStart w:id="79" w:name="_Toc378164160"/>
      <w:bookmarkStart w:id="80" w:name="_Toc390244732"/>
      <w:bookmarkStart w:id="81" w:name="_Toc393178650"/>
      <w:r>
        <w:rPr>
          <w:b w:val="0"/>
          <w:sz w:val="20"/>
        </w:rPr>
        <w:tab/>
      </w:r>
      <w:bookmarkStart w:id="82" w:name="_Toc251582529"/>
      <w:bookmarkStart w:id="83" w:name="_Toc277766990"/>
      <w:bookmarkStart w:id="84" w:name="_Toc377035827"/>
      <w:r w:rsidRPr="00C30340">
        <w:rPr>
          <w:b w:val="0"/>
          <w:sz w:val="20"/>
        </w:rPr>
        <w:t xml:space="preserve">Bijlage 2: </w:t>
      </w:r>
      <w:r>
        <w:rPr>
          <w:b w:val="0"/>
          <w:sz w:val="20"/>
        </w:rPr>
        <w:t>A</w:t>
      </w:r>
      <w:r w:rsidRPr="00C30340">
        <w:rPr>
          <w:b w:val="0"/>
          <w:sz w:val="20"/>
        </w:rPr>
        <w:t>antal storingen.</w:t>
      </w:r>
      <w:bookmarkEnd w:id="79"/>
      <w:bookmarkEnd w:id="80"/>
      <w:bookmarkEnd w:id="82"/>
      <w:bookmarkEnd w:id="83"/>
      <w:bookmarkEnd w:id="84"/>
      <w:bookmarkEnd w:id="81"/>
    </w:p>
    <w:p w14:paraId="520B88D7" w14:textId="77777777" w:rsidR="00F3799F" w:rsidRPr="00C30340" w:rsidRDefault="00F3799F" w:rsidP="00F3799F">
      <w:pPr>
        <w:pStyle w:val="Heading2"/>
        <w:spacing w:line="240" w:lineRule="exact"/>
        <w:rPr>
          <w:b w:val="0"/>
          <w:sz w:val="20"/>
        </w:rPr>
      </w:pPr>
      <w:bookmarkStart w:id="85" w:name="_Toc378164161"/>
      <w:bookmarkStart w:id="86" w:name="_Toc390244733"/>
      <w:bookmarkStart w:id="87" w:name="_Toc393178651"/>
      <w:r>
        <w:rPr>
          <w:b w:val="0"/>
          <w:sz w:val="20"/>
        </w:rPr>
        <w:tab/>
      </w:r>
      <w:bookmarkStart w:id="88" w:name="_Toc251582530"/>
      <w:bookmarkStart w:id="89" w:name="_Toc277766991"/>
      <w:bookmarkStart w:id="90" w:name="_Toc377035828"/>
      <w:r w:rsidRPr="00C30340">
        <w:rPr>
          <w:b w:val="0"/>
          <w:sz w:val="20"/>
        </w:rPr>
        <w:t xml:space="preserve">Bijlage </w:t>
      </w:r>
      <w:r>
        <w:rPr>
          <w:b w:val="0"/>
          <w:sz w:val="20"/>
        </w:rPr>
        <w:t>3</w:t>
      </w:r>
      <w:r w:rsidRPr="00C30340">
        <w:rPr>
          <w:b w:val="0"/>
          <w:sz w:val="20"/>
        </w:rPr>
        <w:t xml:space="preserve">: </w:t>
      </w:r>
      <w:r>
        <w:rPr>
          <w:b w:val="0"/>
          <w:sz w:val="20"/>
        </w:rPr>
        <w:t>A</w:t>
      </w:r>
      <w:r w:rsidRPr="00C30340">
        <w:rPr>
          <w:b w:val="0"/>
          <w:sz w:val="20"/>
        </w:rPr>
        <w:t xml:space="preserve">antal storingen </w:t>
      </w:r>
      <w:r>
        <w:rPr>
          <w:b w:val="0"/>
          <w:sz w:val="20"/>
        </w:rPr>
        <w:t>door realisatie.</w:t>
      </w:r>
      <w:bookmarkEnd w:id="85"/>
      <w:bookmarkEnd w:id="86"/>
      <w:bookmarkEnd w:id="88"/>
      <w:bookmarkEnd w:id="89"/>
      <w:bookmarkEnd w:id="90"/>
      <w:bookmarkEnd w:id="87"/>
      <w:r w:rsidRPr="002C6F94">
        <w:rPr>
          <w:b w:val="0"/>
          <w:sz w:val="20"/>
        </w:rPr>
        <w:t xml:space="preserve"> </w:t>
      </w:r>
    </w:p>
    <w:p w14:paraId="1F8D8CAE" w14:textId="77777777" w:rsidR="00F3799F" w:rsidRDefault="00F3799F" w:rsidP="00F3799F">
      <w:pPr>
        <w:pStyle w:val="Heading2"/>
        <w:spacing w:line="240" w:lineRule="exact"/>
        <w:rPr>
          <w:b w:val="0"/>
        </w:rPr>
      </w:pPr>
      <w:r w:rsidRPr="002C6F94">
        <w:rPr>
          <w:b w:val="0"/>
          <w:sz w:val="20"/>
        </w:rPr>
        <w:t xml:space="preserve"> </w:t>
      </w:r>
      <w:bookmarkStart w:id="91" w:name="_Toc251582535"/>
      <w:r>
        <w:rPr>
          <w:b w:val="0"/>
          <w:sz w:val="20"/>
        </w:rPr>
        <w:tab/>
      </w:r>
      <w:bookmarkStart w:id="92" w:name="_Toc277766995"/>
      <w:bookmarkStart w:id="93" w:name="_Toc377035829"/>
      <w:bookmarkStart w:id="94" w:name="_Toc378164162"/>
      <w:bookmarkStart w:id="95" w:name="_Toc390244734"/>
      <w:bookmarkStart w:id="96" w:name="_Toc393178652"/>
      <w:r>
        <w:rPr>
          <w:b w:val="0"/>
          <w:sz w:val="20"/>
        </w:rPr>
        <w:t xml:space="preserve">Bijlage 4: </w:t>
      </w:r>
      <w:bookmarkEnd w:id="91"/>
      <w:bookmarkEnd w:id="92"/>
      <w:r>
        <w:rPr>
          <w:b w:val="0"/>
          <w:sz w:val="20"/>
        </w:rPr>
        <w:t>Aantal storingen CCTV installatie.</w:t>
      </w:r>
      <w:bookmarkEnd w:id="93"/>
      <w:bookmarkEnd w:id="94"/>
      <w:bookmarkEnd w:id="95"/>
      <w:bookmarkEnd w:id="96"/>
    </w:p>
    <w:p w14:paraId="145AAA42" w14:textId="77777777" w:rsidR="00F3799F" w:rsidRDefault="00F3799F" w:rsidP="00F3799F">
      <w:pPr>
        <w:pStyle w:val="Heading2"/>
        <w:spacing w:line="240" w:lineRule="exact"/>
        <w:rPr>
          <w:b w:val="0"/>
          <w:sz w:val="20"/>
        </w:rPr>
      </w:pPr>
      <w:r>
        <w:rPr>
          <w:b w:val="0"/>
          <w:sz w:val="20"/>
        </w:rPr>
        <w:t xml:space="preserve"> </w:t>
      </w:r>
      <w:r>
        <w:rPr>
          <w:b w:val="0"/>
          <w:sz w:val="20"/>
        </w:rPr>
        <w:tab/>
      </w:r>
      <w:bookmarkStart w:id="97" w:name="_Toc277766996"/>
      <w:bookmarkStart w:id="98" w:name="_Toc377035830"/>
      <w:bookmarkStart w:id="99" w:name="_Toc378164163"/>
      <w:bookmarkStart w:id="100" w:name="_Toc390244735"/>
      <w:bookmarkStart w:id="101" w:name="_Toc393178653"/>
      <w:r w:rsidRPr="00C30340">
        <w:rPr>
          <w:b w:val="0"/>
          <w:sz w:val="20"/>
        </w:rPr>
        <w:t xml:space="preserve">Bijlage </w:t>
      </w:r>
      <w:r>
        <w:rPr>
          <w:b w:val="0"/>
          <w:sz w:val="20"/>
        </w:rPr>
        <w:t>5</w:t>
      </w:r>
      <w:r w:rsidRPr="00C30340">
        <w:rPr>
          <w:b w:val="0"/>
          <w:sz w:val="20"/>
        </w:rPr>
        <w:t xml:space="preserve">: </w:t>
      </w:r>
      <w:r>
        <w:rPr>
          <w:b w:val="0"/>
          <w:sz w:val="20"/>
        </w:rPr>
        <w:t xml:space="preserve">Aantal storingen </w:t>
      </w:r>
      <w:r w:rsidRPr="007A41FE">
        <w:rPr>
          <w:b w:val="0"/>
          <w:lang w:val="nl"/>
        </w:rPr>
        <w:t>brandblusinstallatie tunnel en hulpposten</w:t>
      </w:r>
      <w:bookmarkEnd w:id="97"/>
      <w:bookmarkEnd w:id="98"/>
      <w:bookmarkEnd w:id="99"/>
      <w:bookmarkEnd w:id="100"/>
      <w:r>
        <w:rPr>
          <w:b w:val="0"/>
          <w:lang w:val="nl"/>
        </w:rPr>
        <w:t>.</w:t>
      </w:r>
      <w:bookmarkEnd w:id="101"/>
    </w:p>
    <w:p w14:paraId="75425E8B" w14:textId="77777777" w:rsidR="00F3799F" w:rsidRPr="00B26C38" w:rsidRDefault="00F3799F" w:rsidP="00F3799F"/>
    <w:sectPr w:rsidR="00F3799F" w:rsidRPr="00B26C38" w:rsidSect="00560512">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BBB09" w14:textId="77777777" w:rsidR="00F3799F" w:rsidRDefault="00F3799F">
      <w:r>
        <w:separator/>
      </w:r>
    </w:p>
  </w:endnote>
  <w:endnote w:type="continuationSeparator" w:id="0">
    <w:p w14:paraId="31DF7AD8" w14:textId="77777777" w:rsidR="00F3799F" w:rsidRDefault="00F37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C1AC5" w14:textId="77777777" w:rsidR="001B560E" w:rsidRDefault="00F3799F" w:rsidP="009E6C3F">
    <w:pPr>
      <w:pStyle w:val="Huisstijl-Voorwaarden"/>
    </w:pPr>
    <w:r>
      <w:rPr>
        <w:sz w:val="20"/>
      </w:rPr>
      <mc:AlternateContent>
        <mc:Choice Requires="wps">
          <w:drawing>
            <wp:anchor distT="0" distB="0" distL="114300" distR="114300" simplePos="0" relativeHeight="251666432" behindDoc="0" locked="1" layoutInCell="1" allowOverlap="1" wp14:anchorId="4154B3B7" wp14:editId="697F4107">
              <wp:simplePos x="0" y="0"/>
              <wp:positionH relativeFrom="page">
                <wp:align>right</wp:align>
              </wp:positionH>
              <wp:positionV relativeFrom="page">
                <wp:posOffset>7518400</wp:posOffset>
              </wp:positionV>
              <wp:extent cx="2209800" cy="3048000"/>
              <wp:effectExtent l="0" t="0" r="0" b="0"/>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1B560E" w14:paraId="133B9579" w14:textId="77777777" w:rsidTr="001B560E">
                            <w:trPr>
                              <w:trHeight w:hRule="exact" w:val="4560"/>
                            </w:trPr>
                            <w:tc>
                              <w:tcPr>
                                <w:tcW w:w="2520" w:type="dxa"/>
                                <w:vAlign w:val="bottom"/>
                              </w:tcPr>
                              <w:p w14:paraId="410FB911" w14:textId="77777777" w:rsidR="001B560E" w:rsidRDefault="001B560E">
                                <w:pPr>
                                  <w:rPr>
                                    <w:rStyle w:val="Huisstijl-Kopje"/>
                                  </w:rPr>
                                </w:pPr>
                                <w:bookmarkStart w:id="15" w:name="bmVoettekstRechts2Even" w:colFirst="0" w:colLast="0"/>
                              </w:p>
                            </w:tc>
                          </w:tr>
                          <w:bookmarkEnd w:id="15"/>
                        </w:tbl>
                        <w:p w14:paraId="6FE203B1" w14:textId="77777777" w:rsidR="001B560E" w:rsidRDefault="001B560E" w:rsidP="009E6C3F"/>
                      </w:txbxContent>
                    </wps:txbx>
                    <wps:bodyPr rot="0" vert="horz" wrap="square" lIns="41021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4B3B7" id="_x0000_t202" coordsize="21600,21600" o:spt="202" path="m,l,21600r21600,l21600,xe">
              <v:stroke joinstyle="miter"/>
              <v:path gradientshapeok="t" o:connecttype="rect"/>
            </v:shapetype>
            <v:shape id="Text Box 14" o:spid="_x0000_s1030" type="#_x0000_t202" style="position:absolute;margin-left:122.8pt;margin-top:592pt;width:174pt;height:240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" filled="f" stroked="f">
              <v:textbox inset="32.3pt,0,0,0">
                <w:txbxContent>
                  <w:tbl>
                    <w:tblPr>
                      <w:tblW w:w="0" w:type="auto"/>
                      <w:tblLayout w:type="fixed"/>
                      <w:tblCellMar>
                        <w:left w:w="0" w:type="dxa"/>
                        <w:right w:w="0" w:type="dxa"/>
                      </w:tblCellMar>
                      <w:tblLook w:val="0000" w:firstRow="0" w:lastRow="0" w:firstColumn="0" w:lastColumn="0" w:noHBand="0" w:noVBand="0"/>
                    </w:tblPr>
                    <w:tblGrid>
                      <w:gridCol w:w="2520"/>
                    </w:tblGrid>
                    <w:tr w:rsidR="001B560E" w14:paraId="133B9579" w14:textId="77777777" w:rsidTr="001B560E">
                      <w:trPr>
                        <w:trHeight w:hRule="exact" w:val="4560"/>
                      </w:trPr>
                      <w:tc>
                        <w:tcPr>
                          <w:tcW w:w="2520" w:type="dxa"/>
                          <w:vAlign w:val="bottom"/>
                        </w:tcPr>
                        <w:p w14:paraId="410FB911" w14:textId="77777777" w:rsidR="001B560E" w:rsidRDefault="001B560E">
                          <w:pPr>
                            <w:rPr>
                              <w:rStyle w:val="Huisstijl-Kopje"/>
                            </w:rPr>
                          </w:pPr>
                          <w:bookmarkStart w:id="16" w:name="bmVoettekstRechts2Even" w:colFirst="0" w:colLast="0"/>
                        </w:p>
                      </w:tc>
                    </w:tr>
                    <w:bookmarkEnd w:id="16"/>
                  </w:tbl>
                  <w:p w14:paraId="6FE203B1" w14:textId="77777777" w:rsidR="001B560E" w:rsidRDefault="001B560E"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1B560E" w14:paraId="2A21CA92" w14:textId="77777777" w:rsidTr="001B560E">
      <w:tc>
        <w:tcPr>
          <w:tcW w:w="7080" w:type="dxa"/>
        </w:tcPr>
        <w:p w14:paraId="002BC499" w14:textId="77777777" w:rsidR="001B560E" w:rsidRDefault="001B560E" w:rsidP="009E6C3F">
          <w:pPr>
            <w:pStyle w:val="Huisstijl-Voorwaarden"/>
          </w:pPr>
          <w:bookmarkStart w:id="17" w:name="bmVoettekstLinks2Even" w:colFirst="0" w:colLast="0"/>
        </w:p>
      </w:tc>
    </w:tr>
    <w:bookmarkEnd w:id="17"/>
  </w:tbl>
  <w:p w14:paraId="6D65043A" w14:textId="77777777" w:rsidR="001B560E" w:rsidRDefault="001B56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327C1" w14:textId="77777777" w:rsidR="001B560E" w:rsidRDefault="00F3799F" w:rsidP="009E6C3F">
    <w:pPr>
      <w:pStyle w:val="Huisstijl-Voorwaarden"/>
    </w:pPr>
    <w:r>
      <w:rPr>
        <w:sz w:val="20"/>
      </w:rPr>
      <mc:AlternateContent>
        <mc:Choice Requires="wps">
          <w:drawing>
            <wp:anchor distT="0" distB="0" distL="114300" distR="114300" simplePos="0" relativeHeight="251663360" behindDoc="0" locked="1" layoutInCell="1" allowOverlap="1" wp14:anchorId="51EEA9AB" wp14:editId="4BEFF630">
              <wp:simplePos x="0" y="0"/>
              <wp:positionH relativeFrom="page">
                <wp:align>right</wp:align>
              </wp:positionH>
              <wp:positionV relativeFrom="page">
                <wp:posOffset>7518400</wp:posOffset>
              </wp:positionV>
              <wp:extent cx="2209800" cy="304800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1B560E" w14:paraId="27611788" w14:textId="77777777" w:rsidTr="001B560E">
                            <w:trPr>
                              <w:trHeight w:hRule="exact" w:val="4560"/>
                            </w:trPr>
                            <w:tc>
                              <w:tcPr>
                                <w:tcW w:w="2520" w:type="dxa"/>
                                <w:vAlign w:val="bottom"/>
                              </w:tcPr>
                              <w:p w14:paraId="47AF33C0" w14:textId="77777777" w:rsidR="001B560E" w:rsidRDefault="001B560E">
                                <w:pPr>
                                  <w:rPr>
                                    <w:rStyle w:val="Huisstijl-Kopje"/>
                                  </w:rPr>
                                </w:pPr>
                                <w:bookmarkStart w:id="18" w:name="bmVoettekstRechts2" w:colFirst="0" w:colLast="0"/>
                              </w:p>
                            </w:tc>
                          </w:tr>
                          <w:bookmarkEnd w:id="18"/>
                        </w:tbl>
                        <w:p w14:paraId="52D07A85" w14:textId="77777777" w:rsidR="001B560E" w:rsidRDefault="001B560E" w:rsidP="009E6C3F"/>
                      </w:txbxContent>
                    </wps:txbx>
                    <wps:bodyPr rot="0" vert="horz" wrap="square" lIns="41021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EA9AB" id="_x0000_t202" coordsize="21600,21600" o:spt="202" path="m,l,21600r21600,l21600,xe">
              <v:stroke joinstyle="miter"/>
              <v:path gradientshapeok="t" o:connecttype="rect"/>
            </v:shapetype>
            <v:shape id="_x0000_s1031" type="#_x0000_t202" style="position:absolute;margin-left:122.8pt;margin-top:592pt;width:174pt;height:240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" filled="f" stroked="f">
              <v:textbox inset="32.3pt,0,0,0">
                <w:txbxContent>
                  <w:tbl>
                    <w:tblPr>
                      <w:tblW w:w="0" w:type="auto"/>
                      <w:tblLayout w:type="fixed"/>
                      <w:tblCellMar>
                        <w:left w:w="0" w:type="dxa"/>
                        <w:right w:w="0" w:type="dxa"/>
                      </w:tblCellMar>
                      <w:tblLook w:val="0000" w:firstRow="0" w:lastRow="0" w:firstColumn="0" w:lastColumn="0" w:noHBand="0" w:noVBand="0"/>
                    </w:tblPr>
                    <w:tblGrid>
                      <w:gridCol w:w="2520"/>
                    </w:tblGrid>
                    <w:tr w:rsidR="001B560E" w14:paraId="27611788" w14:textId="77777777" w:rsidTr="001B560E">
                      <w:trPr>
                        <w:trHeight w:hRule="exact" w:val="4560"/>
                      </w:trPr>
                      <w:tc>
                        <w:tcPr>
                          <w:tcW w:w="2520" w:type="dxa"/>
                          <w:vAlign w:val="bottom"/>
                        </w:tcPr>
                        <w:p w14:paraId="47AF33C0" w14:textId="77777777" w:rsidR="001B560E" w:rsidRDefault="001B560E">
                          <w:pPr>
                            <w:rPr>
                              <w:rStyle w:val="Huisstijl-Kopje"/>
                            </w:rPr>
                          </w:pPr>
                          <w:bookmarkStart w:id="19" w:name="bmVoettekstRechts2" w:colFirst="0" w:colLast="0"/>
                        </w:p>
                      </w:tc>
                    </w:tr>
                    <w:bookmarkEnd w:id="19"/>
                  </w:tbl>
                  <w:p w14:paraId="52D07A85" w14:textId="77777777" w:rsidR="001B560E" w:rsidRDefault="001B560E"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1B560E" w14:paraId="25ED31D0" w14:textId="77777777" w:rsidTr="001B560E">
      <w:tc>
        <w:tcPr>
          <w:tcW w:w="7080" w:type="dxa"/>
        </w:tcPr>
        <w:p w14:paraId="48E8CC2A" w14:textId="77777777" w:rsidR="001B560E" w:rsidRDefault="001B560E" w:rsidP="009E6C3F">
          <w:pPr>
            <w:pStyle w:val="Huisstijl-Voorwaarden"/>
          </w:pPr>
          <w:bookmarkStart w:id="20" w:name="bmVoettekstLinks2" w:colFirst="0" w:colLast="0"/>
        </w:p>
      </w:tc>
    </w:tr>
    <w:bookmarkEnd w:id="20"/>
  </w:tbl>
  <w:p w14:paraId="179CC824" w14:textId="77777777" w:rsidR="001B560E" w:rsidRDefault="001B56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6942D" w14:textId="77777777" w:rsidR="001B560E" w:rsidRDefault="00F3799F" w:rsidP="009E6C3F">
    <w:pPr>
      <w:pStyle w:val="Huisstijl-Voorwaarden"/>
    </w:pPr>
    <w:r>
      <mc:AlternateContent>
        <mc:Choice Requires="wps">
          <w:drawing>
            <wp:anchor distT="0" distB="0" distL="114300" distR="114300" simplePos="0" relativeHeight="251664384" behindDoc="0" locked="1" layoutInCell="1" allowOverlap="1" wp14:anchorId="63D9400B" wp14:editId="207ACEE6">
              <wp:simplePos x="0" y="0"/>
              <wp:positionH relativeFrom="page">
                <wp:align>right</wp:align>
              </wp:positionH>
              <wp:positionV relativeFrom="page">
                <wp:posOffset>7521575</wp:posOffset>
              </wp:positionV>
              <wp:extent cx="1993900" cy="30480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1B560E" w14:paraId="06498A90" w14:textId="77777777" w:rsidTr="001B560E">
                            <w:trPr>
                              <w:trHeight w:hRule="exact" w:val="4560"/>
                            </w:trPr>
                            <w:tc>
                              <w:tcPr>
                                <w:tcW w:w="2520" w:type="dxa"/>
                                <w:vAlign w:val="bottom"/>
                              </w:tcPr>
                              <w:p w14:paraId="6F896DE3" w14:textId="77777777" w:rsidR="001B560E" w:rsidRPr="00034711" w:rsidRDefault="001B560E" w:rsidP="001B560E">
                                <w:pPr>
                                  <w:pStyle w:val="Huisstijl-Naw"/>
                                  <w:rPr>
                                    <w:rStyle w:val="Huisstijl-Kopje"/>
                                  </w:rPr>
                                </w:pPr>
                                <w:bookmarkStart w:id="35" w:name="bmVoettekstRechts1" w:colFirst="0" w:colLast="0"/>
                              </w:p>
                            </w:tc>
                          </w:tr>
                          <w:bookmarkEnd w:id="35"/>
                        </w:tbl>
                        <w:p w14:paraId="4E557BC5" w14:textId="77777777" w:rsidR="001B560E" w:rsidRDefault="001B560E" w:rsidP="009E6C3F"/>
                      </w:txbxContent>
                    </wps:txbx>
                    <wps:bodyPr rot="0" vert="horz" wrap="square" lIns="30988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9400B" id="_x0000_t202" coordsize="21600,21600" o:spt="202" path="m,l,21600r21600,l21600,xe">
              <v:stroke joinstyle="miter"/>
              <v:path gradientshapeok="t" o:connecttype="rect"/>
            </v:shapetype>
            <v:shape id="_x0000_s1035" type="#_x0000_t202" style="position:absolute;margin-left:105.8pt;margin-top:592.25pt;width:157pt;height:240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" filled="f" stroked="f">
              <v:textbox inset="24.4pt,0,0,0">
                <w:txbxContent>
                  <w:tbl>
                    <w:tblPr>
                      <w:tblW w:w="0" w:type="auto"/>
                      <w:tblLayout w:type="fixed"/>
                      <w:tblCellMar>
                        <w:left w:w="0" w:type="dxa"/>
                        <w:right w:w="0" w:type="dxa"/>
                      </w:tblCellMar>
                      <w:tblLook w:val="0000" w:firstRow="0" w:lastRow="0" w:firstColumn="0" w:lastColumn="0" w:noHBand="0" w:noVBand="0"/>
                    </w:tblPr>
                    <w:tblGrid>
                      <w:gridCol w:w="2520"/>
                    </w:tblGrid>
                    <w:tr w:rsidR="001B560E" w14:paraId="06498A90" w14:textId="77777777" w:rsidTr="001B560E">
                      <w:trPr>
                        <w:trHeight w:hRule="exact" w:val="4560"/>
                      </w:trPr>
                      <w:tc>
                        <w:tcPr>
                          <w:tcW w:w="2520" w:type="dxa"/>
                          <w:vAlign w:val="bottom"/>
                        </w:tcPr>
                        <w:p w14:paraId="6F896DE3" w14:textId="77777777" w:rsidR="001B560E" w:rsidRPr="00034711" w:rsidRDefault="001B560E" w:rsidP="001B560E">
                          <w:pPr>
                            <w:pStyle w:val="Huisstijl-Naw"/>
                            <w:rPr>
                              <w:rStyle w:val="Huisstijl-Kopje"/>
                            </w:rPr>
                          </w:pPr>
                          <w:bookmarkStart w:id="36" w:name="bmVoettekstRechts1" w:colFirst="0" w:colLast="0"/>
                        </w:p>
                      </w:tc>
                    </w:tr>
                    <w:bookmarkEnd w:id="36"/>
                  </w:tbl>
                  <w:p w14:paraId="4E557BC5" w14:textId="77777777" w:rsidR="001B560E" w:rsidRDefault="001B560E"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1B560E" w14:paraId="35D7AE64" w14:textId="77777777" w:rsidTr="001B560E">
      <w:tc>
        <w:tcPr>
          <w:tcW w:w="7080" w:type="dxa"/>
        </w:tcPr>
        <w:p w14:paraId="6A7F6F24" w14:textId="77777777" w:rsidR="001B560E" w:rsidRDefault="001B560E" w:rsidP="009E6C3F">
          <w:pPr>
            <w:pStyle w:val="Huisstijl-Voorwaarden"/>
          </w:pPr>
          <w:bookmarkStart w:id="37" w:name="bmVoettekstLinks1" w:colFirst="0" w:colLast="0"/>
        </w:p>
      </w:tc>
    </w:tr>
  </w:tbl>
  <w:bookmarkEnd w:id="37"/>
  <w:p w14:paraId="2E4A04E7" w14:textId="77777777" w:rsidR="001B560E" w:rsidRDefault="00F3799F">
    <w:pPr>
      <w:pStyle w:val="Footer"/>
    </w:pPr>
    <w:r>
      <w:rPr>
        <w:noProof/>
        <w:sz w:val="20"/>
      </w:rPr>
      <mc:AlternateContent>
        <mc:Choice Requires="wps">
          <w:drawing>
            <wp:anchor distT="0" distB="0" distL="114300" distR="114300" simplePos="0" relativeHeight="251658240" behindDoc="0" locked="1" layoutInCell="1" allowOverlap="1" wp14:anchorId="22600C6C" wp14:editId="59C94DEB">
              <wp:simplePos x="0" y="0"/>
              <wp:positionH relativeFrom="page">
                <wp:align>right</wp:align>
              </wp:positionH>
              <wp:positionV relativeFrom="page">
                <wp:posOffset>9372600</wp:posOffset>
              </wp:positionV>
              <wp:extent cx="1993900" cy="10668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00"/>
                          </w:tblGrid>
                          <w:tr w:rsidR="001B560E" w14:paraId="59874D35" w14:textId="77777777" w:rsidTr="00560512">
                            <w:trPr>
                              <w:cantSplit/>
                            </w:trPr>
                            <w:tc>
                              <w:tcPr>
                                <w:tcW w:w="2400" w:type="dxa"/>
                                <w:vAlign w:val="bottom"/>
                              </w:tcPr>
                              <w:p w14:paraId="27B8043D" w14:textId="77777777" w:rsidR="001B560E" w:rsidRDefault="001B560E">
                                <w:pPr>
                                  <w:spacing w:line="160" w:lineRule="exact"/>
                                  <w:rPr>
                                    <w:rStyle w:val="Huisstijl-Kopje"/>
                                  </w:rPr>
                                </w:pPr>
                                <w:bookmarkStart w:id="38" w:name="tblAkkoord1"/>
                              </w:p>
                            </w:tc>
                          </w:tr>
                          <w:tr w:rsidR="001B560E" w14:paraId="2D49F68F" w14:textId="77777777" w:rsidTr="00F3799F">
                            <w:trPr>
                              <w:cantSplit/>
                            </w:trPr>
                            <w:tc>
                              <w:tcPr>
                                <w:tcW w:w="2400" w:type="dxa"/>
                                <w:shd w:val="clear" w:color="auto" w:fill="auto"/>
                                <w:vAlign w:val="bottom"/>
                              </w:tcPr>
                              <w:p w14:paraId="36A9DB2C" w14:textId="77777777" w:rsidR="001B560E" w:rsidRDefault="001B560E">
                                <w:pPr>
                                  <w:spacing w:line="560" w:lineRule="exact"/>
                                </w:pPr>
                              </w:p>
                            </w:tc>
                          </w:tr>
                          <w:tr w:rsidR="001B560E" w14:paraId="40494E85" w14:textId="77777777" w:rsidTr="00560512">
                            <w:trPr>
                              <w:cantSplit/>
                            </w:trPr>
                            <w:tc>
                              <w:tcPr>
                                <w:tcW w:w="2400" w:type="dxa"/>
                                <w:vAlign w:val="bottom"/>
                              </w:tcPr>
                              <w:p w14:paraId="0984A20C" w14:textId="77777777" w:rsidR="001B560E" w:rsidRDefault="001B560E">
                                <w:pPr>
                                  <w:spacing w:line="160" w:lineRule="exact"/>
                                  <w:rPr>
                                    <w:rStyle w:val="Huisstijl-Kopje"/>
                                  </w:rPr>
                                </w:pPr>
                              </w:p>
                            </w:tc>
                          </w:tr>
                          <w:tr w:rsidR="001B560E" w14:paraId="1FE09E69" w14:textId="77777777" w:rsidTr="00F3799F">
                            <w:trPr>
                              <w:cantSplit/>
                            </w:trPr>
                            <w:tc>
                              <w:tcPr>
                                <w:tcW w:w="2400" w:type="dxa"/>
                                <w:shd w:val="clear" w:color="auto" w:fill="auto"/>
                                <w:vAlign w:val="bottom"/>
                              </w:tcPr>
                              <w:p w14:paraId="57562BF1" w14:textId="77777777" w:rsidR="001B560E" w:rsidRDefault="001B560E">
                                <w:pPr>
                                  <w:spacing w:line="560" w:lineRule="exact"/>
                                </w:pPr>
                              </w:p>
                            </w:tc>
                          </w:tr>
                          <w:bookmarkEnd w:id="38"/>
                        </w:tbl>
                        <w:p w14:paraId="0729DE2A" w14:textId="77777777" w:rsidR="001B560E" w:rsidRDefault="001B560E"/>
                        <w:p w14:paraId="6C3CB7B0" w14:textId="77777777" w:rsidR="001B560E" w:rsidRDefault="001B560E"/>
                      </w:txbxContent>
                    </wps:txbx>
                    <wps:bodyPr rot="0" vert="horz" wrap="square" lIns="30988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00C6C" id="Text Box 5" o:spid="_x0000_s1036" type="#_x0000_t202" style="position:absolute;margin-left:105.8pt;margin-top:738pt;width:157pt;height:84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" filled="f" stroked="f">
              <v:textbox inset="24.4pt,0,0,0">
                <w:txbxContent>
                  <w:tbl>
                    <w:tblPr>
                      <w:tblW w:w="0" w:type="auto"/>
                      <w:tblLayout w:type="fixed"/>
                      <w:tblCellMar>
                        <w:left w:w="0" w:type="dxa"/>
                        <w:right w:w="0" w:type="dxa"/>
                      </w:tblCellMar>
                      <w:tblLook w:val="0000" w:firstRow="0" w:lastRow="0" w:firstColumn="0" w:lastColumn="0" w:noHBand="0" w:noVBand="0"/>
                    </w:tblPr>
                    <w:tblGrid>
                      <w:gridCol w:w="2400"/>
                    </w:tblGrid>
                    <w:tr w:rsidR="001B560E" w14:paraId="59874D35" w14:textId="77777777" w:rsidTr="00560512">
                      <w:trPr>
                        <w:cantSplit/>
                      </w:trPr>
                      <w:tc>
                        <w:tcPr>
                          <w:tcW w:w="2400" w:type="dxa"/>
                          <w:vAlign w:val="bottom"/>
                        </w:tcPr>
                        <w:p w14:paraId="27B8043D" w14:textId="77777777" w:rsidR="001B560E" w:rsidRDefault="001B560E">
                          <w:pPr>
                            <w:spacing w:line="160" w:lineRule="exact"/>
                            <w:rPr>
                              <w:rStyle w:val="Huisstijl-Kopje"/>
                            </w:rPr>
                          </w:pPr>
                          <w:bookmarkStart w:id="39" w:name="tblAkkoord1"/>
                        </w:p>
                      </w:tc>
                    </w:tr>
                    <w:tr w:rsidR="001B560E" w14:paraId="2D49F68F" w14:textId="77777777" w:rsidTr="00F3799F">
                      <w:trPr>
                        <w:cantSplit/>
                      </w:trPr>
                      <w:tc>
                        <w:tcPr>
                          <w:tcW w:w="2400" w:type="dxa"/>
                          <w:shd w:val="clear" w:color="auto" w:fill="auto"/>
                          <w:vAlign w:val="bottom"/>
                        </w:tcPr>
                        <w:p w14:paraId="36A9DB2C" w14:textId="77777777" w:rsidR="001B560E" w:rsidRDefault="001B560E">
                          <w:pPr>
                            <w:spacing w:line="560" w:lineRule="exact"/>
                          </w:pPr>
                        </w:p>
                      </w:tc>
                    </w:tr>
                    <w:tr w:rsidR="001B560E" w14:paraId="40494E85" w14:textId="77777777" w:rsidTr="00560512">
                      <w:trPr>
                        <w:cantSplit/>
                      </w:trPr>
                      <w:tc>
                        <w:tcPr>
                          <w:tcW w:w="2400" w:type="dxa"/>
                          <w:vAlign w:val="bottom"/>
                        </w:tcPr>
                        <w:p w14:paraId="0984A20C" w14:textId="77777777" w:rsidR="001B560E" w:rsidRDefault="001B560E">
                          <w:pPr>
                            <w:spacing w:line="160" w:lineRule="exact"/>
                            <w:rPr>
                              <w:rStyle w:val="Huisstijl-Kopje"/>
                            </w:rPr>
                          </w:pPr>
                        </w:p>
                      </w:tc>
                    </w:tr>
                    <w:tr w:rsidR="001B560E" w14:paraId="1FE09E69" w14:textId="77777777" w:rsidTr="00F3799F">
                      <w:trPr>
                        <w:cantSplit/>
                      </w:trPr>
                      <w:tc>
                        <w:tcPr>
                          <w:tcW w:w="2400" w:type="dxa"/>
                          <w:shd w:val="clear" w:color="auto" w:fill="auto"/>
                          <w:vAlign w:val="bottom"/>
                        </w:tcPr>
                        <w:p w14:paraId="57562BF1" w14:textId="77777777" w:rsidR="001B560E" w:rsidRDefault="001B560E">
                          <w:pPr>
                            <w:spacing w:line="560" w:lineRule="exact"/>
                          </w:pPr>
                        </w:p>
                      </w:tc>
                    </w:tr>
                    <w:bookmarkEnd w:id="39"/>
                  </w:tbl>
                  <w:p w14:paraId="0729DE2A" w14:textId="77777777" w:rsidR="001B560E" w:rsidRDefault="001B560E"/>
                  <w:p w14:paraId="6C3CB7B0" w14:textId="77777777" w:rsidR="001B560E" w:rsidRDefault="001B560E"/>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20006" w14:textId="77777777" w:rsidR="00F3799F" w:rsidRDefault="00F3799F">
      <w:r>
        <w:separator/>
      </w:r>
    </w:p>
  </w:footnote>
  <w:footnote w:type="continuationSeparator" w:id="0">
    <w:p w14:paraId="013CE8A8" w14:textId="77777777" w:rsidR="00F3799F" w:rsidRDefault="00F379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149C5" w14:textId="77777777" w:rsidR="001B560E" w:rsidRDefault="00F3799F" w:rsidP="007D6F15">
    <w:r>
      <w:rPr>
        <w:noProof/>
        <w:sz w:val="20"/>
      </w:rPr>
      <mc:AlternateContent>
        <mc:Choice Requires="wps">
          <w:drawing>
            <wp:anchor distT="0" distB="0" distL="114300" distR="114300" simplePos="0" relativeHeight="251653119" behindDoc="0" locked="1" layoutInCell="0" allowOverlap="1" wp14:anchorId="62A7ACC5" wp14:editId="559BF016">
              <wp:simplePos x="0" y="0"/>
              <wp:positionH relativeFrom="page">
                <wp:posOffset>0</wp:posOffset>
              </wp:positionH>
              <wp:positionV relativeFrom="page">
                <wp:posOffset>0</wp:posOffset>
              </wp:positionV>
              <wp:extent cx="7578090" cy="30480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70" w:type="dxa"/>
                              <w:right w:w="70" w:type="dxa"/>
                            </w:tblCellMar>
                            <w:tblLook w:val="0000" w:firstRow="0" w:lastRow="0" w:firstColumn="0" w:lastColumn="0" w:noHBand="0" w:noVBand="0"/>
                          </w:tblPr>
                          <w:tblGrid>
                            <w:gridCol w:w="11984"/>
                          </w:tblGrid>
                          <w:tr w:rsidR="001B560E" w14:paraId="31C31F94" w14:textId="77777777" w:rsidTr="00175807">
                            <w:tc>
                              <w:tcPr>
                                <w:tcW w:w="11984" w:type="dxa"/>
                              </w:tcPr>
                              <w:p w14:paraId="1ABF238A" w14:textId="77777777" w:rsidR="001B560E" w:rsidRDefault="001B560E">
                                <w:bookmarkStart w:id="3" w:name="bmAfwLogo2EvenPag" w:colFirst="0" w:colLast="0"/>
                              </w:p>
                            </w:tc>
                          </w:tr>
                          <w:bookmarkEnd w:id="3"/>
                        </w:tbl>
                        <w:p w14:paraId="259F3E51" w14:textId="77777777" w:rsidR="001B560E" w:rsidRDefault="001B560E"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7ACC5" id="_x0000_t202" coordsize="21600,21600" o:spt="202" path="m,l,21600r21600,l21600,xe">
              <v:stroke joinstyle="miter"/>
              <v:path gradientshapeok="t" o:connecttype="rect"/>
            </v:shapetype>
            <v:shape id="Text Box 13" o:spid="_x0000_s1026" type="#_x0000_t202" style="position:absolute;margin-left:0;margin-top:0;width:596.7pt;height:240pt;z-index:25165311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" o:allowincell="f" filled="f" stroked="f">
              <v:textbox inset="0,0,0,0">
                <w:txbxContent>
                  <w:tbl>
                    <w:tblPr>
                      <w:tblW w:w="0" w:type="auto"/>
                      <w:tblLayout w:type="fixed"/>
                      <w:tblCellMar>
                        <w:left w:w="70" w:type="dxa"/>
                        <w:right w:w="70" w:type="dxa"/>
                      </w:tblCellMar>
                      <w:tblLook w:val="0000" w:firstRow="0" w:lastRow="0" w:firstColumn="0" w:lastColumn="0" w:noHBand="0" w:noVBand="0"/>
                    </w:tblPr>
                    <w:tblGrid>
                      <w:gridCol w:w="11984"/>
                    </w:tblGrid>
                    <w:tr w:rsidR="001B560E" w14:paraId="31C31F94" w14:textId="77777777" w:rsidTr="00175807">
                      <w:tc>
                        <w:tcPr>
                          <w:tcW w:w="11984" w:type="dxa"/>
                        </w:tcPr>
                        <w:p w14:paraId="1ABF238A" w14:textId="77777777" w:rsidR="001B560E" w:rsidRDefault="001B560E">
                          <w:bookmarkStart w:id="4" w:name="bmAfwLogo2EvenPag" w:colFirst="0" w:colLast="0"/>
                        </w:p>
                      </w:tc>
                    </w:tr>
                    <w:bookmarkEnd w:id="4"/>
                  </w:tbl>
                  <w:p w14:paraId="259F3E51" w14:textId="77777777" w:rsidR="001B560E" w:rsidRDefault="001B560E"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0288" behindDoc="0" locked="1" layoutInCell="1" allowOverlap="1" wp14:anchorId="5A5652C2" wp14:editId="3CB1C35B">
              <wp:simplePos x="0" y="0"/>
              <wp:positionH relativeFrom="page">
                <wp:align>right</wp:align>
              </wp:positionH>
              <wp:positionV relativeFrom="page">
                <wp:posOffset>355600</wp:posOffset>
              </wp:positionV>
              <wp:extent cx="2912745" cy="24384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1B560E" w14:paraId="1F7808C9" w14:textId="77777777">
                            <w:trPr>
                              <w:trHeight w:val="240"/>
                            </w:trPr>
                            <w:tc>
                              <w:tcPr>
                                <w:tcW w:w="1680" w:type="dxa"/>
                              </w:tcPr>
                              <w:p w14:paraId="1E9D7ABE" w14:textId="77777777" w:rsidR="00560512" w:rsidRPr="00560512" w:rsidRDefault="00560512">
                                <w:pPr>
                                  <w:rPr>
                                    <w:rStyle w:val="Huisstijl-Kopje"/>
                                  </w:rPr>
                                </w:pPr>
                                <w:bookmarkStart w:id="5" w:name="bmGegevens2EvenPag" w:colFirst="1" w:colLast="1"/>
                                <w:bookmarkStart w:id="6" w:name="bmGegevens2LinksEvenPag" w:colFirst="0" w:colLast="0"/>
                                <w:r w:rsidRPr="00560512">
                                  <w:rPr>
                                    <w:rStyle w:val="Huisstijl-Kopje"/>
                                  </w:rPr>
                                  <w:t>Revisie</w:t>
                                </w:r>
                              </w:p>
                              <w:p w14:paraId="4D15DBD6" w14:textId="77777777" w:rsidR="00560512" w:rsidRDefault="00560512">
                                <w:pPr>
                                  <w:rPr>
                                    <w:rStyle w:val="Huisstijl-Gegeven"/>
                                  </w:rPr>
                                </w:pPr>
                                <w:r w:rsidRPr="00560512">
                                  <w:rPr>
                                    <w:rStyle w:val="Huisstijl-Gegeven"/>
                                  </w:rPr>
                                  <w:t>2.0</w:t>
                                </w:r>
                              </w:p>
                              <w:p w14:paraId="3100D0E4" w14:textId="77777777" w:rsidR="00560512" w:rsidRPr="00560512" w:rsidRDefault="00560512">
                                <w:pPr>
                                  <w:rPr>
                                    <w:rStyle w:val="Huisstijl-Kopje"/>
                                  </w:rPr>
                                </w:pPr>
                                <w:r w:rsidRPr="00560512">
                                  <w:rPr>
                                    <w:rStyle w:val="Huisstijl-Kopje"/>
                                  </w:rPr>
                                  <w:t>Status</w:t>
                                </w:r>
                              </w:p>
                              <w:p w14:paraId="56161FC2" w14:textId="77777777" w:rsidR="00560512" w:rsidRDefault="00560512">
                                <w:pPr>
                                  <w:rPr>
                                    <w:rStyle w:val="Huisstijl-Gegeven"/>
                                  </w:rPr>
                                </w:pPr>
                                <w:r w:rsidRPr="00560512">
                                  <w:rPr>
                                    <w:rStyle w:val="Huisstijl-Gegeven"/>
                                  </w:rPr>
                                  <w:t>Definitief</w:t>
                                </w:r>
                              </w:p>
                              <w:p w14:paraId="3EAE72D5" w14:textId="77777777" w:rsidR="00560512" w:rsidRPr="00560512" w:rsidRDefault="00560512">
                                <w:pPr>
                                  <w:rPr>
                                    <w:rStyle w:val="Huisstijl-Kopje"/>
                                  </w:rPr>
                                </w:pPr>
                                <w:r w:rsidRPr="00560512">
                                  <w:rPr>
                                    <w:rStyle w:val="Huisstijl-Kopje"/>
                                  </w:rPr>
                                  <w:t>Blad</w:t>
                                </w:r>
                              </w:p>
                              <w:p w14:paraId="227C59BC" w14:textId="002CC782" w:rsidR="001B560E" w:rsidRPr="00560512" w:rsidRDefault="00560512">
                                <w:pPr>
                                  <w:rPr>
                                    <w:rStyle w:val="Huisstijl-Gegeven"/>
                                  </w:rPr>
                                </w:pPr>
                                <w:r w:rsidRPr="00560512">
                                  <w:rPr>
                                    <w:rStyle w:val="Huisstijl-Gegeven"/>
                                  </w:rPr>
                                  <w:fldChar w:fldCharType="begin"/>
                                </w:r>
                                <w:r w:rsidRPr="00560512">
                                  <w:rPr>
                                    <w:rStyle w:val="Huisstijl-Gegeven"/>
                                  </w:rPr>
                                  <w:instrText xml:space="preserve"> PAGE  \* MERGEFORMAT </w:instrText>
                                </w:r>
                                <w:r w:rsidRPr="00560512">
                                  <w:rPr>
                                    <w:rStyle w:val="Huisstijl-Gegeven"/>
                                  </w:rPr>
                                  <w:fldChar w:fldCharType="separate"/>
                                </w:r>
                                <w:r w:rsidRPr="00560512">
                                  <w:rPr>
                                    <w:rStyle w:val="Huisstijl-Gegeven"/>
                                  </w:rPr>
                                  <w:t>1</w:t>
                                </w:r>
                                <w:r w:rsidRPr="00560512">
                                  <w:rPr>
                                    <w:rStyle w:val="Huisstijl-Gegeven"/>
                                  </w:rPr>
                                  <w:fldChar w:fldCharType="end"/>
                                </w:r>
                                <w:r w:rsidRPr="00560512">
                                  <w:rPr>
                                    <w:rStyle w:val="Huisstijl-Gegeven"/>
                                  </w:rPr>
                                  <w:t xml:space="preserve"> van </w:t>
                                </w:r>
                                <w:r w:rsidRPr="00560512">
                                  <w:rPr>
                                    <w:rStyle w:val="Huisstijl-Gegeven"/>
                                  </w:rPr>
                                  <w:fldChar w:fldCharType="begin"/>
                                </w:r>
                                <w:r w:rsidRPr="00560512">
                                  <w:rPr>
                                    <w:rStyle w:val="Huisstijl-Gegeven"/>
                                  </w:rPr>
                                  <w:instrText xml:space="preserve"> NUMPAGES  \* MERGEFORMAT </w:instrText>
                                </w:r>
                                <w:r w:rsidRPr="00560512">
                                  <w:rPr>
                                    <w:rStyle w:val="Huisstijl-Gegeven"/>
                                  </w:rPr>
                                  <w:fldChar w:fldCharType="separate"/>
                                </w:r>
                                <w:r>
                                  <w:rPr>
                                    <w:rStyle w:val="Huisstijl-Gegeven"/>
                                  </w:rPr>
                                  <w:t>8</w:t>
                                </w:r>
                                <w:r w:rsidRPr="00560512">
                                  <w:rPr>
                                    <w:rStyle w:val="Huisstijl-Gegeven"/>
                                  </w:rPr>
                                  <w:fldChar w:fldCharType="end"/>
                                </w:r>
                              </w:p>
                            </w:tc>
                            <w:tc>
                              <w:tcPr>
                                <w:tcW w:w="2400" w:type="dxa"/>
                              </w:tcPr>
                              <w:p w14:paraId="2851A3A8" w14:textId="77777777" w:rsidR="00560512" w:rsidRPr="00560512" w:rsidRDefault="00560512">
                                <w:pPr>
                                  <w:rPr>
                                    <w:rStyle w:val="Huisstijl-Kopje"/>
                                  </w:rPr>
                                </w:pPr>
                                <w:r w:rsidRPr="00560512">
                                  <w:rPr>
                                    <w:rStyle w:val="Huisstijl-Kopje"/>
                                  </w:rPr>
                                  <w:t>Aanmaakdatum</w:t>
                                </w:r>
                              </w:p>
                              <w:p w14:paraId="600735FE" w14:textId="77777777" w:rsidR="00560512" w:rsidRDefault="00560512">
                                <w:pPr>
                                  <w:rPr>
                                    <w:rStyle w:val="Huisstijl-Gegeven"/>
                                  </w:rPr>
                                </w:pPr>
                                <w:r w:rsidRPr="00560512">
                                  <w:rPr>
                                    <w:rStyle w:val="Huisstijl-Gegeven"/>
                                  </w:rPr>
                                  <w:t>8 juli 2014</w:t>
                                </w:r>
                              </w:p>
                              <w:p w14:paraId="531AAF66" w14:textId="77777777" w:rsidR="00560512" w:rsidRPr="00560512" w:rsidRDefault="00560512">
                                <w:pPr>
                                  <w:rPr>
                                    <w:rStyle w:val="Huisstijl-Kopje"/>
                                  </w:rPr>
                                </w:pPr>
                                <w:r w:rsidRPr="00560512">
                                  <w:rPr>
                                    <w:rStyle w:val="Huisstijl-Kopje"/>
                                  </w:rPr>
                                  <w:t>Datum</w:t>
                                </w:r>
                              </w:p>
                              <w:p w14:paraId="25A73A51" w14:textId="77777777" w:rsidR="00560512" w:rsidRDefault="00560512">
                                <w:pPr>
                                  <w:rPr>
                                    <w:rStyle w:val="Huisstijl-Gegeven"/>
                                  </w:rPr>
                                </w:pPr>
                                <w:r w:rsidRPr="00560512">
                                  <w:rPr>
                                    <w:rStyle w:val="Huisstijl-Gegeven"/>
                                  </w:rPr>
                                  <w:t>15 juli 2014</w:t>
                                </w:r>
                              </w:p>
                              <w:p w14:paraId="7242531E" w14:textId="77777777" w:rsidR="00560512" w:rsidRPr="00560512" w:rsidRDefault="00560512">
                                <w:pPr>
                                  <w:rPr>
                                    <w:rStyle w:val="Huisstijl-Kopje"/>
                                  </w:rPr>
                                </w:pPr>
                                <w:r w:rsidRPr="00560512">
                                  <w:rPr>
                                    <w:rStyle w:val="Huisstijl-Kopje"/>
                                  </w:rPr>
                                  <w:t>Nummer</w:t>
                                </w:r>
                              </w:p>
                              <w:p w14:paraId="6A14150A" w14:textId="757B9A69" w:rsidR="001B560E" w:rsidRPr="00560512" w:rsidRDefault="00560512">
                                <w:pPr>
                                  <w:rPr>
                                    <w:rStyle w:val="Huisstijl-Gegeven"/>
                                  </w:rPr>
                                </w:pPr>
                                <w:r w:rsidRPr="00560512">
                                  <w:rPr>
                                    <w:rStyle w:val="Huisstijl-Gegeven"/>
                                  </w:rPr>
                                  <w:t>1407-01385</w:t>
                                </w:r>
                              </w:p>
                            </w:tc>
                          </w:tr>
                          <w:bookmarkEnd w:id="5"/>
                          <w:bookmarkEnd w:id="6"/>
                        </w:tbl>
                        <w:p w14:paraId="5AF5CCED" w14:textId="77777777" w:rsidR="001B560E" w:rsidRDefault="001B560E" w:rsidP="007D6F15"/>
                        <w:p w14:paraId="22C38BFF" w14:textId="77777777" w:rsidR="001B560E" w:rsidRDefault="001B560E" w:rsidP="007D6F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652C2" id="Text Box 12" o:spid="_x0000_s1027" type="#_x0000_t202" style="position:absolute;margin-left:178.15pt;margin-top:28pt;width:229.35pt;height:19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1B560E" w14:paraId="1F7808C9" w14:textId="77777777">
                      <w:trPr>
                        <w:trHeight w:val="240"/>
                      </w:trPr>
                      <w:tc>
                        <w:tcPr>
                          <w:tcW w:w="1680" w:type="dxa"/>
                        </w:tcPr>
                        <w:p w14:paraId="1E9D7ABE" w14:textId="77777777" w:rsidR="00560512" w:rsidRPr="00560512" w:rsidRDefault="00560512">
                          <w:pPr>
                            <w:rPr>
                              <w:rStyle w:val="Huisstijl-Kopje"/>
                            </w:rPr>
                          </w:pPr>
                          <w:bookmarkStart w:id="7" w:name="bmGegevens2EvenPag" w:colFirst="1" w:colLast="1"/>
                          <w:bookmarkStart w:id="8" w:name="bmGegevens2LinksEvenPag" w:colFirst="0" w:colLast="0"/>
                          <w:r w:rsidRPr="00560512">
                            <w:rPr>
                              <w:rStyle w:val="Huisstijl-Kopje"/>
                            </w:rPr>
                            <w:t>Revisie</w:t>
                          </w:r>
                        </w:p>
                        <w:p w14:paraId="4D15DBD6" w14:textId="77777777" w:rsidR="00560512" w:rsidRDefault="00560512">
                          <w:pPr>
                            <w:rPr>
                              <w:rStyle w:val="Huisstijl-Gegeven"/>
                            </w:rPr>
                          </w:pPr>
                          <w:r w:rsidRPr="00560512">
                            <w:rPr>
                              <w:rStyle w:val="Huisstijl-Gegeven"/>
                            </w:rPr>
                            <w:t>2.0</w:t>
                          </w:r>
                        </w:p>
                        <w:p w14:paraId="3100D0E4" w14:textId="77777777" w:rsidR="00560512" w:rsidRPr="00560512" w:rsidRDefault="00560512">
                          <w:pPr>
                            <w:rPr>
                              <w:rStyle w:val="Huisstijl-Kopje"/>
                            </w:rPr>
                          </w:pPr>
                          <w:r w:rsidRPr="00560512">
                            <w:rPr>
                              <w:rStyle w:val="Huisstijl-Kopje"/>
                            </w:rPr>
                            <w:t>Status</w:t>
                          </w:r>
                        </w:p>
                        <w:p w14:paraId="56161FC2" w14:textId="77777777" w:rsidR="00560512" w:rsidRDefault="00560512">
                          <w:pPr>
                            <w:rPr>
                              <w:rStyle w:val="Huisstijl-Gegeven"/>
                            </w:rPr>
                          </w:pPr>
                          <w:r w:rsidRPr="00560512">
                            <w:rPr>
                              <w:rStyle w:val="Huisstijl-Gegeven"/>
                            </w:rPr>
                            <w:t>Definitief</w:t>
                          </w:r>
                        </w:p>
                        <w:p w14:paraId="3EAE72D5" w14:textId="77777777" w:rsidR="00560512" w:rsidRPr="00560512" w:rsidRDefault="00560512">
                          <w:pPr>
                            <w:rPr>
                              <w:rStyle w:val="Huisstijl-Kopje"/>
                            </w:rPr>
                          </w:pPr>
                          <w:r w:rsidRPr="00560512">
                            <w:rPr>
                              <w:rStyle w:val="Huisstijl-Kopje"/>
                            </w:rPr>
                            <w:t>Blad</w:t>
                          </w:r>
                        </w:p>
                        <w:p w14:paraId="227C59BC" w14:textId="002CC782" w:rsidR="001B560E" w:rsidRPr="00560512" w:rsidRDefault="00560512">
                          <w:pPr>
                            <w:rPr>
                              <w:rStyle w:val="Huisstijl-Gegeven"/>
                            </w:rPr>
                          </w:pPr>
                          <w:r w:rsidRPr="00560512">
                            <w:rPr>
                              <w:rStyle w:val="Huisstijl-Gegeven"/>
                            </w:rPr>
                            <w:fldChar w:fldCharType="begin"/>
                          </w:r>
                          <w:r w:rsidRPr="00560512">
                            <w:rPr>
                              <w:rStyle w:val="Huisstijl-Gegeven"/>
                            </w:rPr>
                            <w:instrText xml:space="preserve"> PAGE  \* MERGEFORMAT </w:instrText>
                          </w:r>
                          <w:r w:rsidRPr="00560512">
                            <w:rPr>
                              <w:rStyle w:val="Huisstijl-Gegeven"/>
                            </w:rPr>
                            <w:fldChar w:fldCharType="separate"/>
                          </w:r>
                          <w:r w:rsidRPr="00560512">
                            <w:rPr>
                              <w:rStyle w:val="Huisstijl-Gegeven"/>
                            </w:rPr>
                            <w:t>1</w:t>
                          </w:r>
                          <w:r w:rsidRPr="00560512">
                            <w:rPr>
                              <w:rStyle w:val="Huisstijl-Gegeven"/>
                            </w:rPr>
                            <w:fldChar w:fldCharType="end"/>
                          </w:r>
                          <w:r w:rsidRPr="00560512">
                            <w:rPr>
                              <w:rStyle w:val="Huisstijl-Gegeven"/>
                            </w:rPr>
                            <w:t xml:space="preserve"> van </w:t>
                          </w:r>
                          <w:r w:rsidRPr="00560512">
                            <w:rPr>
                              <w:rStyle w:val="Huisstijl-Gegeven"/>
                            </w:rPr>
                            <w:fldChar w:fldCharType="begin"/>
                          </w:r>
                          <w:r w:rsidRPr="00560512">
                            <w:rPr>
                              <w:rStyle w:val="Huisstijl-Gegeven"/>
                            </w:rPr>
                            <w:instrText xml:space="preserve"> NUMPAGES  \* MERGEFORMAT </w:instrText>
                          </w:r>
                          <w:r w:rsidRPr="00560512">
                            <w:rPr>
                              <w:rStyle w:val="Huisstijl-Gegeven"/>
                            </w:rPr>
                            <w:fldChar w:fldCharType="separate"/>
                          </w:r>
                          <w:r>
                            <w:rPr>
                              <w:rStyle w:val="Huisstijl-Gegeven"/>
                            </w:rPr>
                            <w:t>8</w:t>
                          </w:r>
                          <w:r w:rsidRPr="00560512">
                            <w:rPr>
                              <w:rStyle w:val="Huisstijl-Gegeven"/>
                            </w:rPr>
                            <w:fldChar w:fldCharType="end"/>
                          </w:r>
                        </w:p>
                      </w:tc>
                      <w:tc>
                        <w:tcPr>
                          <w:tcW w:w="2400" w:type="dxa"/>
                        </w:tcPr>
                        <w:p w14:paraId="2851A3A8" w14:textId="77777777" w:rsidR="00560512" w:rsidRPr="00560512" w:rsidRDefault="00560512">
                          <w:pPr>
                            <w:rPr>
                              <w:rStyle w:val="Huisstijl-Kopje"/>
                            </w:rPr>
                          </w:pPr>
                          <w:r w:rsidRPr="00560512">
                            <w:rPr>
                              <w:rStyle w:val="Huisstijl-Kopje"/>
                            </w:rPr>
                            <w:t>Aanmaakdatum</w:t>
                          </w:r>
                        </w:p>
                        <w:p w14:paraId="600735FE" w14:textId="77777777" w:rsidR="00560512" w:rsidRDefault="00560512">
                          <w:pPr>
                            <w:rPr>
                              <w:rStyle w:val="Huisstijl-Gegeven"/>
                            </w:rPr>
                          </w:pPr>
                          <w:r w:rsidRPr="00560512">
                            <w:rPr>
                              <w:rStyle w:val="Huisstijl-Gegeven"/>
                            </w:rPr>
                            <w:t>8 juli 2014</w:t>
                          </w:r>
                        </w:p>
                        <w:p w14:paraId="531AAF66" w14:textId="77777777" w:rsidR="00560512" w:rsidRPr="00560512" w:rsidRDefault="00560512">
                          <w:pPr>
                            <w:rPr>
                              <w:rStyle w:val="Huisstijl-Kopje"/>
                            </w:rPr>
                          </w:pPr>
                          <w:r w:rsidRPr="00560512">
                            <w:rPr>
                              <w:rStyle w:val="Huisstijl-Kopje"/>
                            </w:rPr>
                            <w:t>Datum</w:t>
                          </w:r>
                        </w:p>
                        <w:p w14:paraId="25A73A51" w14:textId="77777777" w:rsidR="00560512" w:rsidRDefault="00560512">
                          <w:pPr>
                            <w:rPr>
                              <w:rStyle w:val="Huisstijl-Gegeven"/>
                            </w:rPr>
                          </w:pPr>
                          <w:r w:rsidRPr="00560512">
                            <w:rPr>
                              <w:rStyle w:val="Huisstijl-Gegeven"/>
                            </w:rPr>
                            <w:t>15 juli 2014</w:t>
                          </w:r>
                        </w:p>
                        <w:p w14:paraId="7242531E" w14:textId="77777777" w:rsidR="00560512" w:rsidRPr="00560512" w:rsidRDefault="00560512">
                          <w:pPr>
                            <w:rPr>
                              <w:rStyle w:val="Huisstijl-Kopje"/>
                            </w:rPr>
                          </w:pPr>
                          <w:r w:rsidRPr="00560512">
                            <w:rPr>
                              <w:rStyle w:val="Huisstijl-Kopje"/>
                            </w:rPr>
                            <w:t>Nummer</w:t>
                          </w:r>
                        </w:p>
                        <w:p w14:paraId="6A14150A" w14:textId="757B9A69" w:rsidR="001B560E" w:rsidRPr="00560512" w:rsidRDefault="00560512">
                          <w:pPr>
                            <w:rPr>
                              <w:rStyle w:val="Huisstijl-Gegeven"/>
                            </w:rPr>
                          </w:pPr>
                          <w:r w:rsidRPr="00560512">
                            <w:rPr>
                              <w:rStyle w:val="Huisstijl-Gegeven"/>
                            </w:rPr>
                            <w:t>1407-01385</w:t>
                          </w:r>
                        </w:p>
                      </w:tc>
                    </w:tr>
                    <w:bookmarkEnd w:id="7"/>
                    <w:bookmarkEnd w:id="8"/>
                  </w:tbl>
                  <w:p w14:paraId="5AF5CCED" w14:textId="77777777" w:rsidR="001B560E" w:rsidRDefault="001B560E" w:rsidP="007D6F15"/>
                  <w:p w14:paraId="22C38BFF" w14:textId="77777777" w:rsidR="001B560E" w:rsidRDefault="001B560E"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344C4" w14:textId="77777777" w:rsidR="001B560E" w:rsidRDefault="00F3799F">
    <w:r>
      <w:rPr>
        <w:noProof/>
        <w:sz w:val="20"/>
      </w:rPr>
      <mc:AlternateContent>
        <mc:Choice Requires="wps">
          <w:drawing>
            <wp:anchor distT="0" distB="0" distL="114300" distR="114300" simplePos="0" relativeHeight="251659264" behindDoc="0" locked="1" layoutInCell="1" allowOverlap="1" wp14:anchorId="0AA03C99" wp14:editId="40417872">
              <wp:simplePos x="0" y="0"/>
              <wp:positionH relativeFrom="page">
                <wp:align>right</wp:align>
              </wp:positionH>
              <wp:positionV relativeFrom="page">
                <wp:posOffset>355600</wp:posOffset>
              </wp:positionV>
              <wp:extent cx="2912745" cy="2438400"/>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1B560E" w14:paraId="5CA40136" w14:textId="77777777">
                            <w:trPr>
                              <w:trHeight w:val="240"/>
                            </w:trPr>
                            <w:tc>
                              <w:tcPr>
                                <w:tcW w:w="1680" w:type="dxa"/>
                              </w:tcPr>
                              <w:p w14:paraId="0FF9CCA0" w14:textId="77777777" w:rsidR="00560512" w:rsidRPr="00560512" w:rsidRDefault="00560512">
                                <w:pPr>
                                  <w:rPr>
                                    <w:rStyle w:val="Huisstijl-Kopje"/>
                                  </w:rPr>
                                </w:pPr>
                                <w:bookmarkStart w:id="9" w:name="bmGegevens2" w:colFirst="1" w:colLast="1"/>
                                <w:bookmarkStart w:id="10" w:name="bmGegevens2Links" w:colFirst="0" w:colLast="0"/>
                                <w:r w:rsidRPr="00560512">
                                  <w:rPr>
                                    <w:rStyle w:val="Huisstijl-Kopje"/>
                                  </w:rPr>
                                  <w:t>Revisie</w:t>
                                </w:r>
                              </w:p>
                              <w:p w14:paraId="6A80FF72" w14:textId="77777777" w:rsidR="00560512" w:rsidRDefault="00560512">
                                <w:pPr>
                                  <w:rPr>
                                    <w:rStyle w:val="Huisstijl-Gegeven"/>
                                  </w:rPr>
                                </w:pPr>
                                <w:r w:rsidRPr="00560512">
                                  <w:rPr>
                                    <w:rStyle w:val="Huisstijl-Gegeven"/>
                                  </w:rPr>
                                  <w:t>2.0</w:t>
                                </w:r>
                              </w:p>
                              <w:p w14:paraId="08177E72" w14:textId="77777777" w:rsidR="00560512" w:rsidRPr="00560512" w:rsidRDefault="00560512">
                                <w:pPr>
                                  <w:rPr>
                                    <w:rStyle w:val="Huisstijl-Kopje"/>
                                  </w:rPr>
                                </w:pPr>
                                <w:r w:rsidRPr="00560512">
                                  <w:rPr>
                                    <w:rStyle w:val="Huisstijl-Kopje"/>
                                  </w:rPr>
                                  <w:t>Status</w:t>
                                </w:r>
                              </w:p>
                              <w:p w14:paraId="4C7D0F8C" w14:textId="77777777" w:rsidR="00560512" w:rsidRDefault="00560512">
                                <w:pPr>
                                  <w:rPr>
                                    <w:rStyle w:val="Huisstijl-Gegeven"/>
                                  </w:rPr>
                                </w:pPr>
                                <w:r w:rsidRPr="00560512">
                                  <w:rPr>
                                    <w:rStyle w:val="Huisstijl-Gegeven"/>
                                  </w:rPr>
                                  <w:t>Definitief</w:t>
                                </w:r>
                              </w:p>
                              <w:p w14:paraId="10B17E3E" w14:textId="77777777" w:rsidR="00560512" w:rsidRPr="00560512" w:rsidRDefault="00560512">
                                <w:pPr>
                                  <w:rPr>
                                    <w:rStyle w:val="Huisstijl-Kopje"/>
                                  </w:rPr>
                                </w:pPr>
                                <w:r w:rsidRPr="00560512">
                                  <w:rPr>
                                    <w:rStyle w:val="Huisstijl-Kopje"/>
                                  </w:rPr>
                                  <w:t>Blad</w:t>
                                </w:r>
                              </w:p>
                              <w:p w14:paraId="1BA858C4" w14:textId="0B089A60" w:rsidR="001B560E" w:rsidRPr="00560512" w:rsidRDefault="00560512">
                                <w:pPr>
                                  <w:rPr>
                                    <w:rStyle w:val="Huisstijl-Gegeven"/>
                                  </w:rPr>
                                </w:pPr>
                                <w:r w:rsidRPr="00560512">
                                  <w:rPr>
                                    <w:rStyle w:val="Huisstijl-Gegeven"/>
                                  </w:rPr>
                                  <w:fldChar w:fldCharType="begin"/>
                                </w:r>
                                <w:r w:rsidRPr="00560512">
                                  <w:rPr>
                                    <w:rStyle w:val="Huisstijl-Gegeven"/>
                                  </w:rPr>
                                  <w:instrText xml:space="preserve"> PAGE  \* MERGEFORMAT </w:instrText>
                                </w:r>
                                <w:r w:rsidRPr="00560512">
                                  <w:rPr>
                                    <w:rStyle w:val="Huisstijl-Gegeven"/>
                                  </w:rPr>
                                  <w:fldChar w:fldCharType="separate"/>
                                </w:r>
                                <w:r w:rsidR="007229EA">
                                  <w:rPr>
                                    <w:rStyle w:val="Huisstijl-Gegeven"/>
                                  </w:rPr>
                                  <w:t>2</w:t>
                                </w:r>
                                <w:r w:rsidRPr="00560512">
                                  <w:rPr>
                                    <w:rStyle w:val="Huisstijl-Gegeven"/>
                                  </w:rPr>
                                  <w:fldChar w:fldCharType="end"/>
                                </w:r>
                                <w:r w:rsidRPr="00560512">
                                  <w:rPr>
                                    <w:rStyle w:val="Huisstijl-Gegeven"/>
                                  </w:rPr>
                                  <w:t xml:space="preserve"> van </w:t>
                                </w:r>
                                <w:r w:rsidRPr="00560512">
                                  <w:rPr>
                                    <w:rStyle w:val="Huisstijl-Gegeven"/>
                                  </w:rPr>
                                  <w:fldChar w:fldCharType="begin"/>
                                </w:r>
                                <w:r w:rsidRPr="00560512">
                                  <w:rPr>
                                    <w:rStyle w:val="Huisstijl-Gegeven"/>
                                  </w:rPr>
                                  <w:instrText xml:space="preserve"> NUMPAGES  \* MERGEFORMAT </w:instrText>
                                </w:r>
                                <w:r w:rsidRPr="00560512">
                                  <w:rPr>
                                    <w:rStyle w:val="Huisstijl-Gegeven"/>
                                  </w:rPr>
                                  <w:fldChar w:fldCharType="separate"/>
                                </w:r>
                                <w:r w:rsidR="007229EA">
                                  <w:rPr>
                                    <w:rStyle w:val="Huisstijl-Gegeven"/>
                                  </w:rPr>
                                  <w:t>8</w:t>
                                </w:r>
                                <w:r w:rsidRPr="00560512">
                                  <w:rPr>
                                    <w:rStyle w:val="Huisstijl-Gegeven"/>
                                  </w:rPr>
                                  <w:fldChar w:fldCharType="end"/>
                                </w:r>
                              </w:p>
                            </w:tc>
                            <w:tc>
                              <w:tcPr>
                                <w:tcW w:w="2400" w:type="dxa"/>
                              </w:tcPr>
                              <w:p w14:paraId="0B9E148E" w14:textId="77777777" w:rsidR="00560512" w:rsidRPr="00560512" w:rsidRDefault="00560512">
                                <w:pPr>
                                  <w:rPr>
                                    <w:rStyle w:val="Huisstijl-Kopje"/>
                                  </w:rPr>
                                </w:pPr>
                                <w:r w:rsidRPr="00560512">
                                  <w:rPr>
                                    <w:rStyle w:val="Huisstijl-Kopje"/>
                                  </w:rPr>
                                  <w:t>Datum opgesteld</w:t>
                                </w:r>
                              </w:p>
                              <w:p w14:paraId="4DC8A772" w14:textId="77777777" w:rsidR="00560512" w:rsidRDefault="00560512">
                                <w:pPr>
                                  <w:rPr>
                                    <w:rStyle w:val="Huisstijl-Gegeven"/>
                                  </w:rPr>
                                </w:pPr>
                                <w:r w:rsidRPr="00560512">
                                  <w:rPr>
                                    <w:rStyle w:val="Huisstijl-Gegeven"/>
                                  </w:rPr>
                                  <w:t>8 juli 2014</w:t>
                                </w:r>
                              </w:p>
                              <w:p w14:paraId="385A1DDA" w14:textId="77777777" w:rsidR="00560512" w:rsidRPr="00560512" w:rsidRDefault="00560512">
                                <w:pPr>
                                  <w:rPr>
                                    <w:rStyle w:val="Huisstijl-Kopje"/>
                                  </w:rPr>
                                </w:pPr>
                                <w:r w:rsidRPr="00560512">
                                  <w:rPr>
                                    <w:rStyle w:val="Huisstijl-Kopje"/>
                                  </w:rPr>
                                  <w:t>Datum gewijzigd</w:t>
                                </w:r>
                              </w:p>
                              <w:p w14:paraId="6734E7DE" w14:textId="77777777" w:rsidR="00560512" w:rsidRDefault="00560512">
                                <w:pPr>
                                  <w:rPr>
                                    <w:rStyle w:val="Huisstijl-Gegeven"/>
                                  </w:rPr>
                                </w:pPr>
                                <w:r w:rsidRPr="00560512">
                                  <w:rPr>
                                    <w:rStyle w:val="Huisstijl-Gegeven"/>
                                  </w:rPr>
                                  <w:t>15 juli 2014</w:t>
                                </w:r>
                              </w:p>
                              <w:p w14:paraId="461D92EA" w14:textId="77777777" w:rsidR="00560512" w:rsidRPr="00560512" w:rsidRDefault="00560512">
                                <w:pPr>
                                  <w:rPr>
                                    <w:rStyle w:val="Huisstijl-Kopje"/>
                                  </w:rPr>
                                </w:pPr>
                                <w:r w:rsidRPr="00560512">
                                  <w:rPr>
                                    <w:rStyle w:val="Huisstijl-Kopje"/>
                                  </w:rPr>
                                  <w:t>Nummer</w:t>
                                </w:r>
                              </w:p>
                              <w:p w14:paraId="43458249" w14:textId="7799F8BD" w:rsidR="001B560E" w:rsidRPr="00560512" w:rsidRDefault="00560512">
                                <w:pPr>
                                  <w:rPr>
                                    <w:rStyle w:val="Huisstijl-Gegeven"/>
                                  </w:rPr>
                                </w:pPr>
                                <w:r w:rsidRPr="00560512">
                                  <w:rPr>
                                    <w:rStyle w:val="Huisstijl-Gegeven"/>
                                  </w:rPr>
                                  <w:t>1407-01385</w:t>
                                </w:r>
                              </w:p>
                            </w:tc>
                          </w:tr>
                          <w:bookmarkEnd w:id="9"/>
                          <w:bookmarkEnd w:id="10"/>
                        </w:tbl>
                        <w:p w14:paraId="1ACF5487" w14:textId="77777777" w:rsidR="001B560E" w:rsidRDefault="001B560E"/>
                        <w:p w14:paraId="1EEA85B4" w14:textId="77777777" w:rsidR="001B560E" w:rsidRDefault="001B560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03C99" id="_x0000_t202" coordsize="21600,21600" o:spt="202" path="m,l,21600r21600,l21600,xe">
              <v:stroke joinstyle="miter"/>
              <v:path gradientshapeok="t" o:connecttype="rect"/>
            </v:shapetype>
            <v:shape id="Text Box 8" o:spid="_x0000_s1028" type="#_x0000_t202" style="position:absolute;margin-left:178.15pt;margin-top:28pt;width:229.35pt;height:192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1B560E" w14:paraId="5CA40136" w14:textId="77777777">
                      <w:trPr>
                        <w:trHeight w:val="240"/>
                      </w:trPr>
                      <w:tc>
                        <w:tcPr>
                          <w:tcW w:w="1680" w:type="dxa"/>
                        </w:tcPr>
                        <w:p w14:paraId="0FF9CCA0" w14:textId="77777777" w:rsidR="00560512" w:rsidRPr="00560512" w:rsidRDefault="00560512">
                          <w:pPr>
                            <w:rPr>
                              <w:rStyle w:val="Huisstijl-Kopje"/>
                            </w:rPr>
                          </w:pPr>
                          <w:bookmarkStart w:id="11" w:name="bmGegevens2" w:colFirst="1" w:colLast="1"/>
                          <w:bookmarkStart w:id="12" w:name="bmGegevens2Links" w:colFirst="0" w:colLast="0"/>
                          <w:r w:rsidRPr="00560512">
                            <w:rPr>
                              <w:rStyle w:val="Huisstijl-Kopje"/>
                            </w:rPr>
                            <w:t>Revisie</w:t>
                          </w:r>
                        </w:p>
                        <w:p w14:paraId="6A80FF72" w14:textId="77777777" w:rsidR="00560512" w:rsidRDefault="00560512">
                          <w:pPr>
                            <w:rPr>
                              <w:rStyle w:val="Huisstijl-Gegeven"/>
                            </w:rPr>
                          </w:pPr>
                          <w:r w:rsidRPr="00560512">
                            <w:rPr>
                              <w:rStyle w:val="Huisstijl-Gegeven"/>
                            </w:rPr>
                            <w:t>2.0</w:t>
                          </w:r>
                        </w:p>
                        <w:p w14:paraId="08177E72" w14:textId="77777777" w:rsidR="00560512" w:rsidRPr="00560512" w:rsidRDefault="00560512">
                          <w:pPr>
                            <w:rPr>
                              <w:rStyle w:val="Huisstijl-Kopje"/>
                            </w:rPr>
                          </w:pPr>
                          <w:r w:rsidRPr="00560512">
                            <w:rPr>
                              <w:rStyle w:val="Huisstijl-Kopje"/>
                            </w:rPr>
                            <w:t>Status</w:t>
                          </w:r>
                        </w:p>
                        <w:p w14:paraId="4C7D0F8C" w14:textId="77777777" w:rsidR="00560512" w:rsidRDefault="00560512">
                          <w:pPr>
                            <w:rPr>
                              <w:rStyle w:val="Huisstijl-Gegeven"/>
                            </w:rPr>
                          </w:pPr>
                          <w:r w:rsidRPr="00560512">
                            <w:rPr>
                              <w:rStyle w:val="Huisstijl-Gegeven"/>
                            </w:rPr>
                            <w:t>Definitief</w:t>
                          </w:r>
                        </w:p>
                        <w:p w14:paraId="10B17E3E" w14:textId="77777777" w:rsidR="00560512" w:rsidRPr="00560512" w:rsidRDefault="00560512">
                          <w:pPr>
                            <w:rPr>
                              <w:rStyle w:val="Huisstijl-Kopje"/>
                            </w:rPr>
                          </w:pPr>
                          <w:r w:rsidRPr="00560512">
                            <w:rPr>
                              <w:rStyle w:val="Huisstijl-Kopje"/>
                            </w:rPr>
                            <w:t>Blad</w:t>
                          </w:r>
                        </w:p>
                        <w:p w14:paraId="1BA858C4" w14:textId="0B089A60" w:rsidR="001B560E" w:rsidRPr="00560512" w:rsidRDefault="00560512">
                          <w:pPr>
                            <w:rPr>
                              <w:rStyle w:val="Huisstijl-Gegeven"/>
                            </w:rPr>
                          </w:pPr>
                          <w:r w:rsidRPr="00560512">
                            <w:rPr>
                              <w:rStyle w:val="Huisstijl-Gegeven"/>
                            </w:rPr>
                            <w:fldChar w:fldCharType="begin"/>
                          </w:r>
                          <w:r w:rsidRPr="00560512">
                            <w:rPr>
                              <w:rStyle w:val="Huisstijl-Gegeven"/>
                            </w:rPr>
                            <w:instrText xml:space="preserve"> PAGE  \* MERGEFORMAT </w:instrText>
                          </w:r>
                          <w:r w:rsidRPr="00560512">
                            <w:rPr>
                              <w:rStyle w:val="Huisstijl-Gegeven"/>
                            </w:rPr>
                            <w:fldChar w:fldCharType="separate"/>
                          </w:r>
                          <w:r w:rsidR="007229EA">
                            <w:rPr>
                              <w:rStyle w:val="Huisstijl-Gegeven"/>
                            </w:rPr>
                            <w:t>2</w:t>
                          </w:r>
                          <w:r w:rsidRPr="00560512">
                            <w:rPr>
                              <w:rStyle w:val="Huisstijl-Gegeven"/>
                            </w:rPr>
                            <w:fldChar w:fldCharType="end"/>
                          </w:r>
                          <w:r w:rsidRPr="00560512">
                            <w:rPr>
                              <w:rStyle w:val="Huisstijl-Gegeven"/>
                            </w:rPr>
                            <w:t xml:space="preserve"> van </w:t>
                          </w:r>
                          <w:r w:rsidRPr="00560512">
                            <w:rPr>
                              <w:rStyle w:val="Huisstijl-Gegeven"/>
                            </w:rPr>
                            <w:fldChar w:fldCharType="begin"/>
                          </w:r>
                          <w:r w:rsidRPr="00560512">
                            <w:rPr>
                              <w:rStyle w:val="Huisstijl-Gegeven"/>
                            </w:rPr>
                            <w:instrText xml:space="preserve"> NUMPAGES  \* MERGEFORMAT </w:instrText>
                          </w:r>
                          <w:r w:rsidRPr="00560512">
                            <w:rPr>
                              <w:rStyle w:val="Huisstijl-Gegeven"/>
                            </w:rPr>
                            <w:fldChar w:fldCharType="separate"/>
                          </w:r>
                          <w:r w:rsidR="007229EA">
                            <w:rPr>
                              <w:rStyle w:val="Huisstijl-Gegeven"/>
                            </w:rPr>
                            <w:t>8</w:t>
                          </w:r>
                          <w:r w:rsidRPr="00560512">
                            <w:rPr>
                              <w:rStyle w:val="Huisstijl-Gegeven"/>
                            </w:rPr>
                            <w:fldChar w:fldCharType="end"/>
                          </w:r>
                        </w:p>
                      </w:tc>
                      <w:tc>
                        <w:tcPr>
                          <w:tcW w:w="2400" w:type="dxa"/>
                        </w:tcPr>
                        <w:p w14:paraId="0B9E148E" w14:textId="77777777" w:rsidR="00560512" w:rsidRPr="00560512" w:rsidRDefault="00560512">
                          <w:pPr>
                            <w:rPr>
                              <w:rStyle w:val="Huisstijl-Kopje"/>
                            </w:rPr>
                          </w:pPr>
                          <w:r w:rsidRPr="00560512">
                            <w:rPr>
                              <w:rStyle w:val="Huisstijl-Kopje"/>
                            </w:rPr>
                            <w:t>Datum opgesteld</w:t>
                          </w:r>
                        </w:p>
                        <w:p w14:paraId="4DC8A772" w14:textId="77777777" w:rsidR="00560512" w:rsidRDefault="00560512">
                          <w:pPr>
                            <w:rPr>
                              <w:rStyle w:val="Huisstijl-Gegeven"/>
                            </w:rPr>
                          </w:pPr>
                          <w:r w:rsidRPr="00560512">
                            <w:rPr>
                              <w:rStyle w:val="Huisstijl-Gegeven"/>
                            </w:rPr>
                            <w:t>8 juli 2014</w:t>
                          </w:r>
                        </w:p>
                        <w:p w14:paraId="385A1DDA" w14:textId="77777777" w:rsidR="00560512" w:rsidRPr="00560512" w:rsidRDefault="00560512">
                          <w:pPr>
                            <w:rPr>
                              <w:rStyle w:val="Huisstijl-Kopje"/>
                            </w:rPr>
                          </w:pPr>
                          <w:r w:rsidRPr="00560512">
                            <w:rPr>
                              <w:rStyle w:val="Huisstijl-Kopje"/>
                            </w:rPr>
                            <w:t>Datum gewijzigd</w:t>
                          </w:r>
                        </w:p>
                        <w:p w14:paraId="6734E7DE" w14:textId="77777777" w:rsidR="00560512" w:rsidRDefault="00560512">
                          <w:pPr>
                            <w:rPr>
                              <w:rStyle w:val="Huisstijl-Gegeven"/>
                            </w:rPr>
                          </w:pPr>
                          <w:r w:rsidRPr="00560512">
                            <w:rPr>
                              <w:rStyle w:val="Huisstijl-Gegeven"/>
                            </w:rPr>
                            <w:t>15 juli 2014</w:t>
                          </w:r>
                        </w:p>
                        <w:p w14:paraId="461D92EA" w14:textId="77777777" w:rsidR="00560512" w:rsidRPr="00560512" w:rsidRDefault="00560512">
                          <w:pPr>
                            <w:rPr>
                              <w:rStyle w:val="Huisstijl-Kopje"/>
                            </w:rPr>
                          </w:pPr>
                          <w:r w:rsidRPr="00560512">
                            <w:rPr>
                              <w:rStyle w:val="Huisstijl-Kopje"/>
                            </w:rPr>
                            <w:t>Nummer</w:t>
                          </w:r>
                        </w:p>
                        <w:p w14:paraId="43458249" w14:textId="7799F8BD" w:rsidR="001B560E" w:rsidRPr="00560512" w:rsidRDefault="00560512">
                          <w:pPr>
                            <w:rPr>
                              <w:rStyle w:val="Huisstijl-Gegeven"/>
                            </w:rPr>
                          </w:pPr>
                          <w:r w:rsidRPr="00560512">
                            <w:rPr>
                              <w:rStyle w:val="Huisstijl-Gegeven"/>
                            </w:rPr>
                            <w:t>1407-01385</w:t>
                          </w:r>
                        </w:p>
                      </w:tc>
                    </w:tr>
                    <w:bookmarkEnd w:id="11"/>
                    <w:bookmarkEnd w:id="12"/>
                  </w:tbl>
                  <w:p w14:paraId="1ACF5487" w14:textId="77777777" w:rsidR="001B560E" w:rsidRDefault="001B560E"/>
                  <w:p w14:paraId="1EEA85B4" w14:textId="77777777" w:rsidR="001B560E" w:rsidRDefault="001B560E"/>
                </w:txbxContent>
              </v:textbox>
              <w10:wrap anchorx="page" anchory="page"/>
              <w10:anchorlock/>
            </v:shape>
          </w:pict>
        </mc:Fallback>
      </mc:AlternateContent>
    </w:r>
    <w:r>
      <w:rPr>
        <w:noProof/>
        <w:sz w:val="20"/>
      </w:rPr>
      <mc:AlternateContent>
        <mc:Choice Requires="wps">
          <w:drawing>
            <wp:anchor distT="0" distB="0" distL="114300" distR="114300" simplePos="0" relativeHeight="251654144" behindDoc="0" locked="1" layoutInCell="0" allowOverlap="1" wp14:anchorId="2AB69677" wp14:editId="11E99615">
              <wp:simplePos x="0" y="0"/>
              <wp:positionH relativeFrom="page">
                <wp:posOffset>0</wp:posOffset>
              </wp:positionH>
              <wp:positionV relativeFrom="page">
                <wp:posOffset>0</wp:posOffset>
              </wp:positionV>
              <wp:extent cx="7578090" cy="1676400"/>
              <wp:effectExtent l="0" t="0" r="381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1B560E" w14:paraId="0628941C" w14:textId="77777777">
                            <w:trPr>
                              <w:trHeight w:hRule="exact" w:val="2720"/>
                            </w:trPr>
                            <w:tc>
                              <w:tcPr>
                                <w:tcW w:w="11920" w:type="dxa"/>
                              </w:tcPr>
                              <w:p w14:paraId="03198C50" w14:textId="5E3F62EA" w:rsidR="001B560E" w:rsidRDefault="00560512" w:rsidP="00560512">
                                <w:bookmarkStart w:id="13" w:name="bmAfwLogo2" w:colFirst="0" w:colLast="0"/>
                                <w:r>
                                  <w:rPr>
                                    <w:noProof/>
                                  </w:rPr>
                                  <w:drawing>
                                    <wp:inline distT="0" distB="0" distL="0" distR="0" wp14:anchorId="40C2823A" wp14:editId="492F64BE">
                                      <wp:extent cx="2311017" cy="684915"/>
                                      <wp:effectExtent l="0" t="0" r="0" b="127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11017" cy="684915"/>
                                              </a:xfrm>
                                              <a:prstGeom prst="rect">
                                                <a:avLst/>
                                              </a:prstGeom>
                                            </pic:spPr>
                                          </pic:pic>
                                        </a:graphicData>
                                      </a:graphic>
                                    </wp:inline>
                                  </w:drawing>
                                </w:r>
                              </w:p>
                            </w:tc>
                          </w:tr>
                          <w:bookmarkEnd w:id="13"/>
                        </w:tbl>
                        <w:p w14:paraId="5DC6AEBE" w14:textId="77777777" w:rsidR="001B560E" w:rsidRDefault="001B560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69677" id="Text Box 7" o:spid="_x0000_s1029" type="#_x0000_t202" style="position:absolute;margin-left:0;margin-top:0;width:596.7pt;height:1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1B560E" w14:paraId="0628941C" w14:textId="77777777">
                      <w:trPr>
                        <w:trHeight w:hRule="exact" w:val="2720"/>
                      </w:trPr>
                      <w:tc>
                        <w:tcPr>
                          <w:tcW w:w="11920" w:type="dxa"/>
                        </w:tcPr>
                        <w:p w14:paraId="03198C50" w14:textId="5E3F62EA" w:rsidR="001B560E" w:rsidRDefault="00560512" w:rsidP="00560512">
                          <w:bookmarkStart w:id="14" w:name="bmAfwLogo2" w:colFirst="0" w:colLast="0"/>
                          <w:r>
                            <w:rPr>
                              <w:noProof/>
                            </w:rPr>
                            <w:drawing>
                              <wp:inline distT="0" distB="0" distL="0" distR="0" wp14:anchorId="40C2823A" wp14:editId="492F64BE">
                                <wp:extent cx="2311017" cy="684915"/>
                                <wp:effectExtent l="0" t="0" r="0" b="127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11017" cy="684915"/>
                                        </a:xfrm>
                                        <a:prstGeom prst="rect">
                                          <a:avLst/>
                                        </a:prstGeom>
                                      </pic:spPr>
                                    </pic:pic>
                                  </a:graphicData>
                                </a:graphic>
                              </wp:inline>
                            </w:drawing>
                          </w:r>
                        </w:p>
                      </w:tc>
                    </w:tr>
                    <w:bookmarkEnd w:id="14"/>
                  </w:tbl>
                  <w:p w14:paraId="5DC6AEBE" w14:textId="77777777" w:rsidR="001B560E" w:rsidRDefault="001B560E"/>
                </w:txbxContent>
              </v:textbox>
              <w10:wrap anchorx="page" anchory="page"/>
              <w10:anchorlock/>
            </v:shape>
          </w:pict>
        </mc:Fallback>
      </mc:AlternateContent>
    </w:r>
  </w:p>
  <w:p w14:paraId="0AA1E268" w14:textId="77777777" w:rsidR="001B560E" w:rsidRDefault="001B560E"/>
  <w:p w14:paraId="7F776307" w14:textId="77777777" w:rsidR="001B560E" w:rsidRDefault="001B560E"/>
  <w:p w14:paraId="221F0D0A" w14:textId="77777777" w:rsidR="001B560E" w:rsidRDefault="001B560E"/>
  <w:p w14:paraId="1C43F819" w14:textId="77777777" w:rsidR="001B560E" w:rsidRDefault="001B560E"/>
  <w:p w14:paraId="7691AB26" w14:textId="77777777" w:rsidR="001B560E" w:rsidRDefault="001B560E"/>
  <w:p w14:paraId="4D5FC95D" w14:textId="77777777" w:rsidR="001B560E" w:rsidRDefault="001B560E"/>
  <w:p w14:paraId="6EBCD8A9" w14:textId="77777777" w:rsidR="001B560E" w:rsidRDefault="001B560E"/>
  <w:p w14:paraId="5DD0D077" w14:textId="77777777" w:rsidR="001B560E" w:rsidRDefault="001B560E"/>
  <w:p w14:paraId="2EDA55D9" w14:textId="77777777" w:rsidR="001B560E" w:rsidRDefault="001B560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61FBA" w14:textId="77777777" w:rsidR="001B560E" w:rsidRDefault="00F3799F">
    <w:r>
      <w:rPr>
        <w:noProof/>
        <w:sz w:val="20"/>
      </w:rPr>
      <mc:AlternateContent>
        <mc:Choice Requires="wps">
          <w:drawing>
            <wp:anchor distT="0" distB="0" distL="114300" distR="114300" simplePos="0" relativeHeight="251657216" behindDoc="0" locked="1" layoutInCell="1" allowOverlap="1" wp14:anchorId="4FC46CF3" wp14:editId="3D947421">
              <wp:simplePos x="0" y="0"/>
              <wp:positionH relativeFrom="page">
                <wp:align>right</wp:align>
              </wp:positionH>
              <wp:positionV relativeFrom="page">
                <wp:posOffset>4000500</wp:posOffset>
              </wp:positionV>
              <wp:extent cx="1993900" cy="36576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1B560E" w14:paraId="6CD2A425" w14:textId="77777777" w:rsidTr="004A11E8">
                            <w:tc>
                              <w:tcPr>
                                <w:tcW w:w="2520" w:type="dxa"/>
                              </w:tcPr>
                              <w:p w14:paraId="7D929D98" w14:textId="77777777" w:rsidR="00560512" w:rsidRPr="00560512" w:rsidRDefault="00560512">
                                <w:pPr>
                                  <w:rPr>
                                    <w:rStyle w:val="Huisstijl-Kopje"/>
                                  </w:rPr>
                                </w:pPr>
                                <w:bookmarkStart w:id="21" w:name="bmGegevens1" w:colFirst="0" w:colLast="0"/>
                                <w:r w:rsidRPr="00560512">
                                  <w:rPr>
                                    <w:rStyle w:val="Huisstijl-Kopje"/>
                                  </w:rPr>
                                  <w:t>Datum opgesteld</w:t>
                                </w:r>
                              </w:p>
                              <w:p w14:paraId="0979C9AC" w14:textId="77777777" w:rsidR="00560512" w:rsidRDefault="00560512">
                                <w:pPr>
                                  <w:rPr>
                                    <w:rStyle w:val="Huisstijl-Gegeven"/>
                                  </w:rPr>
                                </w:pPr>
                                <w:r w:rsidRPr="00560512">
                                  <w:rPr>
                                    <w:rStyle w:val="Huisstijl-Gegeven"/>
                                  </w:rPr>
                                  <w:t>8 juli 2014</w:t>
                                </w:r>
                              </w:p>
                              <w:p w14:paraId="7F8450C5" w14:textId="77777777" w:rsidR="00560512" w:rsidRPr="00560512" w:rsidRDefault="00560512">
                                <w:pPr>
                                  <w:rPr>
                                    <w:rStyle w:val="Huisstijl-Kopje"/>
                                  </w:rPr>
                                </w:pPr>
                                <w:r w:rsidRPr="00560512">
                                  <w:rPr>
                                    <w:rStyle w:val="Huisstijl-Kopje"/>
                                  </w:rPr>
                                  <w:t>Datum gewijzigd</w:t>
                                </w:r>
                              </w:p>
                              <w:p w14:paraId="3DA6B2B6" w14:textId="77777777" w:rsidR="00560512" w:rsidRDefault="00560512">
                                <w:pPr>
                                  <w:rPr>
                                    <w:rStyle w:val="Huisstijl-Gegeven"/>
                                  </w:rPr>
                                </w:pPr>
                                <w:r w:rsidRPr="00560512">
                                  <w:rPr>
                                    <w:rStyle w:val="Huisstijl-Gegeven"/>
                                  </w:rPr>
                                  <w:t>15 juli 2014</w:t>
                                </w:r>
                              </w:p>
                              <w:p w14:paraId="342C135E" w14:textId="77777777" w:rsidR="00560512" w:rsidRPr="00560512" w:rsidRDefault="00560512">
                                <w:pPr>
                                  <w:rPr>
                                    <w:rStyle w:val="Huisstijl-Kopje"/>
                                  </w:rPr>
                                </w:pPr>
                                <w:r w:rsidRPr="00560512">
                                  <w:rPr>
                                    <w:rStyle w:val="Huisstijl-Kopje"/>
                                  </w:rPr>
                                  <w:t>Nummer</w:t>
                                </w:r>
                              </w:p>
                              <w:p w14:paraId="3877BE7B" w14:textId="77777777" w:rsidR="00560512" w:rsidRDefault="00560512">
                                <w:pPr>
                                  <w:rPr>
                                    <w:rStyle w:val="Huisstijl-Gegeven"/>
                                  </w:rPr>
                                </w:pPr>
                                <w:r w:rsidRPr="00560512">
                                  <w:rPr>
                                    <w:rStyle w:val="Huisstijl-Gegeven"/>
                                  </w:rPr>
                                  <w:t>1407-01385</w:t>
                                </w:r>
                              </w:p>
                              <w:p w14:paraId="1B07CA61" w14:textId="77777777" w:rsidR="00560512" w:rsidRPr="00560512" w:rsidRDefault="00560512">
                                <w:pPr>
                                  <w:rPr>
                                    <w:rStyle w:val="Huisstijl-Kopje"/>
                                  </w:rPr>
                                </w:pPr>
                                <w:r w:rsidRPr="00560512">
                                  <w:rPr>
                                    <w:rStyle w:val="Huisstijl-Kopje"/>
                                  </w:rPr>
                                  <w:t>Revisie</w:t>
                                </w:r>
                              </w:p>
                              <w:p w14:paraId="32844463" w14:textId="77777777" w:rsidR="00560512" w:rsidRDefault="00560512">
                                <w:pPr>
                                  <w:rPr>
                                    <w:rStyle w:val="Huisstijl-Gegeven"/>
                                  </w:rPr>
                                </w:pPr>
                                <w:r w:rsidRPr="00560512">
                                  <w:rPr>
                                    <w:rStyle w:val="Huisstijl-Gegeven"/>
                                  </w:rPr>
                                  <w:t>2.0</w:t>
                                </w:r>
                              </w:p>
                              <w:p w14:paraId="1C24E8CE" w14:textId="77777777" w:rsidR="00560512" w:rsidRPr="00560512" w:rsidRDefault="00560512">
                                <w:pPr>
                                  <w:rPr>
                                    <w:rStyle w:val="Huisstijl-Kopje"/>
                                  </w:rPr>
                                </w:pPr>
                                <w:r w:rsidRPr="00560512">
                                  <w:rPr>
                                    <w:rStyle w:val="Huisstijl-Kopje"/>
                                  </w:rPr>
                                  <w:t>Status</w:t>
                                </w:r>
                              </w:p>
                              <w:p w14:paraId="7285422F" w14:textId="77777777" w:rsidR="00560512" w:rsidRDefault="00560512">
                                <w:pPr>
                                  <w:rPr>
                                    <w:rStyle w:val="Huisstijl-Gegeven"/>
                                  </w:rPr>
                                </w:pPr>
                                <w:r w:rsidRPr="00560512">
                                  <w:rPr>
                                    <w:rStyle w:val="Huisstijl-Gegeven"/>
                                  </w:rPr>
                                  <w:t>Definitief</w:t>
                                </w:r>
                              </w:p>
                              <w:p w14:paraId="756AA5D1" w14:textId="77777777" w:rsidR="00560512" w:rsidRPr="00560512" w:rsidRDefault="00560512">
                                <w:pPr>
                                  <w:rPr>
                                    <w:rStyle w:val="Huisstijl-Kopje"/>
                                  </w:rPr>
                                </w:pPr>
                                <w:r w:rsidRPr="00560512">
                                  <w:rPr>
                                    <w:rStyle w:val="Huisstijl-Kopje"/>
                                  </w:rPr>
                                  <w:t>Blad</w:t>
                                </w:r>
                              </w:p>
                              <w:p w14:paraId="349C576C" w14:textId="300FFCD9" w:rsidR="001B560E" w:rsidRPr="00560512" w:rsidRDefault="00560512">
                                <w:pPr>
                                  <w:rPr>
                                    <w:rStyle w:val="Huisstijl-Gegeven"/>
                                  </w:rPr>
                                </w:pPr>
                                <w:r w:rsidRPr="00560512">
                                  <w:rPr>
                                    <w:rStyle w:val="Huisstijl-Gegeven"/>
                                  </w:rPr>
                                  <w:fldChar w:fldCharType="begin"/>
                                </w:r>
                                <w:r w:rsidRPr="00560512">
                                  <w:rPr>
                                    <w:rStyle w:val="Huisstijl-Gegeven"/>
                                  </w:rPr>
                                  <w:instrText xml:space="preserve"> PAGE  \* MERGEFORMAT </w:instrText>
                                </w:r>
                                <w:r w:rsidRPr="00560512">
                                  <w:rPr>
                                    <w:rStyle w:val="Huisstijl-Gegeven"/>
                                  </w:rPr>
                                  <w:fldChar w:fldCharType="separate"/>
                                </w:r>
                                <w:r w:rsidR="007229EA">
                                  <w:rPr>
                                    <w:rStyle w:val="Huisstijl-Gegeven"/>
                                  </w:rPr>
                                  <w:t>1</w:t>
                                </w:r>
                                <w:r w:rsidRPr="00560512">
                                  <w:rPr>
                                    <w:rStyle w:val="Huisstijl-Gegeven"/>
                                  </w:rPr>
                                  <w:fldChar w:fldCharType="end"/>
                                </w:r>
                                <w:r w:rsidRPr="00560512">
                                  <w:rPr>
                                    <w:rStyle w:val="Huisstijl-Gegeven"/>
                                  </w:rPr>
                                  <w:t xml:space="preserve"> van </w:t>
                                </w:r>
                                <w:r w:rsidRPr="00560512">
                                  <w:rPr>
                                    <w:rStyle w:val="Huisstijl-Gegeven"/>
                                  </w:rPr>
                                  <w:fldChar w:fldCharType="begin"/>
                                </w:r>
                                <w:r w:rsidRPr="00560512">
                                  <w:rPr>
                                    <w:rStyle w:val="Huisstijl-Gegeven"/>
                                  </w:rPr>
                                  <w:instrText xml:space="preserve"> NUMPAGES  \* MERGEFORMAT </w:instrText>
                                </w:r>
                                <w:r w:rsidRPr="00560512">
                                  <w:rPr>
                                    <w:rStyle w:val="Huisstijl-Gegeven"/>
                                  </w:rPr>
                                  <w:fldChar w:fldCharType="separate"/>
                                </w:r>
                                <w:r w:rsidR="007229EA">
                                  <w:rPr>
                                    <w:rStyle w:val="Huisstijl-Gegeven"/>
                                  </w:rPr>
                                  <w:t>1</w:t>
                                </w:r>
                                <w:r w:rsidRPr="00560512">
                                  <w:rPr>
                                    <w:rStyle w:val="Huisstijl-Gegeven"/>
                                  </w:rPr>
                                  <w:fldChar w:fldCharType="end"/>
                                </w:r>
                              </w:p>
                            </w:tc>
                          </w:tr>
                          <w:tr w:rsidR="001B560E" w14:paraId="01CCD0C3" w14:textId="77777777" w:rsidTr="005605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67F01E71" w14:textId="77777777" w:rsidR="001B560E" w:rsidRDefault="001B560E">
                                <w:pPr>
                                  <w:rPr>
                                    <w:rStyle w:val="Huisstijl-Kopje"/>
                                  </w:rPr>
                                </w:pPr>
                                <w:bookmarkStart w:id="22" w:name="bmKopieKopjeB1" w:colFirst="0" w:colLast="0"/>
                                <w:bookmarkEnd w:id="21"/>
                              </w:p>
                            </w:tc>
                          </w:tr>
                          <w:tr w:rsidR="001B560E" w14:paraId="0117287A" w14:textId="77777777" w:rsidTr="00F379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2971780C" w14:textId="77777777" w:rsidR="001B560E" w:rsidRDefault="001B560E">
                                <w:pPr>
                                  <w:spacing w:before="180"/>
                                  <w:ind w:left="120" w:right="120"/>
                                </w:pPr>
                                <w:bookmarkStart w:id="23" w:name="bmKopieB1" w:colFirst="0" w:colLast="0"/>
                                <w:bookmarkEnd w:id="22"/>
                              </w:p>
                            </w:tc>
                          </w:tr>
                          <w:bookmarkEnd w:id="23"/>
                        </w:tbl>
                        <w:p w14:paraId="707878B4" w14:textId="77777777" w:rsidR="001B560E" w:rsidRDefault="001B560E"/>
                      </w:txbxContent>
                    </wps:txbx>
                    <wps:bodyPr rot="0" vert="horz" wrap="square" lIns="30988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46CF3" id="_x0000_t202" coordsize="21600,21600" o:spt="202" path="m,l,21600r21600,l21600,xe">
              <v:stroke joinstyle="miter"/>
              <v:path gradientshapeok="t" o:connecttype="rect"/>
            </v:shapetype>
            <v:shape id="Text Box 4" o:spid="_x0000_s1032" type="#_x0000_t202" style="position:absolute;margin-left:105.8pt;margin-top:315pt;width:157pt;height:4in;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" filled="f" stroked="f">
              <v:textbox inset="24.4pt,0,0,0">
                <w:txbxContent>
                  <w:tbl>
                    <w:tblPr>
                      <w:tblW w:w="0" w:type="auto"/>
                      <w:tblLayout w:type="fixed"/>
                      <w:tblCellMar>
                        <w:left w:w="0" w:type="dxa"/>
                        <w:right w:w="0" w:type="dxa"/>
                      </w:tblCellMar>
                      <w:tblLook w:val="0000" w:firstRow="0" w:lastRow="0" w:firstColumn="0" w:lastColumn="0" w:noHBand="0" w:noVBand="0"/>
                    </w:tblPr>
                    <w:tblGrid>
                      <w:gridCol w:w="2520"/>
                    </w:tblGrid>
                    <w:tr w:rsidR="001B560E" w14:paraId="6CD2A425" w14:textId="77777777" w:rsidTr="004A11E8">
                      <w:tc>
                        <w:tcPr>
                          <w:tcW w:w="2520" w:type="dxa"/>
                        </w:tcPr>
                        <w:p w14:paraId="7D929D98" w14:textId="77777777" w:rsidR="00560512" w:rsidRPr="00560512" w:rsidRDefault="00560512">
                          <w:pPr>
                            <w:rPr>
                              <w:rStyle w:val="Huisstijl-Kopje"/>
                            </w:rPr>
                          </w:pPr>
                          <w:bookmarkStart w:id="24" w:name="bmGegevens1" w:colFirst="0" w:colLast="0"/>
                          <w:r w:rsidRPr="00560512">
                            <w:rPr>
                              <w:rStyle w:val="Huisstijl-Kopje"/>
                            </w:rPr>
                            <w:t>Datum opgesteld</w:t>
                          </w:r>
                        </w:p>
                        <w:p w14:paraId="0979C9AC" w14:textId="77777777" w:rsidR="00560512" w:rsidRDefault="00560512">
                          <w:pPr>
                            <w:rPr>
                              <w:rStyle w:val="Huisstijl-Gegeven"/>
                            </w:rPr>
                          </w:pPr>
                          <w:r w:rsidRPr="00560512">
                            <w:rPr>
                              <w:rStyle w:val="Huisstijl-Gegeven"/>
                            </w:rPr>
                            <w:t>8 juli 2014</w:t>
                          </w:r>
                        </w:p>
                        <w:p w14:paraId="7F8450C5" w14:textId="77777777" w:rsidR="00560512" w:rsidRPr="00560512" w:rsidRDefault="00560512">
                          <w:pPr>
                            <w:rPr>
                              <w:rStyle w:val="Huisstijl-Kopje"/>
                            </w:rPr>
                          </w:pPr>
                          <w:r w:rsidRPr="00560512">
                            <w:rPr>
                              <w:rStyle w:val="Huisstijl-Kopje"/>
                            </w:rPr>
                            <w:t>Datum gewijzigd</w:t>
                          </w:r>
                        </w:p>
                        <w:p w14:paraId="3DA6B2B6" w14:textId="77777777" w:rsidR="00560512" w:rsidRDefault="00560512">
                          <w:pPr>
                            <w:rPr>
                              <w:rStyle w:val="Huisstijl-Gegeven"/>
                            </w:rPr>
                          </w:pPr>
                          <w:r w:rsidRPr="00560512">
                            <w:rPr>
                              <w:rStyle w:val="Huisstijl-Gegeven"/>
                            </w:rPr>
                            <w:t>15 juli 2014</w:t>
                          </w:r>
                        </w:p>
                        <w:p w14:paraId="342C135E" w14:textId="77777777" w:rsidR="00560512" w:rsidRPr="00560512" w:rsidRDefault="00560512">
                          <w:pPr>
                            <w:rPr>
                              <w:rStyle w:val="Huisstijl-Kopje"/>
                            </w:rPr>
                          </w:pPr>
                          <w:r w:rsidRPr="00560512">
                            <w:rPr>
                              <w:rStyle w:val="Huisstijl-Kopje"/>
                            </w:rPr>
                            <w:t>Nummer</w:t>
                          </w:r>
                        </w:p>
                        <w:p w14:paraId="3877BE7B" w14:textId="77777777" w:rsidR="00560512" w:rsidRDefault="00560512">
                          <w:pPr>
                            <w:rPr>
                              <w:rStyle w:val="Huisstijl-Gegeven"/>
                            </w:rPr>
                          </w:pPr>
                          <w:r w:rsidRPr="00560512">
                            <w:rPr>
                              <w:rStyle w:val="Huisstijl-Gegeven"/>
                            </w:rPr>
                            <w:t>1407-01385</w:t>
                          </w:r>
                        </w:p>
                        <w:p w14:paraId="1B07CA61" w14:textId="77777777" w:rsidR="00560512" w:rsidRPr="00560512" w:rsidRDefault="00560512">
                          <w:pPr>
                            <w:rPr>
                              <w:rStyle w:val="Huisstijl-Kopje"/>
                            </w:rPr>
                          </w:pPr>
                          <w:r w:rsidRPr="00560512">
                            <w:rPr>
                              <w:rStyle w:val="Huisstijl-Kopje"/>
                            </w:rPr>
                            <w:t>Revisie</w:t>
                          </w:r>
                        </w:p>
                        <w:p w14:paraId="32844463" w14:textId="77777777" w:rsidR="00560512" w:rsidRDefault="00560512">
                          <w:pPr>
                            <w:rPr>
                              <w:rStyle w:val="Huisstijl-Gegeven"/>
                            </w:rPr>
                          </w:pPr>
                          <w:r w:rsidRPr="00560512">
                            <w:rPr>
                              <w:rStyle w:val="Huisstijl-Gegeven"/>
                            </w:rPr>
                            <w:t>2.0</w:t>
                          </w:r>
                        </w:p>
                        <w:p w14:paraId="1C24E8CE" w14:textId="77777777" w:rsidR="00560512" w:rsidRPr="00560512" w:rsidRDefault="00560512">
                          <w:pPr>
                            <w:rPr>
                              <w:rStyle w:val="Huisstijl-Kopje"/>
                            </w:rPr>
                          </w:pPr>
                          <w:r w:rsidRPr="00560512">
                            <w:rPr>
                              <w:rStyle w:val="Huisstijl-Kopje"/>
                            </w:rPr>
                            <w:t>Status</w:t>
                          </w:r>
                        </w:p>
                        <w:p w14:paraId="7285422F" w14:textId="77777777" w:rsidR="00560512" w:rsidRDefault="00560512">
                          <w:pPr>
                            <w:rPr>
                              <w:rStyle w:val="Huisstijl-Gegeven"/>
                            </w:rPr>
                          </w:pPr>
                          <w:r w:rsidRPr="00560512">
                            <w:rPr>
                              <w:rStyle w:val="Huisstijl-Gegeven"/>
                            </w:rPr>
                            <w:t>Definitief</w:t>
                          </w:r>
                        </w:p>
                        <w:p w14:paraId="756AA5D1" w14:textId="77777777" w:rsidR="00560512" w:rsidRPr="00560512" w:rsidRDefault="00560512">
                          <w:pPr>
                            <w:rPr>
                              <w:rStyle w:val="Huisstijl-Kopje"/>
                            </w:rPr>
                          </w:pPr>
                          <w:r w:rsidRPr="00560512">
                            <w:rPr>
                              <w:rStyle w:val="Huisstijl-Kopje"/>
                            </w:rPr>
                            <w:t>Blad</w:t>
                          </w:r>
                        </w:p>
                        <w:p w14:paraId="349C576C" w14:textId="300FFCD9" w:rsidR="001B560E" w:rsidRPr="00560512" w:rsidRDefault="00560512">
                          <w:pPr>
                            <w:rPr>
                              <w:rStyle w:val="Huisstijl-Gegeven"/>
                            </w:rPr>
                          </w:pPr>
                          <w:r w:rsidRPr="00560512">
                            <w:rPr>
                              <w:rStyle w:val="Huisstijl-Gegeven"/>
                            </w:rPr>
                            <w:fldChar w:fldCharType="begin"/>
                          </w:r>
                          <w:r w:rsidRPr="00560512">
                            <w:rPr>
                              <w:rStyle w:val="Huisstijl-Gegeven"/>
                            </w:rPr>
                            <w:instrText xml:space="preserve"> PAGE  \* MERGEFORMAT </w:instrText>
                          </w:r>
                          <w:r w:rsidRPr="00560512">
                            <w:rPr>
                              <w:rStyle w:val="Huisstijl-Gegeven"/>
                            </w:rPr>
                            <w:fldChar w:fldCharType="separate"/>
                          </w:r>
                          <w:r w:rsidR="007229EA">
                            <w:rPr>
                              <w:rStyle w:val="Huisstijl-Gegeven"/>
                            </w:rPr>
                            <w:t>1</w:t>
                          </w:r>
                          <w:r w:rsidRPr="00560512">
                            <w:rPr>
                              <w:rStyle w:val="Huisstijl-Gegeven"/>
                            </w:rPr>
                            <w:fldChar w:fldCharType="end"/>
                          </w:r>
                          <w:r w:rsidRPr="00560512">
                            <w:rPr>
                              <w:rStyle w:val="Huisstijl-Gegeven"/>
                            </w:rPr>
                            <w:t xml:space="preserve"> van </w:t>
                          </w:r>
                          <w:r w:rsidRPr="00560512">
                            <w:rPr>
                              <w:rStyle w:val="Huisstijl-Gegeven"/>
                            </w:rPr>
                            <w:fldChar w:fldCharType="begin"/>
                          </w:r>
                          <w:r w:rsidRPr="00560512">
                            <w:rPr>
                              <w:rStyle w:val="Huisstijl-Gegeven"/>
                            </w:rPr>
                            <w:instrText xml:space="preserve"> NUMPAGES  \* MERGEFORMAT </w:instrText>
                          </w:r>
                          <w:r w:rsidRPr="00560512">
                            <w:rPr>
                              <w:rStyle w:val="Huisstijl-Gegeven"/>
                            </w:rPr>
                            <w:fldChar w:fldCharType="separate"/>
                          </w:r>
                          <w:r w:rsidR="007229EA">
                            <w:rPr>
                              <w:rStyle w:val="Huisstijl-Gegeven"/>
                            </w:rPr>
                            <w:t>1</w:t>
                          </w:r>
                          <w:r w:rsidRPr="00560512">
                            <w:rPr>
                              <w:rStyle w:val="Huisstijl-Gegeven"/>
                            </w:rPr>
                            <w:fldChar w:fldCharType="end"/>
                          </w:r>
                        </w:p>
                      </w:tc>
                    </w:tr>
                    <w:tr w:rsidR="001B560E" w14:paraId="01CCD0C3" w14:textId="77777777" w:rsidTr="005605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67F01E71" w14:textId="77777777" w:rsidR="001B560E" w:rsidRDefault="001B560E">
                          <w:pPr>
                            <w:rPr>
                              <w:rStyle w:val="Huisstijl-Kopje"/>
                            </w:rPr>
                          </w:pPr>
                          <w:bookmarkStart w:id="25" w:name="bmKopieKopjeB1" w:colFirst="0" w:colLast="0"/>
                          <w:bookmarkEnd w:id="24"/>
                        </w:p>
                      </w:tc>
                    </w:tr>
                    <w:tr w:rsidR="001B560E" w14:paraId="0117287A" w14:textId="77777777" w:rsidTr="00F379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2971780C" w14:textId="77777777" w:rsidR="001B560E" w:rsidRDefault="001B560E">
                          <w:pPr>
                            <w:spacing w:before="180"/>
                            <w:ind w:left="120" w:right="120"/>
                          </w:pPr>
                          <w:bookmarkStart w:id="26" w:name="bmKopieB1" w:colFirst="0" w:colLast="0"/>
                          <w:bookmarkEnd w:id="25"/>
                        </w:p>
                      </w:tc>
                    </w:tr>
                    <w:bookmarkEnd w:id="26"/>
                  </w:tbl>
                  <w:p w14:paraId="707878B4" w14:textId="77777777" w:rsidR="001B560E" w:rsidRDefault="001B560E"/>
                </w:txbxContent>
              </v:textbox>
              <w10:wrap anchorx="page" anchory="page"/>
              <w10:anchorlock/>
            </v:shape>
          </w:pict>
        </mc:Fallback>
      </mc:AlternateContent>
    </w:r>
    <w:r>
      <w:rPr>
        <w:noProof/>
        <w:sz w:val="20"/>
      </w:rPr>
      <mc:AlternateContent>
        <mc:Choice Requires="wps">
          <w:drawing>
            <wp:anchor distT="0" distB="0" distL="114300" distR="114300" simplePos="0" relativeHeight="251656192" behindDoc="0" locked="1" layoutInCell="1" allowOverlap="1" wp14:anchorId="0337E544" wp14:editId="12631BED">
              <wp:simplePos x="0" y="0"/>
              <wp:positionH relativeFrom="page">
                <wp:align>right</wp:align>
              </wp:positionH>
              <wp:positionV relativeFrom="page">
                <wp:posOffset>363855</wp:posOffset>
              </wp:positionV>
              <wp:extent cx="1993900" cy="33528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1B560E" w14:paraId="46A10AB6" w14:textId="77777777" w:rsidTr="004A11E8">
                            <w:tc>
                              <w:tcPr>
                                <w:tcW w:w="2520" w:type="dxa"/>
                              </w:tcPr>
                              <w:p w14:paraId="10FC529F" w14:textId="04C7A4EF" w:rsidR="00560512" w:rsidRPr="00560512" w:rsidRDefault="00560512">
                                <w:pPr>
                                  <w:rPr>
                                    <w:rStyle w:val="Huisstijl-Adres"/>
                                    <w:b/>
                                  </w:rPr>
                                </w:pPr>
                                <w:bookmarkStart w:id="27" w:name="bmBedrijf1" w:colFirst="0" w:colLast="0"/>
                                <w:r w:rsidRPr="00560512">
                                  <w:rPr>
                                    <w:rStyle w:val="Huisstijl-Adres"/>
                                    <w:b/>
                                  </w:rPr>
                                  <w:t>Croon Elektrotechniek B.V.</w:t>
                                </w:r>
                              </w:p>
                              <w:p w14:paraId="31EE4D1B" w14:textId="77777777" w:rsidR="00560512" w:rsidRPr="00560512" w:rsidRDefault="00560512">
                                <w:pPr>
                                  <w:rPr>
                                    <w:rStyle w:val="Huisstijl-Adres"/>
                                    <w:b/>
                                  </w:rPr>
                                </w:pPr>
                              </w:p>
                              <w:p w14:paraId="07E41BDC" w14:textId="37CC9158" w:rsidR="00560512" w:rsidRPr="00560512" w:rsidRDefault="00560512">
                                <w:pPr>
                                  <w:rPr>
                                    <w:rStyle w:val="Huisstijl-Adres"/>
                                    <w:b/>
                                    <w:sz w:val="19"/>
                                  </w:rPr>
                                </w:pPr>
                                <w:r w:rsidRPr="00560512">
                                  <w:rPr>
                                    <w:rStyle w:val="Huisstijl-Adres"/>
                                    <w:b/>
                                    <w:sz w:val="19"/>
                                  </w:rPr>
                                  <w:t>Infra</w:t>
                                </w:r>
                              </w:p>
                              <w:p w14:paraId="0253DEC3" w14:textId="3DF0B0F7" w:rsidR="00560512" w:rsidRPr="00560512" w:rsidRDefault="00560512">
                                <w:pPr>
                                  <w:rPr>
                                    <w:rStyle w:val="Huisstijl-Adres"/>
                                    <w:b/>
                                  </w:rPr>
                                </w:pPr>
                              </w:p>
                              <w:p w14:paraId="1554257F" w14:textId="77777777" w:rsidR="00560512" w:rsidRPr="00560512" w:rsidRDefault="00560512">
                                <w:pPr>
                                  <w:rPr>
                                    <w:rStyle w:val="Huisstijl-Adres"/>
                                    <w:b/>
                                  </w:rPr>
                                </w:pPr>
                              </w:p>
                              <w:p w14:paraId="26A3DFA1" w14:textId="77777777" w:rsidR="00560512" w:rsidRPr="00560512" w:rsidRDefault="00560512">
                                <w:pPr>
                                  <w:rPr>
                                    <w:rStyle w:val="Huisstijl-Adres"/>
                                    <w:b/>
                                  </w:rPr>
                                </w:pPr>
                                <w:r w:rsidRPr="00560512">
                                  <w:rPr>
                                    <w:rStyle w:val="Huisstijl-Adres"/>
                                    <w:b/>
                                  </w:rPr>
                                  <w:t>Schiemond 20-22</w:t>
                                </w:r>
                              </w:p>
                              <w:p w14:paraId="24F1D3B8" w14:textId="77777777" w:rsidR="00560512" w:rsidRPr="00560512" w:rsidRDefault="00560512">
                                <w:pPr>
                                  <w:rPr>
                                    <w:rStyle w:val="Huisstijl-Adres"/>
                                    <w:b/>
                                  </w:rPr>
                                </w:pPr>
                                <w:r w:rsidRPr="00560512">
                                  <w:rPr>
                                    <w:rStyle w:val="Huisstijl-Adres"/>
                                    <w:b/>
                                  </w:rPr>
                                  <w:t>3024 EE Rotterdam</w:t>
                                </w:r>
                              </w:p>
                              <w:p w14:paraId="6EA107F8" w14:textId="77777777" w:rsidR="00560512" w:rsidRPr="00560512" w:rsidRDefault="00560512">
                                <w:pPr>
                                  <w:rPr>
                                    <w:rStyle w:val="Huisstijl-Adres"/>
                                    <w:b/>
                                  </w:rPr>
                                </w:pPr>
                                <w:r w:rsidRPr="00560512">
                                  <w:rPr>
                                    <w:rStyle w:val="Huisstijl-Adres"/>
                                    <w:b/>
                                  </w:rPr>
                                  <w:t>Postbus 6073</w:t>
                                </w:r>
                              </w:p>
                              <w:p w14:paraId="665AB407" w14:textId="77777777" w:rsidR="00560512" w:rsidRPr="00560512" w:rsidRDefault="00560512">
                                <w:pPr>
                                  <w:rPr>
                                    <w:rStyle w:val="Huisstijl-Adres"/>
                                    <w:b/>
                                  </w:rPr>
                                </w:pPr>
                                <w:r w:rsidRPr="00560512">
                                  <w:rPr>
                                    <w:rStyle w:val="Huisstijl-Adres"/>
                                    <w:b/>
                                  </w:rPr>
                                  <w:t>3002 AB Rotterdam</w:t>
                                </w:r>
                              </w:p>
                              <w:p w14:paraId="20C333A1" w14:textId="77777777" w:rsidR="00560512" w:rsidRPr="00560512" w:rsidRDefault="00560512">
                                <w:pPr>
                                  <w:rPr>
                                    <w:rStyle w:val="Huisstijl-Adres"/>
                                    <w:b/>
                                  </w:rPr>
                                </w:pPr>
                                <w:r w:rsidRPr="00560512">
                                  <w:rPr>
                                    <w:rStyle w:val="Huisstijl-Adres"/>
                                    <w:b/>
                                  </w:rPr>
                                  <w:t>Telefoon 088 - 923 33 44</w:t>
                                </w:r>
                              </w:p>
                              <w:p w14:paraId="51C0280C" w14:textId="77777777" w:rsidR="00560512" w:rsidRPr="00560512" w:rsidRDefault="00560512">
                                <w:pPr>
                                  <w:rPr>
                                    <w:rStyle w:val="Huisstijl-Adres"/>
                                    <w:b/>
                                  </w:rPr>
                                </w:pPr>
                                <w:r w:rsidRPr="00560512">
                                  <w:rPr>
                                    <w:rStyle w:val="Huisstijl-Adres"/>
                                    <w:b/>
                                  </w:rPr>
                                  <w:t>www.croon.nl</w:t>
                                </w:r>
                              </w:p>
                              <w:p w14:paraId="047A4949" w14:textId="7A0F15D3" w:rsidR="00560512" w:rsidRPr="00560512" w:rsidRDefault="00560512">
                                <w:pPr>
                                  <w:rPr>
                                    <w:rStyle w:val="Huisstijl-Adres"/>
                                  </w:rPr>
                                </w:pPr>
                              </w:p>
                              <w:p w14:paraId="7CF463AE" w14:textId="2FC537EA" w:rsidR="001B560E" w:rsidRPr="00560512" w:rsidRDefault="001B560E">
                                <w:pPr>
                                  <w:rPr>
                                    <w:rStyle w:val="Huisstijl-Adres"/>
                                  </w:rPr>
                                </w:pPr>
                              </w:p>
                            </w:tc>
                          </w:tr>
                          <w:bookmarkEnd w:id="27"/>
                        </w:tbl>
                        <w:p w14:paraId="2B24D5BD" w14:textId="77777777" w:rsidR="001B560E" w:rsidRDefault="001B56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1B560E" w14:paraId="104AEA60" w14:textId="77777777" w:rsidTr="00560512">
                            <w:trPr>
                              <w:trHeight w:hRule="exact" w:val="300"/>
                            </w:trPr>
                            <w:tc>
                              <w:tcPr>
                                <w:tcW w:w="2520" w:type="dxa"/>
                                <w:tcBorders>
                                  <w:top w:val="nil"/>
                                  <w:left w:val="nil"/>
                                  <w:bottom w:val="nil"/>
                                  <w:right w:val="nil"/>
                                </w:tcBorders>
                              </w:tcPr>
                              <w:p w14:paraId="3F288389" w14:textId="13969E7C" w:rsidR="001B560E" w:rsidRDefault="001B560E">
                                <w:pPr>
                                  <w:rPr>
                                    <w:rStyle w:val="Huisstijl-Kopje"/>
                                  </w:rPr>
                                </w:pPr>
                                <w:bookmarkStart w:id="28" w:name="bmKopieKopjeA1" w:colFirst="0" w:colLast="0"/>
                              </w:p>
                            </w:tc>
                          </w:tr>
                          <w:tr w:rsidR="001B560E" w14:paraId="2A5E5422" w14:textId="77777777" w:rsidTr="00560512">
                            <w:trPr>
                              <w:trHeight w:hRule="exact" w:val="600"/>
                            </w:trPr>
                            <w:tc>
                              <w:tcPr>
                                <w:tcW w:w="2520" w:type="dxa"/>
                                <w:tcBorders>
                                  <w:top w:val="nil"/>
                                  <w:left w:val="nil"/>
                                  <w:bottom w:val="nil"/>
                                  <w:right w:val="nil"/>
                                </w:tcBorders>
                                <w:shd w:val="clear" w:color="auto" w:fill="auto"/>
                              </w:tcPr>
                              <w:p w14:paraId="250E22EB" w14:textId="2DFA2BA3" w:rsidR="001B560E" w:rsidRDefault="001B560E">
                                <w:pPr>
                                  <w:spacing w:before="180"/>
                                  <w:ind w:left="120" w:right="120"/>
                                </w:pPr>
                                <w:bookmarkStart w:id="29" w:name="bmKopieA1" w:colFirst="0" w:colLast="0"/>
                                <w:bookmarkEnd w:id="28"/>
                              </w:p>
                            </w:tc>
                          </w:tr>
                          <w:bookmarkEnd w:id="29"/>
                        </w:tbl>
                        <w:p w14:paraId="7FCE701E" w14:textId="77777777" w:rsidR="001B560E" w:rsidRDefault="001B560E"/>
                      </w:txbxContent>
                    </wps:txbx>
                    <wps:bodyPr rot="0" vert="horz" wrap="square" lIns="30988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7E544" id="Text Box 3" o:spid="_x0000_s1033" type="#_x0000_t202" style="position:absolute;margin-left:105.8pt;margin-top:28.65pt;width:157pt;height:264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" filled="f" stroked="f">
              <v:textbox inset="24.4pt,0,0,0">
                <w:txbxContent>
                  <w:tbl>
                    <w:tblPr>
                      <w:tblW w:w="0" w:type="auto"/>
                      <w:tblLayout w:type="fixed"/>
                      <w:tblCellMar>
                        <w:left w:w="0" w:type="dxa"/>
                        <w:right w:w="0" w:type="dxa"/>
                      </w:tblCellMar>
                      <w:tblLook w:val="0000" w:firstRow="0" w:lastRow="0" w:firstColumn="0" w:lastColumn="0" w:noHBand="0" w:noVBand="0"/>
                    </w:tblPr>
                    <w:tblGrid>
                      <w:gridCol w:w="2520"/>
                    </w:tblGrid>
                    <w:tr w:rsidR="001B560E" w14:paraId="46A10AB6" w14:textId="77777777" w:rsidTr="004A11E8">
                      <w:tc>
                        <w:tcPr>
                          <w:tcW w:w="2520" w:type="dxa"/>
                        </w:tcPr>
                        <w:p w14:paraId="10FC529F" w14:textId="04C7A4EF" w:rsidR="00560512" w:rsidRPr="00560512" w:rsidRDefault="00560512">
                          <w:pPr>
                            <w:rPr>
                              <w:rStyle w:val="Huisstijl-Adres"/>
                              <w:b/>
                            </w:rPr>
                          </w:pPr>
                          <w:bookmarkStart w:id="30" w:name="bmBedrijf1" w:colFirst="0" w:colLast="0"/>
                          <w:r w:rsidRPr="00560512">
                            <w:rPr>
                              <w:rStyle w:val="Huisstijl-Adres"/>
                              <w:b/>
                            </w:rPr>
                            <w:t>Croon Elektrotechniek B.V.</w:t>
                          </w:r>
                        </w:p>
                        <w:p w14:paraId="31EE4D1B" w14:textId="77777777" w:rsidR="00560512" w:rsidRPr="00560512" w:rsidRDefault="00560512">
                          <w:pPr>
                            <w:rPr>
                              <w:rStyle w:val="Huisstijl-Adres"/>
                              <w:b/>
                            </w:rPr>
                          </w:pPr>
                        </w:p>
                        <w:p w14:paraId="07E41BDC" w14:textId="37CC9158" w:rsidR="00560512" w:rsidRPr="00560512" w:rsidRDefault="00560512">
                          <w:pPr>
                            <w:rPr>
                              <w:rStyle w:val="Huisstijl-Adres"/>
                              <w:b/>
                              <w:sz w:val="19"/>
                            </w:rPr>
                          </w:pPr>
                          <w:r w:rsidRPr="00560512">
                            <w:rPr>
                              <w:rStyle w:val="Huisstijl-Adres"/>
                              <w:b/>
                              <w:sz w:val="19"/>
                            </w:rPr>
                            <w:t>Infra</w:t>
                          </w:r>
                        </w:p>
                        <w:p w14:paraId="0253DEC3" w14:textId="3DF0B0F7" w:rsidR="00560512" w:rsidRPr="00560512" w:rsidRDefault="00560512">
                          <w:pPr>
                            <w:rPr>
                              <w:rStyle w:val="Huisstijl-Adres"/>
                              <w:b/>
                            </w:rPr>
                          </w:pPr>
                        </w:p>
                        <w:p w14:paraId="1554257F" w14:textId="77777777" w:rsidR="00560512" w:rsidRPr="00560512" w:rsidRDefault="00560512">
                          <w:pPr>
                            <w:rPr>
                              <w:rStyle w:val="Huisstijl-Adres"/>
                              <w:b/>
                            </w:rPr>
                          </w:pPr>
                        </w:p>
                        <w:p w14:paraId="26A3DFA1" w14:textId="77777777" w:rsidR="00560512" w:rsidRPr="00560512" w:rsidRDefault="00560512">
                          <w:pPr>
                            <w:rPr>
                              <w:rStyle w:val="Huisstijl-Adres"/>
                              <w:b/>
                            </w:rPr>
                          </w:pPr>
                          <w:r w:rsidRPr="00560512">
                            <w:rPr>
                              <w:rStyle w:val="Huisstijl-Adres"/>
                              <w:b/>
                            </w:rPr>
                            <w:t>Schiemond 20-22</w:t>
                          </w:r>
                        </w:p>
                        <w:p w14:paraId="24F1D3B8" w14:textId="77777777" w:rsidR="00560512" w:rsidRPr="00560512" w:rsidRDefault="00560512">
                          <w:pPr>
                            <w:rPr>
                              <w:rStyle w:val="Huisstijl-Adres"/>
                              <w:b/>
                            </w:rPr>
                          </w:pPr>
                          <w:r w:rsidRPr="00560512">
                            <w:rPr>
                              <w:rStyle w:val="Huisstijl-Adres"/>
                              <w:b/>
                            </w:rPr>
                            <w:t>3024 EE Rotterdam</w:t>
                          </w:r>
                        </w:p>
                        <w:p w14:paraId="6EA107F8" w14:textId="77777777" w:rsidR="00560512" w:rsidRPr="00560512" w:rsidRDefault="00560512">
                          <w:pPr>
                            <w:rPr>
                              <w:rStyle w:val="Huisstijl-Adres"/>
                              <w:b/>
                            </w:rPr>
                          </w:pPr>
                          <w:r w:rsidRPr="00560512">
                            <w:rPr>
                              <w:rStyle w:val="Huisstijl-Adres"/>
                              <w:b/>
                            </w:rPr>
                            <w:t>Postbus 6073</w:t>
                          </w:r>
                        </w:p>
                        <w:p w14:paraId="665AB407" w14:textId="77777777" w:rsidR="00560512" w:rsidRPr="00560512" w:rsidRDefault="00560512">
                          <w:pPr>
                            <w:rPr>
                              <w:rStyle w:val="Huisstijl-Adres"/>
                              <w:b/>
                            </w:rPr>
                          </w:pPr>
                          <w:r w:rsidRPr="00560512">
                            <w:rPr>
                              <w:rStyle w:val="Huisstijl-Adres"/>
                              <w:b/>
                            </w:rPr>
                            <w:t>3002 AB Rotterdam</w:t>
                          </w:r>
                        </w:p>
                        <w:p w14:paraId="20C333A1" w14:textId="77777777" w:rsidR="00560512" w:rsidRPr="00560512" w:rsidRDefault="00560512">
                          <w:pPr>
                            <w:rPr>
                              <w:rStyle w:val="Huisstijl-Adres"/>
                              <w:b/>
                            </w:rPr>
                          </w:pPr>
                          <w:r w:rsidRPr="00560512">
                            <w:rPr>
                              <w:rStyle w:val="Huisstijl-Adres"/>
                              <w:b/>
                            </w:rPr>
                            <w:t>Telefoon 088 - 923 33 44</w:t>
                          </w:r>
                        </w:p>
                        <w:p w14:paraId="51C0280C" w14:textId="77777777" w:rsidR="00560512" w:rsidRPr="00560512" w:rsidRDefault="00560512">
                          <w:pPr>
                            <w:rPr>
                              <w:rStyle w:val="Huisstijl-Adres"/>
                              <w:b/>
                            </w:rPr>
                          </w:pPr>
                          <w:r w:rsidRPr="00560512">
                            <w:rPr>
                              <w:rStyle w:val="Huisstijl-Adres"/>
                              <w:b/>
                            </w:rPr>
                            <w:t>www.croon.nl</w:t>
                          </w:r>
                        </w:p>
                        <w:p w14:paraId="047A4949" w14:textId="7A0F15D3" w:rsidR="00560512" w:rsidRPr="00560512" w:rsidRDefault="00560512">
                          <w:pPr>
                            <w:rPr>
                              <w:rStyle w:val="Huisstijl-Adres"/>
                            </w:rPr>
                          </w:pPr>
                        </w:p>
                        <w:p w14:paraId="7CF463AE" w14:textId="2FC537EA" w:rsidR="001B560E" w:rsidRPr="00560512" w:rsidRDefault="001B560E">
                          <w:pPr>
                            <w:rPr>
                              <w:rStyle w:val="Huisstijl-Adres"/>
                            </w:rPr>
                          </w:pPr>
                        </w:p>
                      </w:tc>
                    </w:tr>
                    <w:bookmarkEnd w:id="30"/>
                  </w:tbl>
                  <w:p w14:paraId="2B24D5BD" w14:textId="77777777" w:rsidR="001B560E" w:rsidRDefault="001B56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1B560E" w14:paraId="104AEA60" w14:textId="77777777" w:rsidTr="00560512">
                      <w:trPr>
                        <w:trHeight w:hRule="exact" w:val="300"/>
                      </w:trPr>
                      <w:tc>
                        <w:tcPr>
                          <w:tcW w:w="2520" w:type="dxa"/>
                          <w:tcBorders>
                            <w:top w:val="nil"/>
                            <w:left w:val="nil"/>
                            <w:bottom w:val="nil"/>
                            <w:right w:val="nil"/>
                          </w:tcBorders>
                        </w:tcPr>
                        <w:p w14:paraId="3F288389" w14:textId="13969E7C" w:rsidR="001B560E" w:rsidRDefault="001B560E">
                          <w:pPr>
                            <w:rPr>
                              <w:rStyle w:val="Huisstijl-Kopje"/>
                            </w:rPr>
                          </w:pPr>
                          <w:bookmarkStart w:id="31" w:name="bmKopieKopjeA1" w:colFirst="0" w:colLast="0"/>
                        </w:p>
                      </w:tc>
                    </w:tr>
                    <w:tr w:rsidR="001B560E" w14:paraId="2A5E5422" w14:textId="77777777" w:rsidTr="00560512">
                      <w:trPr>
                        <w:trHeight w:hRule="exact" w:val="600"/>
                      </w:trPr>
                      <w:tc>
                        <w:tcPr>
                          <w:tcW w:w="2520" w:type="dxa"/>
                          <w:tcBorders>
                            <w:top w:val="nil"/>
                            <w:left w:val="nil"/>
                            <w:bottom w:val="nil"/>
                            <w:right w:val="nil"/>
                          </w:tcBorders>
                          <w:shd w:val="clear" w:color="auto" w:fill="auto"/>
                        </w:tcPr>
                        <w:p w14:paraId="250E22EB" w14:textId="2DFA2BA3" w:rsidR="001B560E" w:rsidRDefault="001B560E">
                          <w:pPr>
                            <w:spacing w:before="180"/>
                            <w:ind w:left="120" w:right="120"/>
                          </w:pPr>
                          <w:bookmarkStart w:id="32" w:name="bmKopieA1" w:colFirst="0" w:colLast="0"/>
                          <w:bookmarkEnd w:id="31"/>
                        </w:p>
                      </w:tc>
                    </w:tr>
                    <w:bookmarkEnd w:id="32"/>
                  </w:tbl>
                  <w:p w14:paraId="7FCE701E" w14:textId="77777777" w:rsidR="001B560E" w:rsidRDefault="001B560E"/>
                </w:txbxContent>
              </v:textbox>
              <w10:wrap anchorx="page" anchory="page"/>
              <w10:anchorlock/>
            </v:shape>
          </w:pict>
        </mc:Fallback>
      </mc:AlternateContent>
    </w:r>
    <w:r>
      <w:rPr>
        <w:noProof/>
        <w:sz w:val="20"/>
      </w:rPr>
      <mc:AlternateContent>
        <mc:Choice Requires="wps">
          <w:drawing>
            <wp:anchor distT="0" distB="0" distL="114300" distR="114300" simplePos="0" relativeHeight="251655168" behindDoc="0" locked="1" layoutInCell="0" allowOverlap="1" wp14:anchorId="7F330BBE" wp14:editId="42553E50">
              <wp:simplePos x="0" y="0"/>
              <wp:positionH relativeFrom="page">
                <wp:posOffset>0</wp:posOffset>
              </wp:positionH>
              <wp:positionV relativeFrom="page">
                <wp:posOffset>0</wp:posOffset>
              </wp:positionV>
              <wp:extent cx="7578090" cy="3048000"/>
              <wp:effectExtent l="0" t="0" r="381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70" w:type="dxa"/>
                              <w:right w:w="70" w:type="dxa"/>
                            </w:tblCellMar>
                            <w:tblLook w:val="0000" w:firstRow="0" w:lastRow="0" w:firstColumn="0" w:lastColumn="0" w:noHBand="0" w:noVBand="0"/>
                          </w:tblPr>
                          <w:tblGrid>
                            <w:gridCol w:w="11984"/>
                          </w:tblGrid>
                          <w:tr w:rsidR="001B560E" w14:paraId="4CCC5201" w14:textId="77777777" w:rsidTr="00175807">
                            <w:tc>
                              <w:tcPr>
                                <w:tcW w:w="11984" w:type="dxa"/>
                              </w:tcPr>
                              <w:p w14:paraId="5B790547" w14:textId="3A1B0A90" w:rsidR="001B560E" w:rsidRDefault="00560512" w:rsidP="00560512">
                                <w:bookmarkStart w:id="33" w:name="bmAfwLogo1" w:colFirst="0" w:colLast="0"/>
                                <w:r>
                                  <w:rPr>
                                    <w:noProof/>
                                  </w:rPr>
                                  <w:drawing>
                                    <wp:inline distT="0" distB="0" distL="0" distR="0" wp14:anchorId="3A711B3E" wp14:editId="5B44625F">
                                      <wp:extent cx="2311017" cy="684915"/>
                                      <wp:effectExtent l="0" t="0" r="0" b="127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11017" cy="684915"/>
                                              </a:xfrm>
                                              <a:prstGeom prst="rect">
                                                <a:avLst/>
                                              </a:prstGeom>
                                            </pic:spPr>
                                          </pic:pic>
                                        </a:graphicData>
                                      </a:graphic>
                                    </wp:inline>
                                  </w:drawing>
                                </w:r>
                              </w:p>
                            </w:tc>
                          </w:tr>
                          <w:bookmarkEnd w:id="33"/>
                        </w:tbl>
                        <w:p w14:paraId="5572C8B4" w14:textId="77777777" w:rsidR="001B560E" w:rsidRDefault="001B560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30BBE" id="Text Box 1" o:spid="_x0000_s1034" type="#_x0000_t202" style="position:absolute;margin-left:0;margin-top:0;width:596.7pt;height:240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mctQ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" o:allowincell="f" filled="f" stroked="f">
              <v:textbox inset="0,0,0,0">
                <w:txbxContent>
                  <w:tbl>
                    <w:tblPr>
                      <w:tblW w:w="0" w:type="auto"/>
                      <w:tblLayout w:type="fixed"/>
                      <w:tblCellMar>
                        <w:left w:w="70" w:type="dxa"/>
                        <w:right w:w="70" w:type="dxa"/>
                      </w:tblCellMar>
                      <w:tblLook w:val="0000" w:firstRow="0" w:lastRow="0" w:firstColumn="0" w:lastColumn="0" w:noHBand="0" w:noVBand="0"/>
                    </w:tblPr>
                    <w:tblGrid>
                      <w:gridCol w:w="11984"/>
                    </w:tblGrid>
                    <w:tr w:rsidR="001B560E" w14:paraId="4CCC5201" w14:textId="77777777" w:rsidTr="00175807">
                      <w:tc>
                        <w:tcPr>
                          <w:tcW w:w="11984" w:type="dxa"/>
                        </w:tcPr>
                        <w:p w14:paraId="5B790547" w14:textId="3A1B0A90" w:rsidR="001B560E" w:rsidRDefault="00560512" w:rsidP="00560512">
                          <w:bookmarkStart w:id="34" w:name="bmAfwLogo1" w:colFirst="0" w:colLast="0"/>
                          <w:r>
                            <w:rPr>
                              <w:noProof/>
                            </w:rPr>
                            <w:drawing>
                              <wp:inline distT="0" distB="0" distL="0" distR="0" wp14:anchorId="3A711B3E" wp14:editId="5B44625F">
                                <wp:extent cx="2311017" cy="684915"/>
                                <wp:effectExtent l="0" t="0" r="0" b="127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11017" cy="684915"/>
                                        </a:xfrm>
                                        <a:prstGeom prst="rect">
                                          <a:avLst/>
                                        </a:prstGeom>
                                      </pic:spPr>
                                    </pic:pic>
                                  </a:graphicData>
                                </a:graphic>
                              </wp:inline>
                            </w:drawing>
                          </w:r>
                        </w:p>
                      </w:tc>
                    </w:tr>
                    <w:bookmarkEnd w:id="34"/>
                  </w:tbl>
                  <w:p w14:paraId="5572C8B4" w14:textId="77777777" w:rsidR="001B560E" w:rsidRDefault="001B560E"/>
                </w:txbxContent>
              </v:textbox>
              <w10:wrap anchorx="page" anchory="page"/>
              <w10:anchorlock/>
            </v:shape>
          </w:pict>
        </mc:Fallback>
      </mc:AlternateContent>
    </w:r>
  </w:p>
  <w:p w14:paraId="4BABE3D5" w14:textId="77777777" w:rsidR="001B560E" w:rsidRDefault="001B56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4"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2"/>
  </w:num>
  <w:num w:numId="26">
    <w:abstractNumId w:val="7"/>
  </w:num>
  <w:num w:numId="27">
    <w:abstractNumId w:val="1"/>
  </w:num>
  <w:num w:numId="28">
    <w:abstractNumId w:val="6"/>
  </w:num>
  <w:num w:numId="29">
    <w:abstractNumId w:val="0"/>
  </w:num>
  <w:num w:numId="30">
    <w:abstractNumId w:val="5"/>
  </w:num>
  <w:num w:numId="31">
    <w:abstractNumId w:val="9"/>
  </w:num>
  <w:num w:numId="32">
    <w:abstractNumId w:val="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DlVRIO/sj6VUlwKZp7MxcQr7r2eJsmMHIOu7tyuwKw14TYFKPnana6+3pCIOHZF8iyyj9A1Pvfyc5UsSFVlulg==" w:salt="gB61V220erTgevTmWFlhFw=="/>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8193"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08-07-2014"/>
    <w:docVar w:name="_AanmaakGebruiker" w:val="rgorko"/>
    <w:docVar w:name="_KlantCode" w:val="TBI\Croon"/>
    <w:docVar w:name="_LicCode" w:val="TBI"/>
    <w:docVar w:name="_Versie" w:val="2014.1.2"/>
    <w:docVar w:name="Afdeling" w:val="Maintenance Competence Centre"/>
    <w:docVar w:name="AfdelingID" w:val="88"/>
    <w:docVar w:name="Auteurs" w:val="RPKeyID_33654"/>
    <w:docVar w:name="Auteurs_PrintValue" w:val="R. (Remko) van Gorkom"/>
    <w:docVar w:name="Bedrijf" w:val="BG Infra"/>
    <w:docVar w:name="BedrijfID" w:val="92"/>
    <w:docVar w:name="BedrijfOndertekening" w:val="Croon Elektrotechniek B.V."/>
    <w:docVar w:name="BedrijfStatutair" w:val="Croon Elektrotechniek B.V."/>
    <w:docVar w:name="Beveilig" w:val="1"/>
    <w:docVar w:name="BeveiligingsniveauID" w:val="5"/>
    <w:docVar w:name="BeveiligingsniveauID_PrintValue" w:val="Intern"/>
    <w:docVar w:name="Concept" w:val="0"/>
    <w:docVar w:name="Contactpersoon" w:val="GORKOM R VAN"/>
    <w:docVar w:name="ContactpersoonID" w:val="3022"/>
    <w:docVar w:name="ContactpersoonVoluit" w:val="R. (Remko) van Gorkom"/>
    <w:docVar w:name="Datum" w:val="15-07-2014"/>
    <w:docVar w:name="Datum_PrintValue" w:val="15 juli 2014"/>
    <w:docVar w:name="DatumOpgesteld" w:val="08-07-2014"/>
    <w:docVar w:name="DatumOpgesteld_PrintValue" w:val="8 juli 2014"/>
    <w:docVar w:name="DocID" w:val="08018240-0dba-439f-8da3-7127c42b8b11"/>
    <w:docVar w:name="DocIsReadOnly" w:val="1"/>
    <w:docVar w:name="DocRootDocID" w:val="74783821-9ade-4fb1-acee-26247ecab39d"/>
    <w:docVar w:name="DocStatusID" w:val="18"/>
    <w:docVar w:name="DocStatusID_PrintValue" w:val="Definitief"/>
    <w:docVar w:name="DocTypeID" w:val="U"/>
    <w:docVar w:name="DocTypeID_PrintValue" w:val="Uitgaand"/>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9920efb0-fcab-42a9-88a9-eac78be507da&lt;/ID&gt;_x000d__x000a__x0009__x0009__x0009_&lt;Name&gt;bmAfwLogo1&lt;/Name&gt;_x000d__x000a__x0009__x0009__x0009_&lt;BookmarkFields&gt;_x000d__x000a__x0009__x0009__x0009__x0009_&lt;BookmarkField&gt;_x000d__x000a__x0009__x0009__x0009__x0009__x0009_&lt;ID&gt;f92532af-cbcb-4a97-850a-efd58142da72&lt;/ID&gt;_x000d__x000a__x0009__x0009__x0009__x0009__x0009_&lt;Order&gt;1&lt;/Order&gt;_x000d__x000a__x0009__x0009__x0009__x0009__x0009_&lt;PrintValue&gt;&lt;![CDATA[C:\Program Files\DigiOffice\Programs\WhiteOffice\Logo\Print\croon.png]]&gt;&lt;/PrintValue&gt;_x000d__x000a__x0009__x0009__x0009__x0009__x0009_&lt;Type&gt;Image&lt;/Type&gt;_x000d__x000a__x0009__x0009__x0009__x0009_&lt;/BookmarkField&gt;_x000d__x000a__x0009__x0009__x0009_&lt;/BookmarkFields&gt;_x000d__x000a__x0009__x0009_&lt;/Bookmark&gt;_x000d__x000a__x0009__x0009_&lt;Bookmark&gt;_x000d__x000a__x0009__x0009__x0009_&lt;ID&gt;2fff7f46-3467-4810-a00e-acad4efb26a6&lt;/ID&gt;_x000d__x000a__x0009__x0009__x0009_&lt;Name&gt;bmAfwLogo2&lt;/Name&gt;_x000d__x000a__x0009__x0009__x0009_&lt;BookmarkFields&gt;_x000d__x000a__x0009__x0009__x0009__x0009_&lt;BookmarkField&gt;_x000d__x000a__x0009__x0009__x0009__x0009__x0009_&lt;ID&gt;015fe55b-addf-4427-babb-833620319b8f&lt;/ID&gt;_x000d__x000a__x0009__x0009__x0009__x0009__x0009_&lt;Order&gt;1&lt;/Order&gt;_x000d__x000a__x0009__x0009__x0009__x0009__x0009_&lt;PrintValue&gt;&lt;![CDATA[C:\Program Files\DigiOffice\Programs\WhiteOffice\Logo\Print\croon.png]]&gt;&lt;/PrintValue&gt;_x000d__x000a__x0009__x0009__x0009__x0009__x0009_&lt;Type&gt;Image&lt;/Type&gt;_x000d__x000a__x0009__x0009__x0009__x0009_&lt;/BookmarkField&gt;_x000d__x000a__x0009__x0009__x0009_&lt;/BookmarkFields&gt;_x000d__x000a__x0009__x0009_&lt;/Bookmark&gt;_x000d__x000a__x0009__x0009_&lt;Bookmark&gt;_x000d__x000a__x0009__x0009__x0009_&lt;ID&gt;ba45b7a1-c482-4889-a440-27d622769b38&lt;/ID&gt;_x000d__x000a__x0009__x0009__x0009_&lt;Name&gt;bmAfwLogo2Even&lt;/Name&gt;_x000d__x000a__x0009__x0009__x0009_&lt;BookmarkFields&gt;_x000d__x000a__x0009__x0009__x0009__x0009_&lt;BookmarkField&gt;_x000d__x000a__x0009__x0009__x0009__x0009__x0009_&lt;ID&gt;a681a406-a59f-4f2c-989b-f43760b36f6f&lt;/ID&gt;_x000d__x000a__x0009__x0009__x0009__x0009__x0009_&lt;Order&gt;1&lt;/Order&gt;_x000d__x000a__x0009__x0009__x0009__x0009__x0009_&lt;PrintValue&gt;&lt;![CDATA[C:\Program Files\DigiOffice\Programs\WhiteOffice\Logo\Print\croon.png]]&gt;&lt;/PrintValue&gt;_x000d__x000a__x0009__x0009__x0009__x0009__x0009_&lt;Type&gt;Image&lt;/Type&gt;_x000d__x000a__x0009__x0009__x0009__x0009_&lt;/BookmarkField&gt;_x000d__x000a__x0009__x0009__x0009_&lt;/BookmarkFields&gt;_x000d__x000a__x0009__x0009_&lt;/Bookmark&gt;_x000d__x000a__x0009__x0009_&lt;Bookmark&gt;_x000d__x000a__x0009__x0009__x0009_&lt;ID&gt;e7d1fc40-e671-42ba-9257-4bc6243af0aa&lt;/ID&gt;_x000d__x000a__x0009__x0009__x0009_&lt;Name&gt;bmBedrijf1&lt;/Name&gt;_x000d__x000a__x0009__x0009__x0009_&lt;BookmarkFields&gt;_x000d__x000a__x0009__x0009__x0009__x0009_&lt;BookmarkField&gt;_x000d__x000a__x0009__x0009__x0009__x0009__x0009_&lt;ID&gt;893614db-3f26-49b4-9b0f-351d34556974&lt;/ID&gt;_x000d__x000a__x0009__x0009__x0009__x0009__x0009_&lt;Order&gt;2&lt;/Order&gt;_x000d__x000a__x0009__x0009__x0009__x0009__x0009_&lt;StyleValue&gt;Huisstijl-Adres&lt;/StyleValue&gt;_x000d__x000a__x0009__x0009__x0009__x0009__x0009_&lt;TextBeforeValue&gt;&amp;lt;b&amp;gt;&lt;/TextBeforeValue&gt;_x000d__x000a__x0009__x0009__x0009__x0009__x0009_&lt;PrintValue&gt;&lt;![CDATA[&lt;b&gt;Croon Elektrotechniek B.V.&lt;br/&gt;&lt;br/&gt;&lt;big&gt;Infra&lt;br/&gt;&lt;/big&gt;&lt;br/&gt;&lt;br/&gt;Schiemond 20-22&lt;br/&gt;3024 EE Rotterdam&lt;br/&gt;Postbus 6073&lt;br/&gt;3002 AB Rotterdam&lt;br/&gt;Telefoon 088 - 923 33 44&lt;br/&gt;www.croon.nl&lt;br/&gt;&lt;/b&gt;&lt;br/&gt;]]&gt;&lt;/PrintValue&gt;_x000d__x000a__x0009__x0009__x0009__x0009__x0009_&lt;TextAfterValue&gt;&amp;lt;/b&amp;gt;&lt;/TextAfterValue&gt;_x000d__x000a__x0009__x0009__x0009__x0009__x0009_&lt;Type&gt;PlainText&lt;/Type&gt;_x000d__x000a__x0009__x0009__x0009__x0009_&lt;/BookmarkField&gt;_x000d__x000a__x0009__x0009__x0009_&lt;/BookmarkFields&gt;_x000d__x000a__x0009__x0009_&lt;/Bookmark&gt;_x000d__x000a__x0009__x0009_&lt;Bookmark&gt;_x000d__x000a__x0009__x0009__x0009_&lt;ID&gt;29c8fe17-56a6-4b70-aed7-d8cacc4fbda1&lt;/ID&gt;_x000d__x000a__x0009__x0009__x0009_&lt;Name&gt;bmVoettekstLinks1&lt;/Name&gt;_x000d__x000a__x0009__x0009_&lt;/Bookmark&gt;_x000d__x000a__x0009__x0009_&lt;Bookmark&gt;_x000d__x000a__x0009__x0009__x0009_&lt;ID&gt;17f15c24-a9c5-4ff0-bb74-57335e7ab2a6&lt;/ID&gt;_x000d__x000a__x0009__x0009__x0009_&lt;Name&gt;bmVoettekstLinks2&lt;/Name&gt;_x000d__x000a__x0009__x0009_&lt;/Bookmark&gt;_x000d__x000a__x0009__x0009_&lt;Bookmark&gt;_x000d__x000a__x0009__x0009__x0009_&lt;ID&gt;cbb147d0-75ea-4146-87d8-acd339384901&lt;/ID&gt;_x000d__x000a__x0009__x0009__x0009_&lt;Name&gt;bmVoettekstLinks2Even&lt;/Name&gt;_x000d__x000a__x0009__x0009_&lt;/Bookmark&gt;_x000d__x000a__x0009__x0009_&lt;Bookmark&gt;_x000d__x000a__x0009__x0009__x0009_&lt;ID&gt;b1060d45-9e3c-490d-8ea4-4a3615691043&lt;/ID&gt;_x000d__x000a__x0009__x0009__x0009_&lt;Name&gt;bmVoettekstRechts1&lt;/Name&gt;_x000d__x000a__x0009__x0009_&lt;/Bookmark&gt;_x000d__x000a__x0009__x0009_&lt;Bookmark&gt;_x000d__x000a__x0009__x0009__x0009_&lt;ID&gt;f16b376d-a379-4d07-9649-80df500469e2&lt;/ID&gt;_x000d__x000a__x0009__x0009__x0009_&lt;Name&gt;bmVoettekstRechts2&lt;/Name&gt;_x000d__x000a__x0009__x0009_&lt;/Bookmark&gt;_x000d__x000a__x0009__x0009_&lt;Bookmark&gt;_x000d__x000a__x0009__x0009__x0009_&lt;ID&gt;13f39d48-0f94-49ad-a4d1-c8a9e8fdcc6c&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Order&gt;1&lt;/Order&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8 juli 2014]]&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a9e578f1-e7e2-4a3a-b887-5391c340afda&lt;/ID&gt;_x000d__x000a__x0009__x0009__x0009__x0009__x0009_&lt;DocumentVeldID&gt;c12a59ca-56dc-4096-a143-e4cebafc49c8&lt;/DocumentVeldID&gt;_x000d__x000a__x0009__x0009__x0009__x0009__x0009_&lt;Order&gt;2&lt;/Order&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5 juli 2014]]&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00790b4-0051-4ed2-b200-ef134fc81297&lt;/ID&gt;_x000d__x000a__x0009__x0009__x0009__x0009__x0009_&lt;DocumentVeldID&gt;3a71e92a-1fae-4d33-8c97-e938487c6c2a&lt;/DocumentVeldID&gt;_x000d__x000a__x0009__x0009__x0009__x0009__x0009_&lt;Order&gt;3&lt;/Order&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407-01385]]&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14c06cac-a4a8-4222-bf92-ae6cb5ad3fbf&lt;/ID&gt;_x000d__x000a__x0009__x0009__x0009__x0009__x0009_&lt;DocumentVeldID&gt;97b5f405-f169-4abd-85ab-f6eda957b609&lt;/DocumentVeldID&gt;_x000d__x000a__x0009__x0009__x0009__x0009__x0009_&lt;Order&gt;4&lt;/Order&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2.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Order&gt;10&lt;/Order&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7c6fa92d-c9b2-441a-9bc8-80bb8cafb5e1&lt;/ID&gt;_x000d__x000a__x0009__x0009__x0009__x0009__x0009_&lt;Order&gt;11&lt;/Order&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Order&gt;2&lt;/Order&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8 juli 2014]]&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1d3a9ed-1616-4634-bbf1-de49cd41e853&lt;/ID&gt;_x000d__x000a__x0009__x0009__x0009__x0009__x0009_&lt;DocumentVeldID&gt;c12a59ca-56dc-4096-a143-e4cebafc49c8&lt;/DocumentVeldID&gt;_x000d__x000a__x0009__x0009__x0009__x0009__x0009_&lt;Order&gt;3&lt;/Order&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5 juli 2014]]&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7935bf03-730f-436b-aa5c-09712a94ba6f&lt;/ID&gt;_x000d__x000a__x0009__x0009__x0009__x0009__x0009_&lt;DocumentVeldID&gt;3a71e92a-1fae-4d33-8c97-e938487c6c2a&lt;/DocumentVeldID&gt;_x000d__x000a__x0009__x0009__x0009__x0009__x0009_&lt;Order&gt;4&lt;/Order&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407-01385]]&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Order&gt;2&lt;/Order&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2.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Order&gt;3&lt;/Order&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Order&gt;4&lt;/Order&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Order&gt;2&lt;/Order&gt;_x000d__x000a__x0009__x0009__x0009__x0009__x0009_&lt;StyleLabel&gt;Huisstijl-Kopje&lt;/StyleLabel&gt;_x000d__x000a__x0009__x0009__x0009__x0009__x0009_&lt;PrintLabel&gt;Aanmaakdatum&lt;/PrintLabel&gt;_x000d__x000a__x0009__x0009__x0009__x0009__x0009_&lt;TextAfterLabel&gt;&amp;lt;br/&amp;gt;&lt;/TextAfterLabel&gt;_x000d__x000a__x0009__x0009__x0009__x0009__x0009_&lt;StyleValue&gt;Huisstijl-Gegeven&lt;/StyleValue&gt;_x000d__x000a__x0009__x0009__x0009__x0009__x0009_&lt;PrintValue&gt;&lt;![CDATA[8 juli 2014]]&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Order&gt;3&lt;/Order&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15 juli 2014]]&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Order&gt;4&lt;/Order&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407-01385]]&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Order&gt;2&lt;/Order&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2.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Order&gt;3&lt;/Order&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Order&gt;4&lt;/Order&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Order&gt;1&lt;/Order&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 Q1 2014]]&gt;&lt;/PrintValue&gt;_x000d__x000a__x0009__x0009__x0009__x0009__x0009_&lt;TextAfterValue&gt;&amp;lt;/b&amp;gt;&amp;lt;br/&amp;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e667343-fdd3-45a5-98a3-9ee28924c30d&lt;/ID&gt;_x000d__x000a__x0009__x0009__x0009__x0009__x0009_&lt;DocumentVeldID&gt;280e65c7-d2a5-4dd9-b137-67f63f879039&lt;/DocumentVeldID&gt;_x000d__x000a__x0009__x0009__x0009__x0009__x0009_&lt;Order&gt;2&lt;/Order&gt;_x000d__x000a__x0009__x0009__x0009__x0009__x0009_&lt;StyleValue&gt;Huisstijl-Gegeven&lt;/StyleValue&gt;_x000d__x000a__x0009__x0009__x0009__x0009__x0009_&lt;PrintValue&gt;&lt;![CDATA[Coentunnel Company B.V.]]&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Order&gt;1&lt;/Order&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c9fb5b96-0c41-4a2f-879d-293e16801607&lt;/ID&gt;_x000d__x000a__x0009__x0009__x0009_&lt;Name&gt;bmBegin&lt;/Name&gt;_x000d__x000a__x0009__x0009_&lt;/Bookmark&gt;_x000d__x000a__x0009_&lt;/Bookmarks&gt;_x000d__x000a__x0009_&lt;DataFields&gt;_x000d__x000a__x0009__x0009_&lt;DataField&gt;_x000d__x000a__x0009__x0009__x0009_&lt;Name&gt;RootDocumentID&lt;/Name&gt;_x000d__x000a__x0009__x0009__x0009_&lt;Value&gt;74783821-9ade-4fb1-acee-26247ecab39d&lt;/Value&gt;_x000d__x000a__x0009__x0009_&lt;/DataField&gt;_x000d__x000a__x0009__x0009_&lt;DataField&gt;_x000d__x000a__x0009__x0009__x0009_&lt;Name&gt;DocumentID&lt;/Name&gt;_x000d__x000a__x0009__x0009__x0009_&lt;Value&gt;08018240-0dba-439f-8da3-7127c42b8b11&lt;/Value&gt;_x000d__x000a__x0009__x0009_&lt;/DataField&gt;_x000d__x000a__x0009_&lt;/DataFields&gt;_x000d__x000a__x0009_&lt;MetaDataFields&gt;_x000d__x000a__x0009__x0009_&lt;MetaDataField&gt;_x000d__x000a__x0009__x0009__x0009_&lt;PrintValue&gt;&lt;![CDATA[1407-01385]]&gt;&lt;/PrintValue&gt;_x000d__x000a__x0009__x0009__x0009_&lt;RegistrationValue&gt;&lt;![CDATA[1407-01385]]&gt;&lt;/RegistrationValue&gt;_x000d__x000a__x0009__x0009__x0009_&lt;ShadowRegistrationValue&gt;&lt;![CDATA[]]&gt;&lt;/ShadowRegistrationValue&gt;_x000d__x000a__x0009__x0009__x0009_&lt;ID&gt;22a13c22-fb5b-4085-a2a0-976d90cc2cb1&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0]]&gt;&lt;/PrintValue&gt;_x000d__x000a__x0009__x0009__x0009_&lt;RegistrationValue&gt;&lt;![CDATA[2.0]]&gt;&lt;/RegistrationValue&gt;_x000d__x000a__x0009__x0009__x0009_&lt;ShadowRegistrationValue&gt;&lt;![CDATA[]]&gt;&lt;/ShadowRegistrationValue&gt;_x000d__x000a__x0009__x0009__x0009_&lt;ID&gt;00000000-0000-0000-0000-000000000000&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 Q1 2014]]&gt;&lt;/PrintValue&gt;_x000d__x000a__x0009__x0009__x0009_&lt;RegistrationValue&gt;&lt;![CDATA[Storingsanalyse 2e coentunnel - Q1 2014]]&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oentunnel Company B.V.]]&gt;&lt;/PrintValue&gt;_x000d__x000a__x0009__x0009__x0009_&lt;RegistrationValue&gt;&lt;![CDATA[46987]]&gt;&lt;/RegistrationValue&gt;_x000d__x000a__x0009__x0009__x0009_&lt;ShadowRegistrationValue&gt;&lt;![CDATA[Coentunnel Company B.V.]]&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Klantnaam&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8 juli 2014]]&gt;&lt;/PrintValue&gt;_x000d__x000a__x0009__x0009__x0009_&lt;RegistrationValue&gt;&lt;![CDATA[2014-07-08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Rapport&lt;/Label&gt;_x000d__x000a__x0009__x0009__x0009_&lt;Datatype&gt;Datetime&lt;/Datatype&gt;_x000d__x000a__x0009__x0009__x0009_&lt;PrintLabel&gt;Aanmaakdatum&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5 juli 2014]]&gt;&lt;/PrintValue&gt;_x000d__x000a__x0009__x0009__x0009_&lt;RegistrationValue&gt;&lt;![CDATA[2014-07-15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WijzigDatumRapport&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ersoon]]&gt;&lt;/PrintValue&gt;_x000d__x000a__x0009__x0009__x0009_&lt;RegistrationValue&gt;&lt;![CDATA[BetrokkeneBeschikbaar_Naam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3022]]&gt;&lt;/RegistrationValue&gt;_x000d__x000a__x0009__x0009__x0009_&lt;ShadowRegistrationValue&gt;&lt;![CDATA[R. (Remko) van Gorkom]]&gt;&lt;/ShadowRegistrationValue&gt;_x000d__x000a__x0009__x0009__x0009_&lt;ID&gt;49319c28-036f-4d36-a866-e2deacbf485c&lt;/ID&gt;_x000d__x000a__x0009__x0009__x0009_&lt;DocumentVeldID&gt;7052fa8b-9a13-41d8-ada7-cf00d5254325&lt;/DocumentVeldID&gt;_x000d__x000a__x0009__x0009__x0009_&lt;Name&gt;GebrID&lt;/Name&gt;_x000d__x000a__x0009__x0009__x0009_&lt;Label&gt;BehandeldDoor&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age]]&gt;&lt;/PrintValue&gt;_x000d__x000a__x0009__x0009__x0009_&lt;RegistrationValue&gt;&lt;![CDATA[213]]&gt;&lt;/RegistrationValue&gt;_x000d__x000a__x0009__x0009__x0009_&lt;ShadowRegistrationValue&gt;&lt;![CDATA[Rapportage]]&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5536d6b-2b45-42a5-b7d9-9ea0225fd763&lt;/ID&gt;_x000d__x000a__x0009__x0009__x0009_&lt;DocumentVeldID&gt;b2bba9ce-fe66-49e8-827c-36755f39bab0&lt;/DocumentVeldID&gt;_x000d__x000a__x0009__x0009__x0009_&lt;Name&gt;Rubricering&lt;/Name&gt;_x000d__x000a__x0009__x0009__x0009_&lt;Label&gt;Rubricering&lt;/Label&gt;_x000d__x000a__x0009__x0009__x0009_&lt;Datatype&gt;Varchar&lt;/Datatype&gt;_x000d__x000a__x0009__x0009__x0009_&lt;Entity&gt;DocumentVerzending&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BG Infra]]&gt;&lt;/PrintValue&gt;_x000d__x000a__x0009__x0009__x0009_&lt;RegistrationValue&gt;&lt;![CDATA[92]]&gt;&lt;/RegistrationValue&gt;_x000d__x000a__x0009__x0009__x0009_&lt;ShadowRegistrationValue&gt;&lt;![CDATA[BG Infra]]&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Maintenance Competence Centre]]&gt;&lt;/PrintValue&gt;_x000d__x000a__x0009__x0009__x0009_&lt;RegistrationValue&gt;&lt;![CDATA[88]]&gt;&lt;/RegistrationValue&gt;_x000d__x000a__x0009__x0009__x0009_&lt;ShadowRegistrationValue&gt;&lt;![CDATA[MCC]]&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 Q1 2014]]&gt;&lt;/PrintValue&gt;_x000d__x000a__x0009__x0009__x0009_&lt;RegistrationValue&gt;&lt;![CDATA[Storingsanalyse 2e coentunnel - Q1 2014]]&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Uitgaand]]&gt;&lt;/PrintValue&gt;_x000d__x000a__x0009__x0009__x0009_&lt;RegistrationValue&gt;&lt;![CDATA[U]]&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nummer]]&gt;&lt;/PrintValue&gt;_x000d__x000a__x0009__x0009__x0009_&lt;RegistrationValue&gt;&lt;![CDATA[Project_Projectnummer]]&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cfcfa53-e6cb-422a-bc56-2a43cf53943a&lt;/ID&gt;_x000d__x000a__x0009__x0009__x0009_&lt;DocumentVeldID&gt;7fa3b79a-8be4-461c-8ced-e88ae1470f49&lt;/DocumentVeldID&gt;_x000d__x000a__x0009__x0009__x0009_&lt;Name&gt;Concept&lt;/Name&gt;_x000d__x000a__x0009__x0009__x0009_&lt;Label&gt;Concept-vermelding&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407-01385]]&gt;&lt;/PrintValue&gt;_x000d__x000a__x0009__x0009__x0009_&lt;RegistrationValue&gt;&lt;![CDATA[1407-01385]]&gt;&lt;/RegistrationValue&gt;_x000d__x000a__x0009__x0009__x0009_&lt;ShadowRegistrationValue&gt;&lt;![CDATA[]]&gt;&lt;/ShadowRegistrationValue&gt;_x000d__x000a__x0009__x0009__x0009_&lt;ID&gt;22a13c22-fb5b-4085-a2a0-976d90cc2cb1&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AttachmentsMailings&gt;_x000d__x000a__x0009__x0009_&lt;Mailing&gt;_x000d__x000a__x0009__x0009__x0009_&lt;DocumentMailings&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407-02901 v1.0 - Bijlage 1 Totaal aantal storingen.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1aed2396-979d-43c0-ac3a-cf0bb1c655e4&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1aed2396-979d-43c0-ac3a-cf0bb1c655e4]]&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407-02903 v1.0 - Bijlage 2 Aantal storingen.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f0d029df-341b-4408-920a-63149bfad44c&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f0d029df-341b-4408-920a-63149bfad44c]]&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407-02904 v1.0 - Bijlage 3 Aantal storingen door realisatie.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b87e8a67-6725-46e5-86e7-4fcf1038e4be&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b87e8a67-6725-46e5-86e7-4fcf1038e4be]]&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407-02905 v1.0 - Bijlage 4 Aantal storingen CCTV installatie.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0b9a2964-0521-4e1c-9bb0-e2bb5c340db9&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0b9a2964-0521-4e1c-9bb0-e2bb5c340db9]]&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407-02906 v1.0 - Bijlage 5 Aantal storingen brandblusinstallatie tunnel en hulpposten.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facde0e3-c8a5-4174-a2ae-562bee64a0b5&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facde0e3-c8a5-4174-a2ae-562bee64a0b5]]&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lt;/DocumentMailings&gt;_x000d__x000a__x0009__x0009_&lt;/Mailing&gt;_x000d__x000a__x0009_&lt;/AttachmentsMailings&gt;_x000d__x000a_&lt;/DocumentInfo&gt;_x000d__x000a_"/>
    <w:docVar w:name="DocumentsoortID" w:val="213"/>
    <w:docVar w:name="DocumentsoortID_PrintValue" w:val="Rapportage"/>
    <w:docVar w:name="DubbelzijdigPrinten" w:val="0"/>
    <w:docVar w:name="LabelID" w:val="[]"/>
    <w:docVar w:name="MergeStatus" w:val="0"/>
    <w:docVar w:name="NamenLijstWeergave" w:val="BetrokkeneBeschikbaar_NaamIntern"/>
    <w:docVar w:name="NamenLijstWeergave_PrintValue" w:val="Persoon"/>
    <w:docVar w:name="Onderwerp" w:val="Storingsanalyse 2e coentunnel - Q1 2014"/>
    <w:docVar w:name="OpslagFileName" w:val="http://intranet.croon.nl/Departments/MCC/DMSDocumentsIntern/DMSRapport/2014-07/1407-01385.docx"/>
    <w:docVar w:name="ProjectWeergave" w:val="Project_Projectnummer"/>
    <w:docVar w:name="ProjectWeergave_PrintValue" w:val="Projectnummer"/>
    <w:docVar w:name="Referentie" w:val="1407-01385"/>
    <w:docVar w:name="Registratieprofiel" w:val="Rapport"/>
    <w:docVar w:name="RegistratieprofielID" w:val="9cf15313-0a46-4775-a9ae-c24b5551dfac"/>
    <w:docVar w:name="Relatie" w:val="Coentunnel Company B.V."/>
    <w:docVar w:name="RelID" w:val="46987"/>
    <w:docVar w:name="Sjabloon" w:val="Rapport"/>
    <w:docVar w:name="SjabloonID" w:val="d6de9dab-4419-4a19-97b9-0e6f20a07d23"/>
    <w:docVar w:name="SjabloonType" w:val="RAPPORT"/>
    <w:docVar w:name="Taal" w:val="NL"/>
    <w:docVar w:name="Titel" w:val="Storingsanalyse 2e coentunnel - Q1 2014"/>
    <w:docVar w:name="VersieNrVermelden" w:val="1"/>
    <w:docVar w:name="VersieNrVermelden_PrintValue" w:val="2.0"/>
    <w:docVar w:name="Versienummer" w:val="2.0"/>
    <w:docVar w:name="VestigingID" w:val="1"/>
    <w:docVar w:name="Wijzig" w:val="1"/>
  </w:docVars>
  <w:rsids>
    <w:rsidRoot w:val="00F3799F"/>
    <w:rsid w:val="000D37A2"/>
    <w:rsid w:val="000E0E3C"/>
    <w:rsid w:val="00117754"/>
    <w:rsid w:val="00175807"/>
    <w:rsid w:val="001B560E"/>
    <w:rsid w:val="001C0634"/>
    <w:rsid w:val="002F0330"/>
    <w:rsid w:val="002F3B06"/>
    <w:rsid w:val="003E7B85"/>
    <w:rsid w:val="004248F1"/>
    <w:rsid w:val="004616A8"/>
    <w:rsid w:val="004A11E8"/>
    <w:rsid w:val="00516151"/>
    <w:rsid w:val="00560512"/>
    <w:rsid w:val="005617C1"/>
    <w:rsid w:val="00575CA4"/>
    <w:rsid w:val="00595449"/>
    <w:rsid w:val="005C072C"/>
    <w:rsid w:val="005C3960"/>
    <w:rsid w:val="00662951"/>
    <w:rsid w:val="006977BE"/>
    <w:rsid w:val="006B08B7"/>
    <w:rsid w:val="007229EA"/>
    <w:rsid w:val="007717D1"/>
    <w:rsid w:val="007B2338"/>
    <w:rsid w:val="007D6F15"/>
    <w:rsid w:val="00811AE8"/>
    <w:rsid w:val="00915E3A"/>
    <w:rsid w:val="00970EC2"/>
    <w:rsid w:val="009E6C3F"/>
    <w:rsid w:val="009F0272"/>
    <w:rsid w:val="00A745E3"/>
    <w:rsid w:val="00AB5CD7"/>
    <w:rsid w:val="00AC2EDF"/>
    <w:rsid w:val="00AE5557"/>
    <w:rsid w:val="00B31109"/>
    <w:rsid w:val="00B31A7B"/>
    <w:rsid w:val="00B343A6"/>
    <w:rsid w:val="00B36AD2"/>
    <w:rsid w:val="00B84F38"/>
    <w:rsid w:val="00C26391"/>
    <w:rsid w:val="00C5645B"/>
    <w:rsid w:val="00D2351D"/>
    <w:rsid w:val="00D345FB"/>
    <w:rsid w:val="00DA44C2"/>
    <w:rsid w:val="00DE3A85"/>
    <w:rsid w:val="00DF2677"/>
    <w:rsid w:val="00DF4636"/>
    <w:rsid w:val="00E05D08"/>
    <w:rsid w:val="00E36E37"/>
    <w:rsid w:val="00E6488E"/>
    <w:rsid w:val="00EB7F9C"/>
    <w:rsid w:val="00F3799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7A198675"/>
  <w15:docId w15:val="{53BD5683-ADD3-4357-B5E0-4210DE87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12"/>
    <w:pPr>
      <w:spacing w:line="240" w:lineRule="atLeast"/>
    </w:pPr>
    <w:rPr>
      <w:rFonts w:ascii="Arial" w:hAnsi="Arial"/>
      <w:sz w:val="19"/>
      <w:szCs w:val="24"/>
    </w:rPr>
  </w:style>
  <w:style w:type="paragraph" w:styleId="Heading1">
    <w:name w:val="heading 1"/>
    <w:basedOn w:val="Normal"/>
    <w:next w:val="Normal"/>
    <w:link w:val="Heading1Char"/>
    <w:qFormat/>
    <w:rsid w:val="00560512"/>
    <w:pPr>
      <w:keepNext/>
      <w:pageBreakBefore/>
      <w:numPr>
        <w:numId w:val="1"/>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560512"/>
    <w:pPr>
      <w:pageBreakBefore w:val="0"/>
      <w:numPr>
        <w:ilvl w:val="1"/>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560512"/>
    <w:pPr>
      <w:numPr>
        <w:ilvl w:val="2"/>
      </w:numPr>
      <w:tabs>
        <w:tab w:val="clear" w:pos="360"/>
        <w:tab w:val="clear" w:pos="720"/>
        <w:tab w:val="left" w:pos="480"/>
      </w:tabs>
      <w:outlineLvl w:val="2"/>
    </w:pPr>
    <w:rPr>
      <w:sz w:val="14"/>
    </w:rPr>
  </w:style>
  <w:style w:type="paragraph" w:styleId="Heading4">
    <w:name w:val="heading 4"/>
    <w:basedOn w:val="Heading3"/>
    <w:next w:val="Normal"/>
    <w:qFormat/>
    <w:rsid w:val="00560512"/>
    <w:pPr>
      <w:numPr>
        <w:ilvl w:val="3"/>
      </w:numPr>
      <w:tabs>
        <w:tab w:val="clear" w:pos="480"/>
        <w:tab w:val="clear" w:pos="1704"/>
        <w:tab w:val="left" w:pos="600"/>
      </w:tabs>
      <w:ind w:left="600" w:hanging="600"/>
      <w:outlineLvl w:val="3"/>
    </w:pPr>
  </w:style>
  <w:style w:type="paragraph" w:styleId="Heading5">
    <w:name w:val="heading 5"/>
    <w:basedOn w:val="Heading3"/>
    <w:next w:val="Normal"/>
    <w:qFormat/>
    <w:rsid w:val="00560512"/>
    <w:pPr>
      <w:numPr>
        <w:ilvl w:val="4"/>
      </w:numPr>
      <w:tabs>
        <w:tab w:val="clear" w:pos="480"/>
        <w:tab w:val="clear" w:pos="1848"/>
        <w:tab w:val="left" w:pos="720"/>
      </w:tabs>
      <w:ind w:left="720" w:hanging="720"/>
      <w:outlineLvl w:val="4"/>
    </w:pPr>
  </w:style>
  <w:style w:type="paragraph" w:styleId="Heading6">
    <w:name w:val="heading 6"/>
    <w:basedOn w:val="Heading3"/>
    <w:next w:val="Normal"/>
    <w:qFormat/>
    <w:rsid w:val="00560512"/>
    <w:pPr>
      <w:numPr>
        <w:ilvl w:val="5"/>
      </w:numPr>
      <w:tabs>
        <w:tab w:val="clear" w:pos="480"/>
        <w:tab w:val="clear" w:pos="1992"/>
        <w:tab w:val="left" w:pos="840"/>
      </w:tabs>
      <w:ind w:left="840" w:hanging="840"/>
      <w:outlineLvl w:val="5"/>
    </w:pPr>
  </w:style>
  <w:style w:type="paragraph" w:styleId="Heading7">
    <w:name w:val="heading 7"/>
    <w:basedOn w:val="Heading3"/>
    <w:next w:val="Normal"/>
    <w:qFormat/>
    <w:rsid w:val="00560512"/>
    <w:pPr>
      <w:numPr>
        <w:ilvl w:val="6"/>
      </w:numPr>
      <w:tabs>
        <w:tab w:val="clear" w:pos="480"/>
        <w:tab w:val="clear" w:pos="2136"/>
        <w:tab w:val="left" w:pos="960"/>
      </w:tabs>
      <w:ind w:left="960" w:hanging="960"/>
      <w:outlineLvl w:val="6"/>
    </w:pPr>
  </w:style>
  <w:style w:type="paragraph" w:styleId="Heading8">
    <w:name w:val="heading 8"/>
    <w:basedOn w:val="Heading3"/>
    <w:next w:val="Normal"/>
    <w:qFormat/>
    <w:rsid w:val="00560512"/>
    <w:pPr>
      <w:numPr>
        <w:ilvl w:val="7"/>
      </w:numPr>
      <w:tabs>
        <w:tab w:val="clear" w:pos="480"/>
        <w:tab w:val="clear" w:pos="2280"/>
        <w:tab w:val="left" w:pos="1080"/>
      </w:tabs>
      <w:ind w:left="1080" w:hanging="1080"/>
      <w:outlineLvl w:val="7"/>
    </w:pPr>
  </w:style>
  <w:style w:type="paragraph" w:styleId="Heading9">
    <w:name w:val="heading 9"/>
    <w:basedOn w:val="Heading3"/>
    <w:next w:val="Normal"/>
    <w:qFormat/>
    <w:rsid w:val="00560512"/>
    <w:pPr>
      <w:numPr>
        <w:ilvl w:val="8"/>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60512"/>
    <w:rPr>
      <w:rFonts w:ascii="Arial" w:hAnsi="Arial"/>
      <w:noProof/>
      <w:sz w:val="19"/>
    </w:rPr>
  </w:style>
  <w:style w:type="character" w:customStyle="1" w:styleId="Huisstijl-Kopje">
    <w:name w:val="Huisstijl-Kopje"/>
    <w:rsid w:val="00560512"/>
    <w:rPr>
      <w:rFonts w:ascii="Arial" w:hAnsi="Arial"/>
      <w:b/>
      <w:noProof/>
      <w:sz w:val="14"/>
    </w:rPr>
  </w:style>
  <w:style w:type="character" w:customStyle="1" w:styleId="Huisstijl-Kopje-Fax">
    <w:name w:val="Huisstijl-Kopje-Fax"/>
    <w:rsid w:val="00560512"/>
    <w:rPr>
      <w:rFonts w:ascii="Arial" w:hAnsi="Arial"/>
      <w:b/>
      <w:noProof/>
      <w:sz w:val="16"/>
    </w:rPr>
  </w:style>
  <w:style w:type="paragraph" w:customStyle="1" w:styleId="Huisstijl-Naw">
    <w:name w:val="Huisstijl-Naw"/>
    <w:basedOn w:val="Normal"/>
    <w:rsid w:val="00560512"/>
    <w:pPr>
      <w:spacing w:line="240" w:lineRule="exact"/>
    </w:pPr>
    <w:rPr>
      <w:noProof/>
      <w:szCs w:val="20"/>
    </w:rPr>
  </w:style>
  <w:style w:type="character" w:customStyle="1" w:styleId="Huisstijl-Sjabloonnaam">
    <w:name w:val="Huisstijl-Sjabloonnaam"/>
    <w:rsid w:val="00560512"/>
    <w:rPr>
      <w:rFonts w:ascii="Arial" w:hAnsi="Arial"/>
      <w:noProof/>
      <w:sz w:val="24"/>
    </w:rPr>
  </w:style>
  <w:style w:type="paragraph" w:customStyle="1" w:styleId="Huisstijl-Voorwaarden">
    <w:name w:val="Huisstijl-Voorwaarden"/>
    <w:basedOn w:val="Normal"/>
    <w:rsid w:val="00560512"/>
    <w:pPr>
      <w:spacing w:line="160" w:lineRule="exact"/>
    </w:pPr>
    <w:rPr>
      <w:noProof/>
      <w:sz w:val="14"/>
      <w:szCs w:val="20"/>
    </w:rPr>
  </w:style>
  <w:style w:type="paragraph" w:styleId="TOC1">
    <w:name w:val="toc 1"/>
    <w:basedOn w:val="Normal"/>
    <w:next w:val="Normal"/>
    <w:uiPriority w:val="39"/>
    <w:rsid w:val="00560512"/>
    <w:pPr>
      <w:keepNext/>
      <w:tabs>
        <w:tab w:val="right" w:pos="7080"/>
      </w:tabs>
      <w:spacing w:before="240"/>
      <w:ind w:left="1680" w:hanging="1680"/>
    </w:pPr>
    <w:rPr>
      <w:noProof/>
      <w:szCs w:val="20"/>
    </w:rPr>
  </w:style>
  <w:style w:type="paragraph" w:styleId="TOC2">
    <w:name w:val="toc 2"/>
    <w:basedOn w:val="TOC1"/>
    <w:next w:val="Normal"/>
    <w:uiPriority w:val="39"/>
    <w:rsid w:val="00560512"/>
    <w:pPr>
      <w:spacing w:before="0"/>
    </w:pPr>
  </w:style>
  <w:style w:type="paragraph" w:styleId="TOC3">
    <w:name w:val="toc 3"/>
    <w:basedOn w:val="TOC1"/>
    <w:next w:val="Normal"/>
    <w:uiPriority w:val="39"/>
    <w:rsid w:val="00560512"/>
    <w:pPr>
      <w:spacing w:before="0"/>
    </w:pPr>
  </w:style>
  <w:style w:type="paragraph" w:customStyle="1" w:styleId="Kop1zondernummer">
    <w:name w:val="Kop 1 zonder nummer"/>
    <w:basedOn w:val="Heading1"/>
    <w:next w:val="Normal"/>
    <w:rsid w:val="00560512"/>
    <w:pPr>
      <w:numPr>
        <w:numId w:val="0"/>
      </w:numPr>
      <w:tabs>
        <w:tab w:val="clear" w:pos="240"/>
      </w:tabs>
    </w:pPr>
  </w:style>
  <w:style w:type="paragraph" w:customStyle="1" w:styleId="Kop2zondernummer">
    <w:name w:val="Kop 2 zonder nummer"/>
    <w:basedOn w:val="Heading2"/>
    <w:next w:val="Normal"/>
    <w:rsid w:val="00560512"/>
    <w:pPr>
      <w:numPr>
        <w:ilvl w:val="0"/>
        <w:numId w:val="0"/>
      </w:numPr>
    </w:pPr>
  </w:style>
  <w:style w:type="paragraph" w:customStyle="1" w:styleId="Kop3zondernummer">
    <w:name w:val="Kop 3 zonder nummer"/>
    <w:basedOn w:val="Heading3"/>
    <w:next w:val="Normal"/>
    <w:rsid w:val="00560512"/>
    <w:pPr>
      <w:numPr>
        <w:ilvl w:val="0"/>
        <w:numId w:val="0"/>
      </w:numPr>
      <w:tabs>
        <w:tab w:val="clear" w:pos="480"/>
      </w:tabs>
    </w:pPr>
  </w:style>
  <w:style w:type="paragraph" w:styleId="Header">
    <w:name w:val="header"/>
    <w:basedOn w:val="Normal"/>
    <w:rsid w:val="00560512"/>
    <w:pPr>
      <w:tabs>
        <w:tab w:val="center" w:pos="3510"/>
        <w:tab w:val="right" w:pos="7020"/>
      </w:tabs>
    </w:pPr>
  </w:style>
  <w:style w:type="paragraph" w:styleId="Footer">
    <w:name w:val="footer"/>
    <w:basedOn w:val="Normal"/>
    <w:rsid w:val="00560512"/>
    <w:pPr>
      <w:tabs>
        <w:tab w:val="center" w:pos="3510"/>
        <w:tab w:val="right" w:pos="7020"/>
      </w:tabs>
    </w:pPr>
  </w:style>
  <w:style w:type="paragraph" w:styleId="TOC4">
    <w:name w:val="toc 4"/>
    <w:basedOn w:val="TOC1"/>
    <w:next w:val="Normal"/>
    <w:semiHidden/>
    <w:rsid w:val="00560512"/>
    <w:pPr>
      <w:spacing w:before="0"/>
    </w:pPr>
  </w:style>
  <w:style w:type="paragraph" w:styleId="TOC5">
    <w:name w:val="toc 5"/>
    <w:basedOn w:val="TOC1"/>
    <w:next w:val="Normal"/>
    <w:semiHidden/>
    <w:rsid w:val="00560512"/>
    <w:pPr>
      <w:spacing w:before="0"/>
    </w:pPr>
  </w:style>
  <w:style w:type="paragraph" w:styleId="TOC6">
    <w:name w:val="toc 6"/>
    <w:basedOn w:val="TOC1"/>
    <w:next w:val="Normal"/>
    <w:semiHidden/>
    <w:rsid w:val="00560512"/>
    <w:pPr>
      <w:spacing w:before="0"/>
    </w:pPr>
  </w:style>
  <w:style w:type="paragraph" w:styleId="TOC7">
    <w:name w:val="toc 7"/>
    <w:basedOn w:val="TOC1"/>
    <w:next w:val="Normal"/>
    <w:semiHidden/>
    <w:rsid w:val="00560512"/>
    <w:pPr>
      <w:spacing w:before="0"/>
    </w:pPr>
  </w:style>
  <w:style w:type="paragraph" w:styleId="TOC8">
    <w:name w:val="toc 8"/>
    <w:basedOn w:val="TOC1"/>
    <w:next w:val="Normal"/>
    <w:semiHidden/>
    <w:rsid w:val="00560512"/>
    <w:pPr>
      <w:spacing w:before="0"/>
    </w:pPr>
  </w:style>
  <w:style w:type="paragraph" w:styleId="TOC9">
    <w:name w:val="toc 9"/>
    <w:basedOn w:val="TOC1"/>
    <w:next w:val="Normal"/>
    <w:semiHidden/>
    <w:rsid w:val="00560512"/>
    <w:pPr>
      <w:spacing w:before="0"/>
    </w:pPr>
  </w:style>
  <w:style w:type="paragraph" w:customStyle="1" w:styleId="Kop4zondernummer">
    <w:name w:val="Kop 4 zonder nummer"/>
    <w:basedOn w:val="Heading4"/>
    <w:next w:val="Normal"/>
    <w:rsid w:val="00560512"/>
    <w:pPr>
      <w:numPr>
        <w:ilvl w:val="0"/>
        <w:numId w:val="0"/>
      </w:numPr>
      <w:tabs>
        <w:tab w:val="clear" w:pos="600"/>
      </w:tabs>
    </w:pPr>
  </w:style>
  <w:style w:type="paragraph" w:customStyle="1" w:styleId="Kop5zondernummer">
    <w:name w:val="Kop 5 zonder nummer"/>
    <w:basedOn w:val="Heading5"/>
    <w:next w:val="Normal"/>
    <w:rsid w:val="00560512"/>
    <w:pPr>
      <w:numPr>
        <w:ilvl w:val="0"/>
        <w:numId w:val="0"/>
      </w:numPr>
      <w:tabs>
        <w:tab w:val="clear" w:pos="720"/>
      </w:tabs>
    </w:pPr>
  </w:style>
  <w:style w:type="paragraph" w:customStyle="1" w:styleId="Kop6zondernummer">
    <w:name w:val="Kop 6 zonder nummer"/>
    <w:basedOn w:val="Heading6"/>
    <w:next w:val="Normal"/>
    <w:rsid w:val="00560512"/>
    <w:pPr>
      <w:numPr>
        <w:ilvl w:val="0"/>
        <w:numId w:val="0"/>
      </w:numPr>
      <w:tabs>
        <w:tab w:val="clear" w:pos="840"/>
      </w:tabs>
    </w:pPr>
  </w:style>
  <w:style w:type="paragraph" w:customStyle="1" w:styleId="Kop7zondernummer">
    <w:name w:val="Kop 7 zonder nummer"/>
    <w:basedOn w:val="Heading7"/>
    <w:next w:val="Normal"/>
    <w:rsid w:val="00560512"/>
    <w:pPr>
      <w:numPr>
        <w:ilvl w:val="0"/>
        <w:numId w:val="0"/>
      </w:numPr>
      <w:tabs>
        <w:tab w:val="clear" w:pos="960"/>
      </w:tabs>
    </w:pPr>
  </w:style>
  <w:style w:type="paragraph" w:customStyle="1" w:styleId="Kop8zondernummer">
    <w:name w:val="Kop 8 zonder nummer"/>
    <w:basedOn w:val="Heading8"/>
    <w:next w:val="Normal"/>
    <w:rsid w:val="00560512"/>
    <w:pPr>
      <w:numPr>
        <w:ilvl w:val="0"/>
        <w:numId w:val="0"/>
      </w:numPr>
      <w:tabs>
        <w:tab w:val="clear" w:pos="1080"/>
      </w:tabs>
    </w:pPr>
  </w:style>
  <w:style w:type="paragraph" w:customStyle="1" w:styleId="Kop9zondernummer">
    <w:name w:val="Kop 9 zonder nummer"/>
    <w:basedOn w:val="Heading9"/>
    <w:next w:val="Normal"/>
    <w:rsid w:val="00560512"/>
    <w:pPr>
      <w:numPr>
        <w:ilvl w:val="0"/>
        <w:numId w:val="0"/>
      </w:numPr>
      <w:tabs>
        <w:tab w:val="clear" w:pos="1200"/>
      </w:tabs>
    </w:pPr>
  </w:style>
  <w:style w:type="paragraph" w:styleId="Caption">
    <w:name w:val="caption"/>
    <w:basedOn w:val="Huisstijl-Voorwaarden"/>
    <w:next w:val="Normal"/>
    <w:qFormat/>
    <w:rsid w:val="00560512"/>
    <w:pPr>
      <w:spacing w:line="240" w:lineRule="exact"/>
    </w:pPr>
    <w:rPr>
      <w:bCs/>
    </w:rPr>
  </w:style>
  <w:style w:type="paragraph" w:styleId="TableofFigures">
    <w:name w:val="table of figures"/>
    <w:basedOn w:val="TOC1"/>
    <w:next w:val="Normal"/>
    <w:semiHidden/>
    <w:rsid w:val="00560512"/>
    <w:pPr>
      <w:keepNext w:val="0"/>
      <w:spacing w:before="0"/>
    </w:pPr>
  </w:style>
  <w:style w:type="paragraph" w:styleId="ListBullet">
    <w:name w:val="List Bullet"/>
    <w:basedOn w:val="Normal"/>
    <w:rsid w:val="00560512"/>
    <w:pPr>
      <w:numPr>
        <w:numId w:val="26"/>
      </w:numPr>
    </w:pPr>
    <w:rPr>
      <w:szCs w:val="20"/>
    </w:rPr>
  </w:style>
  <w:style w:type="paragraph" w:styleId="ListBullet2">
    <w:name w:val="List Bullet 2"/>
    <w:basedOn w:val="ListBullet"/>
    <w:rsid w:val="00560512"/>
    <w:pPr>
      <w:numPr>
        <w:numId w:val="28"/>
      </w:numPr>
      <w:tabs>
        <w:tab w:val="clear" w:pos="643"/>
      </w:tabs>
      <w:ind w:left="480" w:hanging="240"/>
    </w:pPr>
  </w:style>
  <w:style w:type="paragraph" w:styleId="ListBullet3">
    <w:name w:val="List Bullet 3"/>
    <w:basedOn w:val="ListBullet"/>
    <w:rsid w:val="00560512"/>
    <w:pPr>
      <w:numPr>
        <w:numId w:val="30"/>
      </w:numPr>
      <w:tabs>
        <w:tab w:val="clear" w:pos="840"/>
      </w:tabs>
      <w:ind w:left="720" w:hanging="240"/>
    </w:pPr>
  </w:style>
  <w:style w:type="paragraph" w:styleId="FootnoteText">
    <w:name w:val="footnote text"/>
    <w:basedOn w:val="Huisstijl-Voorwaarden"/>
    <w:next w:val="Normal"/>
    <w:link w:val="FootnoteTextChar"/>
    <w:rsid w:val="00560512"/>
  </w:style>
  <w:style w:type="character" w:customStyle="1" w:styleId="FootnoteTextChar">
    <w:name w:val="Footnote Text Char"/>
    <w:link w:val="FootnoteText"/>
    <w:rsid w:val="00560512"/>
    <w:rPr>
      <w:rFonts w:ascii="Arial" w:hAnsi="Arial"/>
      <w:noProof/>
      <w:sz w:val="14"/>
    </w:rPr>
  </w:style>
  <w:style w:type="character" w:customStyle="1" w:styleId="Huisstijl-Adres">
    <w:name w:val="Huisstijl-Adres"/>
    <w:rsid w:val="00560512"/>
    <w:rPr>
      <w:rFonts w:ascii="Arial" w:hAnsi="Arial"/>
      <w:noProof/>
      <w:sz w:val="14"/>
    </w:rPr>
  </w:style>
  <w:style w:type="character" w:customStyle="1" w:styleId="Huisstijl-Adres-Fax">
    <w:name w:val="Huisstijl-Adres-Fax"/>
    <w:rsid w:val="00560512"/>
    <w:rPr>
      <w:rFonts w:ascii="Arial" w:hAnsi="Arial"/>
      <w:noProof/>
      <w:sz w:val="16"/>
    </w:rPr>
  </w:style>
  <w:style w:type="paragraph" w:customStyle="1" w:styleId="Huisstijl-KixCode">
    <w:name w:val="Huisstijl-KixCode"/>
    <w:basedOn w:val="Normal"/>
    <w:next w:val="Normal"/>
    <w:rsid w:val="00560512"/>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F3799F"/>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3799F"/>
    <w:rPr>
      <w:rFonts w:ascii="Tahoma" w:hAnsi="Tahoma" w:cs="Tahoma"/>
      <w:sz w:val="16"/>
      <w:szCs w:val="16"/>
    </w:rPr>
  </w:style>
  <w:style w:type="character" w:customStyle="1" w:styleId="Heading1Char">
    <w:name w:val="Heading 1 Char"/>
    <w:basedOn w:val="DefaultParagraphFont"/>
    <w:link w:val="Heading1"/>
    <w:locked/>
    <w:rsid w:val="00F3799F"/>
    <w:rPr>
      <w:rFonts w:ascii="Arial" w:hAnsi="Arial"/>
      <w:b/>
      <w:sz w:val="24"/>
    </w:rPr>
  </w:style>
  <w:style w:type="character" w:customStyle="1" w:styleId="Heading3Char">
    <w:name w:val="Heading 3 Char"/>
    <w:basedOn w:val="DefaultParagraphFont"/>
    <w:link w:val="Heading3"/>
    <w:locked/>
    <w:rsid w:val="00F3799F"/>
    <w:rPr>
      <w:rFonts w:ascii="Arial" w:hAnsi="Arial"/>
      <w:b/>
      <w:sz w:val="14"/>
    </w:rPr>
  </w:style>
  <w:style w:type="paragraph" w:styleId="ListParagraph">
    <w:name w:val="List Paragraph"/>
    <w:basedOn w:val="Normal"/>
    <w:uiPriority w:val="34"/>
    <w:qFormat/>
    <w:rsid w:val="00F37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MSRapport" ma:contentTypeID="0x0101001B7BB95BDF35AB469E7098D4E378666400A448E43C650EC74B907064F1F87339BB" ma:contentTypeVersion="34" ma:contentTypeDescription="Create a new document." ma:contentTypeScope="" ma:versionID="0a3a5067212ee33afe5bc07f1951e6aa">
  <xsd:schema xmlns:xsd="http://www.w3.org/2001/XMLSchema" xmlns:xs="http://www.w3.org/2001/XMLSchema" xmlns:p="http://schemas.microsoft.com/office/2006/metadata/properties" xmlns:ns2="0d56ba86-01f6-4559-97ca-1d8039c491eb" targetNamespace="http://schemas.microsoft.com/office/2006/metadata/properties" ma:root="true" ma:fieldsID="a53d11371cedd870c508d7c33c8baa06" ns2:_="">
    <xsd:import namespace="0d56ba86-01f6-4559-97ca-1d8039c491eb"/>
    <xsd:element name="properties">
      <xsd:complexType>
        <xsd:sequence>
          <xsd:element name="documentManagement">
            <xsd:complexType>
              <xsd:all>
                <xsd:element ref="ns2:idb_Nr" minOccurs="0"/>
                <xsd:element ref="ns2:idb_DocumentsoortID" minOccurs="0"/>
                <xsd:element ref="ns2:idb_Documentsoort" minOccurs="0"/>
                <xsd:element ref="ns2:idb_ProjID" minOccurs="0"/>
                <xsd:element ref="ns2:idb_Project" minOccurs="0"/>
                <xsd:element ref="ns2:idb_BeveiligingsniveauID" minOccurs="0"/>
                <xsd:element ref="ns2:idb_RelID" minOccurs="0"/>
                <xsd:element ref="ns2:idb_Relatie" minOccurs="0"/>
                <xsd:element ref="ns2:idb_Datum" minOccurs="0"/>
                <xsd:element ref="ns2:idb_GebrID" minOccurs="0"/>
                <xsd:element ref="ns2:idb_Gebruiker" minOccurs="0"/>
                <xsd:element ref="ns2:idb_ExternNr" minOccurs="0"/>
                <xsd:element ref="ns2:idb_IntBedrID" minOccurs="0"/>
                <xsd:element ref="ns2:idb_InternBedrijf" minOccurs="0"/>
                <xsd:element ref="ns2:idb_IntAfdID" minOccurs="0"/>
                <xsd:element ref="ns2:idb_InterneAfdeling" minOccurs="0"/>
                <xsd:element ref="ns2:idb_IntVestID" minOccurs="0"/>
                <xsd:element ref="ns2:idb_InterneVestiging" minOccurs="0"/>
                <xsd:element ref="ns2:idb_Onderwerp" minOccurs="0"/>
                <xsd:element ref="ns2:idb_ProjfaseID" minOccurs="0"/>
                <xsd:element ref="ns2:idb_Projfase" minOccurs="0"/>
                <xsd:element ref="ns2:idb_DocTypeID" minOccurs="0"/>
                <xsd:element ref="ns2:idb_InternFactuurNr" minOccurs="0"/>
                <xsd:element ref="ns2:idb_DocStatusID" minOccurs="0"/>
                <xsd:element ref="ns2:idb_DocumentID" minOccurs="0"/>
                <xsd:element ref="ns2:idb_RootDocumentID" minOccurs="0"/>
                <xsd:element ref="ns2:idb_VersieNr" minOccurs="0"/>
                <xsd:element ref="ns2:idb_NieuwsteVersie" minOccurs="0"/>
                <xsd:element ref="ns2:idb_ExternVersieNr" minOccurs="0"/>
                <xsd:element ref="ns2:idb_PublicatieFilter" minOccurs="0"/>
                <xsd:element ref="ns2:idb_PublicatieGroepering" minOccurs="0"/>
                <xsd:element ref="ns2:idb_BouwProdID" minOccurs="0"/>
                <xsd:element ref="ns2:idb_BouwProdu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6ba86-01f6-4559-97ca-1d8039c491eb" elementFormDefault="qualified">
    <xsd:import namespace="http://schemas.microsoft.com/office/2006/documentManagement/types"/>
    <xsd:import namespace="http://schemas.microsoft.com/office/infopath/2007/PartnerControls"/>
    <xsd:element name="idb_Nr" ma:index="8" nillable="true" ma:displayName="Nr" ma:internalName="idb_Nr" ma:readOnly="false">
      <xsd:simpleType>
        <xsd:restriction base="dms:Text">
          <xsd:maxLength value="50"/>
        </xsd:restriction>
      </xsd:simpleType>
    </xsd:element>
    <xsd:element name="idb_DocumentsoortID" ma:index="9" nillable="true" ma:displayName="DocumentsoortID" ma:internalName="idb_DocumentsoortID" ma:readOnly="false">
      <xsd:simpleType>
        <xsd:restriction base="dms:Number"/>
      </xsd:simpleType>
    </xsd:element>
    <xsd:element name="idb_Documentsoort" ma:index="10" nillable="true" ma:displayName="DocumentsoortTekst" ma:internalName="idb_Documentsoort" ma:readOnly="false">
      <xsd:simpleType>
        <xsd:restriction base="dms:Text">
          <xsd:maxLength value="255"/>
        </xsd:restriction>
      </xsd:simpleType>
    </xsd:element>
    <xsd:element name="idb_ProjID" ma:index="11" nillable="true" ma:displayName="ProjID" ma:internalName="idb_ProjID" ma:readOnly="false">
      <xsd:simpleType>
        <xsd:restriction base="dms:Number"/>
      </xsd:simpleType>
    </xsd:element>
    <xsd:element name="idb_Project" ma:index="12" nillable="true" ma:displayName="ProjectTekst" ma:internalName="idb_Project" ma:readOnly="false">
      <xsd:simpleType>
        <xsd:restriction base="dms:Text">
          <xsd:maxLength value="255"/>
        </xsd:restriction>
      </xsd:simpleType>
    </xsd:element>
    <xsd:element name="idb_BeveiligingsniveauID" ma:index="13" nillable="true" ma:displayName="BeveiligingsniveauID" ma:internalName="idb_BeveiligingsniveauID" ma:readOnly="false">
      <xsd:simpleType>
        <xsd:restriction base="dms:Number"/>
      </xsd:simpleType>
    </xsd:element>
    <xsd:element name="idb_RelID" ma:index="14" nillable="true" ma:displayName="RelID" ma:internalName="idb_RelID" ma:readOnly="false">
      <xsd:simpleType>
        <xsd:restriction base="dms:Number"/>
      </xsd:simpleType>
    </xsd:element>
    <xsd:element name="idb_Relatie" ma:index="15" nillable="true" ma:displayName="RelatieTekst" ma:internalName="idb_Relatie" ma:readOnly="false">
      <xsd:simpleType>
        <xsd:restriction base="dms:Text">
          <xsd:maxLength value="255"/>
        </xsd:restriction>
      </xsd:simpleType>
    </xsd:element>
    <xsd:element name="idb_Datum" ma:index="16" nillable="true" ma:displayName="Datum" ma:internalName="idb_Datum" ma:readOnly="false">
      <xsd:simpleType>
        <xsd:restriction base="dms:DateTime"/>
      </xsd:simpleType>
    </xsd:element>
    <xsd:element name="idb_GebrID" ma:index="17" nillable="true" ma:displayName="GebrID" ma:internalName="idb_GebrID" ma:readOnly="false">
      <xsd:simpleType>
        <xsd:restriction base="dms:Number"/>
      </xsd:simpleType>
    </xsd:element>
    <xsd:element name="idb_Gebruiker" ma:index="18" nillable="true" ma:displayName="GebruikerTekst" ma:internalName="idb_Gebruiker" ma:readOnly="false">
      <xsd:simpleType>
        <xsd:restriction base="dms:Text">
          <xsd:maxLength value="255"/>
        </xsd:restriction>
      </xsd:simpleType>
    </xsd:element>
    <xsd:element name="idb_ExternNr" ma:index="19" nillable="true" ma:displayName="ExternNr" ma:internalName="idb_ExternNr" ma:readOnly="false">
      <xsd:simpleType>
        <xsd:restriction base="dms:Text">
          <xsd:maxLength value="50"/>
        </xsd:restriction>
      </xsd:simpleType>
    </xsd:element>
    <xsd:element name="idb_IntBedrID" ma:index="20" nillable="true" ma:displayName="IntBedrID" ma:internalName="idb_IntBedrID" ma:readOnly="false">
      <xsd:simpleType>
        <xsd:restriction base="dms:Number"/>
      </xsd:simpleType>
    </xsd:element>
    <xsd:element name="idb_InternBedrijf" ma:index="21" nillable="true" ma:displayName="InternBedrijfTekst" ma:internalName="idb_InternBedrijf" ma:readOnly="false">
      <xsd:simpleType>
        <xsd:restriction base="dms:Text">
          <xsd:maxLength value="255"/>
        </xsd:restriction>
      </xsd:simpleType>
    </xsd:element>
    <xsd:element name="idb_IntAfdID" ma:index="22" nillable="true" ma:displayName="IntAfdID" ma:internalName="idb_IntAfdID" ma:readOnly="false">
      <xsd:simpleType>
        <xsd:restriction base="dms:Number"/>
      </xsd:simpleType>
    </xsd:element>
    <xsd:element name="idb_InterneAfdeling" ma:index="23" nillable="true" ma:displayName="InterneAfdelingTekst" ma:internalName="idb_InterneAfdeling" ma:readOnly="false">
      <xsd:simpleType>
        <xsd:restriction base="dms:Text">
          <xsd:maxLength value="255"/>
        </xsd:restriction>
      </xsd:simpleType>
    </xsd:element>
    <xsd:element name="idb_IntVestID" ma:index="24" nillable="true" ma:displayName="IntVestID" ma:internalName="idb_IntVestID" ma:readOnly="false">
      <xsd:simpleType>
        <xsd:restriction base="dms:Number"/>
      </xsd:simpleType>
    </xsd:element>
    <xsd:element name="idb_InterneVestiging" ma:index="25" nillable="true" ma:displayName="InterneVestigingTekst" ma:internalName="idb_InterneVestiging" ma:readOnly="false">
      <xsd:simpleType>
        <xsd:restriction base="dms:Text">
          <xsd:maxLength value="255"/>
        </xsd:restriction>
      </xsd:simpleType>
    </xsd:element>
    <xsd:element name="idb_Onderwerp" ma:index="26" nillable="true" ma:displayName="Onderwerp" ma:internalName="idb_Onderwerp" ma:readOnly="false">
      <xsd:simpleType>
        <xsd:restriction base="dms:Text">
          <xsd:maxLength value="255"/>
        </xsd:restriction>
      </xsd:simpleType>
    </xsd:element>
    <xsd:element name="idb_ProjfaseID" ma:index="27" nillable="true" ma:displayName="ProjfaseID" ma:internalName="idb_ProjfaseID" ma:readOnly="false">
      <xsd:simpleType>
        <xsd:restriction base="dms:Number"/>
      </xsd:simpleType>
    </xsd:element>
    <xsd:element name="idb_Projfase" ma:index="28" nillable="true" ma:displayName="ProjfaseTekst" ma:internalName="idb_Projfase" ma:readOnly="false">
      <xsd:simpleType>
        <xsd:restriction base="dms:Text">
          <xsd:maxLength value="255"/>
        </xsd:restriction>
      </xsd:simpleType>
    </xsd:element>
    <xsd:element name="idb_DocTypeID" ma:index="29" nillable="true" ma:displayName="DocTypeID" ma:internalName="idb_DocTypeID" ma:readOnly="false">
      <xsd:simpleType>
        <xsd:restriction base="dms:Text"/>
      </xsd:simpleType>
    </xsd:element>
    <xsd:element name="idb_InternFactuurNr" ma:index="30" nillable="true" ma:displayName="InternFactuurNr" ma:internalName="idb_InternFactuurNr" ma:readOnly="false">
      <xsd:simpleType>
        <xsd:restriction base="dms:Text">
          <xsd:maxLength value="50"/>
        </xsd:restriction>
      </xsd:simpleType>
    </xsd:element>
    <xsd:element name="idb_DocStatusID" ma:index="31" nillable="true" ma:displayName="DocStatusID" ma:internalName="idb_DocStatusID" ma:readOnly="false">
      <xsd:simpleType>
        <xsd:restriction base="dms:Number"/>
      </xsd:simpleType>
    </xsd:element>
    <xsd:element name="idb_DocumentID" ma:index="32" nillable="true" ma:displayName="DocumentID" ma:internalName="idb_DocumentID" ma:readOnly="false">
      <xsd:simpleType>
        <xsd:restriction base="dms:Text"/>
      </xsd:simpleType>
    </xsd:element>
    <xsd:element name="idb_RootDocumentID" ma:index="33" nillable="true" ma:displayName="RootDocumentID" ma:internalName="idb_RootDocumentID" ma:readOnly="false">
      <xsd:simpleType>
        <xsd:restriction base="dms:Text"/>
      </xsd:simpleType>
    </xsd:element>
    <xsd:element name="idb_VersieNr" ma:index="34" nillable="true" ma:displayName="VersieNr" ma:internalName="idb_VersieNr" ma:readOnly="false">
      <xsd:simpleType>
        <xsd:restriction base="dms:Text">
          <xsd:maxLength value="20"/>
        </xsd:restriction>
      </xsd:simpleType>
    </xsd:element>
    <xsd:element name="idb_NieuwsteVersie" ma:index="35" nillable="true" ma:displayName="NieuwsteVersie" ma:internalName="idb_NieuwsteVersie" ma:readOnly="false">
      <xsd:simpleType>
        <xsd:restriction base="dms:Boolean"/>
      </xsd:simpleType>
    </xsd:element>
    <xsd:element name="idb_ExternVersieNr" ma:index="36" nillable="true" ma:displayName="ExternVersieNr" ma:internalName="idb_ExternVersieNr" ma:readOnly="false">
      <xsd:simpleType>
        <xsd:restriction base="dms:Text">
          <xsd:maxLength value="20"/>
        </xsd:restriction>
      </xsd:simpleType>
    </xsd:element>
    <xsd:element name="idb_PublicatieFilter" ma:index="37" nillable="true" ma:displayName="VrijVeldPublicatieFilter" ma:internalName="idb_PublicatieFilter" ma:readOnly="false">
      <xsd:simpleType>
        <xsd:restriction base="dms:Text">
          <xsd:maxLength value="100"/>
        </xsd:restriction>
      </xsd:simpleType>
    </xsd:element>
    <xsd:element name="idb_PublicatieGroepering" ma:index="38" nillable="true" ma:displayName="VrijVeldPublicatieGroepering" ma:internalName="idb_PublicatieGroepering" ma:readOnly="false">
      <xsd:simpleType>
        <xsd:restriction base="dms:Text">
          <xsd:maxLength value="100"/>
        </xsd:restriction>
      </xsd:simpleType>
    </xsd:element>
    <xsd:element name="idb_BouwProdID" ma:index="39" nillable="true" ma:displayName="BouwProdID" ma:internalName="idb_BouwProdID" ma:readOnly="false">
      <xsd:simpleType>
        <xsd:restriction base="dms:Number"/>
      </xsd:simpleType>
    </xsd:element>
    <xsd:element name="idb_BouwProduct" ma:index="40" nillable="true" ma:displayName="BouwProductTekst" ma:internalName="idb_BouwProduct"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7CC17B-CAC5-4EFE-BA8F-DA31FAAE0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6ba86-01f6-4559-97ca-1d8039c49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90E019-D697-44A8-99A9-980B846CF933}"/>
</file>

<file path=customXml/itemProps3.xml><?xml version="1.0" encoding="utf-8"?>
<ds:datastoreItem xmlns:ds="http://schemas.openxmlformats.org/officeDocument/2006/customXml" ds:itemID="{82709918-8560-40C8-92D3-DBCE313A6667}">
  <ds:schemaRefs>
    <ds:schemaRef ds:uri="http://schemas.microsoft.com/sharepoint/v3/contenttype/forms"/>
  </ds:schemaRefs>
</ds:datastoreItem>
</file>

<file path=customXml/itemProps4.xml><?xml version="1.0" encoding="utf-8"?>
<ds:datastoreItem xmlns:ds="http://schemas.openxmlformats.org/officeDocument/2006/customXml" ds:itemID="{E7E68FBE-868E-4173-9F44-ABFC7D134B38}">
  <ds:schemaRef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http://schemas.microsoft.com/office/2006/metadata/properties"/>
    <ds:schemaRef ds:uri="http://purl.org/dc/dcmitype/"/>
    <ds:schemaRef ds:uri="http://schemas.openxmlformats.org/package/2006/metadata/core-properties"/>
    <ds:schemaRef ds:uri="0d56ba86-01f6-4559-97ca-1d8039c491eb"/>
  </ds:schemaRefs>
</ds:datastoreItem>
</file>

<file path=docProps/app.xml><?xml version="1.0" encoding="utf-8"?>
<Properties xmlns="http://schemas.openxmlformats.org/officeDocument/2006/extended-properties" xmlns:vt="http://schemas.openxmlformats.org/officeDocument/2006/docPropsVTypes">
  <Template>Rapport.dotx</Template>
  <TotalTime>0</TotalTime>
  <Pages>8</Pages>
  <Words>1313</Words>
  <Characters>7222</Characters>
  <Application>Microsoft Office Word</Application>
  <DocSecurity>8</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Storingsanalyse 2e coentunnel - Q1 2014</vt:lpstr>
      <vt:lpstr/>
    </vt:vector>
  </TitlesOfParts>
  <Company>BG Infra</Company>
  <LinksUpToDate>false</LinksUpToDate>
  <CharactersWithSpaces>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Storingsanalyse 2e coentunnel - Q1 2014</dc:title>
  <dc:creator>R. (Remko) van Gorkom</dc:creator>
  <cp:keywords>1407-01385</cp:keywords>
  <dc:description>Dit document is gemaakt met WhiteOffice versie 2014.1.2</dc:description>
  <cp:lastModifiedBy>Gorkom, R. (Remko) van</cp:lastModifiedBy>
  <cp:revision>2</cp:revision>
  <dcterms:created xsi:type="dcterms:W3CDTF">2020-06-10T07:26:00Z</dcterms:created>
  <dcterms:modified xsi:type="dcterms:W3CDTF">2020-06-10T07:26:00Z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y fmtid="{D5CDD505-2E9C-101B-9397-08002B2CF9AE}" pid="3" name="Order">
    <vt:r8>12500</vt:r8>
  </property>
  <property fmtid="{D5CDD505-2E9C-101B-9397-08002B2CF9AE}" pid="4" name="idb_RootDocumentID">
    <vt:lpwstr>74783821-9ade-4fb1-acee-26247ecab39d</vt:lpwstr>
  </property>
  <property fmtid="{D5CDD505-2E9C-101B-9397-08002B2CF9AE}" pid="5" name="idb_DocumentID">
    <vt:lpwstr>08018240-0dba-439f-8da3-7127c42b8b11</vt:lpwstr>
  </property>
  <property fmtid="{D5CDD505-2E9C-101B-9397-08002B2CF9AE}" pid="6" name="idb_Nr">
    <vt:lpwstr>1407-01385</vt:lpwstr>
  </property>
  <property fmtid="{D5CDD505-2E9C-101B-9397-08002B2CF9AE}" pid="7" name="idb_VersieNr">
    <vt:lpwstr>2.0</vt:lpwstr>
  </property>
  <property fmtid="{D5CDD505-2E9C-101B-9397-08002B2CF9AE}" pid="8" name="idb_RelID">
    <vt:i4>46987</vt:i4>
  </property>
  <property fmtid="{D5CDD505-2E9C-101B-9397-08002B2CF9AE}" pid="9" name="idb_Relatie">
    <vt:lpwstr>Coentunnel Company B.V.</vt:lpwstr>
  </property>
  <property fmtid="{D5CDD505-2E9C-101B-9397-08002B2CF9AE}" pid="10" name="idb_Datum">
    <vt:filetime>2014-07-14T22:00:00Z</vt:filetime>
  </property>
  <property fmtid="{D5CDD505-2E9C-101B-9397-08002B2CF9AE}" pid="11" name="idb_GebrID">
    <vt:i4>3022</vt:i4>
  </property>
  <property fmtid="{D5CDD505-2E9C-101B-9397-08002B2CF9AE}" pid="12" name="idb_Gebruiker">
    <vt:lpwstr>R. (Remko) van Gorkom</vt:lpwstr>
  </property>
  <property fmtid="{D5CDD505-2E9C-101B-9397-08002B2CF9AE}" pid="13" name="idb_DocumentsoortID">
    <vt:i4>213</vt:i4>
  </property>
  <property fmtid="{D5CDD505-2E9C-101B-9397-08002B2CF9AE}" pid="14" name="idb_Documentsoort">
    <vt:lpwstr>Rapportage</vt:lpwstr>
  </property>
  <property fmtid="{D5CDD505-2E9C-101B-9397-08002B2CF9AE}" pid="15" name="idb_Project">
    <vt:lpwstr/>
  </property>
  <property fmtid="{D5CDD505-2E9C-101B-9397-08002B2CF9AE}" pid="16" name="idb_BeveiligingsniveauID">
    <vt:i4>5</vt:i4>
  </property>
  <property fmtid="{D5CDD505-2E9C-101B-9397-08002B2CF9AE}" pid="17" name="idb_ExternNr">
    <vt:lpwstr/>
  </property>
  <property fmtid="{D5CDD505-2E9C-101B-9397-08002B2CF9AE}" pid="18" name="idb_IntBedrID">
    <vt:i4>92</vt:i4>
  </property>
  <property fmtid="{D5CDD505-2E9C-101B-9397-08002B2CF9AE}" pid="19" name="idb_InternBedrijf">
    <vt:lpwstr>BG Infra</vt:lpwstr>
  </property>
  <property fmtid="{D5CDD505-2E9C-101B-9397-08002B2CF9AE}" pid="20" name="idb_IntAfdID">
    <vt:i4>88</vt:i4>
  </property>
  <property fmtid="{D5CDD505-2E9C-101B-9397-08002B2CF9AE}" pid="21" name="idb_InterneAfdeling">
    <vt:lpwstr>MCC</vt:lpwstr>
  </property>
  <property fmtid="{D5CDD505-2E9C-101B-9397-08002B2CF9AE}" pid="22" name="idb_IntVestID">
    <vt:i4>1</vt:i4>
  </property>
  <property fmtid="{D5CDD505-2E9C-101B-9397-08002B2CF9AE}" pid="23" name="idb_InterneVestiging">
    <vt:lpwstr>(Geen)</vt:lpwstr>
  </property>
  <property fmtid="{D5CDD505-2E9C-101B-9397-08002B2CF9AE}" pid="24" name="idb_Onderwerp">
    <vt:lpwstr>Storingsanalyse 2e coentunnel - Q1 2014</vt:lpwstr>
  </property>
  <property fmtid="{D5CDD505-2E9C-101B-9397-08002B2CF9AE}" pid="25" name="idb_Projfase">
    <vt:lpwstr/>
  </property>
  <property fmtid="{D5CDD505-2E9C-101B-9397-08002B2CF9AE}" pid="26" name="idb_DocTypeID">
    <vt:lpwstr>U</vt:lpwstr>
  </property>
  <property fmtid="{D5CDD505-2E9C-101B-9397-08002B2CF9AE}" pid="27" name="idb_InternFactuurNr">
    <vt:lpwstr/>
  </property>
  <property fmtid="{D5CDD505-2E9C-101B-9397-08002B2CF9AE}" pid="28" name="idb_DocStatusID">
    <vt:i4>18</vt:i4>
  </property>
</Properties>
</file>